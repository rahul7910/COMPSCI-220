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9CF599" w14:textId="2B34F3F4" w:rsidR="004C0E47" w:rsidRDefault="004C0E47" w:rsidP="004C0E47">
      <w:pPr>
        <w:pStyle w:val="Heading1"/>
        <w:jc w:val="center"/>
        <w:rPr>
          <w:lang w:val="en-GB"/>
        </w:rPr>
      </w:pPr>
      <w:r>
        <w:rPr>
          <w:lang w:val="en-GB"/>
        </w:rPr>
        <w:t>COMPSCI 220 EXAM NOTES</w:t>
      </w:r>
    </w:p>
    <w:p w14:paraId="0C86D8FC" w14:textId="77777777" w:rsidR="004C0E47" w:rsidRPr="004C0E47" w:rsidRDefault="004C0E47" w:rsidP="004C0E47"/>
    <w:p w14:paraId="2C3EEC54" w14:textId="77777777" w:rsidR="004C0E47" w:rsidRPr="004C0E47" w:rsidRDefault="004C0E47">
      <w:pPr>
        <w:pStyle w:val="Heading1"/>
        <w:rPr>
          <w:b/>
          <w:u w:val="single"/>
          <w:lang w:val="en-GB"/>
        </w:rPr>
      </w:pPr>
      <w:r w:rsidRPr="004C0E47">
        <w:rPr>
          <w:b/>
          <w:u w:val="single"/>
          <w:lang w:val="en-GB"/>
        </w:rPr>
        <w:t xml:space="preserve">PART 1 </w:t>
      </w:r>
    </w:p>
    <w:p w14:paraId="04FD0F83" w14:textId="77777777" w:rsidR="004C0E47" w:rsidRDefault="004C0E47">
      <w:pPr>
        <w:pStyle w:val="Heading1"/>
        <w:rPr>
          <w:lang w:val="en-GB"/>
        </w:rPr>
      </w:pPr>
    </w:p>
    <w:p w14:paraId="7B48C285" w14:textId="29EEF110" w:rsidR="008918F2" w:rsidRPr="00B120F5" w:rsidRDefault="004C0E47">
      <w:pPr>
        <w:pStyle w:val="Heading1"/>
        <w:rPr>
          <w:lang w:val="en-GB"/>
        </w:rPr>
      </w:pPr>
      <w:r>
        <w:rPr>
          <w:lang w:val="en-GB"/>
        </w:rPr>
        <w:t>L</w:t>
      </w:r>
      <w:r w:rsidR="0004588B">
        <w:rPr>
          <w:lang w:val="en-GB"/>
        </w:rPr>
        <w:t>ECTURE 1: Sets, sums, series</w:t>
      </w:r>
    </w:p>
    <w:p w14:paraId="315B4F6B" w14:textId="77777777" w:rsidR="008918F2" w:rsidRDefault="004C0E47" w:rsidP="004C0E47">
      <w:pPr>
        <w:pStyle w:val="ListBullet"/>
        <w:rPr>
          <w:lang w:bidi="en-GB"/>
        </w:rPr>
      </w:pPr>
      <w:r>
        <w:rPr>
          <w:lang w:bidi="en-GB"/>
        </w:rPr>
        <w:t xml:space="preserve">Sets of elements: </w:t>
      </w:r>
    </w:p>
    <w:p w14:paraId="17029351" w14:textId="77777777" w:rsidR="004C0E47" w:rsidRDefault="004C0E47" w:rsidP="00D23D67">
      <w:pPr>
        <w:pStyle w:val="ListBullet"/>
        <w:numPr>
          <w:ilvl w:val="1"/>
          <w:numId w:val="1"/>
        </w:numPr>
        <w:rPr>
          <w:lang w:bidi="en-GB"/>
        </w:rPr>
      </w:pPr>
      <w:r>
        <w:rPr>
          <w:lang w:bidi="en-GB"/>
        </w:rPr>
        <w:t xml:space="preserve">A set X is </w:t>
      </w:r>
      <w:proofErr w:type="gramStart"/>
      <w:r>
        <w:rPr>
          <w:lang w:bidi="en-GB"/>
        </w:rPr>
        <w:t>a</w:t>
      </w:r>
      <w:proofErr w:type="gramEnd"/>
      <w:r>
        <w:rPr>
          <w:lang w:bidi="en-GB"/>
        </w:rPr>
        <w:t xml:space="preserve"> unordered collection of </w:t>
      </w:r>
      <w:r w:rsidRPr="004C0E47">
        <w:rPr>
          <w:b/>
          <w:lang w:bidi="en-GB"/>
        </w:rPr>
        <w:t>zero or more</w:t>
      </w:r>
      <w:r>
        <w:rPr>
          <w:b/>
          <w:lang w:bidi="en-GB"/>
        </w:rPr>
        <w:t xml:space="preserve"> </w:t>
      </w:r>
      <w:r>
        <w:rPr>
          <w:lang w:bidi="en-GB"/>
        </w:rPr>
        <w:t xml:space="preserve">distinct and well-defined objects. </w:t>
      </w:r>
    </w:p>
    <w:p w14:paraId="58DA3CED" w14:textId="77777777" w:rsidR="004C0E47" w:rsidRDefault="004C0E47" w:rsidP="00D23D67">
      <w:pPr>
        <w:pStyle w:val="ListBullet"/>
        <w:numPr>
          <w:ilvl w:val="2"/>
          <w:numId w:val="1"/>
        </w:numPr>
        <w:rPr>
          <w:lang w:bidi="en-GB"/>
        </w:rPr>
      </w:pPr>
      <w:r>
        <w:rPr>
          <w:lang w:bidi="en-GB"/>
        </w:rPr>
        <w:t>Such objects are called elements</w:t>
      </w:r>
      <w:r w:rsidR="00CD4C0F">
        <w:rPr>
          <w:lang w:bidi="en-GB"/>
        </w:rPr>
        <w:t xml:space="preserve"> of the set. </w:t>
      </w:r>
    </w:p>
    <w:p w14:paraId="47603A45" w14:textId="77777777" w:rsidR="00CD4C0F" w:rsidRDefault="00CD4C0F" w:rsidP="00D23D67">
      <w:pPr>
        <w:pStyle w:val="ListBullet"/>
        <w:numPr>
          <w:ilvl w:val="2"/>
          <w:numId w:val="1"/>
        </w:numPr>
        <w:rPr>
          <w:lang w:bidi="en-GB"/>
        </w:rPr>
      </w:pPr>
      <w:r>
        <w:rPr>
          <w:lang w:bidi="en-GB"/>
        </w:rPr>
        <w:t xml:space="preserve">A set can be considered an object by itself. </w:t>
      </w:r>
    </w:p>
    <w:p w14:paraId="51A851AA" w14:textId="77777777" w:rsidR="00CD4C0F" w:rsidRDefault="00CD4C0F" w:rsidP="00D23D67">
      <w:pPr>
        <w:pStyle w:val="ListBullet"/>
        <w:numPr>
          <w:ilvl w:val="1"/>
          <w:numId w:val="1"/>
        </w:numPr>
        <w:rPr>
          <w:lang w:bidi="en-GB"/>
        </w:rPr>
      </w:pPr>
      <w:r>
        <w:rPr>
          <w:lang w:bidi="en-GB"/>
        </w:rPr>
        <w:t xml:space="preserve">X = {3,4,5,6,7} – the set of integers from 3 to 7. </w:t>
      </w:r>
    </w:p>
    <w:p w14:paraId="4151D67A" w14:textId="77777777" w:rsidR="00CD4C0F" w:rsidRDefault="00CD4C0F" w:rsidP="00CD4C0F">
      <w:pPr>
        <w:pStyle w:val="ListBullet"/>
        <w:rPr>
          <w:lang w:bidi="en-GB"/>
        </w:rPr>
      </w:pPr>
      <w:r>
        <w:rPr>
          <w:lang w:bidi="en-GB"/>
        </w:rPr>
        <w:t xml:space="preserve">Equivalent specifications: </w:t>
      </w:r>
    </w:p>
    <w:p w14:paraId="7B9DD97D" w14:textId="77777777" w:rsidR="00CD4C0F" w:rsidRDefault="00CD4C0F" w:rsidP="00D23D67">
      <w:pPr>
        <w:pStyle w:val="ListBullet"/>
        <w:numPr>
          <w:ilvl w:val="1"/>
          <w:numId w:val="1"/>
        </w:numPr>
        <w:rPr>
          <w:lang w:bidi="en-GB"/>
        </w:rPr>
      </w:pPr>
      <w:r>
        <w:rPr>
          <w:lang w:bidi="en-GB"/>
        </w:rPr>
        <w:t>Order of elements can be arbitrary so not particular format needed.</w:t>
      </w:r>
    </w:p>
    <w:p w14:paraId="71AD8213" w14:textId="77777777" w:rsidR="00CD4C0F" w:rsidRDefault="00CD4C0F" w:rsidP="00D23D67">
      <w:pPr>
        <w:pStyle w:val="ListBullet"/>
        <w:numPr>
          <w:ilvl w:val="2"/>
          <w:numId w:val="1"/>
        </w:numPr>
        <w:rPr>
          <w:lang w:bidi="en-GB"/>
        </w:rPr>
      </w:pPr>
      <w:r>
        <w:rPr>
          <w:lang w:bidi="en-GB"/>
        </w:rPr>
        <w:t xml:space="preserve">X = {3,5,6,7,4}, X = {6,7,4,3,5}, X = {7,3,5,6,4} etc. </w:t>
      </w:r>
    </w:p>
    <w:p w14:paraId="286401DF" w14:textId="77777777" w:rsidR="00CD4C0F" w:rsidRDefault="00CD4C0F" w:rsidP="00D23D67">
      <w:pPr>
        <w:pStyle w:val="ListBullet"/>
        <w:numPr>
          <w:ilvl w:val="1"/>
          <w:numId w:val="1"/>
        </w:numPr>
        <w:rPr>
          <w:lang w:bidi="en-GB"/>
        </w:rPr>
      </w:pPr>
      <w:r>
        <w:rPr>
          <w:lang w:bidi="en-GB"/>
        </w:rPr>
        <w:t xml:space="preserve">Set elements can be defined implicitly: </w:t>
      </w:r>
    </w:p>
    <w:p w14:paraId="1FA8A24D" w14:textId="77777777" w:rsidR="00CD4C0F" w:rsidRPr="00CD4C0F" w:rsidRDefault="00CD4C0F" w:rsidP="00D23D67">
      <w:pPr>
        <w:pStyle w:val="ListBullet"/>
        <w:numPr>
          <w:ilvl w:val="2"/>
          <w:numId w:val="1"/>
        </w:numPr>
        <w:rPr>
          <w:lang w:bidi="en-GB"/>
        </w:rPr>
      </w:pPr>
      <w:r>
        <w:rPr>
          <w:lang w:bidi="en-GB"/>
        </w:rPr>
        <w:t>X = {</w:t>
      </w:r>
      <w:proofErr w:type="spellStart"/>
      <w:r>
        <w:rPr>
          <w:lang w:bidi="en-GB"/>
        </w:rPr>
        <w:t>x</w:t>
      </w:r>
      <w:proofErr w:type="spellEnd"/>
      <w:r>
        <w:rPr>
          <w:lang w:bidi="en-GB"/>
        </w:rPr>
        <w:t xml:space="preserve"> | </w:t>
      </w:r>
      <w:proofErr w:type="spellStart"/>
      <w:r>
        <w:rPr>
          <w:lang w:bidi="en-GB"/>
        </w:rPr>
        <w:t>x</w:t>
      </w:r>
      <w:proofErr w:type="spellEnd"/>
      <w:r>
        <w:rPr>
          <w:lang w:bidi="en-GB"/>
        </w:rPr>
        <w:t xml:space="preserve"> is an integer and x </w:t>
      </w:r>
      <m:oMath>
        <m:r>
          <w:rPr>
            <w:rFonts w:ascii="Cambria Math" w:hAnsi="Cambria Math"/>
            <w:lang w:bidi="en-GB"/>
          </w:rPr>
          <m:t xml:space="preserve">≥ </m:t>
        </m:r>
      </m:oMath>
      <w:r>
        <w:rPr>
          <w:lang w:bidi="en-GB"/>
        </w:rPr>
        <w:t xml:space="preserve">3 and x </w:t>
      </w:r>
      <m:oMath>
        <m:r>
          <w:rPr>
            <w:rFonts w:ascii="Cambria Math" w:hAnsi="Cambria Math"/>
            <w:lang w:bidi="en-GB"/>
          </w:rPr>
          <m:t xml:space="preserve">≤ </m:t>
        </m:r>
      </m:oMath>
      <w:r>
        <w:rPr>
          <w:rFonts w:eastAsiaTheme="minorEastAsia"/>
          <w:lang w:bidi="en-GB"/>
        </w:rPr>
        <w:t xml:space="preserve">7} </w:t>
      </w:r>
    </w:p>
    <w:p w14:paraId="23673918" w14:textId="77777777" w:rsidR="00CD4C0F" w:rsidRDefault="00CD4C0F" w:rsidP="00D23D67">
      <w:pPr>
        <w:pStyle w:val="ListBullet"/>
        <w:numPr>
          <w:ilvl w:val="2"/>
          <w:numId w:val="1"/>
        </w:numPr>
        <w:rPr>
          <w:lang w:bidi="en-GB"/>
        </w:rPr>
      </w:pPr>
      <w:r>
        <w:rPr>
          <w:lang w:bidi="en-GB"/>
        </w:rPr>
        <w:t xml:space="preserve">Reads “X is the set of all elements such that x is an integer and x is greater than or equal to 3 and x is less than or equal to 7” </w:t>
      </w:r>
    </w:p>
    <w:p w14:paraId="4A060E62" w14:textId="77777777" w:rsidR="00CD4C0F" w:rsidRDefault="00CD4C0F" w:rsidP="00D23D67">
      <w:pPr>
        <w:pStyle w:val="ListBullet"/>
        <w:numPr>
          <w:ilvl w:val="2"/>
          <w:numId w:val="1"/>
        </w:numPr>
        <w:rPr>
          <w:lang w:bidi="en-GB"/>
        </w:rPr>
      </w:pPr>
      <w:r>
        <w:rPr>
          <w:lang w:bidi="en-GB"/>
        </w:rPr>
        <w:t xml:space="preserve">Common notation: “{x |…}” or “{x: …}” reads the set of all x for which some condition applies </w:t>
      </w:r>
    </w:p>
    <w:p w14:paraId="65629613" w14:textId="77777777" w:rsidR="00CD4C0F" w:rsidRPr="00CD4C0F" w:rsidRDefault="00CD4C0F" w:rsidP="00D23D67">
      <w:pPr>
        <w:pStyle w:val="ListBullet"/>
        <w:numPr>
          <w:ilvl w:val="2"/>
          <w:numId w:val="1"/>
        </w:numPr>
        <w:rPr>
          <w:lang w:bidi="en-GB"/>
        </w:rPr>
      </w:pPr>
      <w:r>
        <w:rPr>
          <w:lang w:bidi="en-GB"/>
        </w:rPr>
        <w:t xml:space="preserve">x </w:t>
      </w:r>
      <w:r>
        <w:rPr>
          <w:rFonts w:eastAsiaTheme="minorEastAsia"/>
          <w:lang w:bidi="en-GB"/>
        </w:rPr>
        <w:t xml:space="preserve"> </w:t>
      </w:r>
      <w:r>
        <w:rPr>
          <w:rFonts w:eastAsiaTheme="minorEastAsia"/>
          <w:lang w:bidi="en-GB"/>
        </w:rPr>
        <w:sym w:font="Symbol" w:char="F0CE"/>
      </w:r>
      <w:r>
        <w:rPr>
          <w:rFonts w:eastAsiaTheme="minorEastAsia"/>
          <w:lang w:bidi="en-GB"/>
        </w:rPr>
        <w:t xml:space="preserve"> </w:t>
      </w:r>
      <w:proofErr w:type="spellStart"/>
      <w:r>
        <w:rPr>
          <w:rFonts w:eastAsiaTheme="minorEastAsia"/>
          <w:lang w:bidi="en-GB"/>
        </w:rPr>
        <w:t>X</w:t>
      </w:r>
      <w:proofErr w:type="spellEnd"/>
      <w:r>
        <w:rPr>
          <w:rFonts w:eastAsiaTheme="minorEastAsia"/>
          <w:lang w:bidi="en-GB"/>
        </w:rPr>
        <w:t xml:space="preserve"> reads “x is an element of X: e.g. 5 </w:t>
      </w:r>
      <w:r>
        <w:rPr>
          <w:rFonts w:eastAsiaTheme="minorEastAsia"/>
          <w:lang w:bidi="en-GB"/>
        </w:rPr>
        <w:sym w:font="Symbol" w:char="F0CE"/>
      </w:r>
      <w:r>
        <w:rPr>
          <w:rFonts w:eastAsiaTheme="minorEastAsia"/>
          <w:lang w:bidi="en-GB"/>
        </w:rPr>
        <w:t xml:space="preserve"> {3,7,6,5,4} </w:t>
      </w:r>
    </w:p>
    <w:p w14:paraId="122433E4" w14:textId="77777777" w:rsidR="00CD4C0F" w:rsidRPr="006A041D" w:rsidRDefault="00CD4C0F" w:rsidP="00D23D67">
      <w:pPr>
        <w:pStyle w:val="ListBullet"/>
        <w:numPr>
          <w:ilvl w:val="2"/>
          <w:numId w:val="1"/>
        </w:numPr>
        <w:rPr>
          <w:lang w:bidi="en-GB"/>
        </w:rPr>
      </w:pPr>
      <w:r>
        <w:rPr>
          <w:rFonts w:eastAsiaTheme="minorEastAsia"/>
          <w:lang w:bidi="en-GB"/>
        </w:rPr>
        <w:t xml:space="preserve">x </w:t>
      </w:r>
      <w:r>
        <w:rPr>
          <w:rFonts w:eastAsiaTheme="minorEastAsia"/>
          <w:lang w:bidi="en-GB"/>
        </w:rPr>
        <w:sym w:font="Symbol" w:char="F0CF"/>
      </w:r>
      <w:r>
        <w:rPr>
          <w:rFonts w:eastAsiaTheme="minorEastAsia"/>
          <w:lang w:bidi="en-GB"/>
        </w:rPr>
        <w:t xml:space="preserve"> </w:t>
      </w:r>
      <w:proofErr w:type="spellStart"/>
      <w:r>
        <w:rPr>
          <w:rFonts w:eastAsiaTheme="minorEastAsia"/>
          <w:lang w:bidi="en-GB"/>
        </w:rPr>
        <w:t>X</w:t>
      </w:r>
      <w:proofErr w:type="spellEnd"/>
      <w:r>
        <w:rPr>
          <w:rFonts w:eastAsiaTheme="minorEastAsia"/>
          <w:lang w:bidi="en-GB"/>
        </w:rPr>
        <w:t xml:space="preserve"> reads “x is not an element of X: 8 </w:t>
      </w:r>
      <w:r>
        <w:rPr>
          <w:rFonts w:eastAsiaTheme="minorEastAsia"/>
          <w:lang w:bidi="en-GB"/>
        </w:rPr>
        <w:sym w:font="Symbol" w:char="F0CF"/>
      </w:r>
      <w:r>
        <w:rPr>
          <w:rFonts w:eastAsiaTheme="minorEastAsia"/>
          <w:lang w:bidi="en-GB"/>
        </w:rPr>
        <w:t xml:space="preserve"> {3,7,6,5,4} </w:t>
      </w:r>
    </w:p>
    <w:p w14:paraId="6FDB606A" w14:textId="6E3E6B24" w:rsidR="006A041D" w:rsidRDefault="006A041D" w:rsidP="006A041D">
      <w:pPr>
        <w:pStyle w:val="ListBullet"/>
        <w:rPr>
          <w:lang w:bidi="en-GB"/>
        </w:rPr>
      </w:pPr>
      <w:r>
        <w:rPr>
          <w:lang w:bidi="en-GB"/>
        </w:rPr>
        <w:t xml:space="preserve">Cardinality of a Set </w:t>
      </w:r>
    </w:p>
    <w:p w14:paraId="6E091A2F" w14:textId="23CE1B07" w:rsidR="006A041D" w:rsidRDefault="006A041D" w:rsidP="00D23D67">
      <w:pPr>
        <w:pStyle w:val="ListBullet"/>
        <w:numPr>
          <w:ilvl w:val="1"/>
          <w:numId w:val="1"/>
        </w:numPr>
        <w:rPr>
          <w:lang w:bidi="en-GB"/>
        </w:rPr>
      </w:pPr>
      <w:r>
        <w:rPr>
          <w:lang w:bidi="en-GB"/>
        </w:rPr>
        <w:t xml:space="preserve">The number of elements of a set X is called the cardinality of X. </w:t>
      </w:r>
    </w:p>
    <w:p w14:paraId="6BA13DD6" w14:textId="67AA2954" w:rsidR="006A041D" w:rsidRDefault="006A041D" w:rsidP="00D23D67">
      <w:pPr>
        <w:pStyle w:val="ListBullet"/>
        <w:numPr>
          <w:ilvl w:val="2"/>
          <w:numId w:val="1"/>
        </w:numPr>
        <w:rPr>
          <w:lang w:bidi="en-GB"/>
        </w:rPr>
      </w:pPr>
      <w:r>
        <w:rPr>
          <w:lang w:bidi="en-GB"/>
        </w:rPr>
        <w:t xml:space="preserve">The cardinality of X is denoted |X|. </w:t>
      </w:r>
    </w:p>
    <w:p w14:paraId="34EF9EC1" w14:textId="3C1AA1FC" w:rsidR="006A041D" w:rsidRDefault="008C1FC2" w:rsidP="00D23D67">
      <w:pPr>
        <w:pStyle w:val="ListBullet"/>
        <w:numPr>
          <w:ilvl w:val="2"/>
          <w:numId w:val="1"/>
        </w:numPr>
        <w:rPr>
          <w:lang w:bidi="en-GB"/>
        </w:rPr>
      </w:pPr>
      <w:r>
        <w:rPr>
          <w:lang w:bidi="en-GB"/>
        </w:rPr>
        <w:t>| {</w:t>
      </w:r>
      <w:r w:rsidR="006A041D">
        <w:rPr>
          <w:lang w:bidi="en-GB"/>
        </w:rPr>
        <w:t>3,4,5,6,</w:t>
      </w:r>
      <w:r>
        <w:rPr>
          <w:lang w:bidi="en-GB"/>
        </w:rPr>
        <w:t>7} |</w:t>
      </w:r>
      <w:r w:rsidR="006A041D">
        <w:rPr>
          <w:lang w:bidi="en-GB"/>
        </w:rPr>
        <w:t xml:space="preserve"> = 5 </w:t>
      </w:r>
    </w:p>
    <w:p w14:paraId="060065D8" w14:textId="51C0A426" w:rsidR="006A041D" w:rsidRDefault="008C1FC2" w:rsidP="00D23D67">
      <w:pPr>
        <w:pStyle w:val="ListBullet"/>
        <w:numPr>
          <w:ilvl w:val="2"/>
          <w:numId w:val="1"/>
        </w:numPr>
        <w:rPr>
          <w:lang w:bidi="en-GB"/>
        </w:rPr>
      </w:pPr>
      <w:r>
        <w:rPr>
          <w:lang w:bidi="en-GB"/>
        </w:rPr>
        <w:t>Simply</w:t>
      </w:r>
      <w:r w:rsidR="006A041D">
        <w:rPr>
          <w:lang w:bidi="en-GB"/>
        </w:rPr>
        <w:t xml:space="preserve"> amount of numbers, objects in the set</w:t>
      </w:r>
    </w:p>
    <w:p w14:paraId="0583C046" w14:textId="7F84CBC7" w:rsidR="006A041D" w:rsidRDefault="008C1FC2" w:rsidP="00D23D67">
      <w:pPr>
        <w:pStyle w:val="ListBullet"/>
        <w:numPr>
          <w:ilvl w:val="2"/>
          <w:numId w:val="1"/>
        </w:numPr>
        <w:rPr>
          <w:lang w:bidi="en-GB"/>
        </w:rPr>
      </w:pPr>
      <w:r>
        <w:rPr>
          <w:lang w:bidi="en-GB"/>
        </w:rPr>
        <w:t xml:space="preserve">Zero cardinality of the empty set, </w:t>
      </w:r>
      <w:r>
        <w:rPr>
          <w:lang w:bidi="en-GB"/>
        </w:rPr>
        <w:sym w:font="Symbol" w:char="F0C6"/>
      </w:r>
      <w:r>
        <w:rPr>
          <w:lang w:bidi="en-GB"/>
        </w:rPr>
        <w:t>, with no elements: |</w:t>
      </w:r>
      <w:r>
        <w:rPr>
          <w:lang w:bidi="en-GB"/>
        </w:rPr>
        <w:sym w:font="Symbol" w:char="F0C6"/>
      </w:r>
      <w:r>
        <w:rPr>
          <w:lang w:bidi="en-GB"/>
        </w:rPr>
        <w:t xml:space="preserve">| = 0. </w:t>
      </w:r>
    </w:p>
    <w:p w14:paraId="560B0327" w14:textId="70282779" w:rsidR="008C1FC2" w:rsidRDefault="008C1FC2" w:rsidP="00D23D67">
      <w:pPr>
        <w:pStyle w:val="ListBullet"/>
        <w:numPr>
          <w:ilvl w:val="2"/>
          <w:numId w:val="1"/>
        </w:numPr>
        <w:rPr>
          <w:lang w:bidi="en-GB"/>
        </w:rPr>
      </w:pPr>
      <w:r>
        <w:rPr>
          <w:lang w:bidi="en-GB"/>
        </w:rPr>
        <w:lastRenderedPageBreak/>
        <w:t xml:space="preserve">Sometimes the cardinality of X is denoted #X or card X. </w:t>
      </w:r>
    </w:p>
    <w:p w14:paraId="248A7E9E" w14:textId="316C0DB4" w:rsidR="008C1FC2" w:rsidRDefault="008C1FC2" w:rsidP="008C1FC2">
      <w:pPr>
        <w:pStyle w:val="ListBullet"/>
        <w:rPr>
          <w:lang w:bidi="en-GB"/>
        </w:rPr>
      </w:pPr>
      <w:r>
        <w:rPr>
          <w:lang w:bidi="en-GB"/>
        </w:rPr>
        <w:t xml:space="preserve">Sets and Subsets </w:t>
      </w:r>
    </w:p>
    <w:p w14:paraId="5696CAF1" w14:textId="45866977" w:rsidR="00636F15" w:rsidRDefault="00636F15" w:rsidP="00D23D67">
      <w:pPr>
        <w:pStyle w:val="ListBullet"/>
        <w:numPr>
          <w:ilvl w:val="1"/>
          <w:numId w:val="1"/>
        </w:numPr>
        <w:rPr>
          <w:lang w:bidi="en-GB"/>
        </w:rPr>
      </w:pPr>
      <w:r>
        <w:rPr>
          <w:lang w:bidi="en-GB"/>
        </w:rPr>
        <w:t xml:space="preserve">A set Y </w:t>
      </w:r>
      <w:r w:rsidRPr="00636F15">
        <w:rPr>
          <w:b/>
          <w:lang w:bidi="en-GB"/>
        </w:rPr>
        <w:t>whose all elements</w:t>
      </w:r>
      <w:r>
        <w:rPr>
          <w:lang w:bidi="en-GB"/>
        </w:rPr>
        <w:t xml:space="preserve"> are also elements in a set X is a subset of X. </w:t>
      </w:r>
    </w:p>
    <w:p w14:paraId="71F455A4" w14:textId="47FD5227" w:rsidR="00636F15" w:rsidRDefault="00636F15" w:rsidP="00D23D67">
      <w:pPr>
        <w:pStyle w:val="ListBullet"/>
        <w:numPr>
          <w:ilvl w:val="2"/>
          <w:numId w:val="1"/>
        </w:numPr>
        <w:rPr>
          <w:lang w:bidi="en-GB"/>
        </w:rPr>
      </w:pPr>
      <w:r>
        <w:rPr>
          <w:lang w:bidi="en-GB"/>
        </w:rPr>
        <w:t xml:space="preserve">The relation is denoted Y </w:t>
      </w:r>
      <w:r>
        <w:rPr>
          <w:lang w:bidi="en-GB"/>
        </w:rPr>
        <w:sym w:font="Symbol" w:char="F0CC"/>
      </w:r>
      <w:r>
        <w:rPr>
          <w:lang w:bidi="en-GB"/>
        </w:rPr>
        <w:t xml:space="preserve"> X when Y is a subset of X and |Y| &lt; |X| (a “true” subset). </w:t>
      </w:r>
      <w:r w:rsidR="001F1EAD">
        <w:rPr>
          <w:lang w:bidi="en-GB"/>
        </w:rPr>
        <w:t xml:space="preserve"> </w:t>
      </w:r>
    </w:p>
    <w:p w14:paraId="1A95595A" w14:textId="35DB7986" w:rsidR="00636F15" w:rsidRDefault="00636F15" w:rsidP="00D23D67">
      <w:pPr>
        <w:pStyle w:val="ListBullet"/>
        <w:numPr>
          <w:ilvl w:val="2"/>
          <w:numId w:val="1"/>
        </w:numPr>
        <w:rPr>
          <w:lang w:bidi="en-GB"/>
        </w:rPr>
      </w:pPr>
      <w:r>
        <w:rPr>
          <w:lang w:bidi="en-GB"/>
        </w:rPr>
        <w:t xml:space="preserve">Example of a true subset: {3,4} </w:t>
      </w:r>
      <w:r>
        <w:rPr>
          <w:lang w:bidi="en-GB"/>
        </w:rPr>
        <w:sym w:font="Symbol" w:char="F0CC"/>
      </w:r>
      <w:r>
        <w:rPr>
          <w:lang w:bidi="en-GB"/>
        </w:rPr>
        <w:t xml:space="preserve"> {3,5,6,7,4} </w:t>
      </w:r>
    </w:p>
    <w:p w14:paraId="21D65083" w14:textId="3553355B" w:rsidR="00636F15" w:rsidRDefault="00636F15" w:rsidP="00D23D67">
      <w:pPr>
        <w:pStyle w:val="ListBullet"/>
        <w:numPr>
          <w:ilvl w:val="2"/>
          <w:numId w:val="1"/>
        </w:numPr>
        <w:rPr>
          <w:lang w:bidi="en-GB"/>
        </w:rPr>
      </w:pPr>
      <w:r>
        <w:rPr>
          <w:lang w:bidi="en-GB"/>
        </w:rPr>
        <w:t xml:space="preserve">Example of not a subset: {3,7,9} </w:t>
      </w:r>
      <w:r w:rsidR="001F1EAD">
        <w:rPr>
          <w:lang w:bidi="en-GB"/>
        </w:rPr>
        <w:sym w:font="Symbol" w:char="F0CB"/>
      </w:r>
      <w:r w:rsidR="001F1EAD">
        <w:rPr>
          <w:lang w:bidi="en-GB"/>
        </w:rPr>
        <w:t xml:space="preserve"> {3,4,5,6,7} </w:t>
      </w:r>
    </w:p>
    <w:p w14:paraId="5C457D21" w14:textId="7E9FF8DD" w:rsidR="001F1EAD" w:rsidRDefault="001F1EAD" w:rsidP="00D23D67">
      <w:pPr>
        <w:pStyle w:val="ListBullet"/>
        <w:numPr>
          <w:ilvl w:val="1"/>
          <w:numId w:val="1"/>
        </w:numPr>
        <w:rPr>
          <w:lang w:bidi="en-GB"/>
        </w:rPr>
      </w:pPr>
      <w:r>
        <w:rPr>
          <w:lang w:bidi="en-GB"/>
        </w:rPr>
        <w:t xml:space="preserve">A set X is a </w:t>
      </w:r>
      <w:r>
        <w:rPr>
          <w:b/>
          <w:lang w:bidi="en-GB"/>
        </w:rPr>
        <w:t>superset</w:t>
      </w:r>
      <w:r>
        <w:rPr>
          <w:lang w:bidi="en-GB"/>
        </w:rPr>
        <w:t xml:space="preserve"> of Y if Y is a subset of X: </w:t>
      </w:r>
    </w:p>
    <w:p w14:paraId="6B88EAAE" w14:textId="1E578A58" w:rsidR="001F1EAD" w:rsidRDefault="001F1EAD" w:rsidP="00D23D67">
      <w:pPr>
        <w:pStyle w:val="ListBullet"/>
        <w:numPr>
          <w:ilvl w:val="2"/>
          <w:numId w:val="1"/>
        </w:numPr>
        <w:rPr>
          <w:lang w:bidi="en-GB"/>
        </w:rPr>
      </w:pPr>
      <w:r>
        <w:rPr>
          <w:lang w:bidi="en-GB"/>
        </w:rPr>
        <w:t xml:space="preserve">The relation is denoted X </w:t>
      </w:r>
      <w:r>
        <w:rPr>
          <w:lang w:bidi="en-GB"/>
        </w:rPr>
        <w:sym w:font="Symbol" w:char="F0C9"/>
      </w:r>
      <w:r>
        <w:rPr>
          <w:lang w:bidi="en-GB"/>
        </w:rPr>
        <w:t xml:space="preserve"> Y if Y </w:t>
      </w:r>
      <w:r>
        <w:rPr>
          <w:lang w:bidi="en-GB"/>
        </w:rPr>
        <w:sym w:font="Symbol" w:char="F0CC"/>
      </w:r>
      <w:r>
        <w:rPr>
          <w:lang w:bidi="en-GB"/>
        </w:rPr>
        <w:t xml:space="preserve"> X (a “true” superset) or X </w:t>
      </w:r>
      <w:r>
        <w:rPr>
          <w:lang w:bidi="en-GB"/>
        </w:rPr>
        <w:sym w:font="Symbol" w:char="F0CA"/>
      </w:r>
      <w:r>
        <w:rPr>
          <w:lang w:bidi="en-GB"/>
        </w:rPr>
        <w:t xml:space="preserve"> Y if Y </w:t>
      </w:r>
      <w:r>
        <w:rPr>
          <w:lang w:bidi="en-GB"/>
        </w:rPr>
        <w:sym w:font="Symbol" w:char="F0CD"/>
      </w:r>
      <w:r>
        <w:rPr>
          <w:lang w:bidi="en-GB"/>
        </w:rPr>
        <w:t xml:space="preserve"> X. </w:t>
      </w:r>
    </w:p>
    <w:p w14:paraId="26559FE7" w14:textId="77777777" w:rsidR="009D122A" w:rsidRDefault="001F1EAD" w:rsidP="00D23D67">
      <w:pPr>
        <w:pStyle w:val="ListBullet"/>
        <w:numPr>
          <w:ilvl w:val="2"/>
          <w:numId w:val="1"/>
        </w:numPr>
        <w:rPr>
          <w:lang w:bidi="en-GB"/>
        </w:rPr>
      </w:pPr>
      <w:r>
        <w:rPr>
          <w:lang w:bidi="en-GB"/>
        </w:rPr>
        <w:t xml:space="preserve">Example of a true superset </w:t>
      </w:r>
      <w:r w:rsidR="00DB62F2">
        <w:rPr>
          <w:lang w:bidi="en-GB"/>
        </w:rPr>
        <w:t xml:space="preserve">{3,5,6,7,4} </w:t>
      </w:r>
      <w:r w:rsidR="00DB62F2">
        <w:rPr>
          <w:lang w:bidi="en-GB"/>
        </w:rPr>
        <w:sym w:font="Symbol" w:char="F0C9"/>
      </w:r>
      <w:r w:rsidR="00DB62F2">
        <w:rPr>
          <w:lang w:bidi="en-GB"/>
        </w:rPr>
        <w:t xml:space="preserve"> {3,4} </w:t>
      </w:r>
    </w:p>
    <w:p w14:paraId="3A2B7D6C" w14:textId="5EE94BB1" w:rsidR="00DB62F2" w:rsidRDefault="00DB62F2" w:rsidP="00D23D67">
      <w:pPr>
        <w:pStyle w:val="ListBullet"/>
        <w:numPr>
          <w:ilvl w:val="2"/>
          <w:numId w:val="1"/>
        </w:numPr>
        <w:rPr>
          <w:lang w:bidi="en-GB"/>
        </w:rPr>
      </w:pPr>
      <w:r>
        <w:rPr>
          <w:lang w:bidi="en-GB"/>
        </w:rPr>
        <w:t>Example</w:t>
      </w:r>
      <w:r w:rsidR="009D122A">
        <w:rPr>
          <w:lang w:bidi="en-GB"/>
        </w:rPr>
        <w:t xml:space="preserve"> of not a superset: {3,4,5,6,7} not a superset {3,7,9} </w:t>
      </w:r>
    </w:p>
    <w:p w14:paraId="3709B492" w14:textId="5ECE2F01" w:rsidR="009D122A" w:rsidRDefault="009D122A" w:rsidP="009D122A">
      <w:pPr>
        <w:pStyle w:val="ListBullet"/>
        <w:rPr>
          <w:lang w:bidi="en-GB"/>
        </w:rPr>
      </w:pPr>
      <w:r>
        <w:rPr>
          <w:lang w:bidi="en-GB"/>
        </w:rPr>
        <w:t xml:space="preserve">Union of Sets </w:t>
      </w:r>
    </w:p>
    <w:p w14:paraId="1009B0BE" w14:textId="2940DF57" w:rsidR="009D122A" w:rsidRDefault="009D122A" w:rsidP="00D23D67">
      <w:pPr>
        <w:pStyle w:val="ListBullet"/>
        <w:numPr>
          <w:ilvl w:val="1"/>
          <w:numId w:val="1"/>
        </w:numPr>
        <w:rPr>
          <w:lang w:bidi="en-GB"/>
        </w:rPr>
      </w:pPr>
      <w:r>
        <w:rPr>
          <w:lang w:bidi="en-GB"/>
        </w:rPr>
        <w:t xml:space="preserve">The </w:t>
      </w:r>
      <w:r>
        <w:rPr>
          <w:b/>
          <w:lang w:bidi="en-GB"/>
        </w:rPr>
        <w:t>Union</w:t>
      </w:r>
      <w:r>
        <w:rPr>
          <w:lang w:bidi="en-GB"/>
        </w:rPr>
        <w:t xml:space="preserve"> of two sets, X and Y denoted X U Y, is the set </w:t>
      </w:r>
      <w:r>
        <w:rPr>
          <w:b/>
          <w:lang w:bidi="en-GB"/>
        </w:rPr>
        <w:t xml:space="preserve">containing all the elements of X and all the elements of Y: </w:t>
      </w:r>
    </w:p>
    <w:p w14:paraId="38C4E565" w14:textId="2E266B2F" w:rsidR="009D122A" w:rsidRPr="009D122A" w:rsidRDefault="009D122A" w:rsidP="00D23D67">
      <w:pPr>
        <w:pStyle w:val="ListBullet"/>
        <w:numPr>
          <w:ilvl w:val="2"/>
          <w:numId w:val="1"/>
        </w:numPr>
        <w:rPr>
          <w:lang w:val="en-US" w:bidi="en-GB"/>
        </w:rPr>
      </w:pPr>
      <w:r>
        <w:rPr>
          <w:lang w:bidi="en-GB"/>
        </w:rPr>
        <w:t xml:space="preserve">X U Y = {x | </w:t>
      </w:r>
      <w:proofErr w:type="spellStart"/>
      <w:r>
        <w:rPr>
          <w:lang w:bidi="en-GB"/>
        </w:rPr>
        <w:t>x</w:t>
      </w:r>
      <w:proofErr w:type="spellEnd"/>
      <w:r>
        <w:rPr>
          <w:lang w:bidi="en-GB"/>
        </w:rPr>
        <w:t xml:space="preserve"> </w:t>
      </w:r>
      <w:r>
        <w:rPr>
          <w:rFonts w:eastAsiaTheme="minorEastAsia"/>
          <w:lang w:bidi="en-GB"/>
        </w:rPr>
        <w:sym w:font="Symbol" w:char="F0CE"/>
      </w:r>
      <w:r>
        <w:rPr>
          <w:rFonts w:eastAsiaTheme="minorEastAsia"/>
          <w:lang w:bidi="en-GB"/>
        </w:rPr>
        <w:t xml:space="preserve"> </w:t>
      </w:r>
      <w:proofErr w:type="spellStart"/>
      <w:r>
        <w:rPr>
          <w:rFonts w:eastAsiaTheme="minorEastAsia"/>
          <w:lang w:bidi="en-GB"/>
        </w:rPr>
        <w:t>X</w:t>
      </w:r>
      <w:proofErr w:type="spellEnd"/>
      <w:r>
        <w:rPr>
          <w:rFonts w:eastAsiaTheme="minorEastAsia"/>
          <w:lang w:bidi="en-GB"/>
        </w:rPr>
        <w:t xml:space="preserve"> OR x </w:t>
      </w:r>
      <w:r>
        <w:rPr>
          <w:rFonts w:eastAsiaTheme="minorEastAsia"/>
          <w:lang w:bidi="en-GB"/>
        </w:rPr>
        <w:sym w:font="Symbol" w:char="F0CE"/>
      </w:r>
      <w:r>
        <w:rPr>
          <w:rFonts w:eastAsiaTheme="minorEastAsia"/>
          <w:lang w:bidi="en-GB"/>
        </w:rPr>
        <w:t xml:space="preserve"> Y} </w:t>
      </w:r>
    </w:p>
    <w:p w14:paraId="0414D46F" w14:textId="53005E77" w:rsidR="009D122A" w:rsidRDefault="009D122A" w:rsidP="00D23D67">
      <w:pPr>
        <w:pStyle w:val="ListBullet"/>
        <w:numPr>
          <w:ilvl w:val="2"/>
          <w:numId w:val="1"/>
        </w:numPr>
        <w:rPr>
          <w:lang w:bidi="en-GB"/>
        </w:rPr>
      </w:pPr>
      <w:r>
        <w:rPr>
          <w:lang w:bidi="en-GB"/>
        </w:rPr>
        <w:t xml:space="preserve">Note that duplicates are not permitted in a set! </w:t>
      </w:r>
    </w:p>
    <w:p w14:paraId="12EAC125" w14:textId="464F1BDE" w:rsidR="009D122A" w:rsidRPr="009D122A" w:rsidRDefault="009D122A" w:rsidP="00D23D67">
      <w:pPr>
        <w:pStyle w:val="ListBullet"/>
        <w:numPr>
          <w:ilvl w:val="2"/>
          <w:numId w:val="1"/>
        </w:numPr>
        <w:rPr>
          <w:lang w:val="en-US" w:bidi="en-GB"/>
        </w:rPr>
      </w:pPr>
      <w:r>
        <w:rPr>
          <w:lang w:bidi="en-GB"/>
        </w:rPr>
        <w:t xml:space="preserve">Z = X U Y is the superset of X and of Y: Z </w:t>
      </w:r>
      <w:r>
        <w:rPr>
          <w:lang w:bidi="en-GB"/>
        </w:rPr>
        <w:sym w:font="Symbol" w:char="F0CA"/>
      </w:r>
      <w:r>
        <w:rPr>
          <w:lang w:bidi="en-GB"/>
        </w:rPr>
        <w:t xml:space="preserve"> X and Z </w:t>
      </w:r>
      <w:r>
        <w:rPr>
          <w:lang w:bidi="en-GB"/>
        </w:rPr>
        <w:sym w:font="Symbol" w:char="F0C9"/>
      </w:r>
      <w:r>
        <w:rPr>
          <w:lang w:bidi="en-GB"/>
        </w:rPr>
        <w:t xml:space="preserve"> Y </w:t>
      </w:r>
    </w:p>
    <w:p w14:paraId="60DE2C1C" w14:textId="252E1D44" w:rsidR="009D122A" w:rsidRPr="009D122A" w:rsidRDefault="00767F52" w:rsidP="00D23D67">
      <w:pPr>
        <w:pStyle w:val="ListBullet"/>
        <w:numPr>
          <w:ilvl w:val="2"/>
          <w:numId w:val="1"/>
        </w:numPr>
        <w:rPr>
          <w:lang w:val="en-US" w:bidi="en-GB"/>
        </w:rPr>
      </w:pPr>
      <w:r>
        <w:rPr>
          <w:lang w:bidi="en-GB"/>
        </w:rPr>
        <w:t xml:space="preserve">Examples: </w:t>
      </w:r>
    </w:p>
    <w:p w14:paraId="63ECEA7D" w14:textId="5E615DBF" w:rsidR="009D122A" w:rsidRDefault="00767F52" w:rsidP="00D23D67">
      <w:pPr>
        <w:pStyle w:val="ListBullet"/>
        <w:numPr>
          <w:ilvl w:val="3"/>
          <w:numId w:val="1"/>
        </w:numPr>
        <w:rPr>
          <w:lang w:bidi="en-GB"/>
        </w:rPr>
      </w:pPr>
      <w:r>
        <w:rPr>
          <w:lang w:bidi="en-GB"/>
        </w:rPr>
        <w:t xml:space="preserve">X = {3,5,6,7,4}; Y = {2,5,7} =&gt; X U Y = {2,3,4,5,6,7} </w:t>
      </w:r>
    </w:p>
    <w:p w14:paraId="6431EA5C" w14:textId="17B0BBB6" w:rsidR="00910E4A" w:rsidRDefault="00910E4A" w:rsidP="00D23D67">
      <w:pPr>
        <w:pStyle w:val="ListBullet"/>
        <w:numPr>
          <w:ilvl w:val="3"/>
          <w:numId w:val="1"/>
        </w:numPr>
        <w:rPr>
          <w:lang w:bidi="en-GB"/>
        </w:rPr>
      </w:pPr>
      <w:r>
        <w:rPr>
          <w:lang w:bidi="en-GB"/>
        </w:rPr>
        <w:t>X = {</w:t>
      </w:r>
      <w:r w:rsidR="00016F57">
        <w:rPr>
          <w:lang w:bidi="en-GB"/>
        </w:rPr>
        <w:t>R, A, H, U, L</w:t>
      </w:r>
      <w:r>
        <w:rPr>
          <w:lang w:bidi="en-GB"/>
        </w:rPr>
        <w:t>}; Y = {</w:t>
      </w:r>
      <w:r w:rsidR="00016F57">
        <w:rPr>
          <w:lang w:bidi="en-GB"/>
        </w:rPr>
        <w:t>I, S, S, A, R</w:t>
      </w:r>
      <w:r>
        <w:rPr>
          <w:lang w:bidi="en-GB"/>
        </w:rPr>
        <w:t xml:space="preserve">} </w:t>
      </w:r>
    </w:p>
    <w:p w14:paraId="1EF774D9" w14:textId="6489A2F1" w:rsidR="00016F57" w:rsidRDefault="00016F57" w:rsidP="00D23D67">
      <w:pPr>
        <w:pStyle w:val="ListBullet"/>
        <w:numPr>
          <w:ilvl w:val="3"/>
          <w:numId w:val="1"/>
        </w:numPr>
        <w:rPr>
          <w:lang w:bidi="en-GB"/>
        </w:rPr>
      </w:pPr>
      <w:r>
        <w:rPr>
          <w:lang w:bidi="en-GB"/>
        </w:rPr>
        <w:t xml:space="preserve">Z = X U Y = {R, A, H, U, L, I, S, S, A, R} </w:t>
      </w:r>
    </w:p>
    <w:p w14:paraId="0F3CE76C" w14:textId="2EFBA0DD" w:rsidR="00016F57" w:rsidRDefault="00016F57" w:rsidP="00016F57">
      <w:pPr>
        <w:pStyle w:val="ListBullet"/>
        <w:rPr>
          <w:lang w:bidi="en-GB"/>
        </w:rPr>
      </w:pPr>
      <w:r>
        <w:rPr>
          <w:lang w:bidi="en-GB"/>
        </w:rPr>
        <w:t xml:space="preserve">Intersection of Sets </w:t>
      </w:r>
    </w:p>
    <w:p w14:paraId="2623302B" w14:textId="4CFA2C0A" w:rsidR="00016F57" w:rsidRDefault="00016F57" w:rsidP="00D23D67">
      <w:pPr>
        <w:pStyle w:val="ListBullet"/>
        <w:numPr>
          <w:ilvl w:val="1"/>
          <w:numId w:val="1"/>
        </w:numPr>
        <w:rPr>
          <w:lang w:bidi="en-GB"/>
        </w:rPr>
      </w:pPr>
      <w:r>
        <w:rPr>
          <w:lang w:bidi="en-GB"/>
        </w:rPr>
        <w:t xml:space="preserve">The intersection of two sets, X and Y, denoted X </w:t>
      </w:r>
      <w:r>
        <w:rPr>
          <w:lang w:bidi="en-GB"/>
        </w:rPr>
        <w:sym w:font="Symbol" w:char="F0C7"/>
      </w:r>
      <w:r>
        <w:rPr>
          <w:lang w:bidi="en-GB"/>
        </w:rPr>
        <w:t xml:space="preserve"> Y, is the set of the </w:t>
      </w:r>
      <w:r>
        <w:rPr>
          <w:b/>
          <w:lang w:bidi="en-GB"/>
        </w:rPr>
        <w:t xml:space="preserve">elements that are contained in both X and Y: </w:t>
      </w:r>
    </w:p>
    <w:p w14:paraId="34786176" w14:textId="1B35EF86" w:rsidR="00016F57" w:rsidRPr="007C44ED" w:rsidRDefault="00016F57" w:rsidP="00D23D67">
      <w:pPr>
        <w:pStyle w:val="ListBullet"/>
        <w:numPr>
          <w:ilvl w:val="2"/>
          <w:numId w:val="1"/>
        </w:numPr>
        <w:rPr>
          <w:lang w:val="en-US" w:bidi="en-GB"/>
        </w:rPr>
      </w:pPr>
      <w:r>
        <w:rPr>
          <w:lang w:bidi="en-GB"/>
        </w:rPr>
        <w:t xml:space="preserve">X </w:t>
      </w:r>
      <w:r>
        <w:rPr>
          <w:lang w:bidi="en-GB"/>
        </w:rPr>
        <w:sym w:font="Symbol" w:char="F0C7"/>
      </w:r>
      <w:r>
        <w:rPr>
          <w:lang w:bidi="en-GB"/>
        </w:rPr>
        <w:t xml:space="preserve"> Y = </w:t>
      </w:r>
      <w:r w:rsidR="00CE0CCC">
        <w:rPr>
          <w:lang w:bidi="en-GB"/>
        </w:rPr>
        <w:t>{x</w:t>
      </w:r>
      <w:r>
        <w:rPr>
          <w:lang w:bidi="en-GB"/>
        </w:rPr>
        <w:t xml:space="preserve"> | </w:t>
      </w:r>
      <w:proofErr w:type="spellStart"/>
      <w:r>
        <w:rPr>
          <w:lang w:bidi="en-GB"/>
        </w:rPr>
        <w:t>x</w:t>
      </w:r>
      <w:proofErr w:type="spellEnd"/>
      <w:r>
        <w:rPr>
          <w:lang w:bidi="en-GB"/>
        </w:rPr>
        <w:t xml:space="preserve"> </w:t>
      </w:r>
      <w:r w:rsidR="007C44ED">
        <w:rPr>
          <w:rFonts w:eastAsiaTheme="minorEastAsia"/>
          <w:lang w:bidi="en-GB"/>
        </w:rPr>
        <w:sym w:font="Symbol" w:char="F0CE"/>
      </w:r>
      <w:r w:rsidR="007C44ED">
        <w:rPr>
          <w:rFonts w:eastAsiaTheme="minorEastAsia"/>
          <w:lang w:bidi="en-GB"/>
        </w:rPr>
        <w:t xml:space="preserve"> </w:t>
      </w:r>
      <w:proofErr w:type="spellStart"/>
      <w:r w:rsidR="007C44ED">
        <w:rPr>
          <w:rFonts w:eastAsiaTheme="minorEastAsia"/>
          <w:lang w:bidi="en-GB"/>
        </w:rPr>
        <w:t>X</w:t>
      </w:r>
      <w:proofErr w:type="spellEnd"/>
      <w:r w:rsidR="007C44ED">
        <w:rPr>
          <w:rFonts w:eastAsiaTheme="minorEastAsia"/>
          <w:lang w:bidi="en-GB"/>
        </w:rPr>
        <w:t xml:space="preserve"> AND x </w:t>
      </w:r>
      <w:r w:rsidR="007C44ED">
        <w:rPr>
          <w:rFonts w:eastAsiaTheme="minorEastAsia"/>
          <w:lang w:bidi="en-GB"/>
        </w:rPr>
        <w:sym w:font="Symbol" w:char="F0CE"/>
      </w:r>
      <w:r w:rsidR="007C44ED">
        <w:rPr>
          <w:rFonts w:eastAsiaTheme="minorEastAsia"/>
          <w:lang w:bidi="en-GB"/>
        </w:rPr>
        <w:t xml:space="preserve">Y} </w:t>
      </w:r>
    </w:p>
    <w:p w14:paraId="74042B66" w14:textId="49C297C6" w:rsidR="007C44ED" w:rsidRPr="007C44ED" w:rsidRDefault="007C44ED" w:rsidP="00D23D67">
      <w:pPr>
        <w:pStyle w:val="ListBullet"/>
        <w:numPr>
          <w:ilvl w:val="2"/>
          <w:numId w:val="1"/>
        </w:numPr>
        <w:rPr>
          <w:lang w:val="en-US" w:bidi="en-GB"/>
        </w:rPr>
      </w:pPr>
      <w:r>
        <w:rPr>
          <w:lang w:bidi="en-GB"/>
        </w:rPr>
        <w:t xml:space="preserve">X = {M, I, K, A}; Y= {H, A, N, U, L} =&gt; </w:t>
      </w:r>
    </w:p>
    <w:p w14:paraId="345628E4" w14:textId="151C76A3" w:rsidR="007C44ED" w:rsidRDefault="007C44ED" w:rsidP="00D23D67">
      <w:pPr>
        <w:pStyle w:val="ListBullet"/>
        <w:numPr>
          <w:ilvl w:val="2"/>
          <w:numId w:val="1"/>
        </w:numPr>
        <w:rPr>
          <w:lang w:bidi="en-GB"/>
        </w:rPr>
      </w:pPr>
      <w:r>
        <w:rPr>
          <w:lang w:bidi="en-GB"/>
        </w:rPr>
        <w:t xml:space="preserve">Z = X </w:t>
      </w:r>
      <w:r>
        <w:rPr>
          <w:lang w:bidi="en-GB"/>
        </w:rPr>
        <w:sym w:font="Symbol" w:char="F0C7"/>
      </w:r>
      <w:r>
        <w:rPr>
          <w:lang w:bidi="en-GB"/>
        </w:rPr>
        <w:t xml:space="preserve"> Y = {A} </w:t>
      </w:r>
    </w:p>
    <w:p w14:paraId="7F32B54E" w14:textId="4DFFF2BB" w:rsidR="007C44ED" w:rsidRDefault="007C44ED" w:rsidP="00D23D67">
      <w:pPr>
        <w:pStyle w:val="ListBullet"/>
        <w:numPr>
          <w:ilvl w:val="1"/>
          <w:numId w:val="1"/>
        </w:numPr>
        <w:rPr>
          <w:lang w:bidi="en-GB"/>
        </w:rPr>
      </w:pPr>
      <w:r>
        <w:rPr>
          <w:lang w:bidi="en-GB"/>
        </w:rPr>
        <w:t>Two sets, X and Y, with no common elements are disj</w:t>
      </w:r>
      <w:r w:rsidR="00933CC4">
        <w:rPr>
          <w:lang w:bidi="en-GB"/>
        </w:rPr>
        <w:t xml:space="preserve">oint and their intersection is the empty set: X </w:t>
      </w:r>
      <w:r w:rsidR="00933CC4">
        <w:rPr>
          <w:lang w:bidi="en-GB"/>
        </w:rPr>
        <w:sym w:font="Symbol" w:char="F0C7"/>
      </w:r>
      <w:r w:rsidR="00933CC4">
        <w:rPr>
          <w:lang w:bidi="en-GB"/>
        </w:rPr>
        <w:t xml:space="preserve"> Y = {}, denoted empty set. </w:t>
      </w:r>
    </w:p>
    <w:p w14:paraId="5D562CC2" w14:textId="03A0E7D9" w:rsidR="00933CC4" w:rsidRDefault="00933CC4" w:rsidP="00D23D67">
      <w:pPr>
        <w:pStyle w:val="ListBullet"/>
        <w:numPr>
          <w:ilvl w:val="2"/>
          <w:numId w:val="1"/>
        </w:numPr>
        <w:rPr>
          <w:lang w:bidi="en-GB"/>
        </w:rPr>
      </w:pPr>
      <w:r>
        <w:rPr>
          <w:lang w:bidi="en-GB"/>
        </w:rPr>
        <w:t xml:space="preserve">X = {3,5,6,7,4}; </w:t>
      </w:r>
      <w:r w:rsidR="001E33CD">
        <w:rPr>
          <w:lang w:bidi="en-GB"/>
        </w:rPr>
        <w:t>Y =</w:t>
      </w:r>
      <w:r>
        <w:rPr>
          <w:lang w:bidi="en-GB"/>
        </w:rPr>
        <w:t xml:space="preserve"> {2,8,9} =&gt; X </w:t>
      </w:r>
      <w:r>
        <w:rPr>
          <w:lang w:bidi="en-GB"/>
        </w:rPr>
        <w:sym w:font="Symbol" w:char="F0C7"/>
      </w:r>
      <w:r>
        <w:rPr>
          <w:lang w:bidi="en-GB"/>
        </w:rPr>
        <w:t xml:space="preserve"> Y = empty set. </w:t>
      </w:r>
    </w:p>
    <w:p w14:paraId="7760A495" w14:textId="5196CD48" w:rsidR="001E33CD" w:rsidRDefault="001E33CD" w:rsidP="00D23D67">
      <w:pPr>
        <w:pStyle w:val="ListBullet"/>
        <w:numPr>
          <w:ilvl w:val="2"/>
          <w:numId w:val="1"/>
        </w:numPr>
        <w:rPr>
          <w:lang w:bidi="en-GB"/>
        </w:rPr>
      </w:pPr>
      <w:r>
        <w:rPr>
          <w:lang w:bidi="en-GB"/>
        </w:rPr>
        <w:t xml:space="preserve">Nothing similar between the two sets </w:t>
      </w:r>
    </w:p>
    <w:p w14:paraId="586C76AC" w14:textId="02CE48C4" w:rsidR="00C403E0" w:rsidRDefault="00C403E0" w:rsidP="00C403E0">
      <w:pPr>
        <w:pStyle w:val="ListBullet"/>
        <w:rPr>
          <w:lang w:bidi="en-GB"/>
        </w:rPr>
      </w:pPr>
      <w:r>
        <w:rPr>
          <w:lang w:bidi="en-GB"/>
        </w:rPr>
        <w:t xml:space="preserve">Complement of sets </w:t>
      </w:r>
    </w:p>
    <w:p w14:paraId="44B22F52" w14:textId="5B8FC706" w:rsidR="00C403E0" w:rsidRDefault="00C403E0" w:rsidP="00D23D67">
      <w:pPr>
        <w:pStyle w:val="ListBullet"/>
        <w:numPr>
          <w:ilvl w:val="1"/>
          <w:numId w:val="1"/>
        </w:numPr>
        <w:rPr>
          <w:lang w:bidi="en-GB"/>
        </w:rPr>
      </w:pPr>
      <w:r>
        <w:rPr>
          <w:lang w:bidi="en-GB"/>
        </w:rPr>
        <w:t xml:space="preserve">The complement of a set Y with respect to a set X, denoted X \ Y, is the set </w:t>
      </w:r>
      <w:r w:rsidR="0002369D">
        <w:rPr>
          <w:lang w:bidi="en-GB"/>
        </w:rPr>
        <w:t xml:space="preserve">X </w:t>
      </w:r>
      <w:r w:rsidR="0002369D">
        <w:rPr>
          <w:lang w:bidi="en-GB"/>
        </w:rPr>
        <w:sym w:font="Symbol" w:char="F0C7"/>
      </w:r>
      <w:r w:rsidR="0002369D">
        <w:rPr>
          <w:lang w:bidi="en-GB"/>
        </w:rPr>
        <w:t xml:space="preserve"> Y</w:t>
      </w:r>
      <w:r>
        <w:rPr>
          <w:lang w:bidi="en-GB"/>
        </w:rPr>
        <w:t xml:space="preserve">: </w:t>
      </w:r>
    </w:p>
    <w:p w14:paraId="3ECA30DD" w14:textId="5515C8E7" w:rsidR="00C403E0" w:rsidRPr="00C403E0" w:rsidRDefault="00C403E0" w:rsidP="00D23D67">
      <w:pPr>
        <w:pStyle w:val="ListBullet"/>
        <w:numPr>
          <w:ilvl w:val="2"/>
          <w:numId w:val="1"/>
        </w:numPr>
        <w:rPr>
          <w:lang w:val="en-US" w:bidi="en-GB"/>
        </w:rPr>
      </w:pPr>
      <w:r>
        <w:rPr>
          <w:lang w:bidi="en-GB"/>
        </w:rPr>
        <w:lastRenderedPageBreak/>
        <w:t xml:space="preserve">X \ Y = {x | </w:t>
      </w:r>
      <w:proofErr w:type="spellStart"/>
      <w:r>
        <w:rPr>
          <w:lang w:bidi="en-GB"/>
        </w:rPr>
        <w:t>x</w:t>
      </w:r>
      <w:proofErr w:type="spellEnd"/>
      <w:r>
        <w:rPr>
          <w:lang w:bidi="en-GB"/>
        </w:rPr>
        <w:t xml:space="preserve"> </w:t>
      </w:r>
      <w:r>
        <w:rPr>
          <w:rFonts w:eastAsiaTheme="minorEastAsia"/>
          <w:lang w:bidi="en-GB"/>
        </w:rPr>
        <w:sym w:font="Symbol" w:char="F0CE"/>
      </w:r>
      <w:r>
        <w:rPr>
          <w:rFonts w:eastAsiaTheme="minorEastAsia"/>
          <w:lang w:bidi="en-GB"/>
        </w:rPr>
        <w:t xml:space="preserve"> </w:t>
      </w:r>
      <w:proofErr w:type="spellStart"/>
      <w:r>
        <w:rPr>
          <w:rFonts w:eastAsiaTheme="minorEastAsia"/>
          <w:lang w:bidi="en-GB"/>
        </w:rPr>
        <w:t>X</w:t>
      </w:r>
      <w:proofErr w:type="spellEnd"/>
      <w:r>
        <w:rPr>
          <w:rFonts w:eastAsiaTheme="minorEastAsia"/>
          <w:lang w:bidi="en-GB"/>
        </w:rPr>
        <w:t xml:space="preserve"> AND x </w:t>
      </w:r>
      <w:r>
        <w:rPr>
          <w:rFonts w:eastAsiaTheme="minorEastAsia"/>
          <w:lang w:bidi="en-GB"/>
        </w:rPr>
        <w:sym w:font="Symbol" w:char="F0CF"/>
      </w:r>
      <w:r>
        <w:rPr>
          <w:rFonts w:eastAsiaTheme="minorEastAsia"/>
          <w:lang w:bidi="en-GB"/>
        </w:rPr>
        <w:t xml:space="preserve"> Y}</w:t>
      </w:r>
    </w:p>
    <w:p w14:paraId="3FC93B55" w14:textId="3651082C" w:rsidR="00C403E0" w:rsidRDefault="00C403E0" w:rsidP="00D23D67">
      <w:pPr>
        <w:pStyle w:val="ListBullet"/>
        <w:numPr>
          <w:ilvl w:val="2"/>
          <w:numId w:val="1"/>
        </w:numPr>
        <w:rPr>
          <w:lang w:bidi="en-GB"/>
        </w:rPr>
      </w:pPr>
      <w:r>
        <w:rPr>
          <w:lang w:bidi="en-GB"/>
        </w:rPr>
        <w:t xml:space="preserve">The union of the intersection X N Y and the complement X \ Y </w:t>
      </w:r>
      <w:r w:rsidR="00717C9C">
        <w:rPr>
          <w:lang w:bidi="en-GB"/>
        </w:rPr>
        <w:t xml:space="preserve">is the set X: </w:t>
      </w:r>
    </w:p>
    <w:p w14:paraId="2F7BAAB7" w14:textId="52F275E5" w:rsidR="00717C9C" w:rsidRDefault="00717C9C" w:rsidP="00D23D67">
      <w:pPr>
        <w:pStyle w:val="ListBullet"/>
        <w:numPr>
          <w:ilvl w:val="3"/>
          <w:numId w:val="1"/>
        </w:numPr>
        <w:rPr>
          <w:lang w:bidi="en-GB"/>
        </w:rPr>
      </w:pPr>
      <w:r>
        <w:rPr>
          <w:lang w:bidi="en-GB"/>
        </w:rPr>
        <w:t xml:space="preserve">(X </w:t>
      </w:r>
      <w:r>
        <w:rPr>
          <w:lang w:bidi="en-GB"/>
        </w:rPr>
        <w:sym w:font="Symbol" w:char="F0C7"/>
      </w:r>
      <w:r>
        <w:rPr>
          <w:lang w:bidi="en-GB"/>
        </w:rPr>
        <w:t xml:space="preserve"> Y) </w:t>
      </w:r>
      <w:r w:rsidR="00D370AC">
        <w:rPr>
          <w:lang w:bidi="en-GB"/>
        </w:rPr>
        <w:t xml:space="preserve">U (X \ Y) = X </w:t>
      </w:r>
    </w:p>
    <w:p w14:paraId="51FC310C" w14:textId="69318AFA" w:rsidR="00D370AC" w:rsidRDefault="00D370AC" w:rsidP="00D23D67">
      <w:pPr>
        <w:pStyle w:val="ListBullet"/>
        <w:numPr>
          <w:ilvl w:val="2"/>
          <w:numId w:val="1"/>
        </w:numPr>
        <w:rPr>
          <w:lang w:bidi="en-GB"/>
        </w:rPr>
      </w:pPr>
      <w:r>
        <w:rPr>
          <w:lang w:bidi="en-GB"/>
        </w:rPr>
        <w:t xml:space="preserve">Examples </w:t>
      </w:r>
    </w:p>
    <w:p w14:paraId="3AA1B88B" w14:textId="1B1C299F" w:rsidR="00D370AC" w:rsidRDefault="00D370AC" w:rsidP="00D23D67">
      <w:pPr>
        <w:pStyle w:val="ListBullet"/>
        <w:numPr>
          <w:ilvl w:val="3"/>
          <w:numId w:val="1"/>
        </w:numPr>
        <w:rPr>
          <w:lang w:bidi="en-GB"/>
        </w:rPr>
      </w:pPr>
      <w:r>
        <w:rPr>
          <w:lang w:bidi="en-GB"/>
        </w:rPr>
        <w:t xml:space="preserve">X = {3,5,6,7,4}; Y = {5,7} =&gt; Z = X \ Y = {3,6,4}. </w:t>
      </w:r>
    </w:p>
    <w:p w14:paraId="2CAD9AE6" w14:textId="5E8A5503" w:rsidR="00D370AC" w:rsidRDefault="00D370AC" w:rsidP="00D23D67">
      <w:pPr>
        <w:pStyle w:val="ListBullet"/>
        <w:numPr>
          <w:ilvl w:val="3"/>
          <w:numId w:val="1"/>
        </w:numPr>
        <w:rPr>
          <w:lang w:bidi="en-GB"/>
        </w:rPr>
      </w:pPr>
      <w:r>
        <w:rPr>
          <w:lang w:bidi="en-GB"/>
        </w:rPr>
        <w:t>{</w:t>
      </w:r>
      <w:r w:rsidR="00920A2A">
        <w:rPr>
          <w:lang w:bidi="en-GB"/>
        </w:rPr>
        <w:t>M, I, K, A</w:t>
      </w:r>
      <w:r>
        <w:rPr>
          <w:lang w:bidi="en-GB"/>
        </w:rPr>
        <w:t>} \ {</w:t>
      </w:r>
      <w:r w:rsidR="00920A2A">
        <w:rPr>
          <w:lang w:bidi="en-GB"/>
        </w:rPr>
        <w:t>H, A, N, U, L} = {</w:t>
      </w:r>
      <w:r w:rsidR="0002369D">
        <w:rPr>
          <w:lang w:bidi="en-GB"/>
        </w:rPr>
        <w:t xml:space="preserve">M, I, K} </w:t>
      </w:r>
    </w:p>
    <w:p w14:paraId="2C32697A" w14:textId="77777777" w:rsidR="00C16F2E" w:rsidRDefault="00C16F2E" w:rsidP="00C16F2E">
      <w:pPr>
        <w:pStyle w:val="ListBullet"/>
        <w:numPr>
          <w:ilvl w:val="0"/>
          <w:numId w:val="0"/>
        </w:numPr>
        <w:ind w:left="432" w:hanging="432"/>
        <w:rPr>
          <w:lang w:bidi="en-GB"/>
        </w:rPr>
      </w:pPr>
    </w:p>
    <w:p w14:paraId="25052512" w14:textId="77777777" w:rsidR="00C16F2E" w:rsidRDefault="00C16F2E" w:rsidP="00C16F2E">
      <w:pPr>
        <w:pStyle w:val="ListBullet"/>
        <w:numPr>
          <w:ilvl w:val="0"/>
          <w:numId w:val="0"/>
        </w:numPr>
        <w:ind w:left="432" w:hanging="432"/>
        <w:rPr>
          <w:lang w:bidi="en-GB"/>
        </w:rPr>
      </w:pPr>
    </w:p>
    <w:p w14:paraId="516BDC69" w14:textId="77777777" w:rsidR="00C16F2E" w:rsidRDefault="00C16F2E" w:rsidP="00C16F2E">
      <w:pPr>
        <w:pStyle w:val="ListBullet"/>
        <w:numPr>
          <w:ilvl w:val="0"/>
          <w:numId w:val="0"/>
        </w:numPr>
        <w:ind w:left="432" w:hanging="432"/>
        <w:rPr>
          <w:lang w:bidi="en-GB"/>
        </w:rPr>
      </w:pPr>
    </w:p>
    <w:p w14:paraId="31F37CD1" w14:textId="77777777" w:rsidR="00C16F2E" w:rsidRDefault="00C16F2E" w:rsidP="00C16F2E">
      <w:pPr>
        <w:pStyle w:val="ListBullet"/>
        <w:numPr>
          <w:ilvl w:val="0"/>
          <w:numId w:val="0"/>
        </w:numPr>
        <w:ind w:left="432" w:hanging="432"/>
        <w:rPr>
          <w:lang w:bidi="en-GB"/>
        </w:rPr>
      </w:pPr>
    </w:p>
    <w:p w14:paraId="65081B24" w14:textId="63AFF1FC" w:rsidR="00C16F2E" w:rsidRDefault="00C16F2E" w:rsidP="00C16F2E">
      <w:pPr>
        <w:pStyle w:val="ListBullet"/>
        <w:numPr>
          <w:ilvl w:val="0"/>
          <w:numId w:val="0"/>
        </w:numPr>
        <w:ind w:left="432" w:hanging="432"/>
        <w:rPr>
          <w:lang w:bidi="en-GB"/>
        </w:rPr>
      </w:pPr>
    </w:p>
    <w:p w14:paraId="33C85746" w14:textId="5267CDA4" w:rsidR="00C16F2E" w:rsidRDefault="00C16F2E" w:rsidP="00C16F2E">
      <w:pPr>
        <w:pStyle w:val="ListBullet"/>
        <w:numPr>
          <w:ilvl w:val="0"/>
          <w:numId w:val="0"/>
        </w:numPr>
        <w:ind w:left="432" w:hanging="432"/>
        <w:rPr>
          <w:lang w:bidi="en-GB"/>
        </w:rPr>
      </w:pPr>
      <w:r>
        <w:rPr>
          <w:noProof/>
        </w:rPr>
        <w:drawing>
          <wp:anchor distT="0" distB="0" distL="114300" distR="114300" simplePos="0" relativeHeight="251659264" behindDoc="0" locked="0" layoutInCell="1" allowOverlap="1" wp14:anchorId="3F72439A" wp14:editId="3CD0355C">
            <wp:simplePos x="0" y="0"/>
            <wp:positionH relativeFrom="column">
              <wp:posOffset>508000</wp:posOffset>
            </wp:positionH>
            <wp:positionV relativeFrom="paragraph">
              <wp:posOffset>3674110</wp:posOffset>
            </wp:positionV>
            <wp:extent cx="4827905" cy="2943225"/>
            <wp:effectExtent l="0" t="0" r="0" b="3175"/>
            <wp:wrapSquare wrapText="bothSides"/>
            <wp:docPr id="2" name="Picture 2" descr="Screen%20Shot%202018-05-31%20at%205.05.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5-31%20at%205.05.47%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27905" cy="2943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70CEDECC" wp14:editId="3BFE93C0">
            <wp:simplePos x="0" y="0"/>
            <wp:positionH relativeFrom="column">
              <wp:posOffset>393700</wp:posOffset>
            </wp:positionH>
            <wp:positionV relativeFrom="paragraph">
              <wp:posOffset>23495</wp:posOffset>
            </wp:positionV>
            <wp:extent cx="4796790" cy="3089910"/>
            <wp:effectExtent l="0" t="0" r="3810" b="8890"/>
            <wp:wrapSquare wrapText="bothSides"/>
            <wp:docPr id="1" name="Picture 1" descr="Screen%20Shot%202018-05-31%20at%205.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5-31%20at%205.04.59%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96790" cy="308991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bidi="en-GB"/>
        </w:rPr>
        <w:t xml:space="preserve"> </w:t>
      </w:r>
    </w:p>
    <w:p w14:paraId="1A9BCDB6" w14:textId="77777777" w:rsidR="00C16F2E" w:rsidRDefault="00C16F2E" w:rsidP="00C16F2E">
      <w:pPr>
        <w:pStyle w:val="ListBullet"/>
        <w:numPr>
          <w:ilvl w:val="0"/>
          <w:numId w:val="0"/>
        </w:numPr>
        <w:ind w:left="432" w:hanging="432"/>
        <w:rPr>
          <w:lang w:bidi="en-GB"/>
        </w:rPr>
      </w:pPr>
    </w:p>
    <w:p w14:paraId="662F76F0" w14:textId="77777777" w:rsidR="00C16F2E" w:rsidRDefault="00C16F2E" w:rsidP="00C16F2E">
      <w:pPr>
        <w:pStyle w:val="ListBullet"/>
        <w:numPr>
          <w:ilvl w:val="0"/>
          <w:numId w:val="0"/>
        </w:numPr>
        <w:ind w:left="432" w:hanging="432"/>
        <w:rPr>
          <w:lang w:bidi="en-GB"/>
        </w:rPr>
      </w:pPr>
    </w:p>
    <w:p w14:paraId="45F2BB64" w14:textId="77777777" w:rsidR="00C16F2E" w:rsidRDefault="00C16F2E" w:rsidP="00C16F2E">
      <w:pPr>
        <w:pStyle w:val="ListBullet"/>
        <w:numPr>
          <w:ilvl w:val="0"/>
          <w:numId w:val="0"/>
        </w:numPr>
        <w:ind w:left="432" w:hanging="432"/>
        <w:rPr>
          <w:lang w:bidi="en-GB"/>
        </w:rPr>
      </w:pPr>
    </w:p>
    <w:p w14:paraId="0C0BBBE1" w14:textId="77777777" w:rsidR="00C16F2E" w:rsidRDefault="00C16F2E" w:rsidP="00C16F2E">
      <w:pPr>
        <w:pStyle w:val="ListBullet"/>
        <w:numPr>
          <w:ilvl w:val="0"/>
          <w:numId w:val="0"/>
        </w:numPr>
        <w:ind w:left="432" w:hanging="432"/>
        <w:rPr>
          <w:lang w:bidi="en-GB"/>
        </w:rPr>
      </w:pPr>
    </w:p>
    <w:p w14:paraId="39336455" w14:textId="77777777" w:rsidR="00C16F2E" w:rsidRDefault="00C16F2E" w:rsidP="00C16F2E">
      <w:pPr>
        <w:pStyle w:val="ListBullet"/>
        <w:numPr>
          <w:ilvl w:val="0"/>
          <w:numId w:val="0"/>
        </w:numPr>
        <w:ind w:left="432" w:hanging="432"/>
        <w:rPr>
          <w:lang w:bidi="en-GB"/>
        </w:rPr>
      </w:pPr>
    </w:p>
    <w:p w14:paraId="039CD033" w14:textId="77777777" w:rsidR="00C16F2E" w:rsidRDefault="00C16F2E" w:rsidP="00C16F2E">
      <w:pPr>
        <w:pStyle w:val="ListBullet"/>
        <w:numPr>
          <w:ilvl w:val="0"/>
          <w:numId w:val="0"/>
        </w:numPr>
        <w:ind w:left="432" w:hanging="432"/>
        <w:rPr>
          <w:lang w:bidi="en-GB"/>
        </w:rPr>
      </w:pPr>
    </w:p>
    <w:p w14:paraId="31EBD44C" w14:textId="77777777" w:rsidR="00C16F2E" w:rsidRDefault="00C16F2E" w:rsidP="00C16F2E">
      <w:pPr>
        <w:pStyle w:val="ListBullet"/>
        <w:numPr>
          <w:ilvl w:val="0"/>
          <w:numId w:val="0"/>
        </w:numPr>
        <w:ind w:left="432" w:hanging="432"/>
        <w:rPr>
          <w:lang w:bidi="en-GB"/>
        </w:rPr>
      </w:pPr>
    </w:p>
    <w:p w14:paraId="3F3C420C" w14:textId="77777777" w:rsidR="00C16F2E" w:rsidRDefault="00C16F2E" w:rsidP="00C16F2E">
      <w:pPr>
        <w:pStyle w:val="ListBullet"/>
        <w:numPr>
          <w:ilvl w:val="0"/>
          <w:numId w:val="0"/>
        </w:numPr>
        <w:ind w:left="432" w:hanging="432"/>
        <w:rPr>
          <w:lang w:bidi="en-GB"/>
        </w:rPr>
      </w:pPr>
    </w:p>
    <w:p w14:paraId="05BEA96B" w14:textId="77777777" w:rsidR="00C16F2E" w:rsidRDefault="00C16F2E" w:rsidP="00C16F2E">
      <w:pPr>
        <w:pStyle w:val="ListBullet"/>
        <w:numPr>
          <w:ilvl w:val="0"/>
          <w:numId w:val="0"/>
        </w:numPr>
        <w:ind w:left="432" w:hanging="432"/>
        <w:rPr>
          <w:lang w:bidi="en-GB"/>
        </w:rPr>
      </w:pPr>
    </w:p>
    <w:p w14:paraId="7E76264A" w14:textId="77777777" w:rsidR="00C16F2E" w:rsidRDefault="00C16F2E" w:rsidP="00C16F2E">
      <w:pPr>
        <w:pStyle w:val="ListBullet"/>
        <w:numPr>
          <w:ilvl w:val="0"/>
          <w:numId w:val="0"/>
        </w:numPr>
        <w:ind w:left="432" w:hanging="432"/>
        <w:rPr>
          <w:lang w:bidi="en-GB"/>
        </w:rPr>
      </w:pPr>
    </w:p>
    <w:p w14:paraId="15A7DC79" w14:textId="77777777" w:rsidR="00C16F2E" w:rsidRDefault="00C16F2E" w:rsidP="00C16F2E">
      <w:pPr>
        <w:pStyle w:val="ListBullet"/>
        <w:numPr>
          <w:ilvl w:val="0"/>
          <w:numId w:val="0"/>
        </w:numPr>
        <w:ind w:left="432" w:hanging="432"/>
        <w:rPr>
          <w:lang w:bidi="en-GB"/>
        </w:rPr>
      </w:pPr>
    </w:p>
    <w:p w14:paraId="63C1BD89" w14:textId="77777777" w:rsidR="00C16F2E" w:rsidRDefault="00C16F2E" w:rsidP="00C16F2E">
      <w:pPr>
        <w:pStyle w:val="ListBullet"/>
        <w:numPr>
          <w:ilvl w:val="0"/>
          <w:numId w:val="0"/>
        </w:numPr>
        <w:ind w:left="432" w:hanging="432"/>
        <w:rPr>
          <w:lang w:bidi="en-GB"/>
        </w:rPr>
      </w:pPr>
    </w:p>
    <w:p w14:paraId="1A9117B9" w14:textId="77777777" w:rsidR="00C16F2E" w:rsidRDefault="00C16F2E" w:rsidP="00C16F2E">
      <w:pPr>
        <w:pStyle w:val="ListBullet"/>
        <w:numPr>
          <w:ilvl w:val="0"/>
          <w:numId w:val="0"/>
        </w:numPr>
        <w:ind w:left="432" w:hanging="432"/>
        <w:rPr>
          <w:lang w:bidi="en-GB"/>
        </w:rPr>
      </w:pPr>
    </w:p>
    <w:p w14:paraId="4B47DDB6" w14:textId="77777777" w:rsidR="00C16F2E" w:rsidRDefault="00C16F2E" w:rsidP="00C16F2E">
      <w:pPr>
        <w:pStyle w:val="ListBullet"/>
        <w:numPr>
          <w:ilvl w:val="0"/>
          <w:numId w:val="0"/>
        </w:numPr>
        <w:ind w:left="432" w:hanging="432"/>
        <w:rPr>
          <w:lang w:bidi="en-GB"/>
        </w:rPr>
      </w:pPr>
    </w:p>
    <w:p w14:paraId="1F11703A" w14:textId="77777777" w:rsidR="00C16F2E" w:rsidRDefault="00C16F2E" w:rsidP="00C16F2E">
      <w:pPr>
        <w:pStyle w:val="ListBullet"/>
        <w:numPr>
          <w:ilvl w:val="0"/>
          <w:numId w:val="0"/>
        </w:numPr>
        <w:ind w:left="432" w:hanging="432"/>
        <w:rPr>
          <w:lang w:bidi="en-GB"/>
        </w:rPr>
      </w:pPr>
    </w:p>
    <w:p w14:paraId="7B0B2421" w14:textId="77777777" w:rsidR="00C16F2E" w:rsidRDefault="00C16F2E" w:rsidP="00C16F2E">
      <w:pPr>
        <w:pStyle w:val="ListBullet"/>
        <w:numPr>
          <w:ilvl w:val="0"/>
          <w:numId w:val="0"/>
        </w:numPr>
        <w:ind w:left="432" w:hanging="432"/>
        <w:rPr>
          <w:lang w:bidi="en-GB"/>
        </w:rPr>
      </w:pPr>
    </w:p>
    <w:p w14:paraId="7575F5A1" w14:textId="77777777" w:rsidR="00C16F2E" w:rsidRDefault="00C16F2E" w:rsidP="00C16F2E">
      <w:pPr>
        <w:pStyle w:val="ListBullet"/>
        <w:numPr>
          <w:ilvl w:val="0"/>
          <w:numId w:val="0"/>
        </w:numPr>
        <w:ind w:left="432" w:hanging="432"/>
        <w:rPr>
          <w:lang w:bidi="en-GB"/>
        </w:rPr>
      </w:pPr>
    </w:p>
    <w:p w14:paraId="495D1434" w14:textId="77777777" w:rsidR="00C16F2E" w:rsidRDefault="00C16F2E" w:rsidP="00C16F2E">
      <w:pPr>
        <w:pStyle w:val="ListBullet"/>
        <w:numPr>
          <w:ilvl w:val="0"/>
          <w:numId w:val="0"/>
        </w:numPr>
        <w:ind w:left="432" w:hanging="432"/>
        <w:rPr>
          <w:lang w:bidi="en-GB"/>
        </w:rPr>
      </w:pPr>
    </w:p>
    <w:p w14:paraId="12DCEC54" w14:textId="77777777" w:rsidR="00C16F2E" w:rsidRDefault="00C16F2E" w:rsidP="00C16F2E">
      <w:pPr>
        <w:pStyle w:val="ListBullet"/>
        <w:numPr>
          <w:ilvl w:val="0"/>
          <w:numId w:val="0"/>
        </w:numPr>
        <w:ind w:left="432" w:hanging="432"/>
        <w:rPr>
          <w:lang w:bidi="en-GB"/>
        </w:rPr>
      </w:pPr>
    </w:p>
    <w:p w14:paraId="40631966" w14:textId="77777777" w:rsidR="00C16F2E" w:rsidRDefault="00C16F2E" w:rsidP="00C16F2E">
      <w:pPr>
        <w:pStyle w:val="ListBullet"/>
        <w:numPr>
          <w:ilvl w:val="0"/>
          <w:numId w:val="0"/>
        </w:numPr>
        <w:ind w:left="432" w:hanging="432"/>
        <w:rPr>
          <w:lang w:bidi="en-GB"/>
        </w:rPr>
      </w:pPr>
    </w:p>
    <w:p w14:paraId="0019E4FD" w14:textId="77777777" w:rsidR="00C16F2E" w:rsidRDefault="00C16F2E" w:rsidP="00993FEE">
      <w:pPr>
        <w:pStyle w:val="ListBullet"/>
        <w:numPr>
          <w:ilvl w:val="0"/>
          <w:numId w:val="0"/>
        </w:numPr>
        <w:rPr>
          <w:lang w:bidi="en-GB"/>
        </w:rPr>
      </w:pPr>
    </w:p>
    <w:p w14:paraId="34D23173" w14:textId="51963909" w:rsidR="00C16F2E" w:rsidRDefault="00C4007A" w:rsidP="00C16F2E">
      <w:pPr>
        <w:pStyle w:val="ListBullet"/>
        <w:numPr>
          <w:ilvl w:val="0"/>
          <w:numId w:val="0"/>
        </w:numPr>
        <w:ind w:left="432" w:hanging="432"/>
        <w:rPr>
          <w:lang w:bidi="en-GB"/>
        </w:rPr>
      </w:pPr>
      <w:r>
        <w:rPr>
          <w:noProof/>
        </w:rPr>
        <w:lastRenderedPageBreak/>
        <w:drawing>
          <wp:anchor distT="0" distB="0" distL="114300" distR="114300" simplePos="0" relativeHeight="251661312" behindDoc="0" locked="0" layoutInCell="1" allowOverlap="1" wp14:anchorId="240E4841" wp14:editId="278B1409">
            <wp:simplePos x="0" y="0"/>
            <wp:positionH relativeFrom="column">
              <wp:posOffset>50165</wp:posOffset>
            </wp:positionH>
            <wp:positionV relativeFrom="paragraph">
              <wp:posOffset>4382135</wp:posOffset>
            </wp:positionV>
            <wp:extent cx="5728970" cy="3360420"/>
            <wp:effectExtent l="0" t="0" r="11430" b="0"/>
            <wp:wrapSquare wrapText="bothSides"/>
            <wp:docPr id="4" name="Picture 4" descr="Screen%20Shot%202018-05-31%20at%205.06.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5-31%20at%205.06.56%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8970" cy="3360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16F2E">
        <w:rPr>
          <w:noProof/>
        </w:rPr>
        <w:drawing>
          <wp:anchor distT="0" distB="0" distL="114300" distR="114300" simplePos="0" relativeHeight="251660288" behindDoc="0" locked="0" layoutInCell="1" allowOverlap="1" wp14:anchorId="7C727CEC" wp14:editId="48E6F4F9">
            <wp:simplePos x="0" y="0"/>
            <wp:positionH relativeFrom="column">
              <wp:posOffset>0</wp:posOffset>
            </wp:positionH>
            <wp:positionV relativeFrom="paragraph">
              <wp:posOffset>1270</wp:posOffset>
            </wp:positionV>
            <wp:extent cx="5728970" cy="3844925"/>
            <wp:effectExtent l="0" t="0" r="11430" b="0"/>
            <wp:wrapSquare wrapText="bothSides"/>
            <wp:docPr id="3" name="Picture 3" descr="Screen%20Shot%202018-05-31%20at%205.0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31%20at%205.06.2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8970" cy="3844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BFE8FB" w14:textId="07834261" w:rsidR="00C16F2E" w:rsidRDefault="00C16F2E" w:rsidP="00C16F2E">
      <w:pPr>
        <w:pStyle w:val="ListBullet"/>
        <w:numPr>
          <w:ilvl w:val="0"/>
          <w:numId w:val="0"/>
        </w:numPr>
        <w:rPr>
          <w:lang w:bidi="en-GB"/>
        </w:rPr>
      </w:pPr>
    </w:p>
    <w:p w14:paraId="4DC3B74C" w14:textId="1A6D1EA2" w:rsidR="00C4007A" w:rsidRDefault="00C4007A" w:rsidP="00C16F2E">
      <w:pPr>
        <w:pStyle w:val="ListBullet"/>
        <w:numPr>
          <w:ilvl w:val="0"/>
          <w:numId w:val="0"/>
        </w:numPr>
        <w:ind w:left="432" w:hanging="432"/>
        <w:rPr>
          <w:lang w:bidi="en-GB"/>
        </w:rPr>
      </w:pPr>
    </w:p>
    <w:p w14:paraId="685BBDB1" w14:textId="7411C044" w:rsidR="00C4007A" w:rsidRDefault="00C4007A" w:rsidP="00C16F2E">
      <w:pPr>
        <w:pStyle w:val="ListBullet"/>
        <w:numPr>
          <w:ilvl w:val="0"/>
          <w:numId w:val="0"/>
        </w:numPr>
        <w:ind w:left="432" w:hanging="432"/>
        <w:rPr>
          <w:lang w:bidi="en-GB"/>
        </w:rPr>
      </w:pPr>
    </w:p>
    <w:p w14:paraId="22891C66" w14:textId="2AC8650D" w:rsidR="00C4007A" w:rsidRDefault="00C4007A" w:rsidP="00C16F2E">
      <w:pPr>
        <w:pStyle w:val="ListBullet"/>
        <w:numPr>
          <w:ilvl w:val="0"/>
          <w:numId w:val="0"/>
        </w:numPr>
        <w:ind w:left="432" w:hanging="432"/>
        <w:rPr>
          <w:lang w:bidi="en-GB"/>
        </w:rPr>
      </w:pPr>
    </w:p>
    <w:p w14:paraId="1D8C6940" w14:textId="77777777" w:rsidR="00C4007A" w:rsidRDefault="00C4007A" w:rsidP="00C4007A">
      <w:pPr>
        <w:pStyle w:val="Heading1"/>
        <w:rPr>
          <w:lang w:val="en-GB"/>
        </w:rPr>
      </w:pPr>
    </w:p>
    <w:p w14:paraId="2EAE76C5" w14:textId="5D24F74B" w:rsidR="00C4007A" w:rsidRPr="00B120F5" w:rsidRDefault="00C4007A" w:rsidP="00C4007A">
      <w:pPr>
        <w:pStyle w:val="Heading1"/>
        <w:rPr>
          <w:lang w:val="en-GB"/>
        </w:rPr>
      </w:pPr>
      <w:r>
        <w:rPr>
          <w:lang w:val="en-GB"/>
        </w:rPr>
        <w:t xml:space="preserve">LECTURE 2: ROUNDING, LOGS, PROOFS </w:t>
      </w:r>
    </w:p>
    <w:p w14:paraId="401C13CE" w14:textId="47517A58" w:rsidR="00C4007A" w:rsidRDefault="00C4007A" w:rsidP="00C4007A">
      <w:pPr>
        <w:pStyle w:val="ListBullet"/>
        <w:rPr>
          <w:lang w:bidi="en-GB"/>
        </w:rPr>
      </w:pPr>
      <w:r>
        <w:rPr>
          <w:lang w:bidi="en-GB"/>
        </w:rPr>
        <w:t xml:space="preserve">Rounding real numbers notation: </w:t>
      </w:r>
    </w:p>
    <w:p w14:paraId="48C041B4" w14:textId="77777777" w:rsidR="00C4007A" w:rsidRDefault="00C4007A" w:rsidP="00D23D67">
      <w:pPr>
        <w:pStyle w:val="ListBullet"/>
        <w:numPr>
          <w:ilvl w:val="1"/>
          <w:numId w:val="1"/>
        </w:numPr>
        <w:rPr>
          <w:lang w:bidi="en-GB"/>
        </w:rPr>
      </w:pPr>
      <w:r>
        <w:rPr>
          <w:lang w:bidi="en-GB"/>
        </w:rPr>
        <w:sym w:font="Symbol" w:char="F0E9"/>
      </w:r>
      <w:r>
        <w:rPr>
          <w:lang w:bidi="en-GB"/>
        </w:rPr>
        <w:t>x</w:t>
      </w:r>
      <w:r>
        <w:rPr>
          <w:lang w:bidi="en-GB"/>
        </w:rPr>
        <w:sym w:font="Symbol" w:char="F0F9"/>
      </w:r>
      <w:r>
        <w:rPr>
          <w:lang w:bidi="en-GB"/>
        </w:rPr>
        <w:t xml:space="preserve"> rounds up to the nearest integer larger than or equal to x: </w:t>
      </w:r>
    </w:p>
    <w:p w14:paraId="760F3815" w14:textId="190C12F9" w:rsidR="00C4007A" w:rsidRPr="00C4007A" w:rsidRDefault="00C4007A" w:rsidP="00D23D67">
      <w:pPr>
        <w:pStyle w:val="ListBullet"/>
        <w:numPr>
          <w:ilvl w:val="2"/>
          <w:numId w:val="1"/>
        </w:numPr>
        <w:rPr>
          <w:lang w:bidi="en-GB"/>
        </w:rPr>
      </w:pPr>
      <w:r>
        <w:rPr>
          <w:lang w:bidi="en-GB"/>
        </w:rPr>
        <w:t xml:space="preserve">x + 1 &gt; i =  </w:t>
      </w:r>
      <w:r>
        <w:rPr>
          <w:lang w:bidi="en-GB"/>
        </w:rPr>
        <w:sym w:font="Symbol" w:char="F0E9"/>
      </w:r>
      <w:r>
        <w:rPr>
          <w:lang w:bidi="en-GB"/>
        </w:rPr>
        <w:t>x</w:t>
      </w:r>
      <w:r>
        <w:rPr>
          <w:lang w:bidi="en-GB"/>
        </w:rPr>
        <w:sym w:font="Symbol" w:char="F0F9"/>
      </w:r>
      <w:r>
        <w:rPr>
          <w:lang w:bidi="en-GB"/>
        </w:rPr>
        <w:t xml:space="preserve"> </w:t>
      </w:r>
      <m:oMath>
        <m:r>
          <w:rPr>
            <w:rFonts w:ascii="Cambria Math" w:hAnsi="Cambria Math"/>
            <w:lang w:bidi="en-GB"/>
          </w:rPr>
          <m:t xml:space="preserve">≥ x </m:t>
        </m:r>
      </m:oMath>
    </w:p>
    <w:p w14:paraId="3AF3EDED" w14:textId="11CD87CB" w:rsidR="00C4007A" w:rsidRDefault="00C4007A" w:rsidP="00D23D67">
      <w:pPr>
        <w:pStyle w:val="ListBullet"/>
        <w:numPr>
          <w:ilvl w:val="2"/>
          <w:numId w:val="1"/>
        </w:numPr>
        <w:rPr>
          <w:lang w:bidi="en-GB"/>
        </w:rPr>
      </w:pPr>
      <w:r>
        <w:rPr>
          <w:rFonts w:eastAsiaTheme="minorEastAsia"/>
          <w:lang w:bidi="en-GB"/>
        </w:rPr>
        <w:t xml:space="preserve">Examples: </w:t>
      </w:r>
      <w:r>
        <w:rPr>
          <w:lang w:bidi="en-GB"/>
        </w:rPr>
        <w:sym w:font="Symbol" w:char="F0E9"/>
      </w:r>
      <w:r>
        <w:rPr>
          <w:lang w:bidi="en-GB"/>
        </w:rPr>
        <w:t>3.2</w:t>
      </w:r>
      <w:r>
        <w:rPr>
          <w:lang w:bidi="en-GB"/>
        </w:rPr>
        <w:sym w:font="Symbol" w:char="F0F9"/>
      </w:r>
      <w:r>
        <w:rPr>
          <w:lang w:bidi="en-GB"/>
        </w:rPr>
        <w:t xml:space="preserve"> = 4; </w:t>
      </w:r>
      <w:r>
        <w:rPr>
          <w:lang w:bidi="en-GB"/>
        </w:rPr>
        <w:sym w:font="Symbol" w:char="F0E9"/>
      </w:r>
      <w:r>
        <w:rPr>
          <w:lang w:bidi="en-GB"/>
        </w:rPr>
        <w:t>10.01</w:t>
      </w:r>
      <w:r>
        <w:rPr>
          <w:lang w:bidi="en-GB"/>
        </w:rPr>
        <w:sym w:font="Symbol" w:char="F0F9"/>
      </w:r>
      <w:r>
        <w:rPr>
          <w:lang w:bidi="en-GB"/>
        </w:rPr>
        <w:t xml:space="preserve"> = 11; </w:t>
      </w:r>
      <w:r>
        <w:rPr>
          <w:lang w:bidi="en-GB"/>
        </w:rPr>
        <w:sym w:font="Symbol" w:char="F0E9"/>
      </w:r>
      <w:r>
        <w:rPr>
          <w:lang w:bidi="en-GB"/>
        </w:rPr>
        <w:t>10.99</w:t>
      </w:r>
      <w:r>
        <w:rPr>
          <w:lang w:bidi="en-GB"/>
        </w:rPr>
        <w:sym w:font="Symbol" w:char="F0F9"/>
      </w:r>
      <w:r>
        <w:rPr>
          <w:lang w:bidi="en-GB"/>
        </w:rPr>
        <w:t xml:space="preserve"> = 11 </w:t>
      </w:r>
    </w:p>
    <w:p w14:paraId="40016D5E" w14:textId="7ECA779B" w:rsidR="00C4007A" w:rsidRDefault="00C4007A" w:rsidP="00D23D67">
      <w:pPr>
        <w:pStyle w:val="ListBullet"/>
        <w:numPr>
          <w:ilvl w:val="1"/>
          <w:numId w:val="1"/>
        </w:numPr>
        <w:rPr>
          <w:lang w:bidi="en-GB"/>
        </w:rPr>
      </w:pPr>
      <w:r>
        <w:rPr>
          <w:lang w:bidi="en-GB"/>
        </w:rPr>
        <w:t xml:space="preserve">Floor notation: </w:t>
      </w:r>
      <w:r>
        <w:rPr>
          <w:lang w:bidi="en-GB"/>
        </w:rPr>
        <w:sym w:font="Symbol" w:char="F0EB"/>
      </w:r>
      <w:r>
        <w:rPr>
          <w:lang w:bidi="en-GB"/>
        </w:rPr>
        <w:t>x</w:t>
      </w:r>
      <w:r>
        <w:rPr>
          <w:lang w:bidi="en-GB"/>
        </w:rPr>
        <w:sym w:font="Symbol" w:char="F0FB"/>
      </w:r>
      <w:r>
        <w:rPr>
          <w:lang w:bidi="en-GB"/>
        </w:rPr>
        <w:t xml:space="preserve"> rounds down to the nearest integer smaller than or equal to x: </w:t>
      </w:r>
    </w:p>
    <w:p w14:paraId="68AAE2C4" w14:textId="37DECB53" w:rsidR="00C4007A" w:rsidRPr="00D655CF" w:rsidRDefault="00C4007A" w:rsidP="00D23D67">
      <w:pPr>
        <w:pStyle w:val="ListBullet"/>
        <w:numPr>
          <w:ilvl w:val="2"/>
          <w:numId w:val="1"/>
        </w:numPr>
        <w:rPr>
          <w:lang w:bidi="en-GB"/>
        </w:rPr>
      </w:pPr>
      <w:r>
        <w:rPr>
          <w:lang w:bidi="en-GB"/>
        </w:rPr>
        <w:t xml:space="preserve">x – 1 &lt; i = </w:t>
      </w:r>
      <w:r>
        <w:rPr>
          <w:lang w:bidi="en-GB"/>
        </w:rPr>
        <w:sym w:font="Symbol" w:char="F0EB"/>
      </w:r>
      <w:r>
        <w:rPr>
          <w:lang w:bidi="en-GB"/>
        </w:rPr>
        <w:t>x</w:t>
      </w:r>
      <w:r>
        <w:rPr>
          <w:lang w:bidi="en-GB"/>
        </w:rPr>
        <w:sym w:font="Symbol" w:char="F0FB"/>
      </w:r>
      <w:r>
        <w:rPr>
          <w:lang w:bidi="en-GB"/>
        </w:rPr>
        <w:t xml:space="preserve"> </w:t>
      </w:r>
      <m:oMath>
        <m:r>
          <w:rPr>
            <w:rFonts w:ascii="Cambria Math" w:hAnsi="Cambria Math"/>
            <w:lang w:bidi="en-GB"/>
          </w:rPr>
          <m:t>≤x</m:t>
        </m:r>
      </m:oMath>
      <w:r w:rsidR="00D655CF">
        <w:rPr>
          <w:rFonts w:eastAsiaTheme="minorEastAsia"/>
          <w:lang w:bidi="en-GB"/>
        </w:rPr>
        <w:t xml:space="preserve"> </w:t>
      </w:r>
    </w:p>
    <w:p w14:paraId="2279DB4D" w14:textId="1C69B138" w:rsidR="00D655CF" w:rsidRDefault="00D655CF" w:rsidP="00D23D67">
      <w:pPr>
        <w:pStyle w:val="ListBullet"/>
        <w:numPr>
          <w:ilvl w:val="1"/>
          <w:numId w:val="1"/>
        </w:numPr>
        <w:rPr>
          <w:lang w:bidi="en-GB"/>
        </w:rPr>
      </w:pPr>
      <w:r>
        <w:rPr>
          <w:rFonts w:eastAsiaTheme="minorEastAsia"/>
          <w:lang w:bidi="en-GB"/>
        </w:rPr>
        <w:t xml:space="preserve">Examples </w:t>
      </w:r>
      <w:r>
        <w:rPr>
          <w:lang w:bidi="en-GB"/>
        </w:rPr>
        <w:sym w:font="Symbol" w:char="F0EB"/>
      </w:r>
      <w:r>
        <w:rPr>
          <w:lang w:bidi="en-GB"/>
        </w:rPr>
        <w:t>3.2</w:t>
      </w:r>
      <w:r>
        <w:rPr>
          <w:lang w:bidi="en-GB"/>
        </w:rPr>
        <w:sym w:font="Symbol" w:char="F0FB"/>
      </w:r>
      <w:r>
        <w:rPr>
          <w:lang w:bidi="en-GB"/>
        </w:rPr>
        <w:t xml:space="preserve"> = 3; </w:t>
      </w:r>
      <w:r>
        <w:rPr>
          <w:lang w:bidi="en-GB"/>
        </w:rPr>
        <w:sym w:font="Symbol" w:char="F0EB"/>
      </w:r>
      <w:r>
        <w:rPr>
          <w:lang w:bidi="en-GB"/>
        </w:rPr>
        <w:t>10.01</w:t>
      </w:r>
      <w:r>
        <w:rPr>
          <w:lang w:bidi="en-GB"/>
        </w:rPr>
        <w:sym w:font="Symbol" w:char="F0FB"/>
      </w:r>
      <w:r>
        <w:rPr>
          <w:lang w:bidi="en-GB"/>
        </w:rPr>
        <w:t xml:space="preserve"> = 10; </w:t>
      </w:r>
      <w:r>
        <w:rPr>
          <w:lang w:bidi="en-GB"/>
        </w:rPr>
        <w:sym w:font="Symbol" w:char="F0EB"/>
      </w:r>
      <w:r>
        <w:rPr>
          <w:lang w:bidi="en-GB"/>
        </w:rPr>
        <w:t>10.99</w:t>
      </w:r>
      <w:r>
        <w:rPr>
          <w:lang w:bidi="en-GB"/>
        </w:rPr>
        <w:sym w:font="Symbol" w:char="F0FB"/>
      </w:r>
      <w:r>
        <w:rPr>
          <w:lang w:bidi="en-GB"/>
        </w:rPr>
        <w:t xml:space="preserve"> = 10 </w:t>
      </w:r>
    </w:p>
    <w:p w14:paraId="1AE45BB1" w14:textId="06FA073E" w:rsidR="00CD5BCD" w:rsidRDefault="00CD5BCD" w:rsidP="00CD5BCD">
      <w:pPr>
        <w:pStyle w:val="ListBullet"/>
        <w:rPr>
          <w:lang w:bidi="en-GB"/>
        </w:rPr>
      </w:pPr>
      <w:r>
        <w:rPr>
          <w:lang w:bidi="en-GB"/>
        </w:rPr>
        <w:t xml:space="preserve">Logarithms: </w:t>
      </w:r>
    </w:p>
    <w:p w14:paraId="4F125C88" w14:textId="77777777" w:rsidR="00F228D1" w:rsidRPr="00F228D1" w:rsidRDefault="00CD5BCD" w:rsidP="00D23D67">
      <w:pPr>
        <w:pStyle w:val="ListBullet"/>
        <w:numPr>
          <w:ilvl w:val="1"/>
          <w:numId w:val="1"/>
        </w:numPr>
        <w:rPr>
          <w:lang w:bidi="en-GB"/>
        </w:rPr>
      </w:pPr>
      <w:r>
        <w:rPr>
          <w:lang w:bidi="en-GB"/>
        </w:rPr>
        <w:t xml:space="preserve">The inverse of exponential functions: if </w:t>
      </w:r>
      <m:oMath>
        <m:sSup>
          <m:sSupPr>
            <m:ctrlPr>
              <w:rPr>
                <w:rFonts w:ascii="Cambria Math" w:hAnsi="Cambria Math"/>
                <w:i/>
                <w:lang w:bidi="en-GB"/>
              </w:rPr>
            </m:ctrlPr>
          </m:sSupPr>
          <m:e>
            <m:r>
              <w:rPr>
                <w:rFonts w:ascii="Cambria Math" w:hAnsi="Cambria Math"/>
                <w:lang w:bidi="en-GB"/>
              </w:rPr>
              <m:t>a</m:t>
            </m:r>
          </m:e>
          <m:sup>
            <m:r>
              <w:rPr>
                <w:rFonts w:ascii="Cambria Math" w:hAnsi="Cambria Math"/>
                <w:lang w:bidi="en-GB"/>
              </w:rPr>
              <m:t>x</m:t>
            </m:r>
          </m:sup>
        </m:sSup>
      </m:oMath>
      <w:r w:rsidR="00F228D1">
        <w:rPr>
          <w:rFonts w:eastAsiaTheme="minorEastAsia"/>
          <w:lang w:bidi="en-GB"/>
        </w:rPr>
        <w:t xml:space="preserve">= y, then </w:t>
      </w:r>
      <m:oMath>
        <m:func>
          <m:funcPr>
            <m:ctrlPr>
              <w:rPr>
                <w:rFonts w:ascii="Cambria Math" w:eastAsiaTheme="minorEastAsia" w:hAnsi="Cambria Math"/>
                <w:i/>
                <w:lang w:bidi="en-GB"/>
              </w:rPr>
            </m:ctrlPr>
          </m:funcPr>
          <m:fName>
            <m:sSub>
              <m:sSubPr>
                <m:ctrlPr>
                  <w:rPr>
                    <w:rFonts w:ascii="Cambria Math" w:eastAsiaTheme="minorEastAsia" w:hAnsi="Cambria Math"/>
                    <w:i/>
                    <w:lang w:bidi="en-GB"/>
                  </w:rPr>
                </m:ctrlPr>
              </m:sSubPr>
              <m:e>
                <m:r>
                  <m:rPr>
                    <m:sty m:val="p"/>
                  </m:rPr>
                  <w:rPr>
                    <w:rFonts w:ascii="Cambria Math" w:eastAsiaTheme="minorEastAsia" w:hAnsi="Cambria Math"/>
                    <w:lang w:bidi="en-GB"/>
                  </w:rPr>
                  <m:t>log</m:t>
                </m:r>
                <m:ctrlPr>
                  <w:rPr>
                    <w:rFonts w:ascii="Cambria Math" w:eastAsiaTheme="minorEastAsia" w:hAnsi="Cambria Math"/>
                    <w:lang w:bidi="en-GB"/>
                  </w:rPr>
                </m:ctrlPr>
              </m:e>
              <m:sub>
                <m:r>
                  <w:rPr>
                    <w:rFonts w:ascii="Cambria Math" w:eastAsiaTheme="minorEastAsia" w:hAnsi="Cambria Math"/>
                    <w:lang w:bidi="en-GB"/>
                  </w:rPr>
                  <m:t>a</m:t>
                </m:r>
                <m:ctrlPr>
                  <w:rPr>
                    <w:rFonts w:ascii="Cambria Math" w:eastAsiaTheme="minorEastAsia" w:hAnsi="Cambria Math"/>
                    <w:lang w:bidi="en-GB"/>
                  </w:rPr>
                </m:ctrlPr>
              </m:sub>
            </m:sSub>
          </m:fName>
          <m:e>
            <m:r>
              <w:rPr>
                <w:rFonts w:ascii="Cambria Math" w:eastAsiaTheme="minorEastAsia" w:hAnsi="Cambria Math"/>
                <w:lang w:bidi="en-GB"/>
              </w:rPr>
              <m:t>y</m:t>
            </m:r>
          </m:e>
        </m:func>
        <m:r>
          <w:rPr>
            <w:rFonts w:ascii="Cambria Math" w:eastAsiaTheme="minorEastAsia" w:hAnsi="Cambria Math"/>
            <w:lang w:bidi="en-GB"/>
          </w:rPr>
          <m:t xml:space="preserve">=x </m:t>
        </m:r>
      </m:oMath>
    </w:p>
    <w:p w14:paraId="0952BF27" w14:textId="06FF7D36" w:rsidR="00F228D1" w:rsidRPr="00F228D1" w:rsidRDefault="00EA4AEC" w:rsidP="00D23D67">
      <w:pPr>
        <w:pStyle w:val="ListBullet"/>
        <w:numPr>
          <w:ilvl w:val="1"/>
          <w:numId w:val="1"/>
        </w:numPr>
        <w:rPr>
          <w:lang w:bidi="en-GB"/>
        </w:rPr>
      </w:pPr>
      <w:r>
        <w:rPr>
          <w:noProof/>
        </w:rPr>
        <w:drawing>
          <wp:anchor distT="0" distB="0" distL="114300" distR="114300" simplePos="0" relativeHeight="251662336" behindDoc="0" locked="0" layoutInCell="1" allowOverlap="1" wp14:anchorId="0D07D31C" wp14:editId="0039CCA7">
            <wp:simplePos x="0" y="0"/>
            <wp:positionH relativeFrom="column">
              <wp:posOffset>47625</wp:posOffset>
            </wp:positionH>
            <wp:positionV relativeFrom="paragraph">
              <wp:posOffset>527685</wp:posOffset>
            </wp:positionV>
            <wp:extent cx="5728970" cy="2720975"/>
            <wp:effectExtent l="0" t="0" r="11430" b="0"/>
            <wp:wrapSquare wrapText="bothSides"/>
            <wp:docPr id="5" name="Picture 5" descr="Screen%20Shot%202018-05-31%20at%205.25.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5-31%20at%205.25.47%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8970" cy="272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F228D1">
        <w:rPr>
          <w:rFonts w:eastAsiaTheme="minorEastAsia"/>
          <w:lang w:bidi="en-GB"/>
        </w:rPr>
        <w:t xml:space="preserve"> </w:t>
      </w:r>
      <m:oMath>
        <m:func>
          <m:funcPr>
            <m:ctrlPr>
              <w:rPr>
                <w:rFonts w:ascii="Cambria Math" w:eastAsiaTheme="minorEastAsia" w:hAnsi="Cambria Math"/>
                <w:i/>
                <w:lang w:bidi="en-GB"/>
              </w:rPr>
            </m:ctrlPr>
          </m:funcPr>
          <m:fName>
            <m:sSub>
              <m:sSubPr>
                <m:ctrlPr>
                  <w:rPr>
                    <w:rFonts w:ascii="Cambria Math" w:eastAsiaTheme="minorEastAsia" w:hAnsi="Cambria Math"/>
                    <w:i/>
                    <w:lang w:bidi="en-GB"/>
                  </w:rPr>
                </m:ctrlPr>
              </m:sSubPr>
              <m:e>
                <m:r>
                  <m:rPr>
                    <m:sty m:val="p"/>
                  </m:rPr>
                  <w:rPr>
                    <w:rFonts w:ascii="Cambria Math" w:eastAsiaTheme="minorEastAsia" w:hAnsi="Cambria Math"/>
                    <w:lang w:bidi="en-GB"/>
                  </w:rPr>
                  <m:t>log</m:t>
                </m:r>
                <m:ctrlPr>
                  <w:rPr>
                    <w:rFonts w:ascii="Cambria Math" w:eastAsiaTheme="minorEastAsia" w:hAnsi="Cambria Math"/>
                    <w:lang w:bidi="en-GB"/>
                  </w:rPr>
                </m:ctrlPr>
              </m:e>
              <m:sub>
                <m:r>
                  <w:rPr>
                    <w:rFonts w:ascii="Cambria Math" w:eastAsiaTheme="minorEastAsia" w:hAnsi="Cambria Math"/>
                    <w:lang w:bidi="en-GB"/>
                  </w:rPr>
                  <m:t>a</m:t>
                </m:r>
                <m:ctrlPr>
                  <w:rPr>
                    <w:rFonts w:ascii="Cambria Math" w:eastAsiaTheme="minorEastAsia" w:hAnsi="Cambria Math"/>
                    <w:lang w:bidi="en-GB"/>
                  </w:rPr>
                </m:ctrlPr>
              </m:sub>
            </m:sSub>
          </m:fName>
          <m:e>
            <m:r>
              <w:rPr>
                <w:rFonts w:ascii="Cambria Math" w:eastAsiaTheme="minorEastAsia" w:hAnsi="Cambria Math"/>
                <w:lang w:bidi="en-GB"/>
              </w:rPr>
              <m:t>y</m:t>
            </m:r>
          </m:e>
        </m:func>
        <m:r>
          <w:rPr>
            <w:rFonts w:ascii="Cambria Math" w:eastAsiaTheme="minorEastAsia" w:hAnsi="Cambria Math"/>
            <w:lang w:bidi="en-GB"/>
          </w:rPr>
          <m:t xml:space="preserve">=x </m:t>
        </m:r>
      </m:oMath>
      <w:r w:rsidR="00F228D1">
        <w:rPr>
          <w:rFonts w:eastAsiaTheme="minorEastAsia"/>
          <w:lang w:bidi="en-GB"/>
        </w:rPr>
        <w:t xml:space="preserve">reads “x is the logarithm to base a of y” </w:t>
      </w:r>
    </w:p>
    <w:p w14:paraId="4A6B070B" w14:textId="4638AADB" w:rsidR="00CD5BCD" w:rsidRDefault="00CD5BCD" w:rsidP="00EA4AEC">
      <w:pPr>
        <w:pStyle w:val="ListBullet"/>
        <w:numPr>
          <w:ilvl w:val="0"/>
          <w:numId w:val="0"/>
        </w:numPr>
        <w:ind w:left="432" w:hanging="432"/>
        <w:rPr>
          <w:lang w:bidi="en-GB"/>
        </w:rPr>
      </w:pPr>
    </w:p>
    <w:p w14:paraId="03DA5B5C" w14:textId="332ACC0F" w:rsidR="00EA4AEC" w:rsidRDefault="004E7D24" w:rsidP="00EA4AEC">
      <w:pPr>
        <w:pStyle w:val="ListBullet"/>
        <w:numPr>
          <w:ilvl w:val="0"/>
          <w:numId w:val="0"/>
        </w:numPr>
        <w:ind w:left="432" w:hanging="432"/>
        <w:rPr>
          <w:lang w:bidi="en-GB"/>
        </w:rPr>
      </w:pPr>
      <w:r>
        <w:rPr>
          <w:noProof/>
        </w:rPr>
        <w:drawing>
          <wp:anchor distT="0" distB="0" distL="114300" distR="114300" simplePos="0" relativeHeight="251663360" behindDoc="0" locked="0" layoutInCell="1" allowOverlap="1" wp14:anchorId="6A2501D1" wp14:editId="0A5EDE02">
            <wp:simplePos x="0" y="0"/>
            <wp:positionH relativeFrom="column">
              <wp:posOffset>0</wp:posOffset>
            </wp:positionH>
            <wp:positionV relativeFrom="paragraph">
              <wp:posOffset>324485</wp:posOffset>
            </wp:positionV>
            <wp:extent cx="5640705" cy="3449320"/>
            <wp:effectExtent l="0" t="0" r="0" b="5080"/>
            <wp:wrapSquare wrapText="bothSides"/>
            <wp:docPr id="6" name="Picture 6" descr="Screen%20Shot%202018-05-31%20at%207.07.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5-31%20at%207.07.0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0705" cy="3449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0C514" w14:textId="3AFA6613" w:rsidR="00C16F2E" w:rsidRDefault="00C16F2E" w:rsidP="00C16F2E">
      <w:pPr>
        <w:pStyle w:val="ListBullet"/>
        <w:numPr>
          <w:ilvl w:val="0"/>
          <w:numId w:val="0"/>
        </w:numPr>
        <w:ind w:left="432" w:hanging="432"/>
        <w:rPr>
          <w:lang w:bidi="en-GB"/>
        </w:rPr>
      </w:pPr>
    </w:p>
    <w:p w14:paraId="7477AD2B" w14:textId="451E726B" w:rsidR="004E7D24" w:rsidRDefault="004E7D24" w:rsidP="00BE3E9B">
      <w:pPr>
        <w:pStyle w:val="ListBullet"/>
        <w:rPr>
          <w:lang w:bidi="en-GB"/>
        </w:rPr>
      </w:pPr>
      <w:r>
        <w:rPr>
          <w:lang w:bidi="en-GB"/>
        </w:rPr>
        <w:t xml:space="preserve">A </w:t>
      </w:r>
      <w:r>
        <w:rPr>
          <w:b/>
          <w:lang w:bidi="en-GB"/>
        </w:rPr>
        <w:t xml:space="preserve">definition </w:t>
      </w:r>
      <w:r>
        <w:rPr>
          <w:lang w:bidi="en-GB"/>
        </w:rPr>
        <w:t xml:space="preserve">is used to make it clear what a certain term </w:t>
      </w:r>
      <w:proofErr w:type="gramStart"/>
      <w:r>
        <w:rPr>
          <w:lang w:bidi="en-GB"/>
        </w:rPr>
        <w:t xml:space="preserve">means,  </w:t>
      </w:r>
      <w:r w:rsidR="00BE3E9B">
        <w:rPr>
          <w:lang w:bidi="en-GB"/>
        </w:rPr>
        <w:t>what</w:t>
      </w:r>
      <w:proofErr w:type="gramEnd"/>
      <w:r w:rsidR="00BE3E9B">
        <w:rPr>
          <w:lang w:bidi="en-GB"/>
        </w:rPr>
        <w:t xml:space="preserve"> we are going to call something, or how we will be using certain notation. </w:t>
      </w:r>
    </w:p>
    <w:p w14:paraId="247C06D2" w14:textId="1537FF35" w:rsidR="00BE3E9B" w:rsidRPr="00BE3E9B" w:rsidRDefault="00BE3E9B" w:rsidP="00BE3E9B">
      <w:pPr>
        <w:pStyle w:val="ListBullet"/>
        <w:rPr>
          <w:lang w:bidi="en-GB"/>
        </w:rPr>
      </w:pPr>
      <w:r>
        <w:rPr>
          <w:lang w:bidi="en-GB"/>
        </w:rPr>
        <w:lastRenderedPageBreak/>
        <w:t xml:space="preserve">A </w:t>
      </w:r>
      <w:r>
        <w:rPr>
          <w:b/>
          <w:lang w:bidi="en-GB"/>
        </w:rPr>
        <w:t xml:space="preserve">Theorem </w:t>
      </w:r>
      <w:r>
        <w:rPr>
          <w:lang w:bidi="en-GB"/>
        </w:rPr>
        <w:t xml:space="preserve">is a statement we claim to be true, and it always requires a </w:t>
      </w:r>
      <w:r>
        <w:rPr>
          <w:b/>
          <w:lang w:bidi="en-GB"/>
        </w:rPr>
        <w:t xml:space="preserve">proof </w:t>
      </w:r>
    </w:p>
    <w:p w14:paraId="20464256" w14:textId="57BF4018" w:rsidR="00BE3E9B" w:rsidRDefault="00BE3E9B" w:rsidP="00BE3E9B">
      <w:pPr>
        <w:pStyle w:val="ListBullet"/>
        <w:rPr>
          <w:lang w:bidi="en-GB"/>
        </w:rPr>
      </w:pPr>
      <w:r>
        <w:rPr>
          <w:lang w:bidi="en-GB"/>
        </w:rPr>
        <w:t xml:space="preserve">A </w:t>
      </w:r>
      <w:r w:rsidR="00C769F8">
        <w:rPr>
          <w:b/>
          <w:lang w:bidi="en-GB"/>
        </w:rPr>
        <w:t xml:space="preserve">lemma </w:t>
      </w:r>
      <w:r w:rsidR="00C769F8">
        <w:rPr>
          <w:lang w:bidi="en-GB"/>
        </w:rPr>
        <w:t>is</w:t>
      </w:r>
      <w:r>
        <w:rPr>
          <w:lang w:bidi="en-GB"/>
        </w:rPr>
        <w:t xml:space="preserve"> like a small theorem that we prove to lead us up to the proof of a more extensive theorem. </w:t>
      </w:r>
    </w:p>
    <w:p w14:paraId="1748EE64" w14:textId="37988483" w:rsidR="00BE3E9B" w:rsidRDefault="00BE3E9B" w:rsidP="00BE3E9B">
      <w:pPr>
        <w:pStyle w:val="ListBullet"/>
        <w:rPr>
          <w:lang w:bidi="en-GB"/>
        </w:rPr>
      </w:pPr>
      <w:r>
        <w:rPr>
          <w:lang w:bidi="en-GB"/>
        </w:rPr>
        <w:t>As a general, we do n</w:t>
      </w:r>
      <w:r w:rsidR="00CA26DB">
        <w:rPr>
          <w:lang w:bidi="en-GB"/>
        </w:rPr>
        <w:t>ot cl</w:t>
      </w:r>
      <w:r w:rsidR="00835828">
        <w:rPr>
          <w:lang w:bidi="en-GB"/>
        </w:rPr>
        <w:t xml:space="preserve">aim that something is true, unless we can also prove it. </w:t>
      </w:r>
    </w:p>
    <w:p w14:paraId="32D885FA" w14:textId="0C89A66E" w:rsidR="00835828" w:rsidRDefault="00835828" w:rsidP="00BE3E9B">
      <w:pPr>
        <w:pStyle w:val="ListBullet"/>
        <w:rPr>
          <w:lang w:bidi="en-GB"/>
        </w:rPr>
      </w:pPr>
      <w:r>
        <w:rPr>
          <w:lang w:bidi="en-GB"/>
        </w:rPr>
        <w:t xml:space="preserve">To find a statement is true, </w:t>
      </w:r>
      <w:r w:rsidR="00CD2335">
        <w:rPr>
          <w:lang w:bidi="en-GB"/>
        </w:rPr>
        <w:t>it</w:t>
      </w:r>
      <w:r>
        <w:rPr>
          <w:lang w:bidi="en-GB"/>
        </w:rPr>
        <w:t xml:space="preserve"> should be either deduced (a direct </w:t>
      </w:r>
      <w:r w:rsidR="00CD2335">
        <w:rPr>
          <w:lang w:bidi="en-GB"/>
        </w:rPr>
        <w:t>proof)</w:t>
      </w:r>
      <w:r>
        <w:rPr>
          <w:lang w:bidi="en-GB"/>
        </w:rPr>
        <w:t xml:space="preserve">, or prove by math induction or by contradiction. </w:t>
      </w:r>
    </w:p>
    <w:p w14:paraId="020DE3E7" w14:textId="77777777" w:rsidR="000B12EB" w:rsidRDefault="000B12EB" w:rsidP="000B12EB">
      <w:pPr>
        <w:pStyle w:val="ListBullet"/>
        <w:numPr>
          <w:ilvl w:val="0"/>
          <w:numId w:val="0"/>
        </w:numPr>
        <w:ind w:left="432" w:hanging="432"/>
        <w:rPr>
          <w:lang w:bidi="en-GB"/>
        </w:rPr>
      </w:pPr>
    </w:p>
    <w:p w14:paraId="50D745EF" w14:textId="67979A00" w:rsidR="000B12EB" w:rsidRDefault="000B12EB" w:rsidP="000B12EB">
      <w:pPr>
        <w:pStyle w:val="ListBullet"/>
        <w:rPr>
          <w:lang w:bidi="en-GB"/>
        </w:rPr>
      </w:pPr>
      <w:r>
        <w:rPr>
          <w:lang w:bidi="en-GB"/>
        </w:rPr>
        <w:t xml:space="preserve">Mathematical Induction: </w:t>
      </w:r>
    </w:p>
    <w:p w14:paraId="3DFBD761" w14:textId="5987E0C5" w:rsidR="000B12EB" w:rsidRPr="000B12EB" w:rsidRDefault="000B12EB" w:rsidP="00D23D67">
      <w:pPr>
        <w:pStyle w:val="ListBullet"/>
        <w:numPr>
          <w:ilvl w:val="1"/>
          <w:numId w:val="1"/>
        </w:numPr>
        <w:rPr>
          <w:lang w:bidi="en-GB"/>
        </w:rPr>
      </w:pPr>
      <w:r>
        <w:rPr>
          <w:lang w:bidi="en-GB"/>
        </w:rPr>
        <w:t xml:space="preserve">Proves that some statement is true for all integers, such that n </w:t>
      </w:r>
      <m:oMath>
        <m:r>
          <w:rPr>
            <w:rFonts w:ascii="Cambria Math" w:hAnsi="Cambria Math"/>
            <w:lang w:bidi="en-GB"/>
          </w:rPr>
          <m:t>≥</m:t>
        </m:r>
        <m:sSub>
          <m:sSubPr>
            <m:ctrlPr>
              <w:rPr>
                <w:rFonts w:ascii="Cambria Math" w:hAnsi="Cambria Math"/>
                <w:i/>
                <w:lang w:bidi="en-GB"/>
              </w:rPr>
            </m:ctrlPr>
          </m:sSubPr>
          <m:e>
            <m:r>
              <w:rPr>
                <w:rFonts w:ascii="Cambria Math" w:hAnsi="Cambria Math"/>
                <w:lang w:bidi="en-GB"/>
              </w:rPr>
              <m:t>n</m:t>
            </m:r>
          </m:e>
          <m:sub>
            <m:r>
              <w:rPr>
                <w:rFonts w:ascii="Cambria Math" w:hAnsi="Cambria Math"/>
                <w:lang w:bidi="en-GB"/>
              </w:rPr>
              <m:t>0</m:t>
            </m:r>
          </m:sub>
        </m:sSub>
      </m:oMath>
      <w:r>
        <w:rPr>
          <w:rFonts w:eastAsiaTheme="minorEastAsia"/>
          <w:lang w:bidi="en-GB"/>
        </w:rPr>
        <w:t xml:space="preserve">, where </w:t>
      </w:r>
      <m:oMath>
        <m:sSub>
          <m:sSubPr>
            <m:ctrlPr>
              <w:rPr>
                <w:rFonts w:ascii="Cambria Math" w:eastAsiaTheme="minorEastAsia" w:hAnsi="Cambria Math"/>
                <w:i/>
                <w:lang w:bidi="en-GB"/>
              </w:rPr>
            </m:ctrlPr>
          </m:sSubPr>
          <m:e>
            <m:r>
              <w:rPr>
                <w:rFonts w:ascii="Cambria Math" w:eastAsiaTheme="minorEastAsia" w:hAnsi="Cambria Math"/>
                <w:lang w:bidi="en-GB"/>
              </w:rPr>
              <m:t>n</m:t>
            </m:r>
          </m:e>
          <m:sub>
            <m:r>
              <w:rPr>
                <w:rFonts w:ascii="Cambria Math" w:eastAsiaTheme="minorEastAsia" w:hAnsi="Cambria Math"/>
                <w:lang w:bidi="en-GB"/>
              </w:rPr>
              <m:t>o</m:t>
            </m:r>
          </m:sub>
        </m:sSub>
      </m:oMath>
      <w:r>
        <w:rPr>
          <w:rFonts w:eastAsiaTheme="minorEastAsia"/>
          <w:lang w:bidi="en-GB"/>
        </w:rPr>
        <w:t xml:space="preserve"> is mostly a non-negative constant. </w:t>
      </w:r>
    </w:p>
    <w:p w14:paraId="012DEA73" w14:textId="1F7566F7" w:rsidR="000B12EB" w:rsidRPr="000B12EB" w:rsidRDefault="000B12EB" w:rsidP="00D23D67">
      <w:pPr>
        <w:pStyle w:val="ListBullet"/>
        <w:numPr>
          <w:ilvl w:val="2"/>
          <w:numId w:val="1"/>
        </w:numPr>
        <w:rPr>
          <w:lang w:bidi="en-GB"/>
        </w:rPr>
      </w:pPr>
      <w:r>
        <w:rPr>
          <w:rFonts w:eastAsiaTheme="minorEastAsia"/>
          <w:lang w:bidi="en-GB"/>
        </w:rPr>
        <w:t xml:space="preserve">If the proof should be for all non-negative integers, </w:t>
      </w:r>
      <m:oMath>
        <m:sSub>
          <m:sSubPr>
            <m:ctrlPr>
              <w:rPr>
                <w:rFonts w:ascii="Cambria Math" w:hAnsi="Cambria Math"/>
                <w:i/>
                <w:lang w:bidi="en-GB"/>
              </w:rPr>
            </m:ctrlPr>
          </m:sSubPr>
          <m:e>
            <m:r>
              <w:rPr>
                <w:rFonts w:ascii="Cambria Math" w:hAnsi="Cambria Math"/>
                <w:lang w:bidi="en-GB"/>
              </w:rPr>
              <m:t>n</m:t>
            </m:r>
          </m:e>
          <m:sub>
            <m:r>
              <w:rPr>
                <w:rFonts w:ascii="Cambria Math" w:hAnsi="Cambria Math"/>
                <w:lang w:bidi="en-GB"/>
              </w:rPr>
              <m:t>0</m:t>
            </m:r>
          </m:sub>
        </m:sSub>
      </m:oMath>
      <w:r>
        <w:rPr>
          <w:rFonts w:eastAsiaTheme="minorEastAsia"/>
          <w:lang w:bidi="en-GB"/>
        </w:rPr>
        <w:t xml:space="preserve"> = 0 </w:t>
      </w:r>
    </w:p>
    <w:p w14:paraId="514D59A8" w14:textId="28193A22" w:rsidR="000B12EB" w:rsidRPr="000B12EB" w:rsidRDefault="000B12EB" w:rsidP="00D23D67">
      <w:pPr>
        <w:pStyle w:val="ListBullet"/>
        <w:numPr>
          <w:ilvl w:val="2"/>
          <w:numId w:val="1"/>
        </w:numPr>
        <w:rPr>
          <w:lang w:bidi="en-GB"/>
        </w:rPr>
      </w:pPr>
      <w:r>
        <w:rPr>
          <w:rFonts w:eastAsiaTheme="minorEastAsia"/>
          <w:lang w:bidi="en-GB"/>
        </w:rPr>
        <w:t xml:space="preserve">If the proof should be for all positive integers, </w:t>
      </w:r>
      <m:oMath>
        <m:sSub>
          <m:sSubPr>
            <m:ctrlPr>
              <w:rPr>
                <w:rFonts w:ascii="Cambria Math" w:hAnsi="Cambria Math"/>
                <w:i/>
                <w:lang w:bidi="en-GB"/>
              </w:rPr>
            </m:ctrlPr>
          </m:sSubPr>
          <m:e>
            <m:r>
              <w:rPr>
                <w:rFonts w:ascii="Cambria Math" w:hAnsi="Cambria Math"/>
                <w:lang w:bidi="en-GB"/>
              </w:rPr>
              <m:t>n</m:t>
            </m:r>
          </m:e>
          <m:sub>
            <m:r>
              <w:rPr>
                <w:rFonts w:ascii="Cambria Math" w:hAnsi="Cambria Math"/>
                <w:lang w:bidi="en-GB"/>
              </w:rPr>
              <m:t>0</m:t>
            </m:r>
          </m:sub>
        </m:sSub>
      </m:oMath>
      <w:r>
        <w:rPr>
          <w:rFonts w:eastAsiaTheme="minorEastAsia"/>
          <w:lang w:bidi="en-GB"/>
        </w:rPr>
        <w:t xml:space="preserve"> = 1 </w:t>
      </w:r>
    </w:p>
    <w:p w14:paraId="203EE663" w14:textId="7B7EE4F8" w:rsidR="000B12EB" w:rsidRPr="000B12EB" w:rsidRDefault="000B12EB" w:rsidP="00D23D67">
      <w:pPr>
        <w:pStyle w:val="ListBullet"/>
        <w:numPr>
          <w:ilvl w:val="2"/>
          <w:numId w:val="1"/>
        </w:numPr>
        <w:rPr>
          <w:rFonts w:eastAsiaTheme="minorEastAsia"/>
          <w:lang w:bidi="en-GB"/>
        </w:rPr>
      </w:pPr>
      <w:r>
        <w:rPr>
          <w:rFonts w:eastAsiaTheme="minorEastAsia"/>
          <w:lang w:bidi="en-GB"/>
        </w:rPr>
        <w:t xml:space="preserve">Basis: Prove that the statement is true for </w:t>
      </w:r>
      <m:oMath>
        <m:sSub>
          <m:sSubPr>
            <m:ctrlPr>
              <w:rPr>
                <w:rFonts w:ascii="Cambria Math" w:hAnsi="Cambria Math"/>
                <w:i/>
                <w:lang w:bidi="en-GB"/>
              </w:rPr>
            </m:ctrlPr>
          </m:sSubPr>
          <m:e>
            <m:r>
              <w:rPr>
                <w:rFonts w:ascii="Cambria Math" w:hAnsi="Cambria Math"/>
                <w:lang w:bidi="en-GB"/>
              </w:rPr>
              <m:t>n</m:t>
            </m:r>
          </m:e>
          <m:sub>
            <m:r>
              <w:rPr>
                <w:rFonts w:ascii="Cambria Math" w:hAnsi="Cambria Math"/>
                <w:lang w:bidi="en-GB"/>
              </w:rPr>
              <m:t>0</m:t>
            </m:r>
          </m:sub>
        </m:sSub>
      </m:oMath>
    </w:p>
    <w:p w14:paraId="78610859" w14:textId="79185BC3" w:rsidR="000B12EB" w:rsidRDefault="000B12EB" w:rsidP="00D23D67">
      <w:pPr>
        <w:pStyle w:val="ListBullet"/>
        <w:numPr>
          <w:ilvl w:val="2"/>
          <w:numId w:val="1"/>
        </w:numPr>
        <w:rPr>
          <w:rFonts w:eastAsiaTheme="minorEastAsia"/>
          <w:lang w:bidi="en-GB"/>
        </w:rPr>
      </w:pPr>
      <w:r>
        <w:rPr>
          <w:rFonts w:eastAsiaTheme="minorEastAsia"/>
          <w:lang w:bidi="en-GB"/>
        </w:rPr>
        <w:t xml:space="preserve">Induction hypothesis: Assume that the statement is true for some n </w:t>
      </w:r>
    </w:p>
    <w:p w14:paraId="3D8A2E20" w14:textId="22A53667" w:rsidR="000B12EB" w:rsidRDefault="000B12EB" w:rsidP="00D23D67">
      <w:pPr>
        <w:pStyle w:val="ListBullet"/>
        <w:numPr>
          <w:ilvl w:val="2"/>
          <w:numId w:val="1"/>
        </w:numPr>
        <w:rPr>
          <w:rFonts w:eastAsiaTheme="minorEastAsia"/>
          <w:lang w:bidi="en-GB"/>
        </w:rPr>
      </w:pPr>
      <w:r>
        <w:rPr>
          <w:rFonts w:eastAsiaTheme="minorEastAsia"/>
          <w:lang w:bidi="en-GB"/>
        </w:rPr>
        <w:t xml:space="preserve">Inductive step from n to n + 1: If the induction hypothesis holds, prove that the statement is also true for n + 1 </w:t>
      </w:r>
    </w:p>
    <w:p w14:paraId="523215FC" w14:textId="5E8F503F" w:rsidR="000F7DC2" w:rsidRDefault="000F7DC2" w:rsidP="00D23D67">
      <w:pPr>
        <w:pStyle w:val="ListBullet"/>
        <w:numPr>
          <w:ilvl w:val="1"/>
          <w:numId w:val="1"/>
        </w:numPr>
        <w:rPr>
          <w:rFonts w:eastAsiaTheme="minorEastAsia"/>
          <w:lang w:bidi="en-GB"/>
        </w:rPr>
      </w:pPr>
      <w:r>
        <w:rPr>
          <w:rFonts w:eastAsiaTheme="minorEastAsia"/>
          <w:lang w:bidi="en-GB"/>
        </w:rPr>
        <w:t xml:space="preserve">The inductive step completes the proof. </w:t>
      </w:r>
    </w:p>
    <w:p w14:paraId="1083402C" w14:textId="6CDCA693" w:rsidR="00DC73CB" w:rsidRPr="000B12EB" w:rsidRDefault="00DC73CB" w:rsidP="00DC73CB">
      <w:pPr>
        <w:pStyle w:val="ListBullet"/>
        <w:numPr>
          <w:ilvl w:val="0"/>
          <w:numId w:val="0"/>
        </w:numPr>
        <w:ind w:left="432" w:hanging="432"/>
        <w:rPr>
          <w:lang w:bidi="en-GB"/>
        </w:rPr>
      </w:pPr>
      <w:r>
        <w:rPr>
          <w:noProof/>
        </w:rPr>
        <w:drawing>
          <wp:anchor distT="0" distB="0" distL="114300" distR="114300" simplePos="0" relativeHeight="251664384" behindDoc="0" locked="0" layoutInCell="1" allowOverlap="1" wp14:anchorId="3751E0E2" wp14:editId="348AA216">
            <wp:simplePos x="0" y="0"/>
            <wp:positionH relativeFrom="column">
              <wp:posOffset>850265</wp:posOffset>
            </wp:positionH>
            <wp:positionV relativeFrom="paragraph">
              <wp:posOffset>69850</wp:posOffset>
            </wp:positionV>
            <wp:extent cx="4154170" cy="2513965"/>
            <wp:effectExtent l="0" t="0" r="11430" b="635"/>
            <wp:wrapSquare wrapText="bothSides"/>
            <wp:docPr id="7" name="Picture 7" descr="Screen%20Shot%202018-05-31%20at%207.19.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5-31%20at%207.19.44%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4170" cy="2513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817BF3" w14:textId="5DB466E7" w:rsidR="00DC73CB" w:rsidRDefault="00DC73CB" w:rsidP="000B12EB">
      <w:pPr>
        <w:pStyle w:val="ListBullet"/>
        <w:numPr>
          <w:ilvl w:val="0"/>
          <w:numId w:val="0"/>
        </w:numPr>
        <w:ind w:left="432" w:hanging="432"/>
        <w:rPr>
          <w:lang w:bidi="en-GB"/>
        </w:rPr>
      </w:pPr>
    </w:p>
    <w:p w14:paraId="1C7D168F" w14:textId="61AB0228" w:rsidR="00DC73CB" w:rsidRDefault="00DC73CB" w:rsidP="000B12EB">
      <w:pPr>
        <w:pStyle w:val="ListBullet"/>
        <w:numPr>
          <w:ilvl w:val="0"/>
          <w:numId w:val="0"/>
        </w:numPr>
        <w:ind w:left="432" w:hanging="432"/>
        <w:rPr>
          <w:lang w:bidi="en-GB"/>
        </w:rPr>
      </w:pPr>
    </w:p>
    <w:p w14:paraId="69ECD042" w14:textId="70D390A9" w:rsidR="000B12EB" w:rsidRDefault="000B12EB" w:rsidP="000B12EB">
      <w:pPr>
        <w:pStyle w:val="ListBullet"/>
        <w:numPr>
          <w:ilvl w:val="0"/>
          <w:numId w:val="0"/>
        </w:numPr>
        <w:ind w:left="432" w:hanging="432"/>
        <w:rPr>
          <w:lang w:bidi="en-GB"/>
        </w:rPr>
      </w:pPr>
    </w:p>
    <w:p w14:paraId="4578ECE0" w14:textId="77777777" w:rsidR="00DC73CB" w:rsidRDefault="00DC73CB" w:rsidP="000B12EB">
      <w:pPr>
        <w:pStyle w:val="ListBullet"/>
        <w:numPr>
          <w:ilvl w:val="0"/>
          <w:numId w:val="0"/>
        </w:numPr>
        <w:ind w:left="432" w:hanging="432"/>
        <w:rPr>
          <w:lang w:bidi="en-GB"/>
        </w:rPr>
      </w:pPr>
    </w:p>
    <w:p w14:paraId="5737063C" w14:textId="77777777" w:rsidR="00DC73CB" w:rsidRDefault="00DC73CB" w:rsidP="000B12EB">
      <w:pPr>
        <w:pStyle w:val="ListBullet"/>
        <w:numPr>
          <w:ilvl w:val="0"/>
          <w:numId w:val="0"/>
        </w:numPr>
        <w:ind w:left="432" w:hanging="432"/>
        <w:rPr>
          <w:lang w:bidi="en-GB"/>
        </w:rPr>
      </w:pPr>
    </w:p>
    <w:p w14:paraId="74F719DD" w14:textId="77777777" w:rsidR="00DC73CB" w:rsidRDefault="00DC73CB" w:rsidP="000B12EB">
      <w:pPr>
        <w:pStyle w:val="ListBullet"/>
        <w:numPr>
          <w:ilvl w:val="0"/>
          <w:numId w:val="0"/>
        </w:numPr>
        <w:ind w:left="432" w:hanging="432"/>
        <w:rPr>
          <w:lang w:bidi="en-GB"/>
        </w:rPr>
      </w:pPr>
    </w:p>
    <w:p w14:paraId="46A82CF8" w14:textId="77777777" w:rsidR="00DC73CB" w:rsidRDefault="00DC73CB" w:rsidP="000B12EB">
      <w:pPr>
        <w:pStyle w:val="ListBullet"/>
        <w:numPr>
          <w:ilvl w:val="0"/>
          <w:numId w:val="0"/>
        </w:numPr>
        <w:ind w:left="432" w:hanging="432"/>
        <w:rPr>
          <w:lang w:bidi="en-GB"/>
        </w:rPr>
      </w:pPr>
    </w:p>
    <w:p w14:paraId="3CD1FF55" w14:textId="77777777" w:rsidR="00DC73CB" w:rsidRDefault="00DC73CB" w:rsidP="000B12EB">
      <w:pPr>
        <w:pStyle w:val="ListBullet"/>
        <w:numPr>
          <w:ilvl w:val="0"/>
          <w:numId w:val="0"/>
        </w:numPr>
        <w:ind w:left="432" w:hanging="432"/>
        <w:rPr>
          <w:lang w:bidi="en-GB"/>
        </w:rPr>
      </w:pPr>
    </w:p>
    <w:p w14:paraId="5F3D4687" w14:textId="77777777" w:rsidR="00DC73CB" w:rsidRDefault="00DC73CB" w:rsidP="000B12EB">
      <w:pPr>
        <w:pStyle w:val="ListBullet"/>
        <w:numPr>
          <w:ilvl w:val="0"/>
          <w:numId w:val="0"/>
        </w:numPr>
        <w:ind w:left="432" w:hanging="432"/>
        <w:rPr>
          <w:lang w:bidi="en-GB"/>
        </w:rPr>
      </w:pPr>
    </w:p>
    <w:p w14:paraId="4CC7A367" w14:textId="77777777" w:rsidR="00DC73CB" w:rsidRDefault="00DC73CB" w:rsidP="000B12EB">
      <w:pPr>
        <w:pStyle w:val="ListBullet"/>
        <w:numPr>
          <w:ilvl w:val="0"/>
          <w:numId w:val="0"/>
        </w:numPr>
        <w:ind w:left="432" w:hanging="432"/>
        <w:rPr>
          <w:lang w:bidi="en-GB"/>
        </w:rPr>
      </w:pPr>
    </w:p>
    <w:p w14:paraId="21D471A6" w14:textId="77777777" w:rsidR="00DC73CB" w:rsidRDefault="00DC73CB" w:rsidP="000B12EB">
      <w:pPr>
        <w:pStyle w:val="ListBullet"/>
        <w:numPr>
          <w:ilvl w:val="0"/>
          <w:numId w:val="0"/>
        </w:numPr>
        <w:ind w:left="432" w:hanging="432"/>
        <w:rPr>
          <w:lang w:bidi="en-GB"/>
        </w:rPr>
      </w:pPr>
    </w:p>
    <w:p w14:paraId="3C99ECB3" w14:textId="77777777" w:rsidR="00DC73CB" w:rsidRDefault="00DC73CB" w:rsidP="00DC73CB">
      <w:pPr>
        <w:pStyle w:val="ListBullet"/>
        <w:rPr>
          <w:lang w:bidi="en-GB"/>
        </w:rPr>
      </w:pPr>
      <w:r>
        <w:rPr>
          <w:lang w:bidi="en-GB"/>
        </w:rPr>
        <w:t xml:space="preserve">Proving a statement by Contradiction </w:t>
      </w:r>
    </w:p>
    <w:p w14:paraId="26F9AC8C" w14:textId="77777777" w:rsidR="00DC73CB" w:rsidRDefault="00DC73CB" w:rsidP="00D23D67">
      <w:pPr>
        <w:pStyle w:val="ListBullet"/>
        <w:numPr>
          <w:ilvl w:val="1"/>
          <w:numId w:val="1"/>
        </w:numPr>
        <w:rPr>
          <w:lang w:bidi="en-GB"/>
        </w:rPr>
      </w:pPr>
      <w:r>
        <w:rPr>
          <w:lang w:bidi="en-GB"/>
        </w:rPr>
        <w:t xml:space="preserve">A simple, but quite rare way: Find a counterexample </w:t>
      </w:r>
    </w:p>
    <w:p w14:paraId="3CCE41A2" w14:textId="77777777" w:rsidR="00DC73CB" w:rsidRDefault="00DC73CB" w:rsidP="00D23D67">
      <w:pPr>
        <w:pStyle w:val="ListBullet"/>
        <w:numPr>
          <w:ilvl w:val="1"/>
          <w:numId w:val="1"/>
        </w:numPr>
        <w:rPr>
          <w:lang w:bidi="en-GB"/>
        </w:rPr>
      </w:pPr>
      <w:r>
        <w:rPr>
          <w:lang w:bidi="en-GB"/>
        </w:rPr>
        <w:t xml:space="preserve">More general framework: </w:t>
      </w:r>
    </w:p>
    <w:p w14:paraId="7BC552D1" w14:textId="77777777" w:rsidR="00DC73CB" w:rsidRDefault="00DC73CB" w:rsidP="00D23D67">
      <w:pPr>
        <w:pStyle w:val="ListBullet"/>
        <w:numPr>
          <w:ilvl w:val="2"/>
          <w:numId w:val="1"/>
        </w:numPr>
        <w:rPr>
          <w:lang w:bidi="en-GB"/>
        </w:rPr>
      </w:pPr>
      <w:r>
        <w:rPr>
          <w:lang w:bidi="en-GB"/>
        </w:rPr>
        <w:t xml:space="preserve">Assume the statement is false </w:t>
      </w:r>
    </w:p>
    <w:p w14:paraId="16BAFC27" w14:textId="77777777" w:rsidR="00DC73CB" w:rsidRDefault="00DC73CB" w:rsidP="00D23D67">
      <w:pPr>
        <w:pStyle w:val="ListBullet"/>
        <w:numPr>
          <w:ilvl w:val="2"/>
          <w:numId w:val="1"/>
        </w:numPr>
        <w:rPr>
          <w:lang w:bidi="en-GB"/>
        </w:rPr>
      </w:pPr>
      <w:r>
        <w:rPr>
          <w:lang w:bidi="en-GB"/>
        </w:rPr>
        <w:t xml:space="preserve">Derive a logical contradiction from this assumption </w:t>
      </w:r>
    </w:p>
    <w:p w14:paraId="1D25E6AC" w14:textId="77777777" w:rsidR="00DC73CB" w:rsidRDefault="00DC73CB" w:rsidP="00D23D67">
      <w:pPr>
        <w:pStyle w:val="ListBullet"/>
        <w:numPr>
          <w:ilvl w:val="2"/>
          <w:numId w:val="1"/>
        </w:numPr>
        <w:rPr>
          <w:lang w:bidi="en-GB"/>
        </w:rPr>
      </w:pPr>
      <w:r>
        <w:rPr>
          <w:lang w:bidi="en-GB"/>
        </w:rPr>
        <w:t xml:space="preserve">Conclude the assumption is wrong and the statement is true. </w:t>
      </w:r>
    </w:p>
    <w:p w14:paraId="284EFBE8" w14:textId="2CA49B54" w:rsidR="00DC73CB" w:rsidRDefault="00DC73CB" w:rsidP="00D23D67">
      <w:pPr>
        <w:pStyle w:val="ListBullet"/>
        <w:numPr>
          <w:ilvl w:val="1"/>
          <w:numId w:val="1"/>
        </w:numPr>
        <w:rPr>
          <w:lang w:bidi="en-GB"/>
        </w:rPr>
      </w:pPr>
      <w:r>
        <w:rPr>
          <w:lang w:bidi="en-GB"/>
        </w:rPr>
        <w:lastRenderedPageBreak/>
        <w:t xml:space="preserve">Assume there exists the largest integer </w:t>
      </w:r>
      <m:oMath>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top</m:t>
            </m:r>
          </m:sub>
        </m:sSub>
      </m:oMath>
    </w:p>
    <w:p w14:paraId="3318365F" w14:textId="77777777" w:rsidR="00DC73CB" w:rsidRPr="00DC73CB" w:rsidRDefault="00DC73CB" w:rsidP="00D23D67">
      <w:pPr>
        <w:pStyle w:val="ListBullet"/>
        <w:numPr>
          <w:ilvl w:val="1"/>
          <w:numId w:val="1"/>
        </w:numPr>
        <w:rPr>
          <w:lang w:bidi="en-GB"/>
        </w:rPr>
      </w:pPr>
      <w:r>
        <w:rPr>
          <w:lang w:bidi="en-GB"/>
        </w:rPr>
        <w:t xml:space="preserve">Consider the number </w:t>
      </w:r>
      <m:oMath>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next</m:t>
            </m:r>
          </m:sub>
        </m:sSub>
      </m:oMath>
      <w:r>
        <w:rPr>
          <w:lang w:bidi="en-GB"/>
        </w:rPr>
        <w:t xml:space="preserve"> = </w:t>
      </w:r>
      <m:oMath>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top</m:t>
            </m:r>
          </m:sub>
        </m:sSub>
        <m:r>
          <w:rPr>
            <w:rFonts w:ascii="Cambria Math" w:hAnsi="Cambria Math"/>
            <w:lang w:bidi="en-GB"/>
          </w:rPr>
          <m:t xml:space="preserve">+1 </m:t>
        </m:r>
      </m:oMath>
    </w:p>
    <w:p w14:paraId="01BF1103" w14:textId="77777777" w:rsidR="00DC73CB" w:rsidRDefault="006905D3" w:rsidP="00D23D67">
      <w:pPr>
        <w:pStyle w:val="ListBullet"/>
        <w:numPr>
          <w:ilvl w:val="2"/>
          <w:numId w:val="1"/>
        </w:numPr>
        <w:rPr>
          <w:lang w:bidi="en-GB"/>
        </w:rPr>
      </w:pPr>
      <m:oMath>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next</m:t>
            </m:r>
          </m:sub>
        </m:sSub>
      </m:oMath>
      <w:r w:rsidR="00DC73CB">
        <w:rPr>
          <w:rFonts w:eastAsiaTheme="minorEastAsia"/>
          <w:lang w:bidi="en-GB"/>
        </w:rPr>
        <w:t xml:space="preserve"> is integer as the sum of two integers </w:t>
      </w:r>
    </w:p>
    <w:p w14:paraId="01BD198F" w14:textId="181FB7A9" w:rsidR="00DC73CB" w:rsidRDefault="00DC73CB" w:rsidP="00D23D67">
      <w:pPr>
        <w:pStyle w:val="ListBullet"/>
        <w:numPr>
          <w:ilvl w:val="2"/>
          <w:numId w:val="1"/>
        </w:numPr>
        <w:rPr>
          <w:lang w:bidi="en-GB"/>
        </w:rPr>
      </w:pPr>
      <w:r>
        <w:rPr>
          <w:lang w:bidi="en-GB"/>
        </w:rPr>
        <w:t xml:space="preserve">obviously, </w:t>
      </w:r>
      <m:oMath>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 xml:space="preserve">next </m:t>
            </m:r>
          </m:sub>
        </m:sSub>
        <m:r>
          <w:rPr>
            <w:rFonts w:ascii="Cambria Math" w:hAnsi="Cambria Math"/>
            <w:lang w:bidi="en-GB"/>
          </w:rPr>
          <m:t>&gt;</m:t>
        </m:r>
        <m:sSub>
          <m:sSubPr>
            <m:ctrlPr>
              <w:rPr>
                <w:rFonts w:ascii="Cambria Math" w:hAnsi="Cambria Math"/>
                <w:i/>
                <w:lang w:bidi="en-GB"/>
              </w:rPr>
            </m:ctrlPr>
          </m:sSubPr>
          <m:e>
            <m:r>
              <w:rPr>
                <w:rFonts w:ascii="Cambria Math" w:hAnsi="Cambria Math"/>
                <w:lang w:bidi="en-GB"/>
              </w:rPr>
              <m:t>i</m:t>
            </m:r>
          </m:e>
          <m:sub>
            <m:r>
              <w:rPr>
                <w:rFonts w:ascii="Cambria Math" w:hAnsi="Cambria Math"/>
                <w:lang w:bidi="en-GB"/>
              </w:rPr>
              <m:t>top</m:t>
            </m:r>
          </m:sub>
        </m:sSub>
      </m:oMath>
      <w:r>
        <w:rPr>
          <w:lang w:bidi="en-GB"/>
        </w:rPr>
        <w:t xml:space="preserve">, that contradicts the assumption. </w:t>
      </w:r>
    </w:p>
    <w:p w14:paraId="13B16942" w14:textId="13D58818" w:rsidR="00DC73CB" w:rsidRDefault="00DC73CB" w:rsidP="00D23D67">
      <w:pPr>
        <w:pStyle w:val="ListBullet"/>
        <w:numPr>
          <w:ilvl w:val="2"/>
          <w:numId w:val="1"/>
        </w:numPr>
        <w:rPr>
          <w:lang w:bidi="en-GB"/>
        </w:rPr>
      </w:pPr>
      <w:r>
        <w:rPr>
          <w:lang w:bidi="en-GB"/>
        </w:rPr>
        <w:t xml:space="preserve">Thus, the assumption is wrong, and the statement is true. </w:t>
      </w:r>
    </w:p>
    <w:p w14:paraId="2C7474F4" w14:textId="1785B3F7" w:rsidR="005502D4" w:rsidRDefault="005502D4" w:rsidP="005502D4">
      <w:pPr>
        <w:pStyle w:val="ListBullet"/>
        <w:numPr>
          <w:ilvl w:val="0"/>
          <w:numId w:val="0"/>
        </w:numPr>
        <w:ind w:left="432" w:hanging="432"/>
        <w:rPr>
          <w:lang w:bidi="en-GB"/>
        </w:rPr>
      </w:pPr>
    </w:p>
    <w:p w14:paraId="3E3285A2" w14:textId="4CFA0E24" w:rsidR="005502D4" w:rsidRDefault="005502D4" w:rsidP="005502D4">
      <w:pPr>
        <w:pStyle w:val="ListBullet"/>
        <w:numPr>
          <w:ilvl w:val="0"/>
          <w:numId w:val="0"/>
        </w:numPr>
        <w:ind w:left="432" w:hanging="432"/>
        <w:rPr>
          <w:lang w:bidi="en-GB"/>
        </w:rPr>
      </w:pPr>
      <w:r>
        <w:rPr>
          <w:noProof/>
        </w:rPr>
        <w:drawing>
          <wp:anchor distT="0" distB="0" distL="114300" distR="114300" simplePos="0" relativeHeight="251665408" behindDoc="0" locked="0" layoutInCell="1" allowOverlap="1" wp14:anchorId="3B433105" wp14:editId="79276CF7">
            <wp:simplePos x="0" y="0"/>
            <wp:positionH relativeFrom="column">
              <wp:posOffset>508635</wp:posOffset>
            </wp:positionH>
            <wp:positionV relativeFrom="paragraph">
              <wp:posOffset>53975</wp:posOffset>
            </wp:positionV>
            <wp:extent cx="4509135" cy="2933065"/>
            <wp:effectExtent l="0" t="0" r="12065" b="0"/>
            <wp:wrapSquare wrapText="bothSides"/>
            <wp:docPr id="8" name="Picture 8" descr="Screen%20Shot%202018-05-31%20at%207.24.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5-31%20at%207.24.47%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9135" cy="2933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8AEDD" w14:textId="0AF0A517" w:rsidR="00DC73CB" w:rsidRDefault="00DC73CB" w:rsidP="00DC73CB">
      <w:pPr>
        <w:pStyle w:val="ListBullet"/>
        <w:numPr>
          <w:ilvl w:val="0"/>
          <w:numId w:val="0"/>
        </w:numPr>
        <w:ind w:left="432" w:hanging="432"/>
        <w:rPr>
          <w:lang w:bidi="en-GB"/>
        </w:rPr>
      </w:pPr>
    </w:p>
    <w:p w14:paraId="469646AE" w14:textId="77777777" w:rsidR="003706BE" w:rsidRDefault="003706BE" w:rsidP="00DC73CB">
      <w:pPr>
        <w:pStyle w:val="ListBullet"/>
        <w:numPr>
          <w:ilvl w:val="0"/>
          <w:numId w:val="0"/>
        </w:numPr>
        <w:ind w:left="432" w:hanging="432"/>
        <w:rPr>
          <w:lang w:bidi="en-GB"/>
        </w:rPr>
      </w:pPr>
    </w:p>
    <w:p w14:paraId="078052CA" w14:textId="77777777" w:rsidR="003706BE" w:rsidRDefault="003706BE" w:rsidP="00DC73CB">
      <w:pPr>
        <w:pStyle w:val="ListBullet"/>
        <w:numPr>
          <w:ilvl w:val="0"/>
          <w:numId w:val="0"/>
        </w:numPr>
        <w:ind w:left="432" w:hanging="432"/>
        <w:rPr>
          <w:lang w:bidi="en-GB"/>
        </w:rPr>
      </w:pPr>
    </w:p>
    <w:p w14:paraId="60F4BF1C" w14:textId="77777777" w:rsidR="003706BE" w:rsidRDefault="003706BE" w:rsidP="00DC73CB">
      <w:pPr>
        <w:pStyle w:val="ListBullet"/>
        <w:numPr>
          <w:ilvl w:val="0"/>
          <w:numId w:val="0"/>
        </w:numPr>
        <w:ind w:left="432" w:hanging="432"/>
        <w:rPr>
          <w:lang w:bidi="en-GB"/>
        </w:rPr>
      </w:pPr>
    </w:p>
    <w:p w14:paraId="28548A10" w14:textId="77777777" w:rsidR="003706BE" w:rsidRDefault="003706BE" w:rsidP="00DC73CB">
      <w:pPr>
        <w:pStyle w:val="ListBullet"/>
        <w:numPr>
          <w:ilvl w:val="0"/>
          <w:numId w:val="0"/>
        </w:numPr>
        <w:ind w:left="432" w:hanging="432"/>
        <w:rPr>
          <w:lang w:bidi="en-GB"/>
        </w:rPr>
      </w:pPr>
    </w:p>
    <w:p w14:paraId="4E414913" w14:textId="77777777" w:rsidR="003706BE" w:rsidRDefault="003706BE" w:rsidP="00DC73CB">
      <w:pPr>
        <w:pStyle w:val="ListBullet"/>
        <w:numPr>
          <w:ilvl w:val="0"/>
          <w:numId w:val="0"/>
        </w:numPr>
        <w:ind w:left="432" w:hanging="432"/>
        <w:rPr>
          <w:lang w:bidi="en-GB"/>
        </w:rPr>
      </w:pPr>
    </w:p>
    <w:p w14:paraId="399D3FC2" w14:textId="77777777" w:rsidR="003706BE" w:rsidRDefault="003706BE" w:rsidP="00DC73CB">
      <w:pPr>
        <w:pStyle w:val="ListBullet"/>
        <w:numPr>
          <w:ilvl w:val="0"/>
          <w:numId w:val="0"/>
        </w:numPr>
        <w:ind w:left="432" w:hanging="432"/>
        <w:rPr>
          <w:lang w:bidi="en-GB"/>
        </w:rPr>
      </w:pPr>
    </w:p>
    <w:p w14:paraId="60A3D7DB" w14:textId="77777777" w:rsidR="003706BE" w:rsidRDefault="003706BE" w:rsidP="00DC73CB">
      <w:pPr>
        <w:pStyle w:val="ListBullet"/>
        <w:numPr>
          <w:ilvl w:val="0"/>
          <w:numId w:val="0"/>
        </w:numPr>
        <w:ind w:left="432" w:hanging="432"/>
        <w:rPr>
          <w:lang w:bidi="en-GB"/>
        </w:rPr>
      </w:pPr>
    </w:p>
    <w:p w14:paraId="089CD95C" w14:textId="77777777" w:rsidR="003706BE" w:rsidRDefault="003706BE" w:rsidP="00DC73CB">
      <w:pPr>
        <w:pStyle w:val="ListBullet"/>
        <w:numPr>
          <w:ilvl w:val="0"/>
          <w:numId w:val="0"/>
        </w:numPr>
        <w:ind w:left="432" w:hanging="432"/>
        <w:rPr>
          <w:lang w:bidi="en-GB"/>
        </w:rPr>
      </w:pPr>
    </w:p>
    <w:p w14:paraId="044B4803" w14:textId="77777777" w:rsidR="003706BE" w:rsidRDefault="003706BE" w:rsidP="00DC73CB">
      <w:pPr>
        <w:pStyle w:val="ListBullet"/>
        <w:numPr>
          <w:ilvl w:val="0"/>
          <w:numId w:val="0"/>
        </w:numPr>
        <w:ind w:left="432" w:hanging="432"/>
        <w:rPr>
          <w:lang w:bidi="en-GB"/>
        </w:rPr>
      </w:pPr>
    </w:p>
    <w:p w14:paraId="5716474C" w14:textId="77777777" w:rsidR="003706BE" w:rsidRDefault="003706BE" w:rsidP="00DC73CB">
      <w:pPr>
        <w:pStyle w:val="ListBullet"/>
        <w:numPr>
          <w:ilvl w:val="0"/>
          <w:numId w:val="0"/>
        </w:numPr>
        <w:ind w:left="432" w:hanging="432"/>
        <w:rPr>
          <w:lang w:bidi="en-GB"/>
        </w:rPr>
      </w:pPr>
    </w:p>
    <w:p w14:paraId="0CBA0EE5" w14:textId="77777777" w:rsidR="003706BE" w:rsidRDefault="003706BE" w:rsidP="00DC73CB">
      <w:pPr>
        <w:pStyle w:val="ListBullet"/>
        <w:numPr>
          <w:ilvl w:val="0"/>
          <w:numId w:val="0"/>
        </w:numPr>
        <w:ind w:left="432" w:hanging="432"/>
        <w:rPr>
          <w:lang w:bidi="en-GB"/>
        </w:rPr>
      </w:pPr>
    </w:p>
    <w:p w14:paraId="13821FB7" w14:textId="73128427" w:rsidR="00C42B34" w:rsidRDefault="00C42B34" w:rsidP="00C42B34">
      <w:pPr>
        <w:pStyle w:val="ListBullet"/>
        <w:rPr>
          <w:lang w:bidi="en-GB"/>
        </w:rPr>
      </w:pPr>
      <w:r>
        <w:rPr>
          <w:lang w:bidi="en-GB"/>
        </w:rPr>
        <w:t xml:space="preserve">Inequalities, A Rel B, and their properties  </w:t>
      </w:r>
    </w:p>
    <w:p w14:paraId="2864BE70" w14:textId="19E01146" w:rsidR="00C42B34" w:rsidRDefault="00E80F6B" w:rsidP="00D23D67">
      <w:pPr>
        <w:pStyle w:val="ListBullet"/>
        <w:numPr>
          <w:ilvl w:val="1"/>
          <w:numId w:val="1"/>
        </w:numPr>
        <w:rPr>
          <w:lang w:bidi="en-GB"/>
        </w:rPr>
      </w:pPr>
      <w:r>
        <w:rPr>
          <w:noProof/>
        </w:rPr>
        <w:drawing>
          <wp:anchor distT="0" distB="0" distL="114300" distR="114300" simplePos="0" relativeHeight="251666432" behindDoc="0" locked="0" layoutInCell="1" allowOverlap="1" wp14:anchorId="3D5F27EE" wp14:editId="6D43A970">
            <wp:simplePos x="0" y="0"/>
            <wp:positionH relativeFrom="column">
              <wp:posOffset>276860</wp:posOffset>
            </wp:positionH>
            <wp:positionV relativeFrom="paragraph">
              <wp:posOffset>562610</wp:posOffset>
            </wp:positionV>
            <wp:extent cx="5728970" cy="1421130"/>
            <wp:effectExtent l="0" t="0" r="11430" b="1270"/>
            <wp:wrapSquare wrapText="bothSides"/>
            <wp:docPr id="9" name="Picture 9" descr="Screen%20Shot%202018-05-31%20at%209.26.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5-31%20at%209.26.29%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8970" cy="1421130"/>
                    </a:xfrm>
                    <a:prstGeom prst="rect">
                      <a:avLst/>
                    </a:prstGeom>
                    <a:noFill/>
                    <a:ln>
                      <a:noFill/>
                    </a:ln>
                  </pic:spPr>
                </pic:pic>
              </a:graphicData>
            </a:graphic>
            <wp14:sizeRelH relativeFrom="page">
              <wp14:pctWidth>0</wp14:pctWidth>
            </wp14:sizeRelH>
            <wp14:sizeRelV relativeFrom="page">
              <wp14:pctHeight>0</wp14:pctHeight>
            </wp14:sizeRelV>
          </wp:anchor>
        </w:drawing>
      </w:r>
      <w:r w:rsidR="00C42B34">
        <w:rPr>
          <w:lang w:bidi="en-GB"/>
        </w:rPr>
        <w:t xml:space="preserve">Exactly one of three relationships: x &lt; y (less than); x = </w:t>
      </w:r>
      <w:proofErr w:type="gramStart"/>
      <w:r w:rsidR="00C42B34">
        <w:rPr>
          <w:lang w:bidi="en-GB"/>
        </w:rPr>
        <w:t>y(</w:t>
      </w:r>
      <w:proofErr w:type="gramEnd"/>
      <w:r w:rsidR="00C42B34">
        <w:rPr>
          <w:lang w:bidi="en-GB"/>
        </w:rPr>
        <w:t xml:space="preserve">equal to), or x &gt; y (greater than) holds for any two real number x and y. </w:t>
      </w:r>
    </w:p>
    <w:p w14:paraId="58DA2A53" w14:textId="65F59849" w:rsidR="003706BE" w:rsidRDefault="003706BE" w:rsidP="00E80F6B">
      <w:pPr>
        <w:pStyle w:val="ListBullet"/>
        <w:numPr>
          <w:ilvl w:val="0"/>
          <w:numId w:val="0"/>
        </w:numPr>
        <w:ind w:left="1152" w:hanging="432"/>
        <w:rPr>
          <w:lang w:bidi="en-GB"/>
        </w:rPr>
      </w:pPr>
    </w:p>
    <w:p w14:paraId="3A2EFC37" w14:textId="4F9EEB4B" w:rsidR="00636A13" w:rsidRDefault="00636A13" w:rsidP="00636A13">
      <w:pPr>
        <w:pStyle w:val="ListBullet"/>
        <w:rPr>
          <w:lang w:bidi="en-GB"/>
        </w:rPr>
      </w:pPr>
      <w:r>
        <w:rPr>
          <w:lang w:bidi="en-GB"/>
        </w:rPr>
        <w:t>Transitivity:</w:t>
      </w:r>
      <w:r w:rsidR="00C15773">
        <w:rPr>
          <w:lang w:bidi="en-GB"/>
        </w:rPr>
        <w:t xml:space="preserve"> If x &lt; y and y &lt; z, then x &lt; z. </w:t>
      </w:r>
    </w:p>
    <w:p w14:paraId="55EF1253" w14:textId="1EB580BA" w:rsidR="00C15773" w:rsidRDefault="00C15773" w:rsidP="00636A13">
      <w:pPr>
        <w:pStyle w:val="ListBullet"/>
        <w:rPr>
          <w:lang w:bidi="en-GB"/>
        </w:rPr>
      </w:pPr>
      <w:r>
        <w:rPr>
          <w:lang w:bidi="en-GB"/>
        </w:rPr>
        <w:t xml:space="preserve">Bias: if x &lt; y and c is a real number, then x + c &lt; y + c </w:t>
      </w:r>
    </w:p>
    <w:p w14:paraId="0F5D6964" w14:textId="0DA0D69B" w:rsidR="00E22FDB" w:rsidRDefault="00E22FDB" w:rsidP="00636A13">
      <w:pPr>
        <w:pStyle w:val="ListBullet"/>
        <w:rPr>
          <w:lang w:bidi="en-GB"/>
        </w:rPr>
      </w:pPr>
      <w:r>
        <w:rPr>
          <w:lang w:bidi="en-GB"/>
        </w:rPr>
        <w:t xml:space="preserve">Positive scaling: if x &lt; y and c &gt; 0, then cx &lt; cy. </w:t>
      </w:r>
    </w:p>
    <w:p w14:paraId="29FACC2D" w14:textId="23F44482" w:rsidR="004774EA" w:rsidRDefault="004774EA" w:rsidP="004774EA">
      <w:pPr>
        <w:pStyle w:val="ListBullet"/>
        <w:rPr>
          <w:lang w:bidi="en-GB"/>
        </w:rPr>
      </w:pPr>
      <w:r>
        <w:rPr>
          <w:lang w:bidi="en-GB"/>
        </w:rPr>
        <w:t xml:space="preserve">Negative scaling: If x &lt; y and c &lt; 0, then cx &gt; cy. </w:t>
      </w:r>
    </w:p>
    <w:p w14:paraId="6CF4F31C" w14:textId="5FC66EAD" w:rsidR="004774EA" w:rsidRPr="00914D03" w:rsidRDefault="004774EA" w:rsidP="004774EA">
      <w:pPr>
        <w:pStyle w:val="ListBullet"/>
        <w:rPr>
          <w:lang w:bidi="en-GB"/>
        </w:rPr>
      </w:pPr>
      <w:r>
        <w:rPr>
          <w:lang w:bidi="en-GB"/>
        </w:rPr>
        <w:t xml:space="preserve">The same properties hold for </w:t>
      </w:r>
      <m:oMath>
        <m:r>
          <w:rPr>
            <w:rFonts w:ascii="Cambria Math" w:hAnsi="Cambria Math"/>
            <w:lang w:bidi="en-GB"/>
          </w:rPr>
          <m:t>x≤ y</m:t>
        </m:r>
      </m:oMath>
      <w:r>
        <w:rPr>
          <w:rFonts w:eastAsiaTheme="minorEastAsia"/>
          <w:lang w:bidi="en-GB"/>
        </w:rPr>
        <w:t xml:space="preserve">, x &gt; y, and </w:t>
      </w:r>
      <m:oMath>
        <m:r>
          <w:rPr>
            <w:rFonts w:ascii="Cambria Math" w:eastAsiaTheme="minorEastAsia" w:hAnsi="Cambria Math"/>
            <w:lang w:bidi="en-GB"/>
          </w:rPr>
          <m:t>x</m:t>
        </m:r>
        <m:r>
          <w:rPr>
            <w:rFonts w:ascii="Cambria Math" w:hAnsi="Cambria Math"/>
            <w:lang w:bidi="en-GB"/>
          </w:rPr>
          <m:t>≥y</m:t>
        </m:r>
        <m:r>
          <w:rPr>
            <w:rFonts w:ascii="Cambria Math" w:eastAsiaTheme="minorEastAsia" w:hAnsi="Cambria Math"/>
            <w:lang w:bidi="en-GB"/>
          </w:rPr>
          <m:t>.</m:t>
        </m:r>
      </m:oMath>
    </w:p>
    <w:p w14:paraId="27F4EA49" w14:textId="40C2F75A" w:rsidR="00914D03" w:rsidRPr="00914D03" w:rsidRDefault="00914D03" w:rsidP="004774EA">
      <w:pPr>
        <w:pStyle w:val="ListBullet"/>
        <w:rPr>
          <w:lang w:bidi="en-GB"/>
        </w:rPr>
      </w:pPr>
      <w:r>
        <w:rPr>
          <w:rFonts w:eastAsiaTheme="minorEastAsia"/>
          <w:lang w:bidi="en-GB"/>
        </w:rPr>
        <w:lastRenderedPageBreak/>
        <w:t xml:space="preserve">Reversal: if x &lt; y, then y &gt; x </w:t>
      </w:r>
    </w:p>
    <w:p w14:paraId="79CCCC35" w14:textId="15D515B6" w:rsidR="00914D03" w:rsidRPr="00B15468" w:rsidRDefault="00914D03" w:rsidP="004774EA">
      <w:pPr>
        <w:pStyle w:val="ListBullet"/>
        <w:rPr>
          <w:lang w:bidi="en-GB"/>
        </w:rPr>
      </w:pPr>
      <w:r>
        <w:rPr>
          <w:rFonts w:eastAsiaTheme="minorEastAsia"/>
          <w:lang w:bidi="en-GB"/>
        </w:rPr>
        <w:t xml:space="preserve">Inverse: When x and y be both positive or </w:t>
      </w:r>
      <w:r w:rsidR="00B15468">
        <w:rPr>
          <w:rFonts w:eastAsiaTheme="minorEastAsia"/>
          <w:lang w:bidi="en-GB"/>
        </w:rPr>
        <w:t xml:space="preserve">both negative, it holds that if x &lt; y then </w:t>
      </w:r>
      <m:oMath>
        <m:f>
          <m:fPr>
            <m:ctrlPr>
              <w:rPr>
                <w:rFonts w:ascii="Cambria Math" w:eastAsiaTheme="minorEastAsia" w:hAnsi="Cambria Math"/>
                <w:i/>
                <w:lang w:bidi="en-GB"/>
              </w:rPr>
            </m:ctrlPr>
          </m:fPr>
          <m:num>
            <m:r>
              <w:rPr>
                <w:rFonts w:ascii="Cambria Math" w:eastAsiaTheme="minorEastAsia" w:hAnsi="Cambria Math"/>
                <w:lang w:bidi="en-GB"/>
              </w:rPr>
              <m:t>1</m:t>
            </m:r>
          </m:num>
          <m:den>
            <m:r>
              <w:rPr>
                <w:rFonts w:ascii="Cambria Math" w:eastAsiaTheme="minorEastAsia" w:hAnsi="Cambria Math"/>
                <w:lang w:bidi="en-GB"/>
              </w:rPr>
              <m:t>x</m:t>
            </m:r>
          </m:den>
        </m:f>
      </m:oMath>
      <w:r w:rsidR="00B15468">
        <w:rPr>
          <w:rFonts w:eastAsiaTheme="minorEastAsia"/>
          <w:lang w:bidi="en-GB"/>
        </w:rPr>
        <w:t xml:space="preserve"> &gt; </w:t>
      </w:r>
      <m:oMath>
        <m:f>
          <m:fPr>
            <m:ctrlPr>
              <w:rPr>
                <w:rFonts w:ascii="Cambria Math" w:eastAsiaTheme="minorEastAsia" w:hAnsi="Cambria Math"/>
                <w:i/>
                <w:lang w:bidi="en-GB"/>
              </w:rPr>
            </m:ctrlPr>
          </m:fPr>
          <m:num>
            <m:r>
              <w:rPr>
                <w:rFonts w:ascii="Cambria Math" w:eastAsiaTheme="minorEastAsia" w:hAnsi="Cambria Math"/>
                <w:lang w:bidi="en-GB"/>
              </w:rPr>
              <m:t>1</m:t>
            </m:r>
          </m:num>
          <m:den>
            <m:r>
              <w:rPr>
                <w:rFonts w:ascii="Cambria Math" w:eastAsiaTheme="minorEastAsia" w:hAnsi="Cambria Math"/>
                <w:lang w:bidi="en-GB"/>
              </w:rPr>
              <m:t>y</m:t>
            </m:r>
          </m:den>
        </m:f>
      </m:oMath>
      <w:r w:rsidR="00B15468">
        <w:rPr>
          <w:rFonts w:eastAsiaTheme="minorEastAsia"/>
          <w:lang w:bidi="en-GB"/>
        </w:rPr>
        <w:t xml:space="preserve"> and if x &gt; y then  </w:t>
      </w:r>
      <m:oMath>
        <m:f>
          <m:fPr>
            <m:ctrlPr>
              <w:rPr>
                <w:rFonts w:ascii="Cambria Math" w:eastAsiaTheme="minorEastAsia" w:hAnsi="Cambria Math"/>
                <w:i/>
                <w:lang w:bidi="en-GB"/>
              </w:rPr>
            </m:ctrlPr>
          </m:fPr>
          <m:num>
            <m:r>
              <w:rPr>
                <w:rFonts w:ascii="Cambria Math" w:eastAsiaTheme="minorEastAsia" w:hAnsi="Cambria Math"/>
                <w:lang w:bidi="en-GB"/>
              </w:rPr>
              <m:t>1</m:t>
            </m:r>
          </m:num>
          <m:den>
            <m:r>
              <w:rPr>
                <w:rFonts w:ascii="Cambria Math" w:eastAsiaTheme="minorEastAsia" w:hAnsi="Cambria Math"/>
                <w:lang w:bidi="en-GB"/>
              </w:rPr>
              <m:t>x</m:t>
            </m:r>
          </m:den>
        </m:f>
      </m:oMath>
      <w:r w:rsidR="00B15468">
        <w:rPr>
          <w:rFonts w:eastAsiaTheme="minorEastAsia"/>
          <w:lang w:bidi="en-GB"/>
        </w:rPr>
        <w:t xml:space="preserve"> &gt; </w:t>
      </w:r>
      <m:oMath>
        <m:f>
          <m:fPr>
            <m:ctrlPr>
              <w:rPr>
                <w:rFonts w:ascii="Cambria Math" w:eastAsiaTheme="minorEastAsia" w:hAnsi="Cambria Math"/>
                <w:i/>
                <w:lang w:bidi="en-GB"/>
              </w:rPr>
            </m:ctrlPr>
          </m:fPr>
          <m:num>
            <m:r>
              <w:rPr>
                <w:rFonts w:ascii="Cambria Math" w:eastAsiaTheme="minorEastAsia" w:hAnsi="Cambria Math"/>
                <w:lang w:bidi="en-GB"/>
              </w:rPr>
              <m:t>1</m:t>
            </m:r>
          </m:num>
          <m:den>
            <m:r>
              <w:rPr>
                <w:rFonts w:ascii="Cambria Math" w:eastAsiaTheme="minorEastAsia" w:hAnsi="Cambria Math"/>
                <w:lang w:bidi="en-GB"/>
              </w:rPr>
              <m:t>y</m:t>
            </m:r>
          </m:den>
        </m:f>
      </m:oMath>
      <w:r w:rsidR="00B15468">
        <w:rPr>
          <w:rFonts w:eastAsiaTheme="minorEastAsia"/>
          <w:lang w:bidi="en-GB"/>
        </w:rPr>
        <w:t xml:space="preserve">. </w:t>
      </w:r>
    </w:p>
    <w:p w14:paraId="6FA486D2" w14:textId="6DBE644F" w:rsidR="00B15468" w:rsidRPr="00B63849" w:rsidRDefault="00B15468" w:rsidP="004774EA">
      <w:pPr>
        <w:pStyle w:val="ListBullet"/>
        <w:rPr>
          <w:lang w:bidi="en-GB"/>
        </w:rPr>
      </w:pPr>
      <w:r>
        <w:rPr>
          <w:rFonts w:eastAsiaTheme="minorEastAsia"/>
          <w:lang w:bidi="en-GB"/>
        </w:rPr>
        <w:t xml:space="preserve">Non-negative squares: </w:t>
      </w:r>
      <m:oMath>
        <m:sSup>
          <m:sSupPr>
            <m:ctrlPr>
              <w:rPr>
                <w:rFonts w:ascii="Cambria Math" w:eastAsiaTheme="minorEastAsia" w:hAnsi="Cambria Math"/>
                <w:i/>
                <w:lang w:bidi="en-GB"/>
              </w:rPr>
            </m:ctrlPr>
          </m:sSupPr>
          <m:e>
            <m:r>
              <w:rPr>
                <w:rFonts w:ascii="Cambria Math" w:eastAsiaTheme="minorEastAsia" w:hAnsi="Cambria Math"/>
                <w:lang w:bidi="en-GB"/>
              </w:rPr>
              <m:t>x</m:t>
            </m:r>
          </m:e>
          <m:sup>
            <m:r>
              <w:rPr>
                <w:rFonts w:ascii="Cambria Math" w:eastAsiaTheme="minorEastAsia" w:hAnsi="Cambria Math"/>
                <w:lang w:bidi="en-GB"/>
              </w:rPr>
              <m:t>2</m:t>
            </m:r>
          </m:sup>
        </m:sSup>
        <m:r>
          <w:rPr>
            <w:rFonts w:ascii="Cambria Math" w:eastAsiaTheme="minorEastAsia" w:hAnsi="Cambria Math" w:hint="eastAsia"/>
            <w:lang w:bidi="en-GB"/>
          </w:rPr>
          <m:t>≥</m:t>
        </m:r>
        <m:r>
          <w:rPr>
            <w:rFonts w:ascii="Cambria Math" w:eastAsiaTheme="minorEastAsia" w:hAnsi="Cambria Math"/>
            <w:lang w:bidi="en-GB"/>
          </w:rPr>
          <m:t>0.</m:t>
        </m:r>
      </m:oMath>
    </w:p>
    <w:p w14:paraId="3C1B176C" w14:textId="4944AF6C" w:rsidR="00B63849" w:rsidRPr="00B63849" w:rsidRDefault="00B63849" w:rsidP="004774EA">
      <w:pPr>
        <w:pStyle w:val="ListBullet"/>
        <w:rPr>
          <w:lang w:bidi="en-GB"/>
        </w:rPr>
      </w:pPr>
      <w:r>
        <w:rPr>
          <w:rFonts w:eastAsiaTheme="minorEastAsia"/>
          <w:lang w:bidi="en-GB"/>
        </w:rPr>
        <w:t xml:space="preserve">Solution of inequalities – getting numerical bound(s) for the unknown(s) on the left of the inequality symbol: </w:t>
      </w:r>
    </w:p>
    <w:p w14:paraId="21580857" w14:textId="2D388F7D" w:rsidR="00B63849" w:rsidRDefault="00B63849" w:rsidP="00B63849">
      <w:pPr>
        <w:pStyle w:val="ListBullet"/>
        <w:numPr>
          <w:ilvl w:val="0"/>
          <w:numId w:val="0"/>
        </w:numPr>
        <w:ind w:left="432" w:hanging="432"/>
        <w:rPr>
          <w:rFonts w:eastAsiaTheme="minorEastAsia"/>
          <w:lang w:bidi="en-GB"/>
        </w:rPr>
      </w:pPr>
      <w:r>
        <w:rPr>
          <w:noProof/>
        </w:rPr>
        <w:drawing>
          <wp:anchor distT="0" distB="0" distL="114300" distR="114300" simplePos="0" relativeHeight="251667456" behindDoc="0" locked="0" layoutInCell="1" allowOverlap="1" wp14:anchorId="244FE410" wp14:editId="5C8EFB82">
            <wp:simplePos x="0" y="0"/>
            <wp:positionH relativeFrom="column">
              <wp:posOffset>280035</wp:posOffset>
            </wp:positionH>
            <wp:positionV relativeFrom="paragraph">
              <wp:posOffset>153670</wp:posOffset>
            </wp:positionV>
            <wp:extent cx="5080635" cy="1146810"/>
            <wp:effectExtent l="0" t="0" r="0" b="0"/>
            <wp:wrapSquare wrapText="bothSides"/>
            <wp:docPr id="10" name="Picture 10" descr="Screen%20Shot%202018-05-31%20at%209.41.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5-31%20at%209.41.24%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0635" cy="114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0A9674" w14:textId="22944570" w:rsidR="00B63849" w:rsidRDefault="00B63849" w:rsidP="00B63849">
      <w:pPr>
        <w:pStyle w:val="ListBullet"/>
        <w:numPr>
          <w:ilvl w:val="0"/>
          <w:numId w:val="0"/>
        </w:numPr>
        <w:ind w:left="432" w:hanging="432"/>
        <w:rPr>
          <w:lang w:bidi="en-GB"/>
        </w:rPr>
      </w:pPr>
    </w:p>
    <w:p w14:paraId="29006ADE" w14:textId="77777777" w:rsidR="002E4DCB" w:rsidRDefault="002E4DCB" w:rsidP="00B63849">
      <w:pPr>
        <w:pStyle w:val="ListBullet"/>
        <w:numPr>
          <w:ilvl w:val="0"/>
          <w:numId w:val="0"/>
        </w:numPr>
        <w:ind w:left="432" w:hanging="432"/>
        <w:rPr>
          <w:lang w:bidi="en-GB"/>
        </w:rPr>
      </w:pPr>
    </w:p>
    <w:p w14:paraId="3A8D1A60" w14:textId="77777777" w:rsidR="002E4DCB" w:rsidRDefault="002E4DCB" w:rsidP="00B63849">
      <w:pPr>
        <w:pStyle w:val="ListBullet"/>
        <w:numPr>
          <w:ilvl w:val="0"/>
          <w:numId w:val="0"/>
        </w:numPr>
        <w:ind w:left="432" w:hanging="432"/>
        <w:rPr>
          <w:lang w:bidi="en-GB"/>
        </w:rPr>
      </w:pPr>
    </w:p>
    <w:p w14:paraId="52399F21" w14:textId="77777777" w:rsidR="002E4DCB" w:rsidRDefault="002E4DCB" w:rsidP="00B63849">
      <w:pPr>
        <w:pStyle w:val="ListBullet"/>
        <w:numPr>
          <w:ilvl w:val="0"/>
          <w:numId w:val="0"/>
        </w:numPr>
        <w:ind w:left="432" w:hanging="432"/>
        <w:rPr>
          <w:lang w:bidi="en-GB"/>
        </w:rPr>
      </w:pPr>
    </w:p>
    <w:p w14:paraId="079A8F0E" w14:textId="77777777" w:rsidR="002E4DCB" w:rsidRDefault="002E4DCB" w:rsidP="00B63849">
      <w:pPr>
        <w:pStyle w:val="ListBullet"/>
        <w:numPr>
          <w:ilvl w:val="0"/>
          <w:numId w:val="0"/>
        </w:numPr>
        <w:ind w:left="432" w:hanging="432"/>
        <w:rPr>
          <w:lang w:bidi="en-GB"/>
        </w:rPr>
      </w:pPr>
    </w:p>
    <w:p w14:paraId="4F6ECC4D" w14:textId="678676C1" w:rsidR="002E4DCB" w:rsidRDefault="002E4DCB" w:rsidP="002E4DCB">
      <w:pPr>
        <w:pStyle w:val="ListBullet"/>
        <w:numPr>
          <w:ilvl w:val="0"/>
          <w:numId w:val="0"/>
        </w:numPr>
        <w:ind w:left="432" w:hanging="432"/>
        <w:rPr>
          <w:color w:val="FF0000"/>
          <w:lang w:bidi="en-GB"/>
        </w:rPr>
      </w:pPr>
      <w:r>
        <w:rPr>
          <w:color w:val="FF0000"/>
          <w:lang w:bidi="en-GB"/>
        </w:rPr>
        <w:t xml:space="preserve">Solution steps that do not affect direction of inequality: </w:t>
      </w:r>
    </w:p>
    <w:p w14:paraId="1A1D0CF3" w14:textId="159DD133" w:rsidR="002E4DCB" w:rsidRDefault="002E4DCB" w:rsidP="002E4DCB">
      <w:pPr>
        <w:pStyle w:val="ListBullet"/>
        <w:rPr>
          <w:lang w:bidi="en-GB"/>
        </w:rPr>
      </w:pPr>
      <w:r>
        <w:rPr>
          <w:lang w:bidi="en-GB"/>
        </w:rPr>
        <w:t xml:space="preserve">Adding a number to both sides: </w:t>
      </w:r>
    </w:p>
    <w:p w14:paraId="14EAFAA2" w14:textId="61C508DC" w:rsidR="002E4DCB" w:rsidRDefault="002E4DCB" w:rsidP="00D23D67">
      <w:pPr>
        <w:pStyle w:val="ListBullet"/>
        <w:numPr>
          <w:ilvl w:val="1"/>
          <w:numId w:val="1"/>
        </w:numPr>
        <w:rPr>
          <w:lang w:bidi="en-GB"/>
        </w:rPr>
      </w:pPr>
      <w:r>
        <w:rPr>
          <w:lang w:bidi="en-GB"/>
        </w:rPr>
        <w:t xml:space="preserve">5X + 15 &gt; -25 =&gt; 5X &gt; -25 -15 =&gt; </w:t>
      </w:r>
      <w:r w:rsidR="0030009B">
        <w:rPr>
          <w:lang w:bidi="en-GB"/>
        </w:rPr>
        <w:t xml:space="preserve">5X &gt; - 40. </w:t>
      </w:r>
    </w:p>
    <w:p w14:paraId="5EF1D9AE" w14:textId="4A5306D6" w:rsidR="0030009B" w:rsidRDefault="0030009B" w:rsidP="00D23D67">
      <w:pPr>
        <w:pStyle w:val="ListBullet"/>
        <w:numPr>
          <w:ilvl w:val="1"/>
          <w:numId w:val="1"/>
        </w:numPr>
        <w:rPr>
          <w:lang w:bidi="en-GB"/>
        </w:rPr>
      </w:pPr>
      <w:r>
        <w:rPr>
          <w:lang w:bidi="en-GB"/>
        </w:rPr>
        <w:t xml:space="preserve">Scaling with a positive factor: 5X &gt; -40 =&gt; X &gt; -8 </w:t>
      </w:r>
    </w:p>
    <w:p w14:paraId="7F38C86A" w14:textId="77777777" w:rsidR="0030009B" w:rsidRDefault="0030009B" w:rsidP="0030009B">
      <w:pPr>
        <w:pStyle w:val="ListBullet"/>
        <w:numPr>
          <w:ilvl w:val="0"/>
          <w:numId w:val="0"/>
        </w:numPr>
        <w:ind w:left="432" w:hanging="432"/>
        <w:rPr>
          <w:lang w:bidi="en-GB"/>
        </w:rPr>
      </w:pPr>
    </w:p>
    <w:p w14:paraId="34591236" w14:textId="556603F2" w:rsidR="0030009B" w:rsidRDefault="0030009B" w:rsidP="0030009B">
      <w:pPr>
        <w:pStyle w:val="ListBullet"/>
        <w:numPr>
          <w:ilvl w:val="0"/>
          <w:numId w:val="0"/>
        </w:numPr>
        <w:ind w:left="432" w:hanging="432"/>
        <w:rPr>
          <w:color w:val="FF0000"/>
          <w:lang w:bidi="en-GB"/>
        </w:rPr>
      </w:pPr>
      <w:r>
        <w:rPr>
          <w:color w:val="FF0000"/>
          <w:lang w:bidi="en-GB"/>
        </w:rPr>
        <w:t xml:space="preserve">Solution steps that reverse direction of inequality </w:t>
      </w:r>
    </w:p>
    <w:p w14:paraId="254F792F" w14:textId="324B4969" w:rsidR="005366F3" w:rsidRPr="00197656" w:rsidRDefault="005366F3" w:rsidP="005366F3">
      <w:pPr>
        <w:pStyle w:val="ListBullet"/>
        <w:rPr>
          <w:lang w:bidi="en-GB"/>
        </w:rPr>
      </w:pPr>
      <w:r>
        <w:rPr>
          <w:lang w:bidi="en-GB"/>
        </w:rPr>
        <w:t xml:space="preserve">Scaling with a negative factor: -7X </w:t>
      </w:r>
      <m:oMath>
        <m:r>
          <w:rPr>
            <w:rFonts w:ascii="Cambria Math" w:hAnsi="Cambria Math"/>
            <w:lang w:bidi="en-GB"/>
          </w:rPr>
          <m:t xml:space="preserve">≥ </m:t>
        </m:r>
      </m:oMath>
      <w:r>
        <w:rPr>
          <w:rFonts w:eastAsiaTheme="minorEastAsia"/>
          <w:lang w:bidi="en-GB"/>
        </w:rPr>
        <w:t xml:space="preserve">28 =&gt; X </w:t>
      </w:r>
      <m:oMath>
        <m:r>
          <w:rPr>
            <w:rFonts w:ascii="Cambria Math" w:hAnsi="Cambria Math"/>
            <w:lang w:bidi="en-GB"/>
          </w:rPr>
          <m:t xml:space="preserve">≤ </m:t>
        </m:r>
      </m:oMath>
      <w:r w:rsidR="00197656">
        <w:rPr>
          <w:rFonts w:eastAsiaTheme="minorEastAsia"/>
          <w:lang w:bidi="en-GB"/>
        </w:rPr>
        <w:t xml:space="preserve">- 4 </w:t>
      </w:r>
    </w:p>
    <w:p w14:paraId="184F3906" w14:textId="73566ACB" w:rsidR="00197656" w:rsidRDefault="00197656" w:rsidP="005366F3">
      <w:pPr>
        <w:pStyle w:val="ListBullet"/>
        <w:rPr>
          <w:lang w:bidi="en-GB"/>
        </w:rPr>
      </w:pPr>
      <w:r>
        <w:rPr>
          <w:lang w:bidi="en-GB"/>
        </w:rPr>
        <w:t xml:space="preserve">Swapping left – and right – hand sides </w:t>
      </w:r>
    </w:p>
    <w:p w14:paraId="554BF238" w14:textId="77777777" w:rsidR="00197656" w:rsidRDefault="00197656" w:rsidP="00197656">
      <w:pPr>
        <w:pStyle w:val="ListBullet"/>
        <w:numPr>
          <w:ilvl w:val="0"/>
          <w:numId w:val="0"/>
        </w:numPr>
        <w:ind w:left="432" w:hanging="432"/>
        <w:rPr>
          <w:lang w:bidi="en-GB"/>
        </w:rPr>
      </w:pPr>
    </w:p>
    <w:p w14:paraId="301B536E" w14:textId="77A03680" w:rsidR="00197656" w:rsidRDefault="00197656" w:rsidP="00197656">
      <w:pPr>
        <w:pStyle w:val="ListBullet"/>
        <w:numPr>
          <w:ilvl w:val="0"/>
          <w:numId w:val="0"/>
        </w:numPr>
        <w:ind w:left="432" w:hanging="432"/>
        <w:rPr>
          <w:rFonts w:eastAsiaTheme="minorEastAsia"/>
          <w:lang w:bidi="en-GB"/>
        </w:rPr>
      </w:pPr>
      <w:r>
        <w:rPr>
          <w:lang w:bidi="en-GB"/>
        </w:rPr>
        <w:t xml:space="preserve">Scaling could be done if the sign of the factor is known (thus – do not scale by an unknown variable), e.g. 5xy </w:t>
      </w:r>
      <m:oMath>
        <m:r>
          <w:rPr>
            <w:rFonts w:ascii="Cambria Math" w:hAnsi="Cambria Math"/>
            <w:lang w:bidi="en-GB"/>
          </w:rPr>
          <m:t>≥</m:t>
        </m:r>
      </m:oMath>
      <w:r>
        <w:rPr>
          <w:rFonts w:eastAsiaTheme="minorEastAsia"/>
          <w:lang w:bidi="en-GB"/>
        </w:rPr>
        <w:t xml:space="preserve"> 15y cannot be solved if y is unknown. </w:t>
      </w:r>
    </w:p>
    <w:p w14:paraId="4A8F5442" w14:textId="5857B420" w:rsidR="00197656" w:rsidRDefault="00197656" w:rsidP="00197656">
      <w:pPr>
        <w:pStyle w:val="ListBullet"/>
        <w:numPr>
          <w:ilvl w:val="0"/>
          <w:numId w:val="0"/>
        </w:numPr>
        <w:ind w:left="432" w:hanging="432"/>
        <w:rPr>
          <w:lang w:bidi="en-GB"/>
        </w:rPr>
      </w:pPr>
      <w:r>
        <w:rPr>
          <w:rFonts w:eastAsiaTheme="minorEastAsia"/>
          <w:lang w:bidi="en-GB"/>
        </w:rPr>
        <w:t xml:space="preserve">Systems of inequalities may have no solution: 5X &gt; 10 and X &lt; 0. </w:t>
      </w:r>
    </w:p>
    <w:p w14:paraId="650CBA6F" w14:textId="77777777" w:rsidR="0030009B" w:rsidRDefault="0030009B" w:rsidP="0030009B">
      <w:pPr>
        <w:pStyle w:val="ListBullet"/>
        <w:numPr>
          <w:ilvl w:val="0"/>
          <w:numId w:val="0"/>
        </w:numPr>
        <w:ind w:left="432" w:hanging="432"/>
        <w:rPr>
          <w:lang w:bidi="en-GB"/>
        </w:rPr>
      </w:pPr>
    </w:p>
    <w:p w14:paraId="218AE8A4" w14:textId="3DAB9C82" w:rsidR="005428A1" w:rsidRPr="00B120F5" w:rsidRDefault="005428A1" w:rsidP="005428A1">
      <w:pPr>
        <w:pStyle w:val="Heading1"/>
        <w:rPr>
          <w:lang w:val="en-GB"/>
        </w:rPr>
      </w:pPr>
      <w:r>
        <w:rPr>
          <w:lang w:val="en-GB"/>
        </w:rPr>
        <w:t xml:space="preserve">LECTURE 3: ANALYSING COMPLEXITY OF ALGORITHMS </w:t>
      </w:r>
    </w:p>
    <w:p w14:paraId="11B27D85" w14:textId="77777777" w:rsidR="00B92E3A" w:rsidRDefault="00B92E3A" w:rsidP="005428A1">
      <w:pPr>
        <w:pStyle w:val="ListBullet"/>
        <w:numPr>
          <w:ilvl w:val="0"/>
          <w:numId w:val="0"/>
        </w:numPr>
        <w:ind w:left="432" w:hanging="432"/>
        <w:rPr>
          <w:lang w:bidi="en-GB"/>
        </w:rPr>
      </w:pPr>
      <w:r>
        <w:rPr>
          <w:lang w:bidi="en-GB"/>
        </w:rPr>
        <w:t xml:space="preserve">Time complexity: </w:t>
      </w:r>
    </w:p>
    <w:p w14:paraId="3266BF5D" w14:textId="609B4A52" w:rsidR="003230B6" w:rsidRDefault="003230B6" w:rsidP="003230B6">
      <w:pPr>
        <w:pStyle w:val="ListBullet"/>
        <w:rPr>
          <w:lang w:bidi="en-GB"/>
        </w:rPr>
      </w:pPr>
      <w:r>
        <w:rPr>
          <w:lang w:bidi="en-GB"/>
        </w:rPr>
        <w:t xml:space="preserve">Constant time: </w:t>
      </w:r>
    </w:p>
    <w:p w14:paraId="0BC35B89" w14:textId="63D9C53A" w:rsidR="003230B6" w:rsidRDefault="003230B6" w:rsidP="00D23D67">
      <w:pPr>
        <w:pStyle w:val="ListBullet"/>
        <w:numPr>
          <w:ilvl w:val="1"/>
          <w:numId w:val="1"/>
        </w:numPr>
        <w:rPr>
          <w:lang w:bidi="en-GB"/>
        </w:rPr>
      </w:pPr>
      <w:r>
        <w:rPr>
          <w:lang w:bidi="en-GB"/>
        </w:rPr>
        <w:t xml:space="preserve">Statement 1; </w:t>
      </w:r>
    </w:p>
    <w:p w14:paraId="407F046E" w14:textId="3426627F" w:rsidR="003230B6" w:rsidRDefault="003230B6" w:rsidP="00D23D67">
      <w:pPr>
        <w:pStyle w:val="ListBullet"/>
        <w:numPr>
          <w:ilvl w:val="1"/>
          <w:numId w:val="1"/>
        </w:numPr>
        <w:rPr>
          <w:lang w:bidi="en-GB"/>
        </w:rPr>
      </w:pPr>
      <w:r>
        <w:rPr>
          <w:lang w:bidi="en-GB"/>
        </w:rPr>
        <w:t xml:space="preserve">Statement 2; </w:t>
      </w:r>
    </w:p>
    <w:p w14:paraId="0920388E" w14:textId="2969E4AF" w:rsidR="003230B6" w:rsidRDefault="003230B6" w:rsidP="00D23D67">
      <w:pPr>
        <w:pStyle w:val="ListBullet"/>
        <w:numPr>
          <w:ilvl w:val="1"/>
          <w:numId w:val="1"/>
        </w:numPr>
        <w:rPr>
          <w:lang w:bidi="en-GB"/>
        </w:rPr>
      </w:pPr>
      <w:r>
        <w:rPr>
          <w:lang w:bidi="en-GB"/>
        </w:rPr>
        <w:t>…</w:t>
      </w:r>
    </w:p>
    <w:p w14:paraId="5E76DCC6" w14:textId="5910C4A0" w:rsidR="003230B6" w:rsidRDefault="003230B6" w:rsidP="00D23D67">
      <w:pPr>
        <w:pStyle w:val="ListBullet"/>
        <w:numPr>
          <w:ilvl w:val="1"/>
          <w:numId w:val="1"/>
        </w:numPr>
        <w:rPr>
          <w:lang w:bidi="en-GB"/>
        </w:rPr>
      </w:pPr>
      <w:r>
        <w:rPr>
          <w:lang w:bidi="en-GB"/>
        </w:rPr>
        <w:lastRenderedPageBreak/>
        <w:t xml:space="preserve">statement k; </w:t>
      </w:r>
    </w:p>
    <w:p w14:paraId="75A2DEEA" w14:textId="5A280C54" w:rsidR="003230B6" w:rsidRDefault="003230B6" w:rsidP="00D23D67">
      <w:pPr>
        <w:pStyle w:val="ListBullet"/>
        <w:numPr>
          <w:ilvl w:val="1"/>
          <w:numId w:val="1"/>
        </w:numPr>
        <w:rPr>
          <w:lang w:bidi="en-GB"/>
        </w:rPr>
      </w:pPr>
      <w:r>
        <w:rPr>
          <w:lang w:bidi="en-GB"/>
        </w:rPr>
        <w:t xml:space="preserve">This is code that really is exactly k statements; </w:t>
      </w:r>
    </w:p>
    <w:p w14:paraId="4D6DC8AF" w14:textId="61C9F795" w:rsidR="003230B6" w:rsidRDefault="003230B6" w:rsidP="00D23D67">
      <w:pPr>
        <w:pStyle w:val="ListBullet"/>
        <w:numPr>
          <w:ilvl w:val="1"/>
          <w:numId w:val="1"/>
        </w:numPr>
        <w:rPr>
          <w:lang w:bidi="en-GB"/>
        </w:rPr>
      </w:pPr>
      <w:r>
        <w:rPr>
          <w:lang w:bidi="en-GB"/>
        </w:rPr>
        <w:t xml:space="preserve">If each statement is “simple” (only involves basic operations) then the time for each statement is constant and the total time is also constant: </w:t>
      </w:r>
      <w:proofErr w:type="gramStart"/>
      <w:r>
        <w:rPr>
          <w:lang w:bidi="en-GB"/>
        </w:rPr>
        <w:t>O(</w:t>
      </w:r>
      <w:proofErr w:type="gramEnd"/>
      <w:r>
        <w:rPr>
          <w:lang w:bidi="en-GB"/>
        </w:rPr>
        <w:t xml:space="preserve">1). </w:t>
      </w:r>
    </w:p>
    <w:p w14:paraId="1100718C" w14:textId="77777777" w:rsidR="003230B6" w:rsidRDefault="003230B6" w:rsidP="003230B6">
      <w:pPr>
        <w:pStyle w:val="ListBullet"/>
        <w:numPr>
          <w:ilvl w:val="0"/>
          <w:numId w:val="0"/>
        </w:numPr>
        <w:ind w:left="432" w:hanging="432"/>
        <w:rPr>
          <w:lang w:bidi="en-GB"/>
        </w:rPr>
      </w:pPr>
    </w:p>
    <w:p w14:paraId="3E664CF3" w14:textId="4269FA43" w:rsidR="003230B6" w:rsidRDefault="00EB2EDB" w:rsidP="005B750F">
      <w:pPr>
        <w:pStyle w:val="ListBullet"/>
        <w:rPr>
          <w:lang w:bidi="en-GB"/>
        </w:rPr>
      </w:pPr>
      <w:r>
        <w:rPr>
          <w:lang w:bidi="en-GB"/>
        </w:rPr>
        <w:t xml:space="preserve">If-then-else statements </w:t>
      </w:r>
    </w:p>
    <w:p w14:paraId="7BCEAA58" w14:textId="3F5A56FF" w:rsidR="00EB2EDB" w:rsidRDefault="00EB2EDB" w:rsidP="00D23D67">
      <w:pPr>
        <w:pStyle w:val="ListBullet"/>
        <w:numPr>
          <w:ilvl w:val="1"/>
          <w:numId w:val="1"/>
        </w:numPr>
        <w:rPr>
          <w:lang w:bidi="en-GB"/>
        </w:rPr>
      </w:pPr>
      <w:r>
        <w:rPr>
          <w:lang w:bidi="en-GB"/>
        </w:rPr>
        <w:t xml:space="preserve">if(condition) { </w:t>
      </w:r>
    </w:p>
    <w:p w14:paraId="5350019A" w14:textId="00EA1042" w:rsidR="00EB2EDB" w:rsidRDefault="00EB2EDB" w:rsidP="00EB2EDB">
      <w:pPr>
        <w:pStyle w:val="ListBullet"/>
        <w:numPr>
          <w:ilvl w:val="0"/>
          <w:numId w:val="0"/>
        </w:numPr>
        <w:ind w:left="2160"/>
        <w:rPr>
          <w:lang w:bidi="en-GB"/>
        </w:rPr>
      </w:pPr>
      <w:r>
        <w:rPr>
          <w:lang w:bidi="en-GB"/>
        </w:rPr>
        <w:t xml:space="preserve">sequence of statements 1 </w:t>
      </w:r>
    </w:p>
    <w:p w14:paraId="2E7E6BE0" w14:textId="1FEF2175" w:rsidR="00EB2EDB" w:rsidRDefault="00EB2EDB" w:rsidP="00EB2EDB">
      <w:pPr>
        <w:pStyle w:val="ListBullet"/>
        <w:numPr>
          <w:ilvl w:val="0"/>
          <w:numId w:val="0"/>
        </w:numPr>
        <w:ind w:left="432" w:hanging="432"/>
        <w:rPr>
          <w:lang w:bidi="en-GB"/>
        </w:rPr>
      </w:pPr>
      <w:r>
        <w:rPr>
          <w:lang w:bidi="en-GB"/>
        </w:rPr>
        <w:tab/>
      </w:r>
      <w:r>
        <w:rPr>
          <w:lang w:bidi="en-GB"/>
        </w:rPr>
        <w:tab/>
      </w:r>
      <w:r>
        <w:rPr>
          <w:lang w:bidi="en-GB"/>
        </w:rPr>
        <w:tab/>
        <w:t xml:space="preserve">} else { </w:t>
      </w:r>
    </w:p>
    <w:p w14:paraId="786398F0" w14:textId="2F138699" w:rsidR="00EB2EDB" w:rsidRDefault="00EB2EDB" w:rsidP="00EB2EDB">
      <w:pPr>
        <w:pStyle w:val="ListBullet"/>
        <w:numPr>
          <w:ilvl w:val="0"/>
          <w:numId w:val="0"/>
        </w:numPr>
        <w:ind w:left="432" w:hanging="432"/>
        <w:rPr>
          <w:lang w:bidi="en-GB"/>
        </w:rPr>
      </w:pPr>
      <w:r>
        <w:rPr>
          <w:lang w:bidi="en-GB"/>
        </w:rPr>
        <w:tab/>
      </w:r>
      <w:r>
        <w:rPr>
          <w:lang w:bidi="en-GB"/>
        </w:rPr>
        <w:tab/>
      </w:r>
      <w:r>
        <w:rPr>
          <w:lang w:bidi="en-GB"/>
        </w:rPr>
        <w:tab/>
      </w:r>
      <w:r>
        <w:rPr>
          <w:lang w:bidi="en-GB"/>
        </w:rPr>
        <w:tab/>
        <w:t xml:space="preserve">sequence of statements 2 </w:t>
      </w:r>
    </w:p>
    <w:p w14:paraId="33E33921" w14:textId="1F9B10E9" w:rsidR="00EB2EDB" w:rsidRDefault="00EB2EDB" w:rsidP="00EB2EDB">
      <w:pPr>
        <w:pStyle w:val="ListBullet"/>
        <w:numPr>
          <w:ilvl w:val="0"/>
          <w:numId w:val="0"/>
        </w:numPr>
        <w:ind w:left="432" w:hanging="432"/>
        <w:rPr>
          <w:lang w:bidi="en-GB"/>
        </w:rPr>
      </w:pPr>
      <w:r>
        <w:rPr>
          <w:lang w:bidi="en-GB"/>
        </w:rPr>
        <w:tab/>
      </w:r>
      <w:r>
        <w:rPr>
          <w:lang w:bidi="en-GB"/>
        </w:rPr>
        <w:tab/>
      </w:r>
      <w:r>
        <w:rPr>
          <w:lang w:bidi="en-GB"/>
        </w:rPr>
        <w:tab/>
        <w:t xml:space="preserve">} </w:t>
      </w:r>
    </w:p>
    <w:p w14:paraId="05D80E56" w14:textId="2ADA2E27" w:rsidR="005B750F" w:rsidRDefault="00EB2EDB" w:rsidP="00D23D67">
      <w:pPr>
        <w:pStyle w:val="ListBullet"/>
        <w:numPr>
          <w:ilvl w:val="1"/>
          <w:numId w:val="1"/>
        </w:numPr>
        <w:rPr>
          <w:lang w:bidi="en-GB"/>
        </w:rPr>
      </w:pPr>
      <w:r>
        <w:rPr>
          <w:lang w:bidi="en-GB"/>
        </w:rPr>
        <w:t xml:space="preserve">Here, either sequence 1 will execute, or sequence 2 will execute. </w:t>
      </w:r>
      <w:r w:rsidR="000841C8">
        <w:rPr>
          <w:lang w:bidi="en-GB"/>
        </w:rPr>
        <w:t xml:space="preserve">If sequence 1 is O(N) and sequence 2 is O (1) the worst-time case for the whole if-then-else statement would be O(N). </w:t>
      </w:r>
    </w:p>
    <w:p w14:paraId="49F8E8CB" w14:textId="33C3A264" w:rsidR="005B750F" w:rsidRDefault="000841C8" w:rsidP="000841C8">
      <w:pPr>
        <w:pStyle w:val="ListBullet"/>
        <w:rPr>
          <w:lang w:bidi="en-GB"/>
        </w:rPr>
      </w:pPr>
      <w:r>
        <w:rPr>
          <w:lang w:bidi="en-GB"/>
        </w:rPr>
        <w:t xml:space="preserve">for loops </w:t>
      </w:r>
    </w:p>
    <w:p w14:paraId="61F7A7E0" w14:textId="101032C6" w:rsidR="003230B6" w:rsidRDefault="003230B6" w:rsidP="00D23D67">
      <w:pPr>
        <w:pStyle w:val="ListBullet"/>
        <w:numPr>
          <w:ilvl w:val="1"/>
          <w:numId w:val="1"/>
        </w:numPr>
        <w:rPr>
          <w:lang w:bidi="en-GB"/>
        </w:rPr>
      </w:pPr>
      <w:r>
        <w:rPr>
          <w:lang w:bidi="en-GB"/>
        </w:rPr>
        <w:t xml:space="preserve">for (i = 0; i &lt; N; i++) { </w:t>
      </w:r>
    </w:p>
    <w:p w14:paraId="34D9B8BC" w14:textId="224217B5" w:rsidR="003230B6" w:rsidRDefault="003230B6" w:rsidP="003230B6">
      <w:pPr>
        <w:pStyle w:val="ListBullet"/>
        <w:numPr>
          <w:ilvl w:val="0"/>
          <w:numId w:val="0"/>
        </w:numPr>
        <w:ind w:left="2592" w:hanging="432"/>
        <w:rPr>
          <w:lang w:bidi="en-GB"/>
        </w:rPr>
      </w:pPr>
      <w:r>
        <w:rPr>
          <w:lang w:bidi="en-GB"/>
        </w:rPr>
        <w:t xml:space="preserve">sequence of statements </w:t>
      </w:r>
    </w:p>
    <w:p w14:paraId="3A0C6218" w14:textId="33C20229" w:rsidR="003230B6" w:rsidRDefault="003230B6" w:rsidP="003230B6">
      <w:pPr>
        <w:pStyle w:val="ListBullet"/>
        <w:numPr>
          <w:ilvl w:val="0"/>
          <w:numId w:val="0"/>
        </w:numPr>
        <w:ind w:left="1440"/>
        <w:rPr>
          <w:lang w:bidi="en-GB"/>
        </w:rPr>
      </w:pPr>
      <w:r>
        <w:rPr>
          <w:lang w:bidi="en-GB"/>
        </w:rPr>
        <w:t>}</w:t>
      </w:r>
    </w:p>
    <w:p w14:paraId="5C943B0A" w14:textId="7954320B" w:rsidR="003230B6" w:rsidRDefault="000841C8" w:rsidP="00D23D67">
      <w:pPr>
        <w:pStyle w:val="ListBullet"/>
        <w:numPr>
          <w:ilvl w:val="1"/>
          <w:numId w:val="1"/>
        </w:numPr>
        <w:rPr>
          <w:lang w:bidi="en-GB"/>
        </w:rPr>
      </w:pPr>
      <w:r>
        <w:rPr>
          <w:lang w:bidi="en-GB"/>
        </w:rPr>
        <w:t xml:space="preserve">The loop executes N times, so the sequences </w:t>
      </w:r>
      <w:r w:rsidR="00A72C1F">
        <w:rPr>
          <w:lang w:bidi="en-GB"/>
        </w:rPr>
        <w:t xml:space="preserve">of statements also executes N times. Since we assume the statements are </w:t>
      </w:r>
      <w:proofErr w:type="gramStart"/>
      <w:r w:rsidR="00A72C1F">
        <w:rPr>
          <w:lang w:bidi="en-GB"/>
        </w:rPr>
        <w:t>O(</w:t>
      </w:r>
      <w:proofErr w:type="gramEnd"/>
      <w:r w:rsidR="00A72C1F">
        <w:rPr>
          <w:lang w:bidi="en-GB"/>
        </w:rPr>
        <w:t xml:space="preserve">1), the total time for the for loop is N * O(1), which is O(N) overall. </w:t>
      </w:r>
    </w:p>
    <w:p w14:paraId="4D3EB28A" w14:textId="3A3A0DAA" w:rsidR="00A72C1F" w:rsidRDefault="00A72C1F" w:rsidP="00A72C1F">
      <w:pPr>
        <w:pStyle w:val="ListBullet"/>
        <w:rPr>
          <w:lang w:bidi="en-GB"/>
        </w:rPr>
      </w:pPr>
      <w:r>
        <w:rPr>
          <w:lang w:bidi="en-GB"/>
        </w:rPr>
        <w:t xml:space="preserve">Nested loops </w:t>
      </w:r>
    </w:p>
    <w:p w14:paraId="51B8D116" w14:textId="3A951941" w:rsidR="00A72C1F" w:rsidRDefault="00A72C1F" w:rsidP="00D23D67">
      <w:pPr>
        <w:pStyle w:val="ListBullet"/>
        <w:numPr>
          <w:ilvl w:val="1"/>
          <w:numId w:val="1"/>
        </w:numPr>
        <w:rPr>
          <w:lang w:bidi="en-GB"/>
        </w:rPr>
      </w:pPr>
      <w:r>
        <w:rPr>
          <w:lang w:bidi="en-GB"/>
        </w:rPr>
        <w:t xml:space="preserve">First, we’ll consider loops where the number of iterations of the inner loop is independent of the value of the outer loop’s index. For example: </w:t>
      </w:r>
    </w:p>
    <w:p w14:paraId="04F69800" w14:textId="3113B521" w:rsidR="00A72C1F" w:rsidRDefault="00A72C1F" w:rsidP="00A72C1F">
      <w:pPr>
        <w:pStyle w:val="ListBullet"/>
        <w:numPr>
          <w:ilvl w:val="0"/>
          <w:numId w:val="0"/>
        </w:numPr>
        <w:ind w:left="2160"/>
        <w:rPr>
          <w:lang w:bidi="en-GB"/>
        </w:rPr>
      </w:pPr>
      <w:r>
        <w:rPr>
          <w:lang w:bidi="en-GB"/>
        </w:rPr>
        <w:t xml:space="preserve">for (i = 0; i &lt; N; i ++) { </w:t>
      </w:r>
    </w:p>
    <w:p w14:paraId="4B15DB13" w14:textId="77777777" w:rsidR="00A72C1F" w:rsidRDefault="00A72C1F" w:rsidP="00A72C1F">
      <w:pPr>
        <w:pStyle w:val="ListBullet"/>
        <w:numPr>
          <w:ilvl w:val="0"/>
          <w:numId w:val="0"/>
        </w:numPr>
        <w:ind w:left="2160"/>
        <w:rPr>
          <w:lang w:bidi="en-GB"/>
        </w:rPr>
      </w:pPr>
      <w:r>
        <w:rPr>
          <w:lang w:bidi="en-GB"/>
        </w:rPr>
        <w:tab/>
        <w:t xml:space="preserve">for (i = 0; i &lt; N; i ++) { </w:t>
      </w:r>
    </w:p>
    <w:p w14:paraId="20824C3C" w14:textId="17E759C0" w:rsidR="00A72C1F" w:rsidRDefault="00A72C1F" w:rsidP="00A72C1F">
      <w:pPr>
        <w:pStyle w:val="ListBullet"/>
        <w:numPr>
          <w:ilvl w:val="0"/>
          <w:numId w:val="0"/>
        </w:numPr>
        <w:ind w:left="2160"/>
        <w:rPr>
          <w:lang w:bidi="en-GB"/>
        </w:rPr>
      </w:pPr>
      <w:r>
        <w:rPr>
          <w:lang w:bidi="en-GB"/>
        </w:rPr>
        <w:tab/>
      </w:r>
      <w:r>
        <w:rPr>
          <w:lang w:bidi="en-GB"/>
        </w:rPr>
        <w:tab/>
        <w:t xml:space="preserve">sequence of statements </w:t>
      </w:r>
    </w:p>
    <w:p w14:paraId="41B35597" w14:textId="19D5347A" w:rsidR="00A72C1F" w:rsidRDefault="00A72C1F" w:rsidP="00A72C1F">
      <w:pPr>
        <w:pStyle w:val="ListBullet"/>
        <w:numPr>
          <w:ilvl w:val="0"/>
          <w:numId w:val="0"/>
        </w:numPr>
        <w:ind w:left="2160"/>
        <w:rPr>
          <w:lang w:bidi="en-GB"/>
        </w:rPr>
      </w:pPr>
      <w:r>
        <w:rPr>
          <w:lang w:bidi="en-GB"/>
        </w:rPr>
        <w:tab/>
        <w:t xml:space="preserve">} </w:t>
      </w:r>
    </w:p>
    <w:p w14:paraId="216AD0B3" w14:textId="0D04E96D" w:rsidR="00A72C1F" w:rsidRDefault="00A72C1F" w:rsidP="00A72C1F">
      <w:pPr>
        <w:pStyle w:val="ListBullet"/>
        <w:numPr>
          <w:ilvl w:val="0"/>
          <w:numId w:val="0"/>
        </w:numPr>
        <w:ind w:left="2160"/>
        <w:rPr>
          <w:lang w:bidi="en-GB"/>
        </w:rPr>
      </w:pPr>
      <w:r>
        <w:rPr>
          <w:lang w:bidi="en-GB"/>
        </w:rPr>
        <w:t xml:space="preserve">} </w:t>
      </w:r>
    </w:p>
    <w:p w14:paraId="107BC53B" w14:textId="27A7583F" w:rsidR="00A72C1F" w:rsidRDefault="00A72C1F" w:rsidP="00A72C1F">
      <w:pPr>
        <w:pStyle w:val="ListBullet"/>
        <w:numPr>
          <w:ilvl w:val="0"/>
          <w:numId w:val="0"/>
        </w:numPr>
        <w:ind w:left="432" w:hanging="432"/>
        <w:rPr>
          <w:rFonts w:eastAsiaTheme="minorEastAsia"/>
          <w:lang w:bidi="en-GB"/>
        </w:rPr>
      </w:pPr>
      <w:r>
        <w:rPr>
          <w:lang w:bidi="en-GB"/>
        </w:rPr>
        <w:tab/>
        <w:t xml:space="preserve">The outer loop executes N times. Every time the outer loop executes, the inner loop executes M times. As a result, the statements in the inner loop execute a total of N * M times. Thus, the complexity is </w:t>
      </w:r>
      <w:r w:rsidR="00D3366D">
        <w:rPr>
          <w:lang w:bidi="en-GB"/>
        </w:rPr>
        <w:t>O (</w:t>
      </w:r>
      <w:r>
        <w:rPr>
          <w:lang w:bidi="en-GB"/>
        </w:rPr>
        <w:t>N * M). in a common special case where the stopping condition of the inner loop is j &lt; N instead of j &lt; M, the total complexity for the two loops is O (</w:t>
      </w:r>
      <m:oMath>
        <m:sSup>
          <m:sSupPr>
            <m:ctrlPr>
              <w:rPr>
                <w:rFonts w:ascii="Cambria Math" w:hAnsi="Cambria Math"/>
                <w:i/>
                <w:lang w:bidi="en-GB"/>
              </w:rPr>
            </m:ctrlPr>
          </m:sSupPr>
          <m:e>
            <m:r>
              <w:rPr>
                <w:rFonts w:ascii="Cambria Math" w:hAnsi="Cambria Math"/>
                <w:lang w:bidi="en-GB"/>
              </w:rPr>
              <m:t>N</m:t>
            </m:r>
          </m:e>
          <m:sup>
            <m:r>
              <w:rPr>
                <w:rFonts w:ascii="Cambria Math" w:hAnsi="Cambria Math"/>
                <w:lang w:bidi="en-GB"/>
              </w:rPr>
              <m:t>2</m:t>
            </m:r>
          </m:sup>
        </m:sSup>
        <m:r>
          <w:rPr>
            <w:rFonts w:ascii="Cambria Math" w:hAnsi="Cambria Math"/>
            <w:lang w:bidi="en-GB"/>
          </w:rPr>
          <m:t>)</m:t>
        </m:r>
      </m:oMath>
    </w:p>
    <w:p w14:paraId="413F0D3A" w14:textId="77777777" w:rsidR="005B5B7B" w:rsidRDefault="005B5B7B" w:rsidP="00A72C1F">
      <w:pPr>
        <w:pStyle w:val="ListBullet"/>
        <w:numPr>
          <w:ilvl w:val="0"/>
          <w:numId w:val="0"/>
        </w:numPr>
        <w:ind w:left="432" w:hanging="432"/>
        <w:rPr>
          <w:rFonts w:eastAsiaTheme="minorEastAsia"/>
          <w:lang w:bidi="en-GB"/>
        </w:rPr>
      </w:pPr>
    </w:p>
    <w:p w14:paraId="2AEB39F2" w14:textId="62044C11" w:rsidR="005B5B7B" w:rsidRDefault="0057357A" w:rsidP="00A72C1F">
      <w:pPr>
        <w:pStyle w:val="ListBullet"/>
        <w:numPr>
          <w:ilvl w:val="0"/>
          <w:numId w:val="0"/>
        </w:numPr>
        <w:ind w:left="432" w:hanging="432"/>
        <w:rPr>
          <w:rFonts w:eastAsiaTheme="minorEastAsia"/>
          <w:lang w:bidi="en-GB"/>
        </w:rPr>
      </w:pPr>
      <w:r>
        <w:rPr>
          <w:rFonts w:eastAsiaTheme="minorEastAsia"/>
          <w:lang w:bidi="en-GB"/>
        </w:rPr>
        <w:t xml:space="preserve">Now we can’t just multiple the number of iterations of the outer loop times the number of iterations of the inner loop, because the inner loop has a different number of iterations </w:t>
      </w:r>
      <w:r>
        <w:rPr>
          <w:rFonts w:eastAsiaTheme="minorEastAsia"/>
          <w:lang w:bidi="en-GB"/>
        </w:rPr>
        <w:lastRenderedPageBreak/>
        <w:t xml:space="preserve">each time. So, let’s think about how many iterations that inner loop has. That information is given in the following table: </w:t>
      </w:r>
    </w:p>
    <w:p w14:paraId="544123B9" w14:textId="256E67C8" w:rsidR="0057357A" w:rsidRDefault="0057357A" w:rsidP="00A72C1F">
      <w:pPr>
        <w:pStyle w:val="ListBullet"/>
        <w:numPr>
          <w:ilvl w:val="0"/>
          <w:numId w:val="0"/>
        </w:numPr>
        <w:ind w:left="432" w:hanging="432"/>
        <w:rPr>
          <w:lang w:bidi="en-GB"/>
        </w:rPr>
      </w:pPr>
      <w:r>
        <w:rPr>
          <w:noProof/>
        </w:rPr>
        <w:drawing>
          <wp:anchor distT="0" distB="0" distL="114300" distR="114300" simplePos="0" relativeHeight="251668480" behindDoc="0" locked="0" layoutInCell="1" allowOverlap="1" wp14:anchorId="0F144190" wp14:editId="12ED4A50">
            <wp:simplePos x="0" y="0"/>
            <wp:positionH relativeFrom="column">
              <wp:posOffset>850900</wp:posOffset>
            </wp:positionH>
            <wp:positionV relativeFrom="paragraph">
              <wp:posOffset>118745</wp:posOffset>
            </wp:positionV>
            <wp:extent cx="4690110" cy="1392555"/>
            <wp:effectExtent l="0" t="0" r="8890" b="4445"/>
            <wp:wrapSquare wrapText="bothSides"/>
            <wp:docPr id="11" name="Picture 11" descr="Screen%20Shot%202018-05-31%20at%2010.5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5-31%20at%2010.59.27%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0110" cy="1392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lang w:bidi="en-GB"/>
        </w:rPr>
        <w:tab/>
      </w:r>
    </w:p>
    <w:p w14:paraId="03500D1D" w14:textId="7437A0CB" w:rsidR="00A72C1F" w:rsidRDefault="000A0ECB" w:rsidP="00A72C1F">
      <w:pPr>
        <w:pStyle w:val="ListBullet"/>
        <w:numPr>
          <w:ilvl w:val="0"/>
          <w:numId w:val="0"/>
        </w:numPr>
        <w:ind w:left="2160"/>
        <w:rPr>
          <w:lang w:bidi="en-GB"/>
        </w:rPr>
      </w:pPr>
      <w:r>
        <w:rPr>
          <w:noProof/>
        </w:rPr>
        <w:drawing>
          <wp:anchor distT="0" distB="0" distL="114300" distR="114300" simplePos="0" relativeHeight="251669504" behindDoc="0" locked="0" layoutInCell="1" allowOverlap="1" wp14:anchorId="2416B789" wp14:editId="1571721C">
            <wp:simplePos x="0" y="0"/>
            <wp:positionH relativeFrom="column">
              <wp:posOffset>965835</wp:posOffset>
            </wp:positionH>
            <wp:positionV relativeFrom="paragraph">
              <wp:posOffset>1453515</wp:posOffset>
            </wp:positionV>
            <wp:extent cx="4852035" cy="2512695"/>
            <wp:effectExtent l="0" t="0" r="0" b="1905"/>
            <wp:wrapSquare wrapText="bothSides"/>
            <wp:docPr id="12" name="Picture 12" descr="Screen%20Shot%202018-05-31%20at%2011.1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5-31%20at%2011.12.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2035" cy="2512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300F1" w14:textId="19C9F7E4" w:rsidR="00266893" w:rsidRDefault="00266893" w:rsidP="005428A1">
      <w:pPr>
        <w:pStyle w:val="ListBullet"/>
        <w:numPr>
          <w:ilvl w:val="0"/>
          <w:numId w:val="0"/>
        </w:numPr>
        <w:ind w:left="432" w:hanging="432"/>
        <w:rPr>
          <w:lang w:bidi="en-GB"/>
        </w:rPr>
      </w:pPr>
    </w:p>
    <w:p w14:paraId="6B75205A" w14:textId="77777777" w:rsidR="00496871" w:rsidRDefault="00496871" w:rsidP="005428A1">
      <w:pPr>
        <w:pStyle w:val="ListBullet"/>
        <w:numPr>
          <w:ilvl w:val="0"/>
          <w:numId w:val="0"/>
        </w:numPr>
        <w:ind w:left="432" w:hanging="432"/>
        <w:rPr>
          <w:lang w:bidi="en-GB"/>
        </w:rPr>
      </w:pPr>
    </w:p>
    <w:p w14:paraId="1C8A27D6" w14:textId="77777777" w:rsidR="00496871" w:rsidRDefault="00496871" w:rsidP="005428A1">
      <w:pPr>
        <w:pStyle w:val="ListBullet"/>
        <w:numPr>
          <w:ilvl w:val="0"/>
          <w:numId w:val="0"/>
        </w:numPr>
        <w:ind w:left="432" w:hanging="432"/>
        <w:rPr>
          <w:lang w:bidi="en-GB"/>
        </w:rPr>
      </w:pPr>
    </w:p>
    <w:p w14:paraId="7B26EC78" w14:textId="77777777" w:rsidR="00496871" w:rsidRDefault="00496871" w:rsidP="005428A1">
      <w:pPr>
        <w:pStyle w:val="ListBullet"/>
        <w:numPr>
          <w:ilvl w:val="0"/>
          <w:numId w:val="0"/>
        </w:numPr>
        <w:ind w:left="432" w:hanging="432"/>
        <w:rPr>
          <w:lang w:bidi="en-GB"/>
        </w:rPr>
      </w:pPr>
    </w:p>
    <w:p w14:paraId="1F4AAC7C" w14:textId="77777777" w:rsidR="00496871" w:rsidRDefault="00496871" w:rsidP="005428A1">
      <w:pPr>
        <w:pStyle w:val="ListBullet"/>
        <w:numPr>
          <w:ilvl w:val="0"/>
          <w:numId w:val="0"/>
        </w:numPr>
        <w:ind w:left="432" w:hanging="432"/>
        <w:rPr>
          <w:lang w:bidi="en-GB"/>
        </w:rPr>
      </w:pPr>
    </w:p>
    <w:p w14:paraId="0EC7D250" w14:textId="77777777" w:rsidR="00496871" w:rsidRDefault="00496871" w:rsidP="005428A1">
      <w:pPr>
        <w:pStyle w:val="ListBullet"/>
        <w:numPr>
          <w:ilvl w:val="0"/>
          <w:numId w:val="0"/>
        </w:numPr>
        <w:ind w:left="432" w:hanging="432"/>
        <w:rPr>
          <w:lang w:bidi="en-GB"/>
        </w:rPr>
      </w:pPr>
    </w:p>
    <w:p w14:paraId="22DC028F" w14:textId="77777777" w:rsidR="00496871" w:rsidRDefault="00496871" w:rsidP="005428A1">
      <w:pPr>
        <w:pStyle w:val="ListBullet"/>
        <w:numPr>
          <w:ilvl w:val="0"/>
          <w:numId w:val="0"/>
        </w:numPr>
        <w:ind w:left="432" w:hanging="432"/>
        <w:rPr>
          <w:lang w:bidi="en-GB"/>
        </w:rPr>
      </w:pPr>
    </w:p>
    <w:p w14:paraId="6D5AE3F7" w14:textId="77777777" w:rsidR="00496871" w:rsidRDefault="00496871" w:rsidP="005428A1">
      <w:pPr>
        <w:pStyle w:val="ListBullet"/>
        <w:numPr>
          <w:ilvl w:val="0"/>
          <w:numId w:val="0"/>
        </w:numPr>
        <w:ind w:left="432" w:hanging="432"/>
        <w:rPr>
          <w:lang w:bidi="en-GB"/>
        </w:rPr>
      </w:pPr>
    </w:p>
    <w:p w14:paraId="52E86787" w14:textId="77777777" w:rsidR="00496871" w:rsidRDefault="00496871" w:rsidP="005428A1">
      <w:pPr>
        <w:pStyle w:val="ListBullet"/>
        <w:numPr>
          <w:ilvl w:val="0"/>
          <w:numId w:val="0"/>
        </w:numPr>
        <w:ind w:left="432" w:hanging="432"/>
        <w:rPr>
          <w:lang w:bidi="en-GB"/>
        </w:rPr>
      </w:pPr>
    </w:p>
    <w:p w14:paraId="38D875FE" w14:textId="77777777" w:rsidR="00496871" w:rsidRDefault="00496871" w:rsidP="005428A1">
      <w:pPr>
        <w:pStyle w:val="ListBullet"/>
        <w:numPr>
          <w:ilvl w:val="0"/>
          <w:numId w:val="0"/>
        </w:numPr>
        <w:ind w:left="432" w:hanging="432"/>
        <w:rPr>
          <w:lang w:bidi="en-GB"/>
        </w:rPr>
      </w:pPr>
    </w:p>
    <w:p w14:paraId="458A35C0" w14:textId="77777777" w:rsidR="00496871" w:rsidRDefault="00496871" w:rsidP="00496871">
      <w:pPr>
        <w:pStyle w:val="ListBullet"/>
        <w:numPr>
          <w:ilvl w:val="0"/>
          <w:numId w:val="0"/>
        </w:numPr>
        <w:rPr>
          <w:lang w:bidi="en-GB"/>
        </w:rPr>
      </w:pPr>
    </w:p>
    <w:p w14:paraId="22AAF755" w14:textId="77777777" w:rsidR="00935CCF" w:rsidRDefault="00935CCF" w:rsidP="00496871">
      <w:pPr>
        <w:pStyle w:val="ListBullet"/>
        <w:numPr>
          <w:ilvl w:val="0"/>
          <w:numId w:val="0"/>
        </w:numPr>
        <w:rPr>
          <w:lang w:bidi="en-GB"/>
        </w:rPr>
      </w:pPr>
    </w:p>
    <w:p w14:paraId="13DF4163" w14:textId="77777777" w:rsidR="00935CCF" w:rsidRDefault="00935CCF" w:rsidP="00496871">
      <w:pPr>
        <w:pStyle w:val="ListBullet"/>
        <w:numPr>
          <w:ilvl w:val="0"/>
          <w:numId w:val="0"/>
        </w:numPr>
        <w:rPr>
          <w:lang w:bidi="en-GB"/>
        </w:rPr>
      </w:pPr>
    </w:p>
    <w:p w14:paraId="76DC2DB5" w14:textId="77777777" w:rsidR="00935CCF" w:rsidRDefault="00935CCF" w:rsidP="00496871">
      <w:pPr>
        <w:pStyle w:val="ListBullet"/>
        <w:numPr>
          <w:ilvl w:val="0"/>
          <w:numId w:val="0"/>
        </w:numPr>
        <w:rPr>
          <w:lang w:bidi="en-GB"/>
        </w:rPr>
      </w:pPr>
    </w:p>
    <w:p w14:paraId="77D2622D" w14:textId="77777777" w:rsidR="00935CCF" w:rsidRDefault="00935CCF" w:rsidP="00496871">
      <w:pPr>
        <w:pStyle w:val="ListBullet"/>
        <w:numPr>
          <w:ilvl w:val="0"/>
          <w:numId w:val="0"/>
        </w:numPr>
        <w:rPr>
          <w:lang w:bidi="en-GB"/>
        </w:rPr>
      </w:pPr>
    </w:p>
    <w:p w14:paraId="5D0D4810" w14:textId="77777777" w:rsidR="00935CCF" w:rsidRDefault="00935CCF" w:rsidP="00496871">
      <w:pPr>
        <w:pStyle w:val="ListBullet"/>
        <w:numPr>
          <w:ilvl w:val="0"/>
          <w:numId w:val="0"/>
        </w:numPr>
        <w:rPr>
          <w:lang w:bidi="en-GB"/>
        </w:rPr>
      </w:pPr>
    </w:p>
    <w:p w14:paraId="6192876B" w14:textId="77777777" w:rsidR="00935CCF" w:rsidRDefault="00935CCF" w:rsidP="00496871">
      <w:pPr>
        <w:pStyle w:val="ListBullet"/>
        <w:numPr>
          <w:ilvl w:val="0"/>
          <w:numId w:val="0"/>
        </w:numPr>
        <w:rPr>
          <w:lang w:bidi="en-GB"/>
        </w:rPr>
      </w:pPr>
    </w:p>
    <w:p w14:paraId="4D620C81" w14:textId="77777777" w:rsidR="00935CCF" w:rsidRDefault="00935CCF" w:rsidP="00496871">
      <w:pPr>
        <w:pStyle w:val="ListBullet"/>
        <w:numPr>
          <w:ilvl w:val="0"/>
          <w:numId w:val="0"/>
        </w:numPr>
        <w:rPr>
          <w:lang w:bidi="en-GB"/>
        </w:rPr>
      </w:pPr>
    </w:p>
    <w:p w14:paraId="45869BA3" w14:textId="77777777" w:rsidR="00935CCF" w:rsidRDefault="00935CCF" w:rsidP="00496871">
      <w:pPr>
        <w:pStyle w:val="ListBullet"/>
        <w:numPr>
          <w:ilvl w:val="0"/>
          <w:numId w:val="0"/>
        </w:numPr>
        <w:rPr>
          <w:lang w:bidi="en-GB"/>
        </w:rPr>
      </w:pPr>
    </w:p>
    <w:p w14:paraId="580D8FD5" w14:textId="77777777" w:rsidR="00935CCF" w:rsidRDefault="00935CCF" w:rsidP="00496871">
      <w:pPr>
        <w:pStyle w:val="ListBullet"/>
        <w:numPr>
          <w:ilvl w:val="0"/>
          <w:numId w:val="0"/>
        </w:numPr>
        <w:rPr>
          <w:lang w:bidi="en-GB"/>
        </w:rPr>
      </w:pPr>
    </w:p>
    <w:p w14:paraId="1B53D37F" w14:textId="77777777" w:rsidR="00935CCF" w:rsidRDefault="00935CCF" w:rsidP="00496871">
      <w:pPr>
        <w:pStyle w:val="ListBullet"/>
        <w:numPr>
          <w:ilvl w:val="0"/>
          <w:numId w:val="0"/>
        </w:numPr>
        <w:rPr>
          <w:lang w:bidi="en-GB"/>
        </w:rPr>
      </w:pPr>
    </w:p>
    <w:p w14:paraId="79E55EF0" w14:textId="77777777" w:rsidR="00935CCF" w:rsidRDefault="00935CCF" w:rsidP="00496871">
      <w:pPr>
        <w:pStyle w:val="ListBullet"/>
        <w:numPr>
          <w:ilvl w:val="0"/>
          <w:numId w:val="0"/>
        </w:numPr>
        <w:rPr>
          <w:lang w:bidi="en-GB"/>
        </w:rPr>
      </w:pPr>
    </w:p>
    <w:p w14:paraId="6F78190B" w14:textId="77777777" w:rsidR="00935CCF" w:rsidRDefault="00935CCF" w:rsidP="00496871">
      <w:pPr>
        <w:pStyle w:val="ListBullet"/>
        <w:numPr>
          <w:ilvl w:val="0"/>
          <w:numId w:val="0"/>
        </w:numPr>
        <w:rPr>
          <w:lang w:bidi="en-GB"/>
        </w:rPr>
      </w:pPr>
    </w:p>
    <w:p w14:paraId="56D9977F" w14:textId="77D5AFEC" w:rsidR="00496871" w:rsidRPr="00B120F5" w:rsidRDefault="00496871" w:rsidP="00496871">
      <w:pPr>
        <w:pStyle w:val="Heading1"/>
        <w:rPr>
          <w:lang w:val="en-GB"/>
        </w:rPr>
      </w:pPr>
      <w:r>
        <w:rPr>
          <w:lang w:val="en-GB"/>
        </w:rPr>
        <w:lastRenderedPageBreak/>
        <w:t xml:space="preserve">LECTURE 4: RUNNING TIME EVALUATION  </w:t>
      </w:r>
    </w:p>
    <w:p w14:paraId="7495D194" w14:textId="22599776" w:rsidR="00496871" w:rsidRDefault="00BB78FD" w:rsidP="00496871">
      <w:pPr>
        <w:pStyle w:val="ListBullet"/>
        <w:numPr>
          <w:ilvl w:val="0"/>
          <w:numId w:val="0"/>
        </w:numPr>
        <w:ind w:left="432" w:hanging="432"/>
        <w:rPr>
          <w:lang w:bidi="en-GB"/>
        </w:rPr>
      </w:pPr>
      <w:r>
        <w:rPr>
          <w:lang w:bidi="en-GB"/>
        </w:rPr>
        <w:t xml:space="preserve">Running time: </w:t>
      </w:r>
      <w:r w:rsidR="00496871">
        <w:rPr>
          <w:lang w:bidi="en-GB"/>
        </w:rPr>
        <w:t xml:space="preserve"> </w:t>
      </w:r>
    </w:p>
    <w:p w14:paraId="623CF03F" w14:textId="06739B5A" w:rsidR="00496871" w:rsidRDefault="00935CCF" w:rsidP="00D23D67">
      <w:pPr>
        <w:pStyle w:val="ListBullet"/>
        <w:numPr>
          <w:ilvl w:val="1"/>
          <w:numId w:val="1"/>
        </w:numPr>
        <w:rPr>
          <w:lang w:bidi="en-GB"/>
        </w:rPr>
      </w:pPr>
      <w:r>
        <w:rPr>
          <w:lang w:bidi="en-GB"/>
        </w:rPr>
        <w:t xml:space="preserve">Simplifying assumptions: all elementary statements / expressions take the same amount of time to execute, e.g. simple arithmetic assignments, return, etc. </w:t>
      </w:r>
    </w:p>
    <w:p w14:paraId="22392CAD" w14:textId="0797FC03" w:rsidR="00935CCF" w:rsidRPr="00307121" w:rsidRDefault="00935CCF" w:rsidP="00D23D67">
      <w:pPr>
        <w:pStyle w:val="ListBullet"/>
        <w:numPr>
          <w:ilvl w:val="2"/>
          <w:numId w:val="1"/>
        </w:numPr>
        <w:rPr>
          <w:lang w:bidi="en-GB"/>
        </w:rPr>
      </w:pPr>
      <w:r>
        <w:rPr>
          <w:lang w:bidi="en-GB"/>
        </w:rPr>
        <w:t>A single loop increase</w:t>
      </w:r>
      <w:r w:rsidR="00307121">
        <w:rPr>
          <w:lang w:bidi="en-GB"/>
        </w:rPr>
        <w:t xml:space="preserve">s in time linearly as lambda * </w:t>
      </w:r>
      <m:oMath>
        <m:sSub>
          <m:sSubPr>
            <m:ctrlPr>
              <w:rPr>
                <w:rFonts w:ascii="Cambria Math" w:hAnsi="Cambria Math"/>
                <w:i/>
                <w:lang w:bidi="en-GB"/>
              </w:rPr>
            </m:ctrlPr>
          </m:sSubPr>
          <m:e>
            <m:r>
              <w:rPr>
                <w:rFonts w:ascii="Cambria Math" w:hAnsi="Cambria Math"/>
                <w:lang w:bidi="en-GB"/>
              </w:rPr>
              <m:t>T</m:t>
            </m:r>
          </m:e>
          <m:sub>
            <m:r>
              <w:rPr>
                <w:rFonts w:ascii="Cambria Math" w:hAnsi="Cambria Math"/>
                <w:lang w:bidi="en-GB"/>
              </w:rPr>
              <m:t>body</m:t>
            </m:r>
          </m:sub>
        </m:sSub>
      </m:oMath>
      <w:r w:rsidR="00307121">
        <w:rPr>
          <w:rFonts w:eastAsiaTheme="minorEastAsia"/>
          <w:lang w:bidi="en-GB"/>
        </w:rPr>
        <w:t xml:space="preserve"> of a loop where lambda is number of times the loop is executed. </w:t>
      </w:r>
    </w:p>
    <w:p w14:paraId="54BA3BE1" w14:textId="42ED2B75" w:rsidR="00307121" w:rsidRPr="00866E75" w:rsidRDefault="00307121" w:rsidP="00D23D67">
      <w:pPr>
        <w:pStyle w:val="ListBullet"/>
        <w:numPr>
          <w:ilvl w:val="2"/>
          <w:numId w:val="1"/>
        </w:numPr>
        <w:rPr>
          <w:lang w:bidi="en-GB"/>
        </w:rPr>
      </w:pPr>
      <w:r>
        <w:rPr>
          <w:lang w:bidi="en-GB"/>
        </w:rPr>
        <w:t xml:space="preserve">Nested loops result in polynomial running time T(n) = </w:t>
      </w:r>
      <m:oMath>
        <m:r>
          <w:rPr>
            <w:rFonts w:ascii="Cambria Math" w:hAnsi="Cambria Math"/>
            <w:lang w:bidi="en-GB"/>
          </w:rPr>
          <m:t>c</m:t>
        </m:r>
        <m:sSup>
          <m:sSupPr>
            <m:ctrlPr>
              <w:rPr>
                <w:rFonts w:ascii="Cambria Math" w:hAnsi="Cambria Math"/>
                <w:i/>
                <w:lang w:bidi="en-GB"/>
              </w:rPr>
            </m:ctrlPr>
          </m:sSupPr>
          <m:e>
            <m:r>
              <w:rPr>
                <w:rFonts w:ascii="Cambria Math" w:hAnsi="Cambria Math"/>
                <w:lang w:bidi="en-GB"/>
              </w:rPr>
              <m:t>n</m:t>
            </m:r>
          </m:e>
          <m:sup>
            <m:r>
              <w:rPr>
                <w:rFonts w:ascii="Cambria Math" w:hAnsi="Cambria Math"/>
                <w:lang w:bidi="en-GB"/>
              </w:rPr>
              <m:t>k</m:t>
            </m:r>
          </m:sup>
        </m:sSup>
      </m:oMath>
      <w:r>
        <w:rPr>
          <w:rFonts w:eastAsiaTheme="minorEastAsia"/>
          <w:lang w:bidi="en-GB"/>
        </w:rPr>
        <w:t xml:space="preserve"> if the number of elementary operations in the innermost loop is constant (k is the highest level of nesting and c is some constant) </w:t>
      </w:r>
    </w:p>
    <w:p w14:paraId="6032B51A" w14:textId="08C7CCC5" w:rsidR="00866E75" w:rsidRPr="00866E75" w:rsidRDefault="00866E75" w:rsidP="00D23D67">
      <w:pPr>
        <w:pStyle w:val="ListBullet"/>
        <w:numPr>
          <w:ilvl w:val="2"/>
          <w:numId w:val="1"/>
        </w:numPr>
        <w:rPr>
          <w:lang w:bidi="en-GB"/>
        </w:rPr>
      </w:pPr>
      <w:r>
        <w:rPr>
          <w:rFonts w:eastAsiaTheme="minorEastAsia"/>
          <w:lang w:bidi="en-GB"/>
        </w:rPr>
        <w:t xml:space="preserve">The first three values of k have special names: </w:t>
      </w:r>
    </w:p>
    <w:p w14:paraId="3F931635" w14:textId="08A3DC59" w:rsidR="00866E75" w:rsidRPr="00866E75" w:rsidRDefault="00866E75" w:rsidP="00D23D67">
      <w:pPr>
        <w:pStyle w:val="ListBullet"/>
        <w:numPr>
          <w:ilvl w:val="3"/>
          <w:numId w:val="1"/>
        </w:numPr>
        <w:rPr>
          <w:lang w:bidi="en-GB"/>
        </w:rPr>
      </w:pPr>
      <w:r w:rsidRPr="00866E75">
        <w:rPr>
          <w:rFonts w:eastAsiaTheme="minorEastAsia"/>
          <w:b/>
          <w:lang w:bidi="en-GB"/>
        </w:rPr>
        <w:t>Linear time</w:t>
      </w:r>
      <w:r>
        <w:rPr>
          <w:rFonts w:eastAsiaTheme="minorEastAsia"/>
          <w:lang w:bidi="en-GB"/>
        </w:rPr>
        <w:t xml:space="preserve"> for k = 1 (a single loop); </w:t>
      </w:r>
    </w:p>
    <w:p w14:paraId="09C29391" w14:textId="1B6C0522" w:rsidR="00866E75" w:rsidRPr="00866E75" w:rsidRDefault="00866E75" w:rsidP="00D23D67">
      <w:pPr>
        <w:pStyle w:val="ListBullet"/>
        <w:numPr>
          <w:ilvl w:val="3"/>
          <w:numId w:val="1"/>
        </w:numPr>
        <w:rPr>
          <w:lang w:bidi="en-GB"/>
        </w:rPr>
      </w:pPr>
      <w:r w:rsidRPr="00866E75">
        <w:rPr>
          <w:rFonts w:eastAsiaTheme="minorEastAsia"/>
          <w:b/>
          <w:lang w:bidi="en-GB"/>
        </w:rPr>
        <w:t>Quadratic time</w:t>
      </w:r>
      <w:r>
        <w:rPr>
          <w:rFonts w:eastAsiaTheme="minorEastAsia"/>
          <w:lang w:bidi="en-GB"/>
        </w:rPr>
        <w:t xml:space="preserve"> for k = 2 (two nested loops), and </w:t>
      </w:r>
    </w:p>
    <w:p w14:paraId="7588C7F5" w14:textId="1BD4CC2A" w:rsidR="00866E75" w:rsidRPr="000C6C45" w:rsidRDefault="00866E75" w:rsidP="00D23D67">
      <w:pPr>
        <w:pStyle w:val="ListBullet"/>
        <w:numPr>
          <w:ilvl w:val="3"/>
          <w:numId w:val="1"/>
        </w:numPr>
        <w:rPr>
          <w:b/>
          <w:lang w:bidi="en-GB"/>
        </w:rPr>
      </w:pPr>
      <w:r w:rsidRPr="00866E75">
        <w:rPr>
          <w:rFonts w:eastAsiaTheme="minorEastAsia"/>
          <w:b/>
          <w:lang w:bidi="en-GB"/>
        </w:rPr>
        <w:t xml:space="preserve">Cubic </w:t>
      </w:r>
      <w:r>
        <w:rPr>
          <w:rFonts w:eastAsiaTheme="minorEastAsia"/>
          <w:b/>
          <w:lang w:bidi="en-GB"/>
        </w:rPr>
        <w:t xml:space="preserve">time </w:t>
      </w:r>
      <w:r>
        <w:rPr>
          <w:rFonts w:eastAsiaTheme="minorEastAsia"/>
          <w:lang w:bidi="en-GB"/>
        </w:rPr>
        <w:t xml:space="preserve">for k = 3 (three nested loops). </w:t>
      </w:r>
    </w:p>
    <w:p w14:paraId="6FC48ADC" w14:textId="080997AB" w:rsidR="000C6C45" w:rsidRPr="000C6C45" w:rsidRDefault="000C6C45" w:rsidP="00D23D67">
      <w:pPr>
        <w:pStyle w:val="ListBullet"/>
        <w:numPr>
          <w:ilvl w:val="1"/>
          <w:numId w:val="1"/>
        </w:numPr>
        <w:rPr>
          <w:b/>
          <w:lang w:bidi="en-GB"/>
        </w:rPr>
      </w:pPr>
      <w:r>
        <w:rPr>
          <w:lang w:bidi="en-GB"/>
        </w:rPr>
        <w:t xml:space="preserve">Conditional / switch statements like </w:t>
      </w:r>
      <w:r w:rsidR="00C15510">
        <w:rPr>
          <w:lang w:bidi="en-GB"/>
        </w:rPr>
        <w:t xml:space="preserve"> </w:t>
      </w:r>
    </w:p>
    <w:p w14:paraId="312AA67F" w14:textId="34B51D25" w:rsidR="000C6C45" w:rsidRPr="00C15510" w:rsidRDefault="000C6C45" w:rsidP="00D23D67">
      <w:pPr>
        <w:pStyle w:val="ListBullet"/>
        <w:numPr>
          <w:ilvl w:val="2"/>
          <w:numId w:val="1"/>
        </w:numPr>
        <w:rPr>
          <w:b/>
          <w:lang w:bidi="en-GB"/>
        </w:rPr>
      </w:pPr>
      <w:r>
        <w:rPr>
          <w:lang w:bidi="en-GB"/>
        </w:rPr>
        <w:t xml:space="preserve">if {condition} then {const time T1} else {const time T2} </w:t>
      </w:r>
      <w:r w:rsidR="00C15510">
        <w:rPr>
          <w:lang w:bidi="en-GB"/>
        </w:rPr>
        <w:t xml:space="preserve">are more complicated </w:t>
      </w:r>
    </w:p>
    <w:p w14:paraId="730C2A06" w14:textId="7AB00481" w:rsidR="00C15510" w:rsidRPr="00C15510" w:rsidRDefault="00C15510" w:rsidP="00D23D67">
      <w:pPr>
        <w:pStyle w:val="ListBullet"/>
        <w:numPr>
          <w:ilvl w:val="2"/>
          <w:numId w:val="1"/>
        </w:numPr>
        <w:rPr>
          <w:b/>
          <w:lang w:bidi="en-GB"/>
        </w:rPr>
      </w:pPr>
      <w:r>
        <w:rPr>
          <w:lang w:bidi="en-GB"/>
        </w:rPr>
        <w:t xml:space="preserve">One must account for branching frequencies </w:t>
      </w:r>
      <m:oMath>
        <m:sSub>
          <m:sSubPr>
            <m:ctrlPr>
              <w:rPr>
                <w:rFonts w:ascii="Cambria Math" w:hAnsi="Cambria Math"/>
                <w:i/>
                <w:lang w:bidi="en-GB"/>
              </w:rPr>
            </m:ctrlPr>
          </m:sSubPr>
          <m:e>
            <m:r>
              <w:rPr>
                <w:rFonts w:ascii="Cambria Math" w:hAnsi="Cambria Math"/>
                <w:lang w:bidi="en-GB"/>
              </w:rPr>
              <m:t>f</m:t>
            </m:r>
          </m:e>
          <m:sub>
            <m:r>
              <w:rPr>
                <w:rFonts w:ascii="Cambria Math" w:hAnsi="Cambria Math"/>
                <w:lang w:bidi="en-GB"/>
              </w:rPr>
              <m:t>condition</m:t>
            </m:r>
          </m:sub>
        </m:sSub>
      </m:oMath>
      <w:r>
        <w:rPr>
          <w:rFonts w:eastAsiaTheme="minorEastAsia"/>
          <w:lang w:bidi="en-GB"/>
        </w:rPr>
        <w:t xml:space="preserve"> = false = 1 – </w:t>
      </w:r>
      <m:oMath>
        <m:sSub>
          <m:sSubPr>
            <m:ctrlPr>
              <w:rPr>
                <w:rFonts w:ascii="Cambria Math" w:hAnsi="Cambria Math"/>
                <w:i/>
                <w:lang w:bidi="en-GB"/>
              </w:rPr>
            </m:ctrlPr>
          </m:sSubPr>
          <m:e>
            <m:r>
              <w:rPr>
                <w:rFonts w:ascii="Cambria Math" w:hAnsi="Cambria Math"/>
                <w:lang w:bidi="en-GB"/>
              </w:rPr>
              <m:t>f</m:t>
            </m:r>
          </m:e>
          <m:sub>
            <m:r>
              <w:rPr>
                <w:rFonts w:ascii="Cambria Math" w:hAnsi="Cambria Math"/>
                <w:lang w:bidi="en-GB"/>
              </w:rPr>
              <m:t>condition</m:t>
            </m:r>
          </m:sub>
        </m:sSub>
      </m:oMath>
      <w:r>
        <w:rPr>
          <w:rFonts w:eastAsiaTheme="minorEastAsia"/>
          <w:lang w:bidi="en-GB"/>
        </w:rPr>
        <w:t xml:space="preserve"> = true: </w:t>
      </w:r>
    </w:p>
    <w:p w14:paraId="0D45883F" w14:textId="322324EF" w:rsidR="00C15510" w:rsidRPr="00C15510" w:rsidRDefault="00C15510" w:rsidP="00D23D67">
      <w:pPr>
        <w:pStyle w:val="ListBullet"/>
        <w:numPr>
          <w:ilvl w:val="3"/>
          <w:numId w:val="1"/>
        </w:numPr>
        <w:rPr>
          <w:b/>
          <w:lang w:bidi="en-GB"/>
        </w:rPr>
      </w:pPr>
      <w:r>
        <w:rPr>
          <w:rFonts w:eastAsiaTheme="minorEastAsia"/>
          <w:lang w:bidi="en-GB"/>
        </w:rPr>
        <w:t xml:space="preserve">T = </w:t>
      </w:r>
      <m:oMath>
        <m:sSub>
          <m:sSubPr>
            <m:ctrlPr>
              <w:rPr>
                <w:rFonts w:ascii="Cambria Math" w:hAnsi="Cambria Math"/>
                <w:i/>
                <w:lang w:bidi="en-GB"/>
              </w:rPr>
            </m:ctrlPr>
          </m:sSubPr>
          <m:e>
            <m:r>
              <w:rPr>
                <w:rFonts w:ascii="Cambria Math" w:hAnsi="Cambria Math"/>
                <w:lang w:bidi="en-GB"/>
              </w:rPr>
              <m:t>f</m:t>
            </m:r>
          </m:e>
          <m:sub>
            <m:r>
              <w:rPr>
                <w:rFonts w:ascii="Cambria Math" w:hAnsi="Cambria Math"/>
                <w:lang w:bidi="en-GB"/>
              </w:rPr>
              <m:t>true</m:t>
            </m:r>
          </m:sub>
        </m:sSub>
      </m:oMath>
      <w:r>
        <w:rPr>
          <w:rFonts w:eastAsiaTheme="minorEastAsia"/>
          <w:lang w:bidi="en-GB"/>
        </w:rPr>
        <w:t xml:space="preserve">T1 + (1 - </w:t>
      </w:r>
      <m:oMath>
        <m:sSub>
          <m:sSubPr>
            <m:ctrlPr>
              <w:rPr>
                <w:rFonts w:ascii="Cambria Math" w:hAnsi="Cambria Math"/>
                <w:i/>
                <w:lang w:bidi="en-GB"/>
              </w:rPr>
            </m:ctrlPr>
          </m:sSubPr>
          <m:e>
            <m:r>
              <w:rPr>
                <w:rFonts w:ascii="Cambria Math" w:hAnsi="Cambria Math"/>
                <w:lang w:bidi="en-GB"/>
              </w:rPr>
              <m:t>f</m:t>
            </m:r>
          </m:e>
          <m:sub>
            <m:r>
              <w:rPr>
                <w:rFonts w:ascii="Cambria Math" w:hAnsi="Cambria Math"/>
                <w:lang w:bidi="en-GB"/>
              </w:rPr>
              <m:t>true</m:t>
            </m:r>
          </m:sub>
        </m:sSub>
      </m:oMath>
      <w:r>
        <w:rPr>
          <w:rFonts w:eastAsiaTheme="minorEastAsia"/>
          <w:lang w:bidi="en-GB"/>
        </w:rPr>
        <w:t xml:space="preserve"> ) </w:t>
      </w:r>
      <m:oMath>
        <m:sSub>
          <m:sSubPr>
            <m:ctrlPr>
              <w:rPr>
                <w:rFonts w:ascii="Cambria Math" w:hAnsi="Cambria Math"/>
                <w:i/>
                <w:lang w:bidi="en-GB"/>
              </w:rPr>
            </m:ctrlPr>
          </m:sSubPr>
          <m:e>
            <m:r>
              <w:rPr>
                <w:rFonts w:ascii="Cambria Math" w:hAnsi="Cambria Math"/>
                <w:lang w:bidi="en-GB"/>
              </w:rPr>
              <m:t>T</m:t>
            </m:r>
          </m:e>
          <m:sub>
            <m:r>
              <w:rPr>
                <w:rFonts w:ascii="Cambria Math" w:hAnsi="Cambria Math"/>
                <w:lang w:bidi="en-GB"/>
              </w:rPr>
              <m:t>2</m:t>
            </m:r>
          </m:sub>
        </m:sSub>
      </m:oMath>
      <w:r>
        <w:rPr>
          <w:rFonts w:eastAsiaTheme="minorEastAsia"/>
          <w:lang w:bidi="en-GB"/>
        </w:rPr>
        <w:t xml:space="preserve"> </w:t>
      </w:r>
      <m:oMath>
        <m:r>
          <w:rPr>
            <w:rFonts w:ascii="Cambria Math" w:eastAsiaTheme="minorEastAsia" w:hAnsi="Cambria Math" w:hint="eastAsia"/>
            <w:lang w:bidi="en-GB"/>
          </w:rPr>
          <m:t>≤</m:t>
        </m:r>
        <m:r>
          <w:rPr>
            <w:rFonts w:ascii="Cambria Math" w:eastAsiaTheme="minorEastAsia" w:hAnsi="Cambria Math"/>
            <w:lang w:bidi="en-GB"/>
          </w:rPr>
          <m:t xml:space="preserve"> </m:t>
        </m:r>
      </m:oMath>
      <w:r>
        <w:rPr>
          <w:rFonts w:eastAsiaTheme="minorEastAsia"/>
          <w:lang w:bidi="en-GB"/>
        </w:rPr>
        <w:t>max {</w:t>
      </w:r>
      <m:oMath>
        <m:sSub>
          <m:sSubPr>
            <m:ctrlPr>
              <w:rPr>
                <w:rFonts w:ascii="Cambria Math" w:hAnsi="Cambria Math"/>
                <w:i/>
                <w:lang w:bidi="en-GB"/>
              </w:rPr>
            </m:ctrlPr>
          </m:sSubPr>
          <m:e>
            <m:r>
              <w:rPr>
                <w:rFonts w:ascii="Cambria Math" w:hAnsi="Cambria Math"/>
                <w:lang w:bidi="en-GB"/>
              </w:rPr>
              <m:t>T</m:t>
            </m:r>
          </m:e>
          <m:sub>
            <m:r>
              <w:rPr>
                <w:rFonts w:ascii="Cambria Math" w:hAnsi="Cambria Math"/>
                <w:lang w:bidi="en-GB"/>
              </w:rPr>
              <m:t>1</m:t>
            </m:r>
          </m:sub>
        </m:sSub>
        <m:r>
          <w:rPr>
            <w:rFonts w:ascii="Cambria Math" w:hAnsi="Cambria Math"/>
            <w:lang w:bidi="en-GB"/>
          </w:rPr>
          <m:t xml:space="preserve">, </m:t>
        </m:r>
        <m:sSub>
          <m:sSubPr>
            <m:ctrlPr>
              <w:rPr>
                <w:rFonts w:ascii="Cambria Math" w:hAnsi="Cambria Math"/>
                <w:i/>
                <w:lang w:bidi="en-GB"/>
              </w:rPr>
            </m:ctrlPr>
          </m:sSubPr>
          <m:e>
            <m:r>
              <w:rPr>
                <w:rFonts w:ascii="Cambria Math" w:hAnsi="Cambria Math"/>
                <w:lang w:bidi="en-GB"/>
              </w:rPr>
              <m:t>T</m:t>
            </m:r>
          </m:e>
          <m:sub>
            <m:r>
              <w:rPr>
                <w:rFonts w:ascii="Cambria Math" w:hAnsi="Cambria Math"/>
                <w:lang w:bidi="en-GB"/>
              </w:rPr>
              <m:t>2</m:t>
            </m:r>
          </m:sub>
        </m:sSub>
      </m:oMath>
      <w:r>
        <w:rPr>
          <w:rFonts w:eastAsiaTheme="minorEastAsia"/>
          <w:lang w:bidi="en-GB"/>
        </w:rPr>
        <w:t xml:space="preserve">} </w:t>
      </w:r>
    </w:p>
    <w:p w14:paraId="18734486" w14:textId="5A9FC97C" w:rsidR="00935CCF" w:rsidRDefault="00C15510" w:rsidP="00496871">
      <w:pPr>
        <w:pStyle w:val="ListBullet"/>
        <w:numPr>
          <w:ilvl w:val="0"/>
          <w:numId w:val="0"/>
        </w:numPr>
        <w:ind w:left="432" w:hanging="432"/>
        <w:rPr>
          <w:lang w:bidi="en-GB"/>
        </w:rPr>
      </w:pPr>
      <w:r>
        <w:rPr>
          <w:noProof/>
        </w:rPr>
        <w:drawing>
          <wp:anchor distT="0" distB="0" distL="114300" distR="114300" simplePos="0" relativeHeight="251670528" behindDoc="0" locked="0" layoutInCell="1" allowOverlap="1" wp14:anchorId="25A03F1F" wp14:editId="64F568B8">
            <wp:simplePos x="0" y="0"/>
            <wp:positionH relativeFrom="column">
              <wp:posOffset>1198880</wp:posOffset>
            </wp:positionH>
            <wp:positionV relativeFrom="paragraph">
              <wp:posOffset>196850</wp:posOffset>
            </wp:positionV>
            <wp:extent cx="4156075" cy="1645920"/>
            <wp:effectExtent l="0" t="0" r="9525" b="5080"/>
            <wp:wrapSquare wrapText="bothSides"/>
            <wp:docPr id="14" name="Picture 14" descr="Screen%20Shot%202018-06-01%20at%208.42.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6-01%20at%208.42.34%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6075"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84726" w14:textId="31C7D76A" w:rsidR="00935CCF" w:rsidRDefault="00935CCF" w:rsidP="00496871">
      <w:pPr>
        <w:pStyle w:val="ListBullet"/>
        <w:numPr>
          <w:ilvl w:val="0"/>
          <w:numId w:val="0"/>
        </w:numPr>
        <w:ind w:left="432" w:hanging="432"/>
        <w:rPr>
          <w:lang w:bidi="en-GB"/>
        </w:rPr>
      </w:pPr>
    </w:p>
    <w:p w14:paraId="1CDE40FE" w14:textId="3B759F94" w:rsidR="00935CCF" w:rsidRDefault="00935CCF" w:rsidP="00496871">
      <w:pPr>
        <w:pStyle w:val="ListBullet"/>
        <w:numPr>
          <w:ilvl w:val="0"/>
          <w:numId w:val="0"/>
        </w:numPr>
        <w:ind w:left="432" w:hanging="432"/>
        <w:rPr>
          <w:lang w:bidi="en-GB"/>
        </w:rPr>
      </w:pPr>
    </w:p>
    <w:p w14:paraId="15700EFE" w14:textId="00725A74" w:rsidR="00935CCF" w:rsidRDefault="00935CCF" w:rsidP="00496871">
      <w:pPr>
        <w:pStyle w:val="ListBullet"/>
        <w:numPr>
          <w:ilvl w:val="0"/>
          <w:numId w:val="0"/>
        </w:numPr>
        <w:ind w:left="432" w:hanging="432"/>
        <w:rPr>
          <w:lang w:bidi="en-GB"/>
        </w:rPr>
      </w:pPr>
    </w:p>
    <w:p w14:paraId="06FBDB07" w14:textId="77777777" w:rsidR="00935CCF" w:rsidRDefault="00935CCF" w:rsidP="00496871">
      <w:pPr>
        <w:pStyle w:val="ListBullet"/>
        <w:numPr>
          <w:ilvl w:val="0"/>
          <w:numId w:val="0"/>
        </w:numPr>
        <w:ind w:left="432" w:hanging="432"/>
        <w:rPr>
          <w:lang w:bidi="en-GB"/>
        </w:rPr>
      </w:pPr>
    </w:p>
    <w:p w14:paraId="070E4A3A" w14:textId="77777777" w:rsidR="00935CCF" w:rsidRDefault="00935CCF" w:rsidP="00496871">
      <w:pPr>
        <w:pStyle w:val="ListBullet"/>
        <w:numPr>
          <w:ilvl w:val="0"/>
          <w:numId w:val="0"/>
        </w:numPr>
        <w:ind w:left="432" w:hanging="432"/>
        <w:rPr>
          <w:lang w:bidi="en-GB"/>
        </w:rPr>
      </w:pPr>
    </w:p>
    <w:p w14:paraId="4A424CC4" w14:textId="77777777" w:rsidR="00935CCF" w:rsidRDefault="00935CCF" w:rsidP="00496871">
      <w:pPr>
        <w:pStyle w:val="ListBullet"/>
        <w:numPr>
          <w:ilvl w:val="0"/>
          <w:numId w:val="0"/>
        </w:numPr>
        <w:ind w:left="432" w:hanging="432"/>
        <w:rPr>
          <w:lang w:bidi="en-GB"/>
        </w:rPr>
      </w:pPr>
    </w:p>
    <w:p w14:paraId="6C87CFCB" w14:textId="77777777" w:rsidR="00935CCF" w:rsidRDefault="00935CCF" w:rsidP="00496871">
      <w:pPr>
        <w:pStyle w:val="ListBullet"/>
        <w:numPr>
          <w:ilvl w:val="0"/>
          <w:numId w:val="0"/>
        </w:numPr>
        <w:ind w:left="432" w:hanging="432"/>
        <w:rPr>
          <w:lang w:bidi="en-GB"/>
        </w:rPr>
      </w:pPr>
    </w:p>
    <w:p w14:paraId="48780E9F" w14:textId="77777777" w:rsidR="00935CCF" w:rsidRDefault="00935CCF" w:rsidP="00496871">
      <w:pPr>
        <w:pStyle w:val="ListBullet"/>
        <w:numPr>
          <w:ilvl w:val="0"/>
          <w:numId w:val="0"/>
        </w:numPr>
        <w:ind w:left="432" w:hanging="432"/>
        <w:rPr>
          <w:lang w:bidi="en-GB"/>
        </w:rPr>
      </w:pPr>
    </w:p>
    <w:p w14:paraId="6FCEEB42" w14:textId="77777777" w:rsidR="00C15510" w:rsidRDefault="00C15510" w:rsidP="00496871">
      <w:pPr>
        <w:pStyle w:val="ListBullet"/>
        <w:numPr>
          <w:ilvl w:val="0"/>
          <w:numId w:val="0"/>
        </w:numPr>
        <w:ind w:left="432" w:hanging="432"/>
        <w:rPr>
          <w:lang w:bidi="en-GB"/>
        </w:rPr>
      </w:pPr>
    </w:p>
    <w:p w14:paraId="482BCD0A" w14:textId="77777777" w:rsidR="00C15510" w:rsidRDefault="00C15510" w:rsidP="00496871">
      <w:pPr>
        <w:pStyle w:val="ListBullet"/>
        <w:numPr>
          <w:ilvl w:val="0"/>
          <w:numId w:val="0"/>
        </w:numPr>
        <w:ind w:left="432" w:hanging="432"/>
        <w:rPr>
          <w:lang w:bidi="en-GB"/>
        </w:rPr>
      </w:pPr>
    </w:p>
    <w:p w14:paraId="5365E700" w14:textId="77777777" w:rsidR="00C15510" w:rsidRDefault="00C15510" w:rsidP="00496871">
      <w:pPr>
        <w:pStyle w:val="ListBullet"/>
        <w:numPr>
          <w:ilvl w:val="0"/>
          <w:numId w:val="0"/>
        </w:numPr>
        <w:ind w:left="432" w:hanging="432"/>
        <w:rPr>
          <w:lang w:bidi="en-GB"/>
        </w:rPr>
      </w:pPr>
    </w:p>
    <w:p w14:paraId="075BDA33" w14:textId="77777777" w:rsidR="00C15510" w:rsidRDefault="00C15510" w:rsidP="00496871">
      <w:pPr>
        <w:pStyle w:val="ListBullet"/>
        <w:numPr>
          <w:ilvl w:val="0"/>
          <w:numId w:val="0"/>
        </w:numPr>
        <w:ind w:left="432" w:hanging="432"/>
        <w:rPr>
          <w:lang w:bidi="en-GB"/>
        </w:rPr>
      </w:pPr>
    </w:p>
    <w:p w14:paraId="69CE78EB" w14:textId="77777777" w:rsidR="00C15510" w:rsidRDefault="00C15510" w:rsidP="00496871">
      <w:pPr>
        <w:pStyle w:val="ListBullet"/>
        <w:numPr>
          <w:ilvl w:val="0"/>
          <w:numId w:val="0"/>
        </w:numPr>
        <w:ind w:left="432" w:hanging="432"/>
        <w:rPr>
          <w:lang w:bidi="en-GB"/>
        </w:rPr>
      </w:pPr>
    </w:p>
    <w:p w14:paraId="3101B786" w14:textId="77777777" w:rsidR="00C15510" w:rsidRDefault="00C15510" w:rsidP="00496871">
      <w:pPr>
        <w:pStyle w:val="ListBullet"/>
        <w:numPr>
          <w:ilvl w:val="0"/>
          <w:numId w:val="0"/>
        </w:numPr>
        <w:ind w:left="432" w:hanging="432"/>
        <w:rPr>
          <w:lang w:bidi="en-GB"/>
        </w:rPr>
      </w:pPr>
    </w:p>
    <w:p w14:paraId="29EA5597" w14:textId="69A83A37" w:rsidR="00C15510" w:rsidRDefault="00C15510" w:rsidP="00496871">
      <w:pPr>
        <w:pStyle w:val="ListBullet"/>
        <w:numPr>
          <w:ilvl w:val="0"/>
          <w:numId w:val="0"/>
        </w:numPr>
        <w:ind w:left="432" w:hanging="432"/>
        <w:rPr>
          <w:lang w:bidi="en-GB"/>
        </w:rPr>
      </w:pPr>
      <w:r>
        <w:rPr>
          <w:noProof/>
        </w:rPr>
        <w:drawing>
          <wp:anchor distT="0" distB="0" distL="114300" distR="114300" simplePos="0" relativeHeight="251671552" behindDoc="0" locked="0" layoutInCell="1" allowOverlap="1" wp14:anchorId="43D3C94F" wp14:editId="5F4ECF59">
            <wp:simplePos x="0" y="0"/>
            <wp:positionH relativeFrom="column">
              <wp:posOffset>53340</wp:posOffset>
            </wp:positionH>
            <wp:positionV relativeFrom="paragraph">
              <wp:posOffset>306705</wp:posOffset>
            </wp:positionV>
            <wp:extent cx="5725795" cy="1513205"/>
            <wp:effectExtent l="0" t="0" r="0" b="10795"/>
            <wp:wrapSquare wrapText="bothSides"/>
            <wp:docPr id="15" name="Picture 15" descr="Screen%20Shot%202018-06-01%20at%208.43.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6-01%20at%208.43.22%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5795" cy="1513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E24764" w14:textId="1D1C81B2" w:rsidR="00C15510" w:rsidRDefault="00C15510" w:rsidP="00496871">
      <w:pPr>
        <w:pStyle w:val="ListBullet"/>
        <w:numPr>
          <w:ilvl w:val="0"/>
          <w:numId w:val="0"/>
        </w:numPr>
        <w:ind w:left="432" w:hanging="432"/>
        <w:rPr>
          <w:lang w:bidi="en-GB"/>
        </w:rPr>
      </w:pPr>
    </w:p>
    <w:p w14:paraId="40D5C5D9" w14:textId="4CF086DD" w:rsidR="00935CCF" w:rsidRDefault="00935CCF" w:rsidP="00496871">
      <w:pPr>
        <w:pStyle w:val="ListBullet"/>
        <w:numPr>
          <w:ilvl w:val="0"/>
          <w:numId w:val="0"/>
        </w:numPr>
        <w:ind w:left="432" w:hanging="432"/>
        <w:rPr>
          <w:lang w:bidi="en-GB"/>
        </w:rPr>
      </w:pPr>
    </w:p>
    <w:p w14:paraId="2330429B" w14:textId="77777777" w:rsidR="0024705C" w:rsidRDefault="0024705C" w:rsidP="0024705C">
      <w:pPr>
        <w:pStyle w:val="ListBullet"/>
        <w:rPr>
          <w:lang w:bidi="en-GB"/>
        </w:rPr>
      </w:pPr>
      <w:r>
        <w:rPr>
          <w:lang w:bidi="en-GB"/>
        </w:rPr>
        <w:t>Logarithmic running time:</w:t>
      </w:r>
    </w:p>
    <w:p w14:paraId="5214D1B2" w14:textId="38BDFB19" w:rsidR="0024705C" w:rsidRDefault="0024705C" w:rsidP="00D23D67">
      <w:pPr>
        <w:pStyle w:val="ListBullet"/>
        <w:numPr>
          <w:ilvl w:val="1"/>
          <w:numId w:val="1"/>
        </w:numPr>
        <w:rPr>
          <w:lang w:bidi="en-GB"/>
        </w:rPr>
      </w:pPr>
      <w:r>
        <w:rPr>
          <w:lang w:bidi="en-GB"/>
        </w:rPr>
        <w:t xml:space="preserve"> </w:t>
      </w:r>
      <w:proofErr w:type="gramStart"/>
      <w:r w:rsidR="000E76E2">
        <w:rPr>
          <w:lang w:bidi="en-GB"/>
        </w:rPr>
        <w:t>O(</w:t>
      </w:r>
      <w:proofErr w:type="gramEnd"/>
      <w:r w:rsidR="000E76E2">
        <w:rPr>
          <w:lang w:bidi="en-GB"/>
        </w:rPr>
        <w:t xml:space="preserve">log n) – logarithmic time complexity </w:t>
      </w:r>
    </w:p>
    <w:p w14:paraId="37224501" w14:textId="28545D4C" w:rsidR="000E76E2" w:rsidRDefault="000E76E2" w:rsidP="00D23D67">
      <w:pPr>
        <w:pStyle w:val="ListBullet"/>
        <w:numPr>
          <w:ilvl w:val="2"/>
          <w:numId w:val="1"/>
        </w:numPr>
        <w:rPr>
          <w:lang w:bidi="en-GB"/>
        </w:rPr>
      </w:pPr>
      <w:r>
        <w:rPr>
          <w:lang w:bidi="en-GB"/>
        </w:rPr>
        <w:t xml:space="preserve">An algorithm has logarithmic time complexity if the time it takes to run the algorithm is proportional to the logarithm of the input size n. An example is binary search, which is often used to search data sets. </w:t>
      </w:r>
    </w:p>
    <w:p w14:paraId="4DDD1663" w14:textId="5D989B71" w:rsidR="000E76E2" w:rsidRDefault="000E76E2" w:rsidP="000E76E2">
      <w:pPr>
        <w:pStyle w:val="ListBullet"/>
        <w:numPr>
          <w:ilvl w:val="0"/>
          <w:numId w:val="0"/>
        </w:numPr>
        <w:ind w:left="432" w:hanging="432"/>
        <w:rPr>
          <w:lang w:bidi="en-GB"/>
        </w:rPr>
      </w:pPr>
      <w:r>
        <w:rPr>
          <w:noProof/>
        </w:rPr>
        <w:drawing>
          <wp:anchor distT="0" distB="0" distL="114300" distR="114300" simplePos="0" relativeHeight="251672576" behindDoc="0" locked="0" layoutInCell="1" allowOverlap="1" wp14:anchorId="3E3139DC" wp14:editId="2FFF3453">
            <wp:simplePos x="0" y="0"/>
            <wp:positionH relativeFrom="column">
              <wp:posOffset>622935</wp:posOffset>
            </wp:positionH>
            <wp:positionV relativeFrom="paragraph">
              <wp:posOffset>74930</wp:posOffset>
            </wp:positionV>
            <wp:extent cx="4280535" cy="2026285"/>
            <wp:effectExtent l="0" t="0" r="12065" b="5715"/>
            <wp:wrapSquare wrapText="bothSides"/>
            <wp:docPr id="16" name="Picture 16" descr="Screen%20Shot%202018-06-01%20at%209.01.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6-01%20at%209.01.48%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0535" cy="2026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FB5802" w14:textId="77777777" w:rsidR="00FE11D4" w:rsidRDefault="00FE11D4" w:rsidP="000E76E2">
      <w:pPr>
        <w:pStyle w:val="ListBullet"/>
        <w:numPr>
          <w:ilvl w:val="0"/>
          <w:numId w:val="0"/>
        </w:numPr>
        <w:ind w:left="432" w:hanging="432"/>
        <w:rPr>
          <w:lang w:bidi="en-GB"/>
        </w:rPr>
      </w:pPr>
    </w:p>
    <w:p w14:paraId="646C1E1D" w14:textId="77777777" w:rsidR="00FE11D4" w:rsidRDefault="00FE11D4" w:rsidP="000E76E2">
      <w:pPr>
        <w:pStyle w:val="ListBullet"/>
        <w:numPr>
          <w:ilvl w:val="0"/>
          <w:numId w:val="0"/>
        </w:numPr>
        <w:ind w:left="432" w:hanging="432"/>
        <w:rPr>
          <w:lang w:bidi="en-GB"/>
        </w:rPr>
      </w:pPr>
    </w:p>
    <w:p w14:paraId="22CC3320" w14:textId="77777777" w:rsidR="00FE11D4" w:rsidRDefault="00FE11D4" w:rsidP="000E76E2">
      <w:pPr>
        <w:pStyle w:val="ListBullet"/>
        <w:numPr>
          <w:ilvl w:val="0"/>
          <w:numId w:val="0"/>
        </w:numPr>
        <w:ind w:left="432" w:hanging="432"/>
        <w:rPr>
          <w:lang w:bidi="en-GB"/>
        </w:rPr>
      </w:pPr>
    </w:p>
    <w:p w14:paraId="0ED21E61" w14:textId="77777777" w:rsidR="00FE11D4" w:rsidRDefault="00FE11D4" w:rsidP="000E76E2">
      <w:pPr>
        <w:pStyle w:val="ListBullet"/>
        <w:numPr>
          <w:ilvl w:val="0"/>
          <w:numId w:val="0"/>
        </w:numPr>
        <w:ind w:left="432" w:hanging="432"/>
        <w:rPr>
          <w:lang w:bidi="en-GB"/>
        </w:rPr>
      </w:pPr>
    </w:p>
    <w:p w14:paraId="2DE43B38" w14:textId="77777777" w:rsidR="00FE11D4" w:rsidRDefault="00FE11D4" w:rsidP="000E76E2">
      <w:pPr>
        <w:pStyle w:val="ListBullet"/>
        <w:numPr>
          <w:ilvl w:val="0"/>
          <w:numId w:val="0"/>
        </w:numPr>
        <w:ind w:left="432" w:hanging="432"/>
        <w:rPr>
          <w:lang w:bidi="en-GB"/>
        </w:rPr>
      </w:pPr>
    </w:p>
    <w:p w14:paraId="27C08DDD" w14:textId="77777777" w:rsidR="00FE11D4" w:rsidRDefault="00FE11D4" w:rsidP="000E76E2">
      <w:pPr>
        <w:pStyle w:val="ListBullet"/>
        <w:numPr>
          <w:ilvl w:val="0"/>
          <w:numId w:val="0"/>
        </w:numPr>
        <w:ind w:left="432" w:hanging="432"/>
        <w:rPr>
          <w:lang w:bidi="en-GB"/>
        </w:rPr>
      </w:pPr>
    </w:p>
    <w:p w14:paraId="210F2BCE" w14:textId="77777777" w:rsidR="00FE11D4" w:rsidRDefault="00FE11D4" w:rsidP="000E76E2">
      <w:pPr>
        <w:pStyle w:val="ListBullet"/>
        <w:numPr>
          <w:ilvl w:val="0"/>
          <w:numId w:val="0"/>
        </w:numPr>
        <w:ind w:left="432" w:hanging="432"/>
        <w:rPr>
          <w:lang w:bidi="en-GB"/>
        </w:rPr>
      </w:pPr>
    </w:p>
    <w:p w14:paraId="5E10537A" w14:textId="69697270" w:rsidR="00FE11D4" w:rsidRDefault="00FE11D4" w:rsidP="000E76E2">
      <w:pPr>
        <w:pStyle w:val="ListBullet"/>
        <w:numPr>
          <w:ilvl w:val="0"/>
          <w:numId w:val="0"/>
        </w:numPr>
        <w:ind w:left="432" w:hanging="432"/>
        <w:rPr>
          <w:lang w:bidi="en-GB"/>
        </w:rPr>
      </w:pPr>
      <w:r>
        <w:rPr>
          <w:noProof/>
        </w:rPr>
        <w:drawing>
          <wp:anchor distT="0" distB="0" distL="114300" distR="114300" simplePos="0" relativeHeight="251673600" behindDoc="0" locked="0" layoutInCell="1" allowOverlap="1" wp14:anchorId="714E9DFD" wp14:editId="7491A11B">
            <wp:simplePos x="0" y="0"/>
            <wp:positionH relativeFrom="column">
              <wp:posOffset>627380</wp:posOffset>
            </wp:positionH>
            <wp:positionV relativeFrom="paragraph">
              <wp:posOffset>128905</wp:posOffset>
            </wp:positionV>
            <wp:extent cx="4345305" cy="2647315"/>
            <wp:effectExtent l="0" t="0" r="0" b="0"/>
            <wp:wrapSquare wrapText="bothSides"/>
            <wp:docPr id="17" name="Picture 17" descr="Screen%20Shot%202018-06-01%20at%209.02.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6-01%20at%209.02.34%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5305" cy="2647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F60C3" w14:textId="478C38BC" w:rsidR="00FE11D4" w:rsidRDefault="00FE11D4" w:rsidP="000E76E2">
      <w:pPr>
        <w:pStyle w:val="ListBullet"/>
        <w:numPr>
          <w:ilvl w:val="0"/>
          <w:numId w:val="0"/>
        </w:numPr>
        <w:ind w:left="432" w:hanging="432"/>
        <w:rPr>
          <w:lang w:bidi="en-GB"/>
        </w:rPr>
      </w:pPr>
    </w:p>
    <w:p w14:paraId="6D0FF2D4" w14:textId="77777777" w:rsidR="00FE11D4" w:rsidRDefault="00FE11D4" w:rsidP="000E76E2">
      <w:pPr>
        <w:pStyle w:val="ListBullet"/>
        <w:numPr>
          <w:ilvl w:val="0"/>
          <w:numId w:val="0"/>
        </w:numPr>
        <w:ind w:left="432" w:hanging="432"/>
        <w:rPr>
          <w:lang w:bidi="en-GB"/>
        </w:rPr>
      </w:pPr>
    </w:p>
    <w:p w14:paraId="17E38EA0" w14:textId="77777777" w:rsidR="00FE11D4" w:rsidRDefault="00FE11D4" w:rsidP="000E76E2">
      <w:pPr>
        <w:pStyle w:val="ListBullet"/>
        <w:numPr>
          <w:ilvl w:val="0"/>
          <w:numId w:val="0"/>
        </w:numPr>
        <w:ind w:left="432" w:hanging="432"/>
        <w:rPr>
          <w:lang w:bidi="en-GB"/>
        </w:rPr>
      </w:pPr>
    </w:p>
    <w:p w14:paraId="0FE36147" w14:textId="77777777" w:rsidR="00FE11D4" w:rsidRDefault="00FE11D4" w:rsidP="000E76E2">
      <w:pPr>
        <w:pStyle w:val="ListBullet"/>
        <w:numPr>
          <w:ilvl w:val="0"/>
          <w:numId w:val="0"/>
        </w:numPr>
        <w:ind w:left="432" w:hanging="432"/>
        <w:rPr>
          <w:lang w:bidi="en-GB"/>
        </w:rPr>
      </w:pPr>
    </w:p>
    <w:p w14:paraId="21178968" w14:textId="77777777" w:rsidR="00FE11D4" w:rsidRDefault="00FE11D4" w:rsidP="000E76E2">
      <w:pPr>
        <w:pStyle w:val="ListBullet"/>
        <w:numPr>
          <w:ilvl w:val="0"/>
          <w:numId w:val="0"/>
        </w:numPr>
        <w:ind w:left="432" w:hanging="432"/>
        <w:rPr>
          <w:lang w:bidi="en-GB"/>
        </w:rPr>
      </w:pPr>
    </w:p>
    <w:p w14:paraId="1EFF1F7E" w14:textId="74DF741A" w:rsidR="00FE11D4" w:rsidRDefault="00FE11D4" w:rsidP="000E76E2">
      <w:pPr>
        <w:pStyle w:val="ListBullet"/>
        <w:numPr>
          <w:ilvl w:val="0"/>
          <w:numId w:val="0"/>
        </w:numPr>
        <w:ind w:left="432" w:hanging="432"/>
        <w:rPr>
          <w:lang w:bidi="en-GB"/>
        </w:rPr>
      </w:pPr>
    </w:p>
    <w:p w14:paraId="3C67EDE7" w14:textId="77777777" w:rsidR="00FE11D4" w:rsidRDefault="00FE11D4" w:rsidP="000E76E2">
      <w:pPr>
        <w:pStyle w:val="ListBullet"/>
        <w:numPr>
          <w:ilvl w:val="0"/>
          <w:numId w:val="0"/>
        </w:numPr>
        <w:ind w:left="432" w:hanging="432"/>
        <w:rPr>
          <w:lang w:bidi="en-GB"/>
        </w:rPr>
      </w:pPr>
    </w:p>
    <w:p w14:paraId="7A1E9B8B" w14:textId="7C3AA277" w:rsidR="00FE11D4" w:rsidRDefault="00FE11D4" w:rsidP="000E76E2">
      <w:pPr>
        <w:pStyle w:val="ListBullet"/>
        <w:numPr>
          <w:ilvl w:val="0"/>
          <w:numId w:val="0"/>
        </w:numPr>
        <w:ind w:left="432" w:hanging="432"/>
        <w:rPr>
          <w:lang w:bidi="en-GB"/>
        </w:rPr>
      </w:pPr>
    </w:p>
    <w:p w14:paraId="03422188" w14:textId="118450EC" w:rsidR="00FE11D4" w:rsidRDefault="00FE11D4" w:rsidP="000E76E2">
      <w:pPr>
        <w:pStyle w:val="ListBullet"/>
        <w:numPr>
          <w:ilvl w:val="0"/>
          <w:numId w:val="0"/>
        </w:numPr>
        <w:ind w:left="432" w:hanging="432"/>
        <w:rPr>
          <w:lang w:bidi="en-GB"/>
        </w:rPr>
      </w:pPr>
    </w:p>
    <w:p w14:paraId="1B0CFF9A" w14:textId="77777777" w:rsidR="00FE11D4" w:rsidRDefault="00FE11D4" w:rsidP="000E76E2">
      <w:pPr>
        <w:pStyle w:val="ListBullet"/>
        <w:numPr>
          <w:ilvl w:val="0"/>
          <w:numId w:val="0"/>
        </w:numPr>
        <w:ind w:left="432" w:hanging="432"/>
        <w:rPr>
          <w:lang w:bidi="en-GB"/>
        </w:rPr>
      </w:pPr>
    </w:p>
    <w:p w14:paraId="5CB67C54" w14:textId="2C7D2B62" w:rsidR="00FE11D4" w:rsidRDefault="00FE11D4" w:rsidP="000E76E2">
      <w:pPr>
        <w:pStyle w:val="ListBullet"/>
        <w:numPr>
          <w:ilvl w:val="0"/>
          <w:numId w:val="0"/>
        </w:numPr>
        <w:ind w:left="432" w:hanging="432"/>
        <w:rPr>
          <w:lang w:bidi="en-GB"/>
        </w:rPr>
      </w:pPr>
    </w:p>
    <w:p w14:paraId="5FCC9B00" w14:textId="5790B764" w:rsidR="00FE11D4" w:rsidRDefault="00FE11D4" w:rsidP="000E76E2">
      <w:pPr>
        <w:pStyle w:val="ListBullet"/>
        <w:numPr>
          <w:ilvl w:val="0"/>
          <w:numId w:val="0"/>
        </w:numPr>
        <w:ind w:left="432" w:hanging="432"/>
        <w:rPr>
          <w:lang w:bidi="en-GB"/>
        </w:rPr>
      </w:pPr>
    </w:p>
    <w:p w14:paraId="230ABCBC" w14:textId="5B95628E" w:rsidR="000E76E2" w:rsidRDefault="00CD1CC5" w:rsidP="00CD1CC5">
      <w:pPr>
        <w:pStyle w:val="ListBullet"/>
        <w:rPr>
          <w:lang w:bidi="en-GB"/>
        </w:rPr>
      </w:pPr>
      <w:r>
        <w:rPr>
          <w:lang w:bidi="en-GB"/>
        </w:rPr>
        <w:t xml:space="preserve">“Big-Oh”, “Big-Omega”, and “Big-Theta” Tools </w:t>
      </w:r>
    </w:p>
    <w:p w14:paraId="1BC3FBA4" w14:textId="77777777" w:rsidR="00AD74EC" w:rsidRDefault="00AD74EC" w:rsidP="00D23D67">
      <w:pPr>
        <w:pStyle w:val="ListBullet"/>
        <w:numPr>
          <w:ilvl w:val="1"/>
          <w:numId w:val="1"/>
        </w:numPr>
        <w:rPr>
          <w:lang w:bidi="en-GB"/>
        </w:rPr>
      </w:pPr>
      <w:r>
        <w:rPr>
          <w:lang w:bidi="en-GB"/>
        </w:rPr>
        <w:t xml:space="preserve">Two algorithms have essentially the same complexity if their running times as functions of n differ only by a constant factor. </w:t>
      </w:r>
    </w:p>
    <w:p w14:paraId="4B78EAAE" w14:textId="77777777" w:rsidR="00AD74EC" w:rsidRDefault="00AD74EC" w:rsidP="00AD74EC">
      <w:pPr>
        <w:pStyle w:val="ListBullet"/>
        <w:rPr>
          <w:lang w:bidi="en-GB"/>
        </w:rPr>
      </w:pPr>
      <w:r>
        <w:rPr>
          <w:lang w:bidi="en-GB"/>
        </w:rPr>
        <w:t xml:space="preserve">“Big-Oh” </w:t>
      </w:r>
    </w:p>
    <w:p w14:paraId="5B4F2030" w14:textId="77777777" w:rsidR="00AD74EC" w:rsidRDefault="00AD74EC" w:rsidP="00D23D67">
      <w:pPr>
        <w:pStyle w:val="ListBullet"/>
        <w:numPr>
          <w:ilvl w:val="1"/>
          <w:numId w:val="1"/>
        </w:numPr>
        <w:rPr>
          <w:lang w:bidi="en-GB"/>
        </w:rPr>
      </w:pPr>
      <w:r>
        <w:rPr>
          <w:lang w:bidi="en-GB"/>
        </w:rPr>
        <w:t xml:space="preserve">Let f(n) and g(n) be non-negative-valued functions, defined on non-negative integers, n. </w:t>
      </w:r>
    </w:p>
    <w:p w14:paraId="0CF2D055" w14:textId="04CE88A9" w:rsidR="00CD1CC5" w:rsidRPr="000D6546" w:rsidRDefault="000D6546" w:rsidP="00D23D67">
      <w:pPr>
        <w:pStyle w:val="ListBullet"/>
        <w:numPr>
          <w:ilvl w:val="2"/>
          <w:numId w:val="1"/>
        </w:numPr>
        <w:rPr>
          <w:lang w:bidi="en-GB"/>
        </w:rPr>
      </w:pPr>
      <w:r>
        <w:rPr>
          <w:lang w:bidi="en-GB"/>
        </w:rPr>
        <w:t xml:space="preserve">Then g(n) is O(f(n)) (read “g(n) is Big Oh of f(n)) iff there exists a positive real constant, c, and a positive integer, </w:t>
      </w:r>
      <m:oMath>
        <m:sSub>
          <m:sSubPr>
            <m:ctrlPr>
              <w:rPr>
                <w:rFonts w:ascii="Cambria Math" w:eastAsiaTheme="minorEastAsia" w:hAnsi="Cambria Math"/>
                <w:i/>
                <w:lang w:bidi="en-GB"/>
              </w:rPr>
            </m:ctrlPr>
          </m:sSubPr>
          <m:e>
            <m:r>
              <w:rPr>
                <w:rFonts w:ascii="Cambria Math" w:hAnsi="Cambria Math"/>
                <w:lang w:bidi="en-GB"/>
              </w:rPr>
              <m:t>n</m:t>
            </m:r>
            <m:ctrlPr>
              <w:rPr>
                <w:rFonts w:ascii="Cambria Math" w:hAnsi="Cambria Math"/>
                <w:i/>
                <w:lang w:bidi="en-GB"/>
              </w:rPr>
            </m:ctrlPr>
          </m:e>
          <m:sub>
            <m:r>
              <w:rPr>
                <w:rFonts w:ascii="Cambria Math" w:eastAsiaTheme="minorEastAsia" w:hAnsi="Cambria Math"/>
                <w:lang w:bidi="en-GB"/>
              </w:rPr>
              <m:t>0</m:t>
            </m:r>
          </m:sub>
        </m:sSub>
      </m:oMath>
      <w:r>
        <w:rPr>
          <w:rFonts w:eastAsiaTheme="minorEastAsia"/>
          <w:lang w:bidi="en-GB"/>
        </w:rPr>
        <w:t xml:space="preserve"> , such that g(n) </w:t>
      </w:r>
      <m:oMath>
        <m:r>
          <w:rPr>
            <w:rFonts w:ascii="Cambria Math" w:eastAsiaTheme="minorEastAsia" w:hAnsi="Cambria Math" w:hint="eastAsia"/>
            <w:lang w:bidi="en-GB"/>
          </w:rPr>
          <m:t>≤</m:t>
        </m:r>
        <m:r>
          <w:rPr>
            <w:rFonts w:ascii="Cambria Math" w:eastAsiaTheme="minorEastAsia" w:hAnsi="Cambria Math"/>
            <w:lang w:bidi="en-GB"/>
          </w:rPr>
          <m:t xml:space="preserve"> </m:t>
        </m:r>
      </m:oMath>
      <w:r>
        <w:rPr>
          <w:rFonts w:eastAsiaTheme="minorEastAsia"/>
          <w:lang w:bidi="en-GB"/>
        </w:rPr>
        <w:t xml:space="preserve">cf(n) for all n &gt; </w:t>
      </w:r>
      <m:oMath>
        <m:sSub>
          <m:sSubPr>
            <m:ctrlPr>
              <w:rPr>
                <w:rFonts w:ascii="Cambria Math" w:eastAsiaTheme="minorEastAsia" w:hAnsi="Cambria Math"/>
                <w:i/>
                <w:lang w:bidi="en-GB"/>
              </w:rPr>
            </m:ctrlPr>
          </m:sSubPr>
          <m:e>
            <m:r>
              <w:rPr>
                <w:rFonts w:ascii="Cambria Math" w:hAnsi="Cambria Math"/>
                <w:lang w:bidi="en-GB"/>
              </w:rPr>
              <m:t>n</m:t>
            </m:r>
            <m:ctrlPr>
              <w:rPr>
                <w:rFonts w:ascii="Cambria Math" w:hAnsi="Cambria Math"/>
                <w:i/>
                <w:lang w:bidi="en-GB"/>
              </w:rPr>
            </m:ctrlPr>
          </m:e>
          <m:sub>
            <m:r>
              <w:rPr>
                <w:rFonts w:ascii="Cambria Math" w:eastAsiaTheme="minorEastAsia" w:hAnsi="Cambria Math"/>
                <w:lang w:bidi="en-GB"/>
              </w:rPr>
              <m:t>0</m:t>
            </m:r>
          </m:sub>
        </m:sSub>
      </m:oMath>
    </w:p>
    <w:p w14:paraId="025D6A9A" w14:textId="1BC5AF0D" w:rsidR="000D6546" w:rsidRDefault="00B85157" w:rsidP="00B85157">
      <w:pPr>
        <w:pStyle w:val="ListBullet"/>
        <w:rPr>
          <w:lang w:bidi="en-GB"/>
        </w:rPr>
      </w:pPr>
      <w:r>
        <w:rPr>
          <w:lang w:bidi="en-GB"/>
        </w:rPr>
        <w:t xml:space="preserve">“Big-Omega” </w:t>
      </w:r>
    </w:p>
    <w:p w14:paraId="6CA89E16" w14:textId="6839A8CF" w:rsidR="00B85157" w:rsidRDefault="00434A33" w:rsidP="00D23D67">
      <w:pPr>
        <w:pStyle w:val="ListBullet"/>
        <w:numPr>
          <w:ilvl w:val="1"/>
          <w:numId w:val="1"/>
        </w:numPr>
        <w:rPr>
          <w:lang w:bidi="en-GB"/>
        </w:rPr>
      </w:pPr>
      <w:r>
        <w:rPr>
          <w:lang w:bidi="en-GB"/>
        </w:rPr>
        <w:t xml:space="preserve">If a running time is </w:t>
      </w:r>
      <w:r>
        <w:rPr>
          <w:lang w:bidi="en-GB"/>
        </w:rPr>
        <w:sym w:font="Symbol" w:char="F057"/>
      </w:r>
      <w:r>
        <w:rPr>
          <w:lang w:bidi="en-GB"/>
        </w:rPr>
        <w:t xml:space="preserve">(f(n)), then for large enough n, the running time is at least k * f(n) for some constant k.  </w:t>
      </w:r>
    </w:p>
    <w:p w14:paraId="070DEEFC" w14:textId="312AEB51" w:rsidR="00434A33" w:rsidRDefault="00434A33" w:rsidP="00D23D67">
      <w:pPr>
        <w:pStyle w:val="ListBullet"/>
        <w:numPr>
          <w:ilvl w:val="1"/>
          <w:numId w:val="1"/>
        </w:numPr>
        <w:rPr>
          <w:lang w:bidi="en-GB"/>
        </w:rPr>
      </w:pPr>
      <w:r>
        <w:rPr>
          <w:lang w:bidi="en-GB"/>
        </w:rPr>
        <w:t>We use the big-</w:t>
      </w:r>
      <w:r>
        <w:rPr>
          <w:lang w:bidi="en-GB"/>
        </w:rPr>
        <w:sym w:font="Symbol" w:char="F057"/>
      </w:r>
      <w:r>
        <w:rPr>
          <w:lang w:bidi="en-GB"/>
        </w:rPr>
        <w:t xml:space="preserve"> notation for asymptotic lower bounds, since it bounds the growth of the running time from below for large enough input sizes. </w:t>
      </w:r>
    </w:p>
    <w:p w14:paraId="56926316" w14:textId="6C9BC3D3" w:rsidR="00434A33" w:rsidRDefault="00434A33" w:rsidP="00D23D67">
      <w:pPr>
        <w:pStyle w:val="ListBullet"/>
        <w:numPr>
          <w:ilvl w:val="1"/>
          <w:numId w:val="1"/>
        </w:numPr>
        <w:rPr>
          <w:lang w:bidi="en-GB"/>
        </w:rPr>
      </w:pPr>
      <w:r>
        <w:rPr>
          <w:lang w:bidi="en-GB"/>
        </w:rPr>
        <w:t xml:space="preserve">The upper bound tells us what grows asymptotically faster than or at the same rate as our function whereas the lower bound tells us what asymptotically grows slower than or at the same rate as our function. </w:t>
      </w:r>
    </w:p>
    <w:p w14:paraId="75D6F23D" w14:textId="77777777" w:rsidR="00075CB7" w:rsidRDefault="0010131F" w:rsidP="00075CB7">
      <w:pPr>
        <w:pStyle w:val="ListBullet"/>
        <w:rPr>
          <w:lang w:bidi="en-GB"/>
        </w:rPr>
      </w:pPr>
      <w:r>
        <w:rPr>
          <w:lang w:bidi="en-GB"/>
        </w:rPr>
        <w:t>“Big-Theta”</w:t>
      </w:r>
    </w:p>
    <w:p w14:paraId="4938A437" w14:textId="5217FBC8" w:rsidR="00DD199F" w:rsidRPr="00EA41A7" w:rsidRDefault="00DD199F" w:rsidP="00D23D67">
      <w:pPr>
        <w:pStyle w:val="ListBullet"/>
        <w:numPr>
          <w:ilvl w:val="1"/>
          <w:numId w:val="1"/>
        </w:numPr>
        <w:rPr>
          <w:rStyle w:val="apple-converted-space"/>
          <w:lang w:bidi="en-GB"/>
        </w:rPr>
      </w:pPr>
      <w:r>
        <w:rPr>
          <w:lang w:bidi="en-GB"/>
        </w:rPr>
        <w:t xml:space="preserve">Is used to describe the asymptotic efficiency of algorithms. It is </w:t>
      </w:r>
      <w:r w:rsidRPr="00075CB7">
        <w:rPr>
          <w:rFonts w:ascii="Times" w:hAnsi="Times"/>
          <w:lang w:bidi="en-GB"/>
        </w:rPr>
        <w:t xml:space="preserve">written </w:t>
      </w:r>
      <w:r w:rsidRPr="00075CB7">
        <w:rPr>
          <w:rFonts w:ascii="Times" w:eastAsia="Times New Roman" w:hAnsi="Times" w:cs="Arial"/>
          <w:color w:val="222222"/>
          <w:shd w:val="clear" w:color="auto" w:fill="FFFFFF"/>
        </w:rPr>
        <w:t>Θ(f(n))</w:t>
      </w:r>
      <w:r w:rsidRPr="00075CB7">
        <w:rPr>
          <w:rStyle w:val="apple-converted-space"/>
          <w:rFonts w:ascii="Times" w:eastAsia="Times New Roman" w:hAnsi="Times" w:cs="Arial"/>
          <w:color w:val="222222"/>
          <w:shd w:val="clear" w:color="auto" w:fill="FFFFFF"/>
        </w:rPr>
        <w:t> where n is an element of N (sometimes sets other tha</w:t>
      </w:r>
      <w:r w:rsidR="00075CB7" w:rsidRPr="00075CB7">
        <w:rPr>
          <w:rStyle w:val="apple-converted-space"/>
          <w:rFonts w:ascii="Times" w:eastAsia="Times New Roman" w:hAnsi="Times" w:cs="Arial"/>
          <w:color w:val="222222"/>
          <w:shd w:val="clear" w:color="auto" w:fill="FFFFFF"/>
        </w:rPr>
        <w:t>n the set of natural numbers, N</w:t>
      </w:r>
      <w:r w:rsidRPr="00075CB7">
        <w:rPr>
          <w:rStyle w:val="apple-converted-space"/>
          <w:rFonts w:ascii="Times" w:eastAsia="Times New Roman" w:hAnsi="Times" w:cs="Arial"/>
          <w:color w:val="222222"/>
          <w:shd w:val="clear" w:color="auto" w:fill="FFFFFF"/>
        </w:rPr>
        <w:t xml:space="preserve">, are used). </w:t>
      </w:r>
    </w:p>
    <w:p w14:paraId="76DE9760" w14:textId="7E08126E" w:rsidR="00EA41A7" w:rsidRPr="00075CB7" w:rsidRDefault="00EA41A7" w:rsidP="00D23D67">
      <w:pPr>
        <w:pStyle w:val="ListBullet"/>
        <w:numPr>
          <w:ilvl w:val="1"/>
          <w:numId w:val="1"/>
        </w:numPr>
        <w:rPr>
          <w:rStyle w:val="apple-converted-space"/>
          <w:lang w:bidi="en-GB"/>
        </w:rPr>
      </w:pPr>
      <w:r>
        <w:rPr>
          <w:rStyle w:val="apple-converted-space"/>
          <w:rFonts w:ascii="Times" w:eastAsia="Times New Roman" w:hAnsi="Times" w:cs="Arial"/>
          <w:color w:val="222222"/>
          <w:shd w:val="clear" w:color="auto" w:fill="FFFFFF"/>
        </w:rPr>
        <w:t xml:space="preserve">Gives both lower and upper asymptotic bound. </w:t>
      </w:r>
    </w:p>
    <w:p w14:paraId="11BE9893" w14:textId="77777777" w:rsidR="00DD199F" w:rsidRDefault="00DD199F" w:rsidP="00DD199F">
      <w:pPr>
        <w:rPr>
          <w:rStyle w:val="apple-converted-space"/>
          <w:rFonts w:ascii="Times" w:eastAsia="Times New Roman" w:hAnsi="Times" w:cs="Arial"/>
          <w:color w:val="222222"/>
          <w:shd w:val="clear" w:color="auto" w:fill="FFFFFF"/>
        </w:rPr>
      </w:pPr>
    </w:p>
    <w:p w14:paraId="475ABE3A" w14:textId="77777777" w:rsidR="00075CB7" w:rsidRDefault="00075CB7" w:rsidP="00DD199F">
      <w:pPr>
        <w:rPr>
          <w:rStyle w:val="apple-converted-space"/>
          <w:rFonts w:ascii="Times" w:eastAsia="Times New Roman" w:hAnsi="Times" w:cs="Arial"/>
          <w:color w:val="222222"/>
          <w:shd w:val="clear" w:color="auto" w:fill="FFFFFF"/>
        </w:rPr>
      </w:pPr>
    </w:p>
    <w:p w14:paraId="2DE7EB4D" w14:textId="0B920FAA" w:rsidR="00BD3928" w:rsidRPr="00B120F5" w:rsidRDefault="00BD3928" w:rsidP="00BD3928">
      <w:pPr>
        <w:pStyle w:val="Heading1"/>
        <w:rPr>
          <w:lang w:val="en-GB"/>
        </w:rPr>
      </w:pPr>
      <w:r>
        <w:rPr>
          <w:lang w:val="en-GB"/>
        </w:rPr>
        <w:t xml:space="preserve">LECTURE 5: “Big-Oh”, “Big-Omega”, and “Big-Theta” Properties and Rules   </w:t>
      </w:r>
    </w:p>
    <w:p w14:paraId="353AAFA2" w14:textId="77777777" w:rsidR="00BD3928" w:rsidRDefault="00BD3928" w:rsidP="00BD3928">
      <w:pPr>
        <w:pStyle w:val="ListBullet"/>
        <w:numPr>
          <w:ilvl w:val="0"/>
          <w:numId w:val="0"/>
        </w:numPr>
        <w:ind w:left="432" w:hanging="432"/>
        <w:rPr>
          <w:lang w:bidi="en-GB"/>
        </w:rPr>
      </w:pPr>
      <w:r>
        <w:rPr>
          <w:lang w:bidi="en-GB"/>
        </w:rPr>
        <w:t xml:space="preserve">Running time:  </w:t>
      </w:r>
    </w:p>
    <w:p w14:paraId="671FC558" w14:textId="77777777" w:rsidR="00915382" w:rsidRDefault="00915382" w:rsidP="00DD199F">
      <w:pPr>
        <w:rPr>
          <w:rFonts w:eastAsia="Times New Roman"/>
        </w:rPr>
      </w:pPr>
    </w:p>
    <w:p w14:paraId="71FCBCE8" w14:textId="77777777" w:rsidR="00AC12E5" w:rsidRDefault="00AC12E5" w:rsidP="00DD199F">
      <w:pPr>
        <w:rPr>
          <w:rFonts w:eastAsia="Times New Roman"/>
        </w:rPr>
      </w:pPr>
    </w:p>
    <w:p w14:paraId="07E80FF6" w14:textId="77777777" w:rsidR="00AC12E5" w:rsidRDefault="00AC12E5" w:rsidP="00DD199F">
      <w:pPr>
        <w:rPr>
          <w:rFonts w:eastAsia="Times New Roman"/>
        </w:rPr>
      </w:pPr>
    </w:p>
    <w:p w14:paraId="328B8417" w14:textId="77777777" w:rsidR="00AC12E5" w:rsidRDefault="00AC12E5" w:rsidP="00AC12E5">
      <w:pPr>
        <w:pStyle w:val="Heading1"/>
        <w:rPr>
          <w:lang w:val="en-GB"/>
        </w:rPr>
      </w:pPr>
    </w:p>
    <w:p w14:paraId="2D57473D" w14:textId="77777777" w:rsidR="00AC12E5" w:rsidRDefault="00AC12E5" w:rsidP="00AC12E5">
      <w:pPr>
        <w:pStyle w:val="Heading1"/>
        <w:rPr>
          <w:lang w:val="en-GB"/>
        </w:rPr>
      </w:pPr>
    </w:p>
    <w:p w14:paraId="13CC2500" w14:textId="3B7C7D51" w:rsidR="00AC12E5" w:rsidRPr="00B120F5" w:rsidRDefault="00AC12E5" w:rsidP="00AC12E5">
      <w:pPr>
        <w:pStyle w:val="Heading1"/>
        <w:rPr>
          <w:lang w:val="en-GB"/>
        </w:rPr>
      </w:pPr>
      <w:r>
        <w:rPr>
          <w:lang w:val="en-GB"/>
        </w:rPr>
        <w:t xml:space="preserve">LECTURE 6: RUNNING TIME EVALUATION  </w:t>
      </w:r>
    </w:p>
    <w:p w14:paraId="71DD1F84" w14:textId="77777777" w:rsidR="00C439AC" w:rsidRDefault="00C439AC" w:rsidP="00AC12E5">
      <w:pPr>
        <w:pStyle w:val="ListBullet"/>
        <w:numPr>
          <w:ilvl w:val="0"/>
          <w:numId w:val="0"/>
        </w:numPr>
        <w:ind w:left="432" w:hanging="432"/>
        <w:rPr>
          <w:b/>
          <w:u w:val="single"/>
          <w:lang w:bidi="en-GB"/>
        </w:rPr>
      </w:pPr>
      <w:r>
        <w:rPr>
          <w:b/>
          <w:u w:val="single"/>
          <w:lang w:bidi="en-GB"/>
        </w:rPr>
        <w:t xml:space="preserve">Algorithm’s Efficiency </w:t>
      </w:r>
    </w:p>
    <w:p w14:paraId="16A84345" w14:textId="77777777" w:rsidR="00C439AC" w:rsidRDefault="00C439AC" w:rsidP="00AC12E5">
      <w:pPr>
        <w:pStyle w:val="ListBullet"/>
        <w:numPr>
          <w:ilvl w:val="0"/>
          <w:numId w:val="0"/>
        </w:numPr>
        <w:ind w:left="432" w:hanging="432"/>
        <w:rPr>
          <w:b/>
          <w:u w:val="single"/>
          <w:lang w:bidi="en-GB"/>
        </w:rPr>
      </w:pPr>
    </w:p>
    <w:p w14:paraId="19B43CC1" w14:textId="5CCE754E" w:rsidR="00AC12E5" w:rsidRDefault="00C439AC" w:rsidP="00D23D67">
      <w:pPr>
        <w:pStyle w:val="ListBullet"/>
        <w:numPr>
          <w:ilvl w:val="0"/>
          <w:numId w:val="3"/>
        </w:numPr>
        <w:rPr>
          <w:lang w:bidi="en-GB"/>
        </w:rPr>
      </w:pPr>
      <w:r>
        <w:rPr>
          <w:lang w:bidi="en-GB"/>
        </w:rPr>
        <w:t xml:space="preserve">Efficiency of an algorithm is generally measured in following terms: </w:t>
      </w:r>
    </w:p>
    <w:p w14:paraId="0ADE0F9A" w14:textId="60B352C5" w:rsidR="00C439AC" w:rsidRDefault="00C439AC" w:rsidP="00D23D67">
      <w:pPr>
        <w:pStyle w:val="ListBullet"/>
        <w:numPr>
          <w:ilvl w:val="1"/>
          <w:numId w:val="3"/>
        </w:numPr>
        <w:rPr>
          <w:lang w:bidi="en-GB"/>
        </w:rPr>
      </w:pPr>
      <w:r>
        <w:rPr>
          <w:lang w:bidi="en-GB"/>
        </w:rPr>
        <w:t xml:space="preserve">The running time </w:t>
      </w:r>
    </w:p>
    <w:p w14:paraId="6EE84BDD" w14:textId="469C16A7" w:rsidR="00C439AC" w:rsidRDefault="00C439AC" w:rsidP="00D23D67">
      <w:pPr>
        <w:pStyle w:val="ListBullet"/>
        <w:numPr>
          <w:ilvl w:val="1"/>
          <w:numId w:val="3"/>
        </w:numPr>
        <w:rPr>
          <w:lang w:bidi="en-GB"/>
        </w:rPr>
      </w:pPr>
      <w:r>
        <w:rPr>
          <w:lang w:bidi="en-GB"/>
        </w:rPr>
        <w:t xml:space="preserve">The amount of memory it requires and other required computation resources </w:t>
      </w:r>
    </w:p>
    <w:p w14:paraId="5A7B4893" w14:textId="270D4673" w:rsidR="00C439AC" w:rsidRDefault="00C439AC" w:rsidP="00D23D67">
      <w:pPr>
        <w:pStyle w:val="ListBullet"/>
        <w:numPr>
          <w:ilvl w:val="0"/>
          <w:numId w:val="3"/>
        </w:numPr>
        <w:rPr>
          <w:lang w:bidi="en-GB"/>
        </w:rPr>
      </w:pPr>
      <w:r>
        <w:rPr>
          <w:lang w:bidi="en-GB"/>
        </w:rPr>
        <w:t xml:space="preserve">Memory is relatively cheap at present, so that time complexity of an algorithm is very important. </w:t>
      </w:r>
    </w:p>
    <w:p w14:paraId="1E174423" w14:textId="77777777" w:rsidR="00F22FC0" w:rsidRDefault="00F22FC0" w:rsidP="00F22FC0">
      <w:pPr>
        <w:pStyle w:val="ListBullet"/>
        <w:numPr>
          <w:ilvl w:val="0"/>
          <w:numId w:val="0"/>
        </w:numPr>
        <w:ind w:left="432" w:hanging="432"/>
        <w:rPr>
          <w:lang w:bidi="en-GB"/>
        </w:rPr>
      </w:pPr>
    </w:p>
    <w:p w14:paraId="7D9DC73B" w14:textId="058DAB4D" w:rsidR="00F22FC0" w:rsidRDefault="00F22FC0" w:rsidP="00F22FC0">
      <w:pPr>
        <w:pStyle w:val="ListBullet"/>
        <w:numPr>
          <w:ilvl w:val="0"/>
          <w:numId w:val="0"/>
        </w:numPr>
        <w:ind w:left="432" w:hanging="432"/>
        <w:rPr>
          <w:rStyle w:val="apple-converted-space"/>
          <w:rFonts w:ascii="Times" w:eastAsia="Times New Roman" w:hAnsi="Times" w:cs="Arial"/>
          <w:color w:val="222222"/>
          <w:shd w:val="clear" w:color="auto" w:fill="FFFFFF"/>
        </w:rPr>
      </w:pPr>
      <w:r>
        <w:rPr>
          <w:lang w:bidi="en-GB"/>
        </w:rPr>
        <w:t xml:space="preserve">A function f(n) such that the running time T(n) of a given algorithm is </w:t>
      </w:r>
      <w:r w:rsidRPr="00075CB7">
        <w:rPr>
          <w:rFonts w:ascii="Times" w:eastAsia="Times New Roman" w:hAnsi="Times" w:cs="Arial"/>
          <w:color w:val="222222"/>
          <w:shd w:val="clear" w:color="auto" w:fill="FFFFFF"/>
        </w:rPr>
        <w:t>Θ(f(n))</w:t>
      </w:r>
      <w:r w:rsidRPr="00075CB7">
        <w:rPr>
          <w:rStyle w:val="apple-converted-space"/>
          <w:rFonts w:ascii="Times" w:eastAsia="Times New Roman" w:hAnsi="Times" w:cs="Arial"/>
          <w:color w:val="222222"/>
          <w:shd w:val="clear" w:color="auto" w:fill="FFFFFF"/>
        </w:rPr>
        <w:t xml:space="preserve"> measures</w:t>
      </w:r>
      <w:r>
        <w:rPr>
          <w:rStyle w:val="apple-converted-space"/>
          <w:rFonts w:ascii="Times" w:eastAsia="Times New Roman" w:hAnsi="Times" w:cs="Arial"/>
          <w:color w:val="222222"/>
          <w:shd w:val="clear" w:color="auto" w:fill="FFFFFF"/>
        </w:rPr>
        <w:t xml:space="preserve"> the time complexity of the algorithm. </w:t>
      </w:r>
    </w:p>
    <w:p w14:paraId="560F146B" w14:textId="51DF4A66" w:rsidR="00F22FC0" w:rsidRDefault="00F22FC0" w:rsidP="00F22FC0">
      <w:pPr>
        <w:pStyle w:val="ListBullet"/>
        <w:numPr>
          <w:ilvl w:val="0"/>
          <w:numId w:val="0"/>
        </w:numPr>
        <w:ind w:left="432" w:hanging="432"/>
        <w:rPr>
          <w:lang w:bidi="en-GB"/>
        </w:rPr>
      </w:pPr>
    </w:p>
    <w:p w14:paraId="1CBE26BE" w14:textId="191899E9" w:rsidR="00F22FC0" w:rsidRDefault="00F22FC0" w:rsidP="00D23D67">
      <w:pPr>
        <w:pStyle w:val="ListBullet"/>
        <w:numPr>
          <w:ilvl w:val="0"/>
          <w:numId w:val="4"/>
        </w:numPr>
        <w:rPr>
          <w:lang w:bidi="en-GB"/>
        </w:rPr>
      </w:pPr>
      <w:r>
        <w:rPr>
          <w:lang w:bidi="en-GB"/>
        </w:rPr>
        <w:t>A polynomial time algorithm: T(n) is O(</w:t>
      </w:r>
      <m:oMath>
        <m:sSup>
          <m:sSupPr>
            <m:ctrlPr>
              <w:rPr>
                <w:rFonts w:ascii="Cambria Math" w:hAnsi="Cambria Math"/>
                <w:i/>
                <w:lang w:bidi="en-GB"/>
              </w:rPr>
            </m:ctrlPr>
          </m:sSupPr>
          <m:e>
            <m:r>
              <w:rPr>
                <w:rFonts w:ascii="Cambria Math" w:hAnsi="Cambria Math"/>
                <w:lang w:bidi="en-GB"/>
              </w:rPr>
              <m:t>n</m:t>
            </m:r>
          </m:e>
          <m:sup>
            <m:r>
              <w:rPr>
                <w:rFonts w:ascii="Cambria Math" w:hAnsi="Cambria Math"/>
                <w:lang w:bidi="en-GB"/>
              </w:rPr>
              <m:t>k</m:t>
            </m:r>
          </m:sup>
        </m:sSup>
      </m:oMath>
      <w:r>
        <w:rPr>
          <w:lang w:bidi="en-GB"/>
        </w:rPr>
        <w:t>) where k is a fixed positive integer.</w:t>
      </w:r>
    </w:p>
    <w:p w14:paraId="6A31498C" w14:textId="63C2F248" w:rsidR="00F22FC0" w:rsidRDefault="00F22FC0" w:rsidP="00D23D67">
      <w:pPr>
        <w:pStyle w:val="ListBullet"/>
        <w:numPr>
          <w:ilvl w:val="0"/>
          <w:numId w:val="4"/>
        </w:numPr>
        <w:rPr>
          <w:lang w:bidi="en-GB"/>
        </w:rPr>
      </w:pPr>
      <w:r>
        <w:rPr>
          <w:lang w:bidi="en-GB"/>
        </w:rPr>
        <w:t xml:space="preserve">An intractable computational problem: iff no deterministic algorithm with polynomial time complexity exists for it. </w:t>
      </w:r>
    </w:p>
    <w:p w14:paraId="2115FE21" w14:textId="7DD428B1" w:rsidR="00F22FC0" w:rsidRDefault="00F22FC0" w:rsidP="00D23D67">
      <w:pPr>
        <w:pStyle w:val="ListBullet"/>
        <w:numPr>
          <w:ilvl w:val="1"/>
          <w:numId w:val="4"/>
        </w:numPr>
        <w:rPr>
          <w:lang w:bidi="en-GB"/>
        </w:rPr>
      </w:pPr>
      <w:r>
        <w:rPr>
          <w:lang w:bidi="en-GB"/>
        </w:rPr>
        <w:t xml:space="preserve">Many problems are classed as intractable only because a polynomial solution is unknown </w:t>
      </w:r>
    </w:p>
    <w:p w14:paraId="37BB8E93" w14:textId="2290E26B" w:rsidR="00EE1A00" w:rsidRDefault="00EE1A00" w:rsidP="00DD199F">
      <w:pPr>
        <w:rPr>
          <w:rFonts w:eastAsia="Times New Roman"/>
        </w:rPr>
      </w:pPr>
      <w:r>
        <w:rPr>
          <w:rFonts w:eastAsia="Times New Roman"/>
          <w:noProof/>
        </w:rPr>
        <w:drawing>
          <wp:anchor distT="0" distB="0" distL="114300" distR="114300" simplePos="0" relativeHeight="251674624" behindDoc="0" locked="0" layoutInCell="1" allowOverlap="1" wp14:anchorId="687540BE" wp14:editId="16122BA7">
            <wp:simplePos x="0" y="0"/>
            <wp:positionH relativeFrom="column">
              <wp:posOffset>1191895</wp:posOffset>
            </wp:positionH>
            <wp:positionV relativeFrom="paragraph">
              <wp:posOffset>132715</wp:posOffset>
            </wp:positionV>
            <wp:extent cx="4017010" cy="2687320"/>
            <wp:effectExtent l="0" t="0" r="0" b="5080"/>
            <wp:wrapSquare wrapText="bothSides"/>
            <wp:docPr id="13" name="Picture 13" descr="Screen%20Shot%202018-06-03%20at%204.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6-03%20at%204.38.03%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7010" cy="2687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597226" w14:textId="644ABF11" w:rsidR="00EE1A00" w:rsidRDefault="00EE1A00" w:rsidP="00DD199F">
      <w:pPr>
        <w:rPr>
          <w:rFonts w:eastAsia="Times New Roman"/>
        </w:rPr>
      </w:pPr>
    </w:p>
    <w:p w14:paraId="4F7CDFFD" w14:textId="5D18E25E" w:rsidR="00EE1A00" w:rsidRDefault="00EE1A00" w:rsidP="00DD199F">
      <w:pPr>
        <w:rPr>
          <w:rFonts w:eastAsia="Times New Roman"/>
        </w:rPr>
      </w:pPr>
    </w:p>
    <w:p w14:paraId="04A9D1FE" w14:textId="77777777" w:rsidR="00EE1A00" w:rsidRDefault="00EE1A00" w:rsidP="00DD199F">
      <w:pPr>
        <w:rPr>
          <w:rFonts w:eastAsia="Times New Roman"/>
        </w:rPr>
      </w:pPr>
    </w:p>
    <w:p w14:paraId="6CB9179F" w14:textId="1387FF03" w:rsidR="00AC12E5" w:rsidRDefault="00AC12E5" w:rsidP="00DD199F">
      <w:pPr>
        <w:rPr>
          <w:rFonts w:eastAsia="Times New Roman"/>
        </w:rPr>
      </w:pPr>
    </w:p>
    <w:p w14:paraId="52217012" w14:textId="77777777" w:rsidR="00EE1A00" w:rsidRDefault="00EE1A00" w:rsidP="00DD199F">
      <w:pPr>
        <w:rPr>
          <w:rFonts w:eastAsia="Times New Roman"/>
        </w:rPr>
      </w:pPr>
    </w:p>
    <w:p w14:paraId="33CD67F8" w14:textId="77777777" w:rsidR="00EE1A00" w:rsidRDefault="00EE1A00" w:rsidP="00DD199F">
      <w:pPr>
        <w:rPr>
          <w:rFonts w:eastAsia="Times New Roman"/>
        </w:rPr>
      </w:pPr>
    </w:p>
    <w:p w14:paraId="6A1A615E" w14:textId="77777777" w:rsidR="00EE1A00" w:rsidRDefault="00EE1A00" w:rsidP="00DD199F">
      <w:pPr>
        <w:rPr>
          <w:rFonts w:eastAsia="Times New Roman"/>
        </w:rPr>
      </w:pPr>
    </w:p>
    <w:p w14:paraId="11164FE8" w14:textId="77777777" w:rsidR="00EE1A00" w:rsidRDefault="00EE1A00" w:rsidP="00DD199F">
      <w:pPr>
        <w:rPr>
          <w:rFonts w:eastAsia="Times New Roman"/>
        </w:rPr>
      </w:pPr>
    </w:p>
    <w:p w14:paraId="20043B52" w14:textId="77777777" w:rsidR="00EE1A00" w:rsidRDefault="00EE1A00" w:rsidP="00DD199F">
      <w:pPr>
        <w:rPr>
          <w:rFonts w:eastAsia="Times New Roman"/>
        </w:rPr>
      </w:pPr>
    </w:p>
    <w:p w14:paraId="5D646991" w14:textId="77777777" w:rsidR="00EE1A00" w:rsidRDefault="00EE1A00" w:rsidP="00DD199F">
      <w:pPr>
        <w:rPr>
          <w:rFonts w:eastAsia="Times New Roman"/>
        </w:rPr>
      </w:pPr>
    </w:p>
    <w:p w14:paraId="7032C307" w14:textId="77777777" w:rsidR="00EE1A00" w:rsidRDefault="00EE1A00" w:rsidP="00DD199F">
      <w:pPr>
        <w:rPr>
          <w:rFonts w:eastAsia="Times New Roman"/>
        </w:rPr>
      </w:pPr>
    </w:p>
    <w:p w14:paraId="6670DE33" w14:textId="77777777" w:rsidR="00EE1A00" w:rsidRDefault="00EE1A00" w:rsidP="00DD199F">
      <w:pPr>
        <w:rPr>
          <w:rFonts w:eastAsia="Times New Roman"/>
        </w:rPr>
      </w:pPr>
    </w:p>
    <w:p w14:paraId="130931B5" w14:textId="77777777" w:rsidR="00EE1A00" w:rsidRDefault="00EE1A00" w:rsidP="00DD199F">
      <w:pPr>
        <w:rPr>
          <w:rFonts w:eastAsia="Times New Roman"/>
        </w:rPr>
      </w:pPr>
    </w:p>
    <w:p w14:paraId="62C4A4CC" w14:textId="77777777" w:rsidR="00EE1A00" w:rsidRDefault="00EE1A00" w:rsidP="00DD199F">
      <w:pPr>
        <w:rPr>
          <w:rFonts w:eastAsia="Times New Roman"/>
        </w:rPr>
      </w:pPr>
    </w:p>
    <w:p w14:paraId="2CF32138" w14:textId="77777777" w:rsidR="00EE1A00" w:rsidRDefault="00EE1A00" w:rsidP="00DD199F">
      <w:pPr>
        <w:rPr>
          <w:rFonts w:eastAsia="Times New Roman"/>
        </w:rPr>
      </w:pPr>
    </w:p>
    <w:p w14:paraId="064E2588" w14:textId="77777777" w:rsidR="00EE1A00" w:rsidRDefault="00EE1A00" w:rsidP="00DD199F">
      <w:pPr>
        <w:rPr>
          <w:rFonts w:eastAsia="Times New Roman"/>
        </w:rPr>
      </w:pPr>
    </w:p>
    <w:p w14:paraId="7F02911E" w14:textId="77777777" w:rsidR="00EE1A00" w:rsidRDefault="00EE1A00" w:rsidP="00DD199F">
      <w:pPr>
        <w:rPr>
          <w:rFonts w:eastAsia="Times New Roman"/>
        </w:rPr>
      </w:pPr>
    </w:p>
    <w:p w14:paraId="20862D60" w14:textId="77777777" w:rsidR="00EE1A00" w:rsidRDefault="00EE1A00" w:rsidP="00DD199F">
      <w:pPr>
        <w:rPr>
          <w:rFonts w:eastAsia="Times New Roman"/>
        </w:rPr>
      </w:pPr>
    </w:p>
    <w:p w14:paraId="568790EB" w14:textId="77777777" w:rsidR="00EE1A00" w:rsidRDefault="00EE1A00" w:rsidP="00DD199F">
      <w:pPr>
        <w:rPr>
          <w:rFonts w:eastAsia="Times New Roman"/>
        </w:rPr>
      </w:pPr>
    </w:p>
    <w:p w14:paraId="29CF676E" w14:textId="77777777" w:rsidR="00EE1A00" w:rsidRDefault="00EE1A00" w:rsidP="00DD199F">
      <w:pPr>
        <w:rPr>
          <w:rFonts w:eastAsia="Times New Roman"/>
        </w:rPr>
      </w:pPr>
    </w:p>
    <w:p w14:paraId="14BFBB8F" w14:textId="77777777" w:rsidR="00EE1A00" w:rsidRDefault="00EE1A00" w:rsidP="00DD199F">
      <w:pPr>
        <w:rPr>
          <w:rFonts w:eastAsia="Times New Roman"/>
        </w:rPr>
      </w:pPr>
    </w:p>
    <w:p w14:paraId="1A8B1333" w14:textId="5B9C3F6E" w:rsidR="00EE1A00" w:rsidRDefault="00151CA2" w:rsidP="00DD199F">
      <w:pPr>
        <w:rPr>
          <w:rFonts w:eastAsia="Times New Roman"/>
          <w:b/>
          <w:u w:val="single"/>
        </w:rPr>
      </w:pPr>
      <w:r>
        <w:rPr>
          <w:rFonts w:eastAsia="Times New Roman"/>
          <w:b/>
          <w:u w:val="single"/>
        </w:rPr>
        <w:t xml:space="preserve">Asymptotic Bounds on running time </w:t>
      </w:r>
    </w:p>
    <w:p w14:paraId="3062DBEF" w14:textId="77777777" w:rsidR="00151CA2" w:rsidRDefault="00151CA2" w:rsidP="00DD199F">
      <w:pPr>
        <w:rPr>
          <w:rFonts w:eastAsia="Times New Roman"/>
          <w:b/>
          <w:u w:val="single"/>
        </w:rPr>
      </w:pPr>
    </w:p>
    <w:p w14:paraId="143A5679" w14:textId="32B7D86F" w:rsidR="00151CA2" w:rsidRDefault="00151CA2" w:rsidP="00D23D67">
      <w:pPr>
        <w:pStyle w:val="ListParagraph"/>
        <w:numPr>
          <w:ilvl w:val="0"/>
          <w:numId w:val="5"/>
        </w:numPr>
        <w:rPr>
          <w:rFonts w:eastAsia="Times New Roman"/>
        </w:rPr>
      </w:pPr>
      <w:r>
        <w:rPr>
          <w:rFonts w:eastAsia="Times New Roman"/>
          <w:noProof/>
        </w:rPr>
        <w:drawing>
          <wp:anchor distT="0" distB="0" distL="114300" distR="114300" simplePos="0" relativeHeight="251675648" behindDoc="0" locked="0" layoutInCell="1" allowOverlap="1" wp14:anchorId="5B8B942C" wp14:editId="7FD983DD">
            <wp:simplePos x="0" y="0"/>
            <wp:positionH relativeFrom="column">
              <wp:posOffset>394335</wp:posOffset>
            </wp:positionH>
            <wp:positionV relativeFrom="paragraph">
              <wp:posOffset>555625</wp:posOffset>
            </wp:positionV>
            <wp:extent cx="5537835" cy="770255"/>
            <wp:effectExtent l="0" t="0" r="0" b="0"/>
            <wp:wrapSquare wrapText="bothSides"/>
            <wp:docPr id="18" name="Picture 18" descr="Screen%20Shot%202018-06-03%20at%204.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6-03%20at%204.40.29%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7835" cy="770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rPr>
        <w:t xml:space="preserve">Asymptotic notation measures the running time of the algorithm in terms of elementary operations, i.e. asymptotic bounds are independent of inputs and implementation: </w:t>
      </w:r>
    </w:p>
    <w:p w14:paraId="1FA8D3FC" w14:textId="6E48D3E6" w:rsidR="00151CA2" w:rsidRPr="00151CA2" w:rsidRDefault="00151CA2" w:rsidP="00151CA2">
      <w:pPr>
        <w:rPr>
          <w:rFonts w:eastAsia="Times New Roman"/>
        </w:rPr>
      </w:pPr>
    </w:p>
    <w:p w14:paraId="646C527C" w14:textId="714D04E2" w:rsidR="00EE1A00" w:rsidRDefault="00151CA2" w:rsidP="00D23D67">
      <w:pPr>
        <w:pStyle w:val="ListParagraph"/>
        <w:numPr>
          <w:ilvl w:val="0"/>
          <w:numId w:val="5"/>
        </w:numPr>
        <w:rPr>
          <w:rFonts w:eastAsia="Times New Roman"/>
        </w:rPr>
      </w:pPr>
      <w:r>
        <w:rPr>
          <w:rFonts w:eastAsia="Times New Roman"/>
        </w:rPr>
        <w:t xml:space="preserve">In general, the running time varies not only according to the size of the input, but the input itself. </w:t>
      </w:r>
    </w:p>
    <w:p w14:paraId="32C14AAA" w14:textId="77777777" w:rsidR="00151CA2" w:rsidRPr="00151CA2" w:rsidRDefault="00151CA2" w:rsidP="00151CA2">
      <w:pPr>
        <w:rPr>
          <w:rFonts w:eastAsia="Times New Roman"/>
        </w:rPr>
      </w:pPr>
    </w:p>
    <w:p w14:paraId="6C31C9DB" w14:textId="77777777" w:rsidR="00151CA2" w:rsidRDefault="00151CA2" w:rsidP="00D23D67">
      <w:pPr>
        <w:pStyle w:val="ListParagraph"/>
        <w:numPr>
          <w:ilvl w:val="1"/>
          <w:numId w:val="5"/>
        </w:numPr>
        <w:rPr>
          <w:rFonts w:eastAsia="Times New Roman"/>
        </w:rPr>
      </w:pPr>
      <w:r>
        <w:rPr>
          <w:rFonts w:eastAsia="Times New Roman"/>
        </w:rPr>
        <w:t>Some sorting algorithms take almost no time if the input is already sorted in the desired order, but much longer if it is not.</w:t>
      </w:r>
    </w:p>
    <w:p w14:paraId="18C6D289" w14:textId="77777777" w:rsidR="00151CA2" w:rsidRDefault="00151CA2" w:rsidP="00D23D67">
      <w:pPr>
        <w:pStyle w:val="ListParagraph"/>
        <w:numPr>
          <w:ilvl w:val="0"/>
          <w:numId w:val="5"/>
        </w:numPr>
        <w:rPr>
          <w:rFonts w:eastAsia="Times New Roman"/>
        </w:rPr>
      </w:pPr>
      <w:r>
        <w:rPr>
          <w:rFonts w:eastAsia="Times New Roman"/>
        </w:rPr>
        <w:t xml:space="preserve">The most common performance measure for all inputs: </w:t>
      </w:r>
    </w:p>
    <w:p w14:paraId="4283A4BB" w14:textId="77777777" w:rsidR="00151CA2" w:rsidRDefault="00151CA2" w:rsidP="00D23D67">
      <w:pPr>
        <w:pStyle w:val="ListParagraph"/>
        <w:numPr>
          <w:ilvl w:val="1"/>
          <w:numId w:val="5"/>
        </w:numPr>
        <w:rPr>
          <w:rFonts w:eastAsia="Times New Roman"/>
        </w:rPr>
      </w:pPr>
      <w:r>
        <w:rPr>
          <w:rFonts w:eastAsia="Times New Roman"/>
        </w:rPr>
        <w:t xml:space="preserve">The worst-case running time and the average-case running time. </w:t>
      </w:r>
    </w:p>
    <w:p w14:paraId="5DBEF57C" w14:textId="77777777" w:rsidR="00151CA2" w:rsidRDefault="00151CA2" w:rsidP="00151CA2">
      <w:pPr>
        <w:rPr>
          <w:rFonts w:eastAsia="Times New Roman"/>
        </w:rPr>
      </w:pPr>
    </w:p>
    <w:p w14:paraId="258BC439" w14:textId="77777777" w:rsidR="00151CA2" w:rsidRDefault="00151CA2" w:rsidP="00151CA2">
      <w:pPr>
        <w:rPr>
          <w:rFonts w:eastAsia="Times New Roman"/>
        </w:rPr>
      </w:pPr>
      <w:r w:rsidRPr="00151CA2">
        <w:rPr>
          <w:rFonts w:eastAsia="Times New Roman"/>
        </w:rPr>
        <w:t xml:space="preserve"> </w:t>
      </w:r>
    </w:p>
    <w:p w14:paraId="28584351" w14:textId="77777777" w:rsidR="00151CA2" w:rsidRDefault="00151CA2" w:rsidP="00151CA2">
      <w:pPr>
        <w:rPr>
          <w:rFonts w:eastAsia="Times New Roman"/>
          <w:b/>
          <w:u w:val="single"/>
        </w:rPr>
      </w:pPr>
      <w:r>
        <w:rPr>
          <w:rFonts w:eastAsia="Times New Roman"/>
          <w:b/>
          <w:u w:val="single"/>
        </w:rPr>
        <w:t xml:space="preserve">The Worst-case Running Time </w:t>
      </w:r>
    </w:p>
    <w:p w14:paraId="7AF88ED5" w14:textId="77777777" w:rsidR="00151CA2" w:rsidRDefault="00151CA2" w:rsidP="00151CA2">
      <w:pPr>
        <w:rPr>
          <w:rFonts w:eastAsia="Times New Roman"/>
          <w:b/>
          <w:u w:val="single"/>
        </w:rPr>
      </w:pPr>
    </w:p>
    <w:p w14:paraId="7DF38B3E" w14:textId="2BA7755C" w:rsidR="00151CA2" w:rsidRDefault="00151CA2" w:rsidP="00D23D67">
      <w:pPr>
        <w:pStyle w:val="ListParagraph"/>
        <w:numPr>
          <w:ilvl w:val="0"/>
          <w:numId w:val="6"/>
        </w:numPr>
        <w:rPr>
          <w:rFonts w:eastAsia="Times New Roman"/>
        </w:rPr>
      </w:pPr>
      <w:r>
        <w:rPr>
          <w:rFonts w:eastAsia="Times New Roman"/>
        </w:rPr>
        <w:t>Advantages</w:t>
      </w:r>
    </w:p>
    <w:p w14:paraId="094EB5F7" w14:textId="1C26663E" w:rsidR="00151CA2" w:rsidRDefault="00151CA2" w:rsidP="00D23D67">
      <w:pPr>
        <w:pStyle w:val="ListParagraph"/>
        <w:numPr>
          <w:ilvl w:val="1"/>
          <w:numId w:val="6"/>
        </w:numPr>
        <w:rPr>
          <w:rFonts w:eastAsia="Times New Roman"/>
        </w:rPr>
      </w:pPr>
      <w:r>
        <w:rPr>
          <w:rFonts w:eastAsia="Times New Roman"/>
        </w:rPr>
        <w:t>An upper bound of the worst-case running time is usually easy to find</w:t>
      </w:r>
    </w:p>
    <w:p w14:paraId="3AAFE43B" w14:textId="64AF0ABD" w:rsidR="00151CA2" w:rsidRDefault="00151CA2" w:rsidP="00D23D67">
      <w:pPr>
        <w:pStyle w:val="ListParagraph"/>
        <w:numPr>
          <w:ilvl w:val="1"/>
          <w:numId w:val="6"/>
        </w:numPr>
        <w:rPr>
          <w:rFonts w:eastAsia="Times New Roman"/>
        </w:rPr>
      </w:pPr>
      <w:r>
        <w:rPr>
          <w:rFonts w:eastAsia="Times New Roman"/>
        </w:rPr>
        <w:t xml:space="preserve">It is essentially for so-called “mission-critical” applications </w:t>
      </w:r>
    </w:p>
    <w:p w14:paraId="58223FFC" w14:textId="30941651" w:rsidR="00151CA2" w:rsidRDefault="00151CA2" w:rsidP="00D23D67">
      <w:pPr>
        <w:pStyle w:val="ListParagraph"/>
        <w:numPr>
          <w:ilvl w:val="0"/>
          <w:numId w:val="6"/>
        </w:numPr>
        <w:rPr>
          <w:rFonts w:eastAsia="Times New Roman"/>
        </w:rPr>
      </w:pPr>
      <w:r>
        <w:rPr>
          <w:rFonts w:eastAsia="Times New Roman"/>
        </w:rPr>
        <w:t>Drawbacks:</w:t>
      </w:r>
    </w:p>
    <w:p w14:paraId="4E691694" w14:textId="0BCA7008" w:rsidR="00151CA2" w:rsidRDefault="00151CA2" w:rsidP="00D23D67">
      <w:pPr>
        <w:pStyle w:val="ListParagraph"/>
        <w:numPr>
          <w:ilvl w:val="1"/>
          <w:numId w:val="6"/>
        </w:numPr>
        <w:rPr>
          <w:rFonts w:eastAsia="Times New Roman"/>
        </w:rPr>
      </w:pPr>
      <w:r>
        <w:rPr>
          <w:rFonts w:eastAsia="Times New Roman"/>
        </w:rPr>
        <w:t xml:space="preserve">It may be too pessimistic: </w:t>
      </w:r>
      <w:r w:rsidR="00007A9C">
        <w:rPr>
          <w:rFonts w:eastAsia="Times New Roman"/>
        </w:rPr>
        <w:t>encountered</w:t>
      </w:r>
      <w:r>
        <w:rPr>
          <w:rFonts w:eastAsia="Times New Roman"/>
        </w:rPr>
        <w:t xml:space="preserve"> inputs may lead to much lower running times that the “upper bound” </w:t>
      </w:r>
    </w:p>
    <w:p w14:paraId="0956EB7B" w14:textId="3B96B14E" w:rsidR="00007A9C" w:rsidRPr="00007A9C" w:rsidRDefault="00151CA2" w:rsidP="00D23D67">
      <w:pPr>
        <w:pStyle w:val="ListParagraph"/>
        <w:numPr>
          <w:ilvl w:val="2"/>
          <w:numId w:val="6"/>
        </w:numPr>
        <w:rPr>
          <w:rFonts w:eastAsia="Times New Roman"/>
        </w:rPr>
      </w:pPr>
      <w:r>
        <w:rPr>
          <w:rFonts w:eastAsia="Times New Roman"/>
        </w:rPr>
        <w:t xml:space="preserve">The most popular fast sorting algorithm, quicksort, is </w:t>
      </w:r>
      <w:r>
        <w:rPr>
          <w:rFonts w:ascii="Times" w:eastAsia="Times New Roman" w:hAnsi="Times" w:cs="Arial"/>
          <w:color w:val="222222"/>
          <w:shd w:val="clear" w:color="auto" w:fill="FFFFFF"/>
        </w:rPr>
        <w:t>Θ(</w:t>
      </w:r>
      <m:oMath>
        <m:sSup>
          <m:sSupPr>
            <m:ctrlPr>
              <w:rPr>
                <w:rFonts w:ascii="Cambria Math" w:eastAsia="Times New Roman" w:hAnsi="Cambria Math" w:cs="Arial"/>
                <w:i/>
                <w:color w:val="222222"/>
                <w:shd w:val="clear" w:color="auto" w:fill="FFFFFF"/>
              </w:rPr>
            </m:ctrlPr>
          </m:sSupPr>
          <m:e>
            <m:r>
              <w:rPr>
                <w:rFonts w:ascii="Cambria Math" w:eastAsia="Times New Roman" w:hAnsi="Cambria Math" w:cs="Arial"/>
                <w:color w:val="222222"/>
                <w:shd w:val="clear" w:color="auto" w:fill="FFFFFF"/>
              </w:rPr>
              <m:t>n</m:t>
            </m:r>
          </m:e>
          <m:sup>
            <m:r>
              <w:rPr>
                <w:rFonts w:ascii="Cambria Math" w:eastAsia="Times New Roman" w:hAnsi="Cambria Math" w:cs="Arial"/>
                <w:color w:val="222222"/>
                <w:shd w:val="clear" w:color="auto" w:fill="FFFFFF"/>
              </w:rPr>
              <m:t>2</m:t>
            </m:r>
          </m:sup>
        </m:sSup>
      </m:oMath>
      <w:r w:rsidRPr="00075CB7">
        <w:rPr>
          <w:rFonts w:ascii="Times" w:eastAsia="Times New Roman" w:hAnsi="Times" w:cs="Arial"/>
          <w:color w:val="222222"/>
          <w:shd w:val="clear" w:color="auto" w:fill="FFFFFF"/>
        </w:rPr>
        <w:t>)</w:t>
      </w:r>
      <w:r w:rsidR="00007A9C">
        <w:rPr>
          <w:rFonts w:ascii="Times" w:eastAsia="Times New Roman" w:hAnsi="Times" w:cs="Arial"/>
          <w:color w:val="222222"/>
          <w:shd w:val="clear" w:color="auto" w:fill="FFFFFF"/>
        </w:rPr>
        <w:t xml:space="preserve"> in the worst case, but Θ(nlogn</w:t>
      </w:r>
      <w:r w:rsidR="00007A9C" w:rsidRPr="00075CB7">
        <w:rPr>
          <w:rFonts w:ascii="Times" w:eastAsia="Times New Roman" w:hAnsi="Times" w:cs="Arial"/>
          <w:color w:val="222222"/>
          <w:shd w:val="clear" w:color="auto" w:fill="FFFFFF"/>
        </w:rPr>
        <w:t>)</w:t>
      </w:r>
      <w:r w:rsidR="00007A9C">
        <w:rPr>
          <w:rFonts w:ascii="Times" w:eastAsia="Times New Roman" w:hAnsi="Times" w:cs="Arial"/>
          <w:color w:val="222222"/>
          <w:shd w:val="clear" w:color="auto" w:fill="FFFFFF"/>
        </w:rPr>
        <w:t xml:space="preserve"> for “random” inputs, being most frequent in practice. </w:t>
      </w:r>
    </w:p>
    <w:p w14:paraId="6B51065F" w14:textId="77777777" w:rsidR="00007A9C" w:rsidRPr="00007A9C" w:rsidRDefault="00007A9C" w:rsidP="00D23D67">
      <w:pPr>
        <w:pStyle w:val="ListParagraph"/>
        <w:numPr>
          <w:ilvl w:val="1"/>
          <w:numId w:val="6"/>
        </w:numPr>
        <w:rPr>
          <w:rFonts w:eastAsia="Times New Roman"/>
        </w:rPr>
      </w:pPr>
      <w:r>
        <w:rPr>
          <w:rFonts w:ascii="Times" w:eastAsia="Times New Roman" w:hAnsi="Times" w:cs="Arial"/>
          <w:color w:val="222222"/>
          <w:shd w:val="clear" w:color="auto" w:fill="FFFFFF"/>
        </w:rPr>
        <w:t xml:space="preserve">The worst-case input might be unlikely to be met in practice. </w:t>
      </w:r>
    </w:p>
    <w:p w14:paraId="06F719FA" w14:textId="1CA22D46" w:rsidR="00151CA2" w:rsidRPr="00DF6B3F" w:rsidRDefault="00007A9C" w:rsidP="00D23D67">
      <w:pPr>
        <w:pStyle w:val="ListParagraph"/>
        <w:numPr>
          <w:ilvl w:val="1"/>
          <w:numId w:val="6"/>
        </w:numPr>
        <w:rPr>
          <w:rStyle w:val="apple-converted-space"/>
          <w:rFonts w:eastAsia="Times New Roman"/>
        </w:rPr>
      </w:pPr>
      <w:r>
        <w:rPr>
          <w:rFonts w:ascii="Times" w:eastAsia="Times New Roman" w:hAnsi="Times" w:cs="Arial"/>
          <w:color w:val="222222"/>
          <w:shd w:val="clear" w:color="auto" w:fill="FFFFFF"/>
        </w:rPr>
        <w:t xml:space="preserve">In many </w:t>
      </w:r>
      <w:r w:rsidR="00DF6B3F">
        <w:rPr>
          <w:rFonts w:ascii="Times" w:eastAsia="Times New Roman" w:hAnsi="Times" w:cs="Arial"/>
          <w:color w:val="222222"/>
          <w:shd w:val="clear" w:color="auto" w:fill="FFFFFF"/>
        </w:rPr>
        <w:t>cases,</w:t>
      </w:r>
      <w:r>
        <w:rPr>
          <w:rFonts w:ascii="Times" w:eastAsia="Times New Roman" w:hAnsi="Times" w:cs="Arial"/>
          <w:color w:val="222222"/>
          <w:shd w:val="clear" w:color="auto" w:fill="FFFFFF"/>
        </w:rPr>
        <w:t xml:space="preserve"> it is difficult to specify the worst-case input. </w:t>
      </w:r>
      <w:r w:rsidRPr="00075CB7">
        <w:rPr>
          <w:rStyle w:val="apple-converted-space"/>
          <w:rFonts w:ascii="Times" w:eastAsia="Times New Roman" w:hAnsi="Times" w:cs="Arial"/>
          <w:color w:val="222222"/>
          <w:shd w:val="clear" w:color="auto" w:fill="FFFFFF"/>
        </w:rPr>
        <w:t> </w:t>
      </w:r>
      <w:r w:rsidR="00151CA2" w:rsidRPr="00075CB7">
        <w:rPr>
          <w:rStyle w:val="apple-converted-space"/>
          <w:rFonts w:ascii="Times" w:eastAsia="Times New Roman" w:hAnsi="Times" w:cs="Arial"/>
          <w:color w:val="222222"/>
          <w:shd w:val="clear" w:color="auto" w:fill="FFFFFF"/>
        </w:rPr>
        <w:t> </w:t>
      </w:r>
    </w:p>
    <w:p w14:paraId="14AFA63B" w14:textId="77777777" w:rsidR="00DF6B3F" w:rsidRDefault="00DF6B3F" w:rsidP="00DF6B3F">
      <w:pPr>
        <w:rPr>
          <w:rFonts w:eastAsia="Times New Roman"/>
        </w:rPr>
      </w:pPr>
    </w:p>
    <w:p w14:paraId="6FBC8E11" w14:textId="77777777" w:rsidR="00DF6B3F" w:rsidRPr="00DF6B3F" w:rsidRDefault="00DF6B3F" w:rsidP="00DF6B3F">
      <w:pPr>
        <w:rPr>
          <w:rFonts w:eastAsia="Times New Roman"/>
        </w:rPr>
      </w:pPr>
    </w:p>
    <w:p w14:paraId="1DFC8D4E" w14:textId="16049D74" w:rsidR="00DF6B3F" w:rsidRDefault="00DF6B3F" w:rsidP="00DF6B3F">
      <w:pPr>
        <w:rPr>
          <w:rFonts w:eastAsia="Times New Roman"/>
          <w:b/>
          <w:u w:val="single"/>
        </w:rPr>
      </w:pPr>
      <w:r>
        <w:rPr>
          <w:rFonts w:eastAsia="Times New Roman"/>
          <w:b/>
          <w:u w:val="single"/>
        </w:rPr>
        <w:t xml:space="preserve">The Average-case Running Time </w:t>
      </w:r>
    </w:p>
    <w:p w14:paraId="46510FE3" w14:textId="2B762B80" w:rsidR="00DF6B3F" w:rsidRDefault="00DF6B3F" w:rsidP="00DF6B3F">
      <w:pPr>
        <w:rPr>
          <w:rFonts w:eastAsia="Times New Roman"/>
          <w:b/>
          <w:u w:val="single"/>
        </w:rPr>
      </w:pPr>
    </w:p>
    <w:p w14:paraId="7650263C" w14:textId="7C296833" w:rsidR="00DF6B3F" w:rsidRDefault="00DF6B3F" w:rsidP="00D23D67">
      <w:pPr>
        <w:pStyle w:val="ListParagraph"/>
        <w:numPr>
          <w:ilvl w:val="0"/>
          <w:numId w:val="7"/>
        </w:numPr>
        <w:rPr>
          <w:rFonts w:eastAsia="Times New Roman"/>
        </w:rPr>
      </w:pPr>
      <w:r>
        <w:rPr>
          <w:rFonts w:eastAsia="Times New Roman"/>
        </w:rPr>
        <w:t xml:space="preserve">A probability distribution on the inputs must be specified </w:t>
      </w:r>
    </w:p>
    <w:p w14:paraId="437AFB38" w14:textId="6FCDBCC3" w:rsidR="00DF6B3F" w:rsidRDefault="00DF6B3F" w:rsidP="00D23D67">
      <w:pPr>
        <w:pStyle w:val="ListParagraph"/>
        <w:numPr>
          <w:ilvl w:val="1"/>
          <w:numId w:val="7"/>
        </w:numPr>
        <w:rPr>
          <w:rFonts w:eastAsia="Times New Roman"/>
        </w:rPr>
      </w:pPr>
      <w:r>
        <w:rPr>
          <w:rFonts w:eastAsia="Times New Roman"/>
        </w:rPr>
        <w:t>Simple assumption: all equally likely inputs of size n</w:t>
      </w:r>
    </w:p>
    <w:p w14:paraId="19CD3096" w14:textId="32102236" w:rsidR="00DF6B3F" w:rsidRDefault="00DF6B3F" w:rsidP="00D23D67">
      <w:pPr>
        <w:pStyle w:val="ListParagraph"/>
        <w:numPr>
          <w:ilvl w:val="1"/>
          <w:numId w:val="7"/>
        </w:numPr>
        <w:rPr>
          <w:rFonts w:eastAsia="Times New Roman"/>
        </w:rPr>
      </w:pPr>
      <w:r>
        <w:rPr>
          <w:rFonts w:eastAsia="Times New Roman"/>
        </w:rPr>
        <w:t xml:space="preserve">Sometimes this assumption may not hold for the real inputs </w:t>
      </w:r>
    </w:p>
    <w:p w14:paraId="42CF6F9D" w14:textId="3DD48F15" w:rsidR="00DF6B3F" w:rsidRDefault="00DF6B3F" w:rsidP="00D23D67">
      <w:pPr>
        <w:pStyle w:val="ListParagraph"/>
        <w:numPr>
          <w:ilvl w:val="0"/>
          <w:numId w:val="7"/>
        </w:numPr>
        <w:rPr>
          <w:rFonts w:eastAsia="Times New Roman"/>
        </w:rPr>
      </w:pPr>
      <w:r>
        <w:rPr>
          <w:rFonts w:eastAsia="Times New Roman"/>
        </w:rPr>
        <w:t xml:space="preserve">The analysis might be a difficult math challenge </w:t>
      </w:r>
    </w:p>
    <w:p w14:paraId="7A0A4C50" w14:textId="70DE3C47" w:rsidR="00DF6B3F" w:rsidRPr="00DF6B3F" w:rsidRDefault="00DF6B3F" w:rsidP="00D23D67">
      <w:pPr>
        <w:pStyle w:val="ListParagraph"/>
        <w:numPr>
          <w:ilvl w:val="0"/>
          <w:numId w:val="7"/>
        </w:numPr>
        <w:rPr>
          <w:rFonts w:eastAsia="Times New Roman"/>
        </w:rPr>
      </w:pPr>
      <w:r>
        <w:rPr>
          <w:rFonts w:eastAsia="Times New Roman"/>
        </w:rPr>
        <w:t xml:space="preserve">Even if the average-case complexity is good, the worst-case one may be very bad. </w:t>
      </w:r>
    </w:p>
    <w:p w14:paraId="5C158163" w14:textId="18BB53AD" w:rsidR="00DF6B3F" w:rsidRDefault="00DF6B3F" w:rsidP="00151CA2">
      <w:pPr>
        <w:rPr>
          <w:rFonts w:eastAsia="Times New Roman"/>
        </w:rPr>
      </w:pPr>
      <w:r>
        <w:rPr>
          <w:rFonts w:eastAsia="Times New Roman"/>
          <w:noProof/>
        </w:rPr>
        <w:drawing>
          <wp:anchor distT="0" distB="0" distL="114300" distR="114300" simplePos="0" relativeHeight="251676672" behindDoc="0" locked="0" layoutInCell="1" allowOverlap="1" wp14:anchorId="1D016963" wp14:editId="48296648">
            <wp:simplePos x="0" y="0"/>
            <wp:positionH relativeFrom="column">
              <wp:posOffset>389255</wp:posOffset>
            </wp:positionH>
            <wp:positionV relativeFrom="paragraph">
              <wp:posOffset>116205</wp:posOffset>
            </wp:positionV>
            <wp:extent cx="5729605" cy="1235710"/>
            <wp:effectExtent l="0" t="0" r="10795" b="8890"/>
            <wp:wrapSquare wrapText="bothSides"/>
            <wp:docPr id="19" name="Picture 19" descr="Screen%20Shot%202018-06-03%20at%204.4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6-03%20at%204.46.16%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9605" cy="123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119F03" w14:textId="37732518" w:rsidR="00DF6B3F" w:rsidRDefault="00DF6B3F" w:rsidP="00151CA2">
      <w:pPr>
        <w:rPr>
          <w:rFonts w:eastAsia="Times New Roman"/>
        </w:rPr>
      </w:pPr>
    </w:p>
    <w:p w14:paraId="7A57038C" w14:textId="77777777" w:rsidR="00DF6B3F" w:rsidRDefault="00DF6B3F" w:rsidP="00151CA2">
      <w:pPr>
        <w:rPr>
          <w:rFonts w:eastAsia="Times New Roman"/>
        </w:rPr>
      </w:pPr>
    </w:p>
    <w:p w14:paraId="77301342" w14:textId="77777777" w:rsidR="00DF6B3F" w:rsidRDefault="00DF6B3F" w:rsidP="00151CA2">
      <w:pPr>
        <w:rPr>
          <w:rFonts w:eastAsia="Times New Roman"/>
        </w:rPr>
      </w:pPr>
    </w:p>
    <w:p w14:paraId="0A5FBF7E" w14:textId="77777777" w:rsidR="00DF6B3F" w:rsidRDefault="00DF6B3F" w:rsidP="00151CA2">
      <w:pPr>
        <w:rPr>
          <w:rFonts w:eastAsia="Times New Roman"/>
        </w:rPr>
      </w:pPr>
    </w:p>
    <w:p w14:paraId="164209A3" w14:textId="77777777" w:rsidR="00DF6B3F" w:rsidRDefault="00DF6B3F" w:rsidP="00151CA2">
      <w:pPr>
        <w:rPr>
          <w:rFonts w:eastAsia="Times New Roman"/>
        </w:rPr>
      </w:pPr>
    </w:p>
    <w:p w14:paraId="7E7862EA" w14:textId="77777777" w:rsidR="00DF6B3F" w:rsidRDefault="00DF6B3F" w:rsidP="00151CA2">
      <w:pPr>
        <w:rPr>
          <w:rFonts w:eastAsia="Times New Roman"/>
        </w:rPr>
      </w:pPr>
    </w:p>
    <w:p w14:paraId="6B77ADC1" w14:textId="756EFD24" w:rsidR="00DF6B3F" w:rsidRDefault="00DF6B3F" w:rsidP="00151CA2">
      <w:pPr>
        <w:rPr>
          <w:rFonts w:eastAsia="Times New Roman"/>
        </w:rPr>
      </w:pPr>
    </w:p>
    <w:p w14:paraId="6951C3F7" w14:textId="59278839" w:rsidR="00DF6B3F" w:rsidRDefault="00DF6B3F" w:rsidP="00151CA2">
      <w:pPr>
        <w:rPr>
          <w:rFonts w:eastAsia="Times New Roman"/>
        </w:rPr>
      </w:pPr>
    </w:p>
    <w:p w14:paraId="00D7C881" w14:textId="77777777" w:rsidR="00DF6B3F" w:rsidRDefault="00DF6B3F" w:rsidP="00151CA2">
      <w:pPr>
        <w:rPr>
          <w:rFonts w:eastAsia="Times New Roman"/>
        </w:rPr>
      </w:pPr>
    </w:p>
    <w:p w14:paraId="57FC125C" w14:textId="703F40CF" w:rsidR="00DF6B3F" w:rsidRPr="00B120F5" w:rsidRDefault="00DF6B3F" w:rsidP="00DF6B3F">
      <w:pPr>
        <w:pStyle w:val="Heading1"/>
        <w:rPr>
          <w:lang w:val="en-GB"/>
        </w:rPr>
      </w:pPr>
      <w:r>
        <w:rPr>
          <w:lang w:val="en-GB"/>
        </w:rPr>
        <w:t xml:space="preserve">LECTURE 7: Recurrent Algorithms  </w:t>
      </w:r>
    </w:p>
    <w:p w14:paraId="4ACB4009" w14:textId="77777777" w:rsidR="00C24D7B" w:rsidRDefault="00C24D7B" w:rsidP="00DF6B3F">
      <w:pPr>
        <w:pStyle w:val="ListBullet"/>
        <w:numPr>
          <w:ilvl w:val="0"/>
          <w:numId w:val="0"/>
        </w:numPr>
        <w:ind w:left="432" w:hanging="432"/>
        <w:rPr>
          <w:b/>
          <w:u w:val="single"/>
          <w:lang w:bidi="en-GB"/>
        </w:rPr>
      </w:pPr>
      <w:r>
        <w:rPr>
          <w:b/>
          <w:u w:val="single"/>
          <w:lang w:bidi="en-GB"/>
        </w:rPr>
        <w:t xml:space="preserve">Divide-and-Conquer Principle </w:t>
      </w:r>
    </w:p>
    <w:p w14:paraId="1189F764" w14:textId="77777777" w:rsidR="00C24D7B" w:rsidRDefault="00C24D7B" w:rsidP="00DF6B3F">
      <w:pPr>
        <w:pStyle w:val="ListBullet"/>
        <w:numPr>
          <w:ilvl w:val="0"/>
          <w:numId w:val="0"/>
        </w:numPr>
        <w:ind w:left="432" w:hanging="432"/>
        <w:rPr>
          <w:b/>
          <w:u w:val="single"/>
          <w:lang w:bidi="en-GB"/>
        </w:rPr>
      </w:pPr>
    </w:p>
    <w:p w14:paraId="7C594143" w14:textId="5079D0E9" w:rsidR="00DF6B3F" w:rsidRDefault="009B1EAD" w:rsidP="00D23D67">
      <w:pPr>
        <w:pStyle w:val="ListBullet"/>
        <w:numPr>
          <w:ilvl w:val="0"/>
          <w:numId w:val="8"/>
        </w:numPr>
        <w:rPr>
          <w:lang w:bidi="en-GB"/>
        </w:rPr>
      </w:pPr>
      <w:r>
        <w:rPr>
          <w:lang w:bidi="en-GB"/>
        </w:rPr>
        <w:t xml:space="preserve">Divide a large problem into smaller subproblems; </w:t>
      </w:r>
    </w:p>
    <w:p w14:paraId="6C505EE5" w14:textId="72662E13" w:rsidR="009B1EAD" w:rsidRDefault="009B1EAD" w:rsidP="00D23D67">
      <w:pPr>
        <w:pStyle w:val="ListBullet"/>
        <w:numPr>
          <w:ilvl w:val="0"/>
          <w:numId w:val="8"/>
        </w:numPr>
        <w:rPr>
          <w:lang w:bidi="en-GB"/>
        </w:rPr>
      </w:pPr>
      <w:r>
        <w:rPr>
          <w:lang w:bidi="en-GB"/>
        </w:rPr>
        <w:t xml:space="preserve">Recursively solve each subproblem, then </w:t>
      </w:r>
    </w:p>
    <w:p w14:paraId="0405ED1D" w14:textId="5CDFE013" w:rsidR="009B1EAD" w:rsidRDefault="009B1EAD" w:rsidP="00D23D67">
      <w:pPr>
        <w:pStyle w:val="ListBullet"/>
        <w:numPr>
          <w:ilvl w:val="0"/>
          <w:numId w:val="8"/>
        </w:numPr>
        <w:rPr>
          <w:lang w:bidi="en-GB"/>
        </w:rPr>
      </w:pPr>
      <w:r>
        <w:rPr>
          <w:lang w:bidi="en-GB"/>
        </w:rPr>
        <w:t xml:space="preserve">Combine solutions of them to solve the original problem </w:t>
      </w:r>
    </w:p>
    <w:p w14:paraId="5502861D" w14:textId="77777777" w:rsidR="009B1EAD" w:rsidRDefault="009B1EAD" w:rsidP="009B1EAD">
      <w:pPr>
        <w:pStyle w:val="ListBullet"/>
        <w:numPr>
          <w:ilvl w:val="0"/>
          <w:numId w:val="0"/>
        </w:numPr>
        <w:ind w:left="432" w:hanging="432"/>
        <w:rPr>
          <w:lang w:bidi="en-GB"/>
        </w:rPr>
      </w:pPr>
    </w:p>
    <w:p w14:paraId="13A41511" w14:textId="6FC65CA9" w:rsidR="009B1EAD" w:rsidRDefault="009B1EAD" w:rsidP="009B1EAD">
      <w:pPr>
        <w:pStyle w:val="ListBullet"/>
        <w:numPr>
          <w:ilvl w:val="0"/>
          <w:numId w:val="0"/>
        </w:numPr>
        <w:ind w:left="432" w:hanging="432"/>
        <w:rPr>
          <w:lang w:bidi="en-GB"/>
        </w:rPr>
      </w:pPr>
      <w:r>
        <w:rPr>
          <w:lang w:bidi="en-GB"/>
        </w:rPr>
        <w:t>Running time: by a recurrence relation accounting for:</w:t>
      </w:r>
    </w:p>
    <w:p w14:paraId="18C8F0B0" w14:textId="7F60A545" w:rsidR="009B1EAD" w:rsidRDefault="009B1EAD" w:rsidP="00D23D67">
      <w:pPr>
        <w:pStyle w:val="ListBullet"/>
        <w:numPr>
          <w:ilvl w:val="0"/>
          <w:numId w:val="9"/>
        </w:numPr>
        <w:rPr>
          <w:lang w:bidi="en-GB"/>
        </w:rPr>
      </w:pPr>
      <w:r>
        <w:rPr>
          <w:lang w:bidi="en-GB"/>
        </w:rPr>
        <w:t xml:space="preserve">The size and the number of the subproblems and </w:t>
      </w:r>
    </w:p>
    <w:p w14:paraId="39B1553B" w14:textId="4E71CB22" w:rsidR="009B1EAD" w:rsidRDefault="009B1EAD" w:rsidP="00D23D67">
      <w:pPr>
        <w:pStyle w:val="ListBullet"/>
        <w:numPr>
          <w:ilvl w:val="0"/>
          <w:numId w:val="9"/>
        </w:numPr>
        <w:rPr>
          <w:lang w:bidi="en-GB"/>
        </w:rPr>
      </w:pPr>
      <w:r>
        <w:rPr>
          <w:lang w:bidi="en-GB"/>
        </w:rPr>
        <w:t xml:space="preserve">The cost of splitting the problem into these subproblems </w:t>
      </w:r>
    </w:p>
    <w:p w14:paraId="631F9A5D" w14:textId="512D3F8A" w:rsidR="009B1EAD" w:rsidRDefault="00F309ED" w:rsidP="009B1EAD">
      <w:pPr>
        <w:pStyle w:val="ListBullet"/>
        <w:numPr>
          <w:ilvl w:val="0"/>
          <w:numId w:val="0"/>
        </w:numPr>
        <w:ind w:left="432" w:hanging="432"/>
        <w:rPr>
          <w:lang w:bidi="en-GB"/>
        </w:rPr>
      </w:pPr>
      <w:r>
        <w:rPr>
          <w:rFonts w:eastAsia="Times New Roman"/>
          <w:noProof/>
        </w:rPr>
        <w:drawing>
          <wp:anchor distT="0" distB="0" distL="114300" distR="114300" simplePos="0" relativeHeight="251677696" behindDoc="0" locked="0" layoutInCell="1" allowOverlap="1" wp14:anchorId="5C6448DF" wp14:editId="35408830">
            <wp:simplePos x="0" y="0"/>
            <wp:positionH relativeFrom="column">
              <wp:posOffset>165735</wp:posOffset>
            </wp:positionH>
            <wp:positionV relativeFrom="paragraph">
              <wp:posOffset>131445</wp:posOffset>
            </wp:positionV>
            <wp:extent cx="4623435" cy="3021965"/>
            <wp:effectExtent l="0" t="0" r="0" b="635"/>
            <wp:wrapSquare wrapText="bothSides"/>
            <wp:docPr id="20" name="Picture 20" descr="Screen%20Shot%202018-06-03%20at%205.5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6-03%20at%205.56.14%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3435" cy="3021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3F9E05" w14:textId="0B6C34AB" w:rsidR="00F309ED" w:rsidRPr="009B1EAD" w:rsidRDefault="00F309ED" w:rsidP="009B1EAD">
      <w:pPr>
        <w:pStyle w:val="ListBullet"/>
        <w:numPr>
          <w:ilvl w:val="0"/>
          <w:numId w:val="0"/>
        </w:numPr>
        <w:ind w:left="432" w:hanging="432"/>
        <w:rPr>
          <w:lang w:bidi="en-GB"/>
        </w:rPr>
      </w:pPr>
    </w:p>
    <w:p w14:paraId="7133B44F" w14:textId="5A92E31E" w:rsidR="00DF6B3F" w:rsidRDefault="00DF6B3F" w:rsidP="00151CA2">
      <w:pPr>
        <w:rPr>
          <w:rFonts w:eastAsia="Times New Roman"/>
        </w:rPr>
      </w:pPr>
    </w:p>
    <w:p w14:paraId="6799246C" w14:textId="19E9A1FE" w:rsidR="00DF6B3F" w:rsidRDefault="00DF6B3F" w:rsidP="00151CA2">
      <w:pPr>
        <w:rPr>
          <w:rFonts w:eastAsia="Times New Roman"/>
        </w:rPr>
      </w:pPr>
    </w:p>
    <w:p w14:paraId="7D1A3415" w14:textId="354C6364" w:rsidR="00151CA2" w:rsidRDefault="00151CA2" w:rsidP="00151CA2">
      <w:pPr>
        <w:rPr>
          <w:rFonts w:eastAsia="Times New Roman"/>
        </w:rPr>
      </w:pPr>
    </w:p>
    <w:p w14:paraId="07B56A37" w14:textId="77777777" w:rsidR="00F309ED" w:rsidRDefault="00F309ED" w:rsidP="00151CA2">
      <w:pPr>
        <w:rPr>
          <w:rFonts w:eastAsia="Times New Roman"/>
        </w:rPr>
      </w:pPr>
    </w:p>
    <w:p w14:paraId="7F333103" w14:textId="77777777" w:rsidR="00F309ED" w:rsidRDefault="00F309ED" w:rsidP="00151CA2">
      <w:pPr>
        <w:rPr>
          <w:rFonts w:eastAsia="Times New Roman"/>
        </w:rPr>
      </w:pPr>
    </w:p>
    <w:p w14:paraId="69EC320E" w14:textId="77777777" w:rsidR="00F309ED" w:rsidRDefault="00F309ED" w:rsidP="00151CA2">
      <w:pPr>
        <w:rPr>
          <w:rFonts w:eastAsia="Times New Roman"/>
        </w:rPr>
      </w:pPr>
    </w:p>
    <w:p w14:paraId="25492791" w14:textId="77777777" w:rsidR="00F309ED" w:rsidRDefault="00F309ED" w:rsidP="00151CA2">
      <w:pPr>
        <w:rPr>
          <w:rFonts w:eastAsia="Times New Roman"/>
        </w:rPr>
      </w:pPr>
    </w:p>
    <w:p w14:paraId="027FAF69" w14:textId="77777777" w:rsidR="00F309ED" w:rsidRDefault="00F309ED" w:rsidP="00151CA2">
      <w:pPr>
        <w:rPr>
          <w:rFonts w:eastAsia="Times New Roman"/>
        </w:rPr>
      </w:pPr>
    </w:p>
    <w:p w14:paraId="7778F86D" w14:textId="77777777" w:rsidR="00F309ED" w:rsidRDefault="00F309ED" w:rsidP="00151CA2">
      <w:pPr>
        <w:rPr>
          <w:rFonts w:eastAsia="Times New Roman"/>
        </w:rPr>
      </w:pPr>
    </w:p>
    <w:p w14:paraId="76DF7105" w14:textId="77777777" w:rsidR="00F309ED" w:rsidRDefault="00F309ED" w:rsidP="00151CA2">
      <w:pPr>
        <w:rPr>
          <w:rFonts w:eastAsia="Times New Roman"/>
        </w:rPr>
      </w:pPr>
    </w:p>
    <w:p w14:paraId="74FFD4A9" w14:textId="77777777" w:rsidR="00F309ED" w:rsidRDefault="00F309ED" w:rsidP="00151CA2">
      <w:pPr>
        <w:rPr>
          <w:rFonts w:eastAsia="Times New Roman"/>
        </w:rPr>
      </w:pPr>
    </w:p>
    <w:p w14:paraId="158E3D60" w14:textId="77777777" w:rsidR="00F309ED" w:rsidRDefault="00F309ED" w:rsidP="00151CA2">
      <w:pPr>
        <w:rPr>
          <w:rFonts w:eastAsia="Times New Roman"/>
        </w:rPr>
      </w:pPr>
    </w:p>
    <w:p w14:paraId="0CD54799" w14:textId="77777777" w:rsidR="00F309ED" w:rsidRDefault="00F309ED" w:rsidP="00151CA2">
      <w:pPr>
        <w:rPr>
          <w:rFonts w:eastAsia="Times New Roman"/>
        </w:rPr>
      </w:pPr>
    </w:p>
    <w:p w14:paraId="6D286324" w14:textId="77777777" w:rsidR="00F309ED" w:rsidRDefault="00F309ED" w:rsidP="00151CA2">
      <w:pPr>
        <w:rPr>
          <w:rFonts w:eastAsia="Times New Roman"/>
        </w:rPr>
      </w:pPr>
    </w:p>
    <w:p w14:paraId="41703C83" w14:textId="77777777" w:rsidR="00F309ED" w:rsidRDefault="00F309ED" w:rsidP="00151CA2">
      <w:pPr>
        <w:rPr>
          <w:rFonts w:eastAsia="Times New Roman"/>
        </w:rPr>
      </w:pPr>
    </w:p>
    <w:p w14:paraId="09CE3EBE" w14:textId="77777777" w:rsidR="00F309ED" w:rsidRDefault="00F309ED" w:rsidP="00151CA2">
      <w:pPr>
        <w:rPr>
          <w:rFonts w:eastAsia="Times New Roman"/>
        </w:rPr>
      </w:pPr>
    </w:p>
    <w:p w14:paraId="4849A7A2" w14:textId="77777777" w:rsidR="00F309ED" w:rsidRDefault="00F309ED" w:rsidP="00151CA2">
      <w:pPr>
        <w:rPr>
          <w:rFonts w:eastAsia="Times New Roman"/>
        </w:rPr>
      </w:pPr>
    </w:p>
    <w:p w14:paraId="6E000BE0" w14:textId="77777777" w:rsidR="0024642D" w:rsidRDefault="0024642D" w:rsidP="0024642D">
      <w:pPr>
        <w:pStyle w:val="ListBullet"/>
        <w:numPr>
          <w:ilvl w:val="0"/>
          <w:numId w:val="0"/>
        </w:numPr>
        <w:ind w:left="432" w:hanging="432"/>
        <w:rPr>
          <w:b/>
          <w:u w:val="single"/>
          <w:lang w:bidi="en-GB"/>
        </w:rPr>
      </w:pPr>
      <w:r>
        <w:rPr>
          <w:b/>
          <w:u w:val="single"/>
          <w:lang w:bidi="en-GB"/>
        </w:rPr>
        <w:t xml:space="preserve">Telescoping a Recurrence </w:t>
      </w:r>
    </w:p>
    <w:p w14:paraId="7DDB4508" w14:textId="77777777" w:rsidR="0024642D" w:rsidRDefault="0024642D" w:rsidP="0024642D">
      <w:pPr>
        <w:pStyle w:val="ListBullet"/>
        <w:numPr>
          <w:ilvl w:val="0"/>
          <w:numId w:val="0"/>
        </w:numPr>
        <w:ind w:left="432" w:hanging="432"/>
        <w:rPr>
          <w:b/>
          <w:u w:val="single"/>
          <w:lang w:bidi="en-GB"/>
        </w:rPr>
      </w:pPr>
    </w:p>
    <w:p w14:paraId="0E1351EF" w14:textId="401D64FB" w:rsidR="0024642D" w:rsidRPr="0024642D" w:rsidRDefault="0024642D" w:rsidP="00D23D67">
      <w:pPr>
        <w:pStyle w:val="ListBullet"/>
        <w:numPr>
          <w:ilvl w:val="0"/>
          <w:numId w:val="10"/>
        </w:numPr>
        <w:rPr>
          <w:b/>
          <w:u w:val="single"/>
          <w:lang w:bidi="en-GB"/>
        </w:rPr>
      </w:pPr>
      <w:r>
        <w:rPr>
          <w:lang w:bidi="en-GB"/>
        </w:rPr>
        <w:t xml:space="preserve">Given: An implicit recurrence relation and its base condition for example: </w:t>
      </w:r>
    </w:p>
    <w:p w14:paraId="297D1F10" w14:textId="3E016492" w:rsidR="0024642D" w:rsidRPr="0024642D" w:rsidRDefault="0024642D" w:rsidP="00D23D67">
      <w:pPr>
        <w:pStyle w:val="ListBullet"/>
        <w:numPr>
          <w:ilvl w:val="1"/>
          <w:numId w:val="10"/>
        </w:numPr>
        <w:rPr>
          <w:b/>
          <w:u w:val="single"/>
          <w:lang w:bidi="en-GB"/>
        </w:rPr>
      </w:pPr>
      <w:r>
        <w:rPr>
          <w:lang w:bidi="en-GB"/>
        </w:rPr>
        <w:t xml:space="preserve">T(n) = 2T (n – 1) + 1; T (0) = 0 </w:t>
      </w:r>
    </w:p>
    <w:p w14:paraId="679003EA" w14:textId="5E69CD0E" w:rsidR="0024642D" w:rsidRPr="0024642D" w:rsidRDefault="0024642D" w:rsidP="00D23D67">
      <w:pPr>
        <w:pStyle w:val="ListBullet"/>
        <w:numPr>
          <w:ilvl w:val="0"/>
          <w:numId w:val="10"/>
        </w:numPr>
        <w:rPr>
          <w:b/>
          <w:u w:val="single"/>
          <w:lang w:bidi="en-GB"/>
        </w:rPr>
      </w:pPr>
      <w:r>
        <w:rPr>
          <w:lang w:bidi="en-GB"/>
        </w:rPr>
        <w:t xml:space="preserve">Find: The closed-form (explicit) formula for T(n) by recursive substitution of the same implicit formula: </w:t>
      </w:r>
    </w:p>
    <w:p w14:paraId="567C00CA" w14:textId="363C961D" w:rsidR="0024642D" w:rsidRDefault="0024642D" w:rsidP="0024642D">
      <w:pPr>
        <w:pStyle w:val="ListBullet"/>
        <w:numPr>
          <w:ilvl w:val="0"/>
          <w:numId w:val="0"/>
        </w:numPr>
        <w:ind w:left="1501"/>
        <w:rPr>
          <w:lang w:bidi="en-GB"/>
        </w:rPr>
      </w:pPr>
      <w:r>
        <w:rPr>
          <w:lang w:bidi="en-GB"/>
        </w:rPr>
        <w:lastRenderedPageBreak/>
        <w:t xml:space="preserve">T(n) = 2T (n – 1) + 1 </w:t>
      </w:r>
    </w:p>
    <w:p w14:paraId="0A3E3ECA" w14:textId="3A85FF81" w:rsidR="0024642D" w:rsidRDefault="0024642D" w:rsidP="0024642D">
      <w:pPr>
        <w:pStyle w:val="ListBullet"/>
        <w:numPr>
          <w:ilvl w:val="0"/>
          <w:numId w:val="0"/>
        </w:numPr>
        <w:ind w:left="1501"/>
        <w:rPr>
          <w:lang w:bidi="en-GB"/>
        </w:rPr>
      </w:pPr>
      <w:r>
        <w:rPr>
          <w:lang w:bidi="en-GB"/>
        </w:rPr>
        <w:t xml:space="preserve">T (n – 1) = 2T (n – 2) + 1 </w:t>
      </w:r>
    </w:p>
    <w:p w14:paraId="41A7BDB2" w14:textId="110D4DFB" w:rsidR="0024642D" w:rsidRDefault="0024642D" w:rsidP="0024642D">
      <w:pPr>
        <w:pStyle w:val="ListBullet"/>
        <w:numPr>
          <w:ilvl w:val="0"/>
          <w:numId w:val="0"/>
        </w:numPr>
        <w:ind w:left="1501"/>
        <w:rPr>
          <w:lang w:bidi="en-GB"/>
        </w:rPr>
      </w:pPr>
      <w:r>
        <w:rPr>
          <w:lang w:bidi="en-GB"/>
        </w:rPr>
        <w:tab/>
        <w:t>…</w:t>
      </w:r>
    </w:p>
    <w:p w14:paraId="46754F21" w14:textId="11D568C1" w:rsidR="0024642D" w:rsidRDefault="0024642D" w:rsidP="0024642D">
      <w:pPr>
        <w:pStyle w:val="ListBullet"/>
        <w:numPr>
          <w:ilvl w:val="0"/>
          <w:numId w:val="0"/>
        </w:numPr>
        <w:ind w:left="1501"/>
        <w:rPr>
          <w:lang w:bidi="en-GB"/>
        </w:rPr>
      </w:pPr>
      <w:r>
        <w:rPr>
          <w:lang w:bidi="en-GB"/>
        </w:rPr>
        <w:t xml:space="preserve">T (2) = 2T (1) + 1 </w:t>
      </w:r>
    </w:p>
    <w:p w14:paraId="1D6980A1" w14:textId="6DCAA23E" w:rsidR="0024642D" w:rsidRDefault="0024642D" w:rsidP="0024642D">
      <w:pPr>
        <w:pStyle w:val="ListBullet"/>
        <w:numPr>
          <w:ilvl w:val="0"/>
          <w:numId w:val="0"/>
        </w:numPr>
        <w:ind w:left="1501"/>
        <w:rPr>
          <w:b/>
          <w:u w:val="single"/>
          <w:lang w:bidi="en-GB"/>
        </w:rPr>
      </w:pPr>
      <w:r>
        <w:rPr>
          <w:lang w:bidi="en-GB"/>
        </w:rPr>
        <w:t>T (1) = 2T (0) + 1 = 1</w:t>
      </w:r>
    </w:p>
    <w:p w14:paraId="4CB0DCEC" w14:textId="133C0966" w:rsidR="00F309ED" w:rsidRDefault="0024642D" w:rsidP="00151CA2">
      <w:pPr>
        <w:rPr>
          <w:rFonts w:eastAsia="Times New Roman"/>
        </w:rPr>
      </w:pPr>
      <w:r>
        <w:rPr>
          <w:rFonts w:eastAsia="Times New Roman"/>
          <w:noProof/>
        </w:rPr>
        <w:drawing>
          <wp:anchor distT="0" distB="0" distL="114300" distR="114300" simplePos="0" relativeHeight="251678720" behindDoc="0" locked="0" layoutInCell="1" allowOverlap="1" wp14:anchorId="12A50B08" wp14:editId="70C5C2AF">
            <wp:simplePos x="0" y="0"/>
            <wp:positionH relativeFrom="column">
              <wp:posOffset>508635</wp:posOffset>
            </wp:positionH>
            <wp:positionV relativeFrom="paragraph">
              <wp:posOffset>159385</wp:posOffset>
            </wp:positionV>
            <wp:extent cx="4051935" cy="2345690"/>
            <wp:effectExtent l="0" t="0" r="12065" b="0"/>
            <wp:wrapSquare wrapText="bothSides"/>
            <wp:docPr id="21" name="Picture 21" descr="Screen%20Shot%202018-06-03%20at%206.0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6-03%20at%206.02.22%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51935" cy="2345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790832" w14:textId="65629D5E" w:rsidR="0024642D" w:rsidRDefault="0024642D" w:rsidP="00151CA2">
      <w:pPr>
        <w:rPr>
          <w:rFonts w:eastAsia="Times New Roman"/>
        </w:rPr>
      </w:pPr>
    </w:p>
    <w:p w14:paraId="54CFA3B2" w14:textId="77777777" w:rsidR="007B52BD" w:rsidRDefault="007B52BD" w:rsidP="00151CA2">
      <w:pPr>
        <w:rPr>
          <w:rFonts w:eastAsia="Times New Roman"/>
        </w:rPr>
      </w:pPr>
    </w:p>
    <w:p w14:paraId="06E68050" w14:textId="77777777" w:rsidR="007B52BD" w:rsidRDefault="007B52BD" w:rsidP="00151CA2">
      <w:pPr>
        <w:rPr>
          <w:rFonts w:eastAsia="Times New Roman"/>
        </w:rPr>
      </w:pPr>
    </w:p>
    <w:p w14:paraId="53D53E79" w14:textId="77777777" w:rsidR="007B52BD" w:rsidRDefault="007B52BD" w:rsidP="00151CA2">
      <w:pPr>
        <w:rPr>
          <w:rFonts w:eastAsia="Times New Roman"/>
        </w:rPr>
      </w:pPr>
    </w:p>
    <w:p w14:paraId="36CA97C0" w14:textId="77777777" w:rsidR="007B52BD" w:rsidRDefault="007B52BD" w:rsidP="00151CA2">
      <w:pPr>
        <w:rPr>
          <w:rFonts w:eastAsia="Times New Roman"/>
        </w:rPr>
      </w:pPr>
    </w:p>
    <w:p w14:paraId="152C7AE4" w14:textId="77777777" w:rsidR="007B52BD" w:rsidRDefault="007B52BD" w:rsidP="00151CA2">
      <w:pPr>
        <w:rPr>
          <w:rFonts w:eastAsia="Times New Roman"/>
        </w:rPr>
      </w:pPr>
    </w:p>
    <w:p w14:paraId="66734402" w14:textId="77777777" w:rsidR="007B52BD" w:rsidRDefault="007B52BD" w:rsidP="00151CA2">
      <w:pPr>
        <w:rPr>
          <w:rFonts w:eastAsia="Times New Roman"/>
        </w:rPr>
      </w:pPr>
    </w:p>
    <w:p w14:paraId="6F04EFFE" w14:textId="77777777" w:rsidR="007B52BD" w:rsidRDefault="007B52BD" w:rsidP="00151CA2">
      <w:pPr>
        <w:rPr>
          <w:rFonts w:eastAsia="Times New Roman"/>
        </w:rPr>
      </w:pPr>
    </w:p>
    <w:p w14:paraId="2B77D95D" w14:textId="77777777" w:rsidR="007B52BD" w:rsidRDefault="007B52BD" w:rsidP="00151CA2">
      <w:pPr>
        <w:rPr>
          <w:rFonts w:eastAsia="Times New Roman"/>
        </w:rPr>
      </w:pPr>
    </w:p>
    <w:p w14:paraId="2FDA8274" w14:textId="77777777" w:rsidR="007B52BD" w:rsidRDefault="007B52BD" w:rsidP="00151CA2">
      <w:pPr>
        <w:rPr>
          <w:rFonts w:eastAsia="Times New Roman"/>
        </w:rPr>
      </w:pPr>
    </w:p>
    <w:p w14:paraId="6CCB626C" w14:textId="77777777" w:rsidR="007B52BD" w:rsidRDefault="007B52BD" w:rsidP="00151CA2">
      <w:pPr>
        <w:rPr>
          <w:rFonts w:eastAsia="Times New Roman"/>
        </w:rPr>
      </w:pPr>
    </w:p>
    <w:p w14:paraId="518BB19C" w14:textId="77777777" w:rsidR="007B52BD" w:rsidRDefault="007B52BD" w:rsidP="00151CA2">
      <w:pPr>
        <w:rPr>
          <w:rFonts w:eastAsia="Times New Roman"/>
        </w:rPr>
      </w:pPr>
    </w:p>
    <w:p w14:paraId="7729888F" w14:textId="77777777" w:rsidR="007B52BD" w:rsidRDefault="007B52BD" w:rsidP="00151CA2">
      <w:pPr>
        <w:rPr>
          <w:rFonts w:eastAsia="Times New Roman"/>
        </w:rPr>
      </w:pPr>
    </w:p>
    <w:p w14:paraId="0F68BC74" w14:textId="77777777" w:rsidR="007B52BD" w:rsidRDefault="007B52BD" w:rsidP="00151CA2">
      <w:pPr>
        <w:rPr>
          <w:rFonts w:eastAsia="Times New Roman"/>
        </w:rPr>
      </w:pPr>
    </w:p>
    <w:p w14:paraId="40127433" w14:textId="77777777" w:rsidR="007B52BD" w:rsidRDefault="007B52BD" w:rsidP="00151CA2">
      <w:pPr>
        <w:rPr>
          <w:rFonts w:eastAsia="Times New Roman"/>
        </w:rPr>
      </w:pPr>
    </w:p>
    <w:p w14:paraId="1F009C00" w14:textId="77777777" w:rsidR="007B52BD" w:rsidRDefault="007B52BD" w:rsidP="00151CA2">
      <w:pPr>
        <w:rPr>
          <w:rFonts w:eastAsia="Times New Roman"/>
        </w:rPr>
      </w:pPr>
    </w:p>
    <w:p w14:paraId="756D6CCF" w14:textId="77777777" w:rsidR="007B52BD" w:rsidRDefault="007B52BD" w:rsidP="00151CA2">
      <w:pPr>
        <w:rPr>
          <w:rFonts w:eastAsia="Times New Roman"/>
        </w:rPr>
      </w:pPr>
    </w:p>
    <w:p w14:paraId="132D3634" w14:textId="6B46CE72" w:rsidR="007B52BD" w:rsidRDefault="007B52BD" w:rsidP="007B52BD">
      <w:pPr>
        <w:pStyle w:val="ListBullet"/>
        <w:numPr>
          <w:ilvl w:val="0"/>
          <w:numId w:val="0"/>
        </w:numPr>
        <w:ind w:left="432" w:hanging="432"/>
        <w:rPr>
          <w:b/>
          <w:u w:val="single"/>
          <w:lang w:bidi="en-GB"/>
        </w:rPr>
      </w:pPr>
      <w:r>
        <w:rPr>
          <w:b/>
          <w:u w:val="single"/>
          <w:lang w:bidi="en-GB"/>
        </w:rPr>
        <w:t xml:space="preserve">Capabilities and Limitations </w:t>
      </w:r>
    </w:p>
    <w:p w14:paraId="381F2DFC" w14:textId="77777777" w:rsidR="007B52BD" w:rsidRDefault="007B52BD" w:rsidP="007B52BD">
      <w:pPr>
        <w:pStyle w:val="ListBullet"/>
        <w:numPr>
          <w:ilvl w:val="0"/>
          <w:numId w:val="0"/>
        </w:numPr>
        <w:ind w:left="432" w:hanging="432"/>
        <w:rPr>
          <w:b/>
          <w:u w:val="single"/>
          <w:lang w:bidi="en-GB"/>
        </w:rPr>
      </w:pPr>
    </w:p>
    <w:p w14:paraId="26551317" w14:textId="1CAAECA1" w:rsidR="007B52BD" w:rsidRDefault="007B52BD" w:rsidP="00D23D67">
      <w:pPr>
        <w:pStyle w:val="ListBullet"/>
        <w:numPr>
          <w:ilvl w:val="0"/>
          <w:numId w:val="11"/>
        </w:numPr>
        <w:rPr>
          <w:lang w:bidi="en-GB"/>
        </w:rPr>
      </w:pPr>
      <w:r>
        <w:rPr>
          <w:lang w:bidi="en-GB"/>
        </w:rPr>
        <w:t xml:space="preserve">Rough time complexity analysis cannot result immediately in an efficient program </w:t>
      </w:r>
    </w:p>
    <w:p w14:paraId="62427A26" w14:textId="7306E641" w:rsidR="007B52BD" w:rsidRDefault="007B52BD" w:rsidP="00D23D67">
      <w:pPr>
        <w:pStyle w:val="ListBullet"/>
        <w:numPr>
          <w:ilvl w:val="1"/>
          <w:numId w:val="11"/>
        </w:numPr>
        <w:rPr>
          <w:lang w:bidi="en-GB"/>
        </w:rPr>
      </w:pPr>
      <w:r>
        <w:rPr>
          <w:lang w:bidi="en-GB"/>
        </w:rPr>
        <w:t xml:space="preserve">But it helps to predict empirical running time of the program </w:t>
      </w:r>
    </w:p>
    <w:p w14:paraId="2B54E5F6" w14:textId="454D2F03" w:rsidR="007B52BD" w:rsidRDefault="007B52BD" w:rsidP="00D23D67">
      <w:pPr>
        <w:pStyle w:val="ListBullet"/>
        <w:numPr>
          <w:ilvl w:val="1"/>
          <w:numId w:val="11"/>
        </w:numPr>
        <w:rPr>
          <w:lang w:bidi="en-GB"/>
        </w:rPr>
      </w:pPr>
      <w:r>
        <w:rPr>
          <w:lang w:bidi="en-GB"/>
        </w:rPr>
        <w:t xml:space="preserve">Limitations of the “Big-oh/Theta/Omega” analysis: </w:t>
      </w:r>
    </w:p>
    <w:p w14:paraId="631204C0" w14:textId="10E9E905" w:rsidR="007B52BD" w:rsidRDefault="007B52BD" w:rsidP="00D23D67">
      <w:pPr>
        <w:pStyle w:val="ListBullet"/>
        <w:numPr>
          <w:ilvl w:val="1"/>
          <w:numId w:val="11"/>
        </w:numPr>
        <w:rPr>
          <w:lang w:bidi="en-GB"/>
        </w:rPr>
      </w:pPr>
      <w:r>
        <w:rPr>
          <w:lang w:bidi="en-GB"/>
        </w:rPr>
        <w:t xml:space="preserve">It hides the constants crucial for a practical task </w:t>
      </w:r>
    </w:p>
    <w:p w14:paraId="789D2F4B" w14:textId="2E04F2DC" w:rsidR="007B52BD" w:rsidRDefault="007B52BD" w:rsidP="00D23D67">
      <w:pPr>
        <w:pStyle w:val="ListBullet"/>
        <w:numPr>
          <w:ilvl w:val="1"/>
          <w:numId w:val="11"/>
        </w:numPr>
        <w:rPr>
          <w:lang w:bidi="en-GB"/>
        </w:rPr>
      </w:pPr>
      <w:r>
        <w:rPr>
          <w:lang w:bidi="en-GB"/>
        </w:rPr>
        <w:t xml:space="preserve">It is unsuitable for small input </w:t>
      </w:r>
    </w:p>
    <w:p w14:paraId="1A619E5C" w14:textId="1B5E9C2C" w:rsidR="007B52BD" w:rsidRDefault="007B52BD" w:rsidP="00D23D67">
      <w:pPr>
        <w:pStyle w:val="ListBullet"/>
        <w:numPr>
          <w:ilvl w:val="1"/>
          <w:numId w:val="11"/>
        </w:numPr>
        <w:rPr>
          <w:lang w:bidi="en-GB"/>
        </w:rPr>
      </w:pPr>
      <w:r>
        <w:rPr>
          <w:lang w:bidi="en-GB"/>
        </w:rPr>
        <w:t xml:space="preserve">It is unsuitable if costs of access to input data items vary </w:t>
      </w:r>
    </w:p>
    <w:p w14:paraId="0EE5A7AF" w14:textId="0D2F4812" w:rsidR="007B52BD" w:rsidRDefault="007B52BD" w:rsidP="00D23D67">
      <w:pPr>
        <w:pStyle w:val="ListBullet"/>
        <w:numPr>
          <w:ilvl w:val="1"/>
          <w:numId w:val="11"/>
        </w:numPr>
        <w:rPr>
          <w:lang w:bidi="en-GB"/>
        </w:rPr>
      </w:pPr>
      <w:r>
        <w:rPr>
          <w:lang w:bidi="en-GB"/>
        </w:rPr>
        <w:t xml:space="preserve">It is unsuitable if there is lack of sufficient memory </w:t>
      </w:r>
    </w:p>
    <w:p w14:paraId="179A1549" w14:textId="5F66A4E4" w:rsidR="007B52BD" w:rsidRDefault="007B52BD" w:rsidP="00D23D67">
      <w:pPr>
        <w:pStyle w:val="ListBullet"/>
        <w:numPr>
          <w:ilvl w:val="0"/>
          <w:numId w:val="11"/>
        </w:numPr>
        <w:rPr>
          <w:lang w:bidi="en-GB"/>
        </w:rPr>
      </w:pPr>
      <w:r>
        <w:rPr>
          <w:lang w:bidi="en-GB"/>
        </w:rPr>
        <w:t xml:space="preserve">However, time complexity analysis provides ideas how to develop new and efficient algorithms. </w:t>
      </w:r>
    </w:p>
    <w:p w14:paraId="21C84FD2" w14:textId="77777777" w:rsidR="007B52BD" w:rsidRPr="007B52BD" w:rsidRDefault="007B52BD" w:rsidP="007B52BD">
      <w:pPr>
        <w:pStyle w:val="ListBullet"/>
        <w:numPr>
          <w:ilvl w:val="0"/>
          <w:numId w:val="0"/>
        </w:numPr>
        <w:ind w:left="432" w:hanging="432"/>
        <w:rPr>
          <w:lang w:bidi="en-GB"/>
        </w:rPr>
      </w:pPr>
    </w:p>
    <w:p w14:paraId="15F0E75C" w14:textId="77777777" w:rsidR="00465B20" w:rsidRDefault="00465B20" w:rsidP="00465B20">
      <w:pPr>
        <w:pStyle w:val="Heading1"/>
        <w:rPr>
          <w:lang w:val="en-GB"/>
        </w:rPr>
      </w:pPr>
    </w:p>
    <w:p w14:paraId="55E87310" w14:textId="77777777" w:rsidR="00465B20" w:rsidRDefault="00465B20" w:rsidP="00465B20">
      <w:pPr>
        <w:pStyle w:val="Heading1"/>
        <w:rPr>
          <w:lang w:val="en-GB"/>
        </w:rPr>
      </w:pPr>
    </w:p>
    <w:p w14:paraId="56604D8B" w14:textId="62CDEC1A" w:rsidR="00465B20" w:rsidRPr="00B120F5" w:rsidRDefault="00465B20" w:rsidP="00465B20">
      <w:pPr>
        <w:pStyle w:val="Heading1"/>
        <w:rPr>
          <w:lang w:val="en-GB"/>
        </w:rPr>
      </w:pPr>
      <w:r>
        <w:rPr>
          <w:lang w:val="en-GB"/>
        </w:rPr>
        <w:t xml:space="preserve">LECTURE 8: Mergesort  </w:t>
      </w:r>
    </w:p>
    <w:p w14:paraId="1DAA9796" w14:textId="77777777" w:rsidR="00465B20" w:rsidRDefault="00465B20" w:rsidP="00465B20">
      <w:pPr>
        <w:pStyle w:val="ListBullet"/>
        <w:numPr>
          <w:ilvl w:val="0"/>
          <w:numId w:val="0"/>
        </w:numPr>
        <w:ind w:left="432" w:hanging="432"/>
        <w:rPr>
          <w:b/>
          <w:u w:val="single"/>
          <w:lang w:bidi="en-GB"/>
        </w:rPr>
      </w:pPr>
      <w:r>
        <w:rPr>
          <w:b/>
          <w:u w:val="single"/>
          <w:lang w:bidi="en-GB"/>
        </w:rPr>
        <w:t>Basic idea</w:t>
      </w:r>
    </w:p>
    <w:p w14:paraId="1934B42D" w14:textId="77777777" w:rsidR="00465B20" w:rsidRDefault="00465B20" w:rsidP="00465B20">
      <w:pPr>
        <w:pStyle w:val="ListBullet"/>
        <w:numPr>
          <w:ilvl w:val="0"/>
          <w:numId w:val="0"/>
        </w:numPr>
        <w:ind w:left="432" w:hanging="432"/>
        <w:rPr>
          <w:b/>
          <w:u w:val="single"/>
          <w:lang w:bidi="en-GB"/>
        </w:rPr>
      </w:pPr>
    </w:p>
    <w:p w14:paraId="478BB2F3" w14:textId="05EBA2FE" w:rsidR="00465B20" w:rsidRDefault="00465B20" w:rsidP="00D23D67">
      <w:pPr>
        <w:pStyle w:val="ListBullet"/>
        <w:numPr>
          <w:ilvl w:val="0"/>
          <w:numId w:val="12"/>
        </w:numPr>
        <w:rPr>
          <w:lang w:bidi="en-GB"/>
        </w:rPr>
      </w:pPr>
      <w:r>
        <w:rPr>
          <w:lang w:bidi="en-GB"/>
        </w:rPr>
        <w:t xml:space="preserve">If the number of items is 0 or 1, return; otherwise: </w:t>
      </w:r>
    </w:p>
    <w:p w14:paraId="18120236" w14:textId="4DDE0DB5" w:rsidR="00465B20" w:rsidRDefault="00465B20" w:rsidP="00D23D67">
      <w:pPr>
        <w:pStyle w:val="ListBullet"/>
        <w:numPr>
          <w:ilvl w:val="1"/>
          <w:numId w:val="12"/>
        </w:numPr>
        <w:rPr>
          <w:lang w:bidi="en-GB"/>
        </w:rPr>
      </w:pPr>
      <w:r>
        <w:rPr>
          <w:lang w:bidi="en-GB"/>
        </w:rPr>
        <w:t xml:space="preserve">Separate the list into two lists of equal or nearly equal size </w:t>
      </w:r>
    </w:p>
    <w:p w14:paraId="387DD195" w14:textId="733A0E8D" w:rsidR="00465B20" w:rsidRDefault="00465B20" w:rsidP="00D23D67">
      <w:pPr>
        <w:pStyle w:val="ListBullet"/>
        <w:numPr>
          <w:ilvl w:val="1"/>
          <w:numId w:val="12"/>
        </w:numPr>
        <w:rPr>
          <w:lang w:bidi="en-GB"/>
        </w:rPr>
      </w:pPr>
      <w:r>
        <w:rPr>
          <w:lang w:bidi="en-GB"/>
        </w:rPr>
        <w:t xml:space="preserve">Recursively sort the first and the second halves separately. </w:t>
      </w:r>
    </w:p>
    <w:p w14:paraId="154D32DB" w14:textId="45F20EDE" w:rsidR="00465B20" w:rsidRDefault="00465B20" w:rsidP="00D23D67">
      <w:pPr>
        <w:pStyle w:val="ListBullet"/>
        <w:numPr>
          <w:ilvl w:val="0"/>
          <w:numId w:val="12"/>
        </w:numPr>
        <w:rPr>
          <w:lang w:bidi="en-GB"/>
        </w:rPr>
      </w:pPr>
      <w:r>
        <w:rPr>
          <w:lang w:bidi="en-GB"/>
        </w:rPr>
        <w:t>Finally, merge the two sorted halves into one sorted list.</w:t>
      </w:r>
    </w:p>
    <w:p w14:paraId="4DA4CA4F" w14:textId="6410B895" w:rsidR="00465B20" w:rsidRDefault="00465B20" w:rsidP="00D23D67">
      <w:pPr>
        <w:pStyle w:val="ListBullet"/>
        <w:numPr>
          <w:ilvl w:val="0"/>
          <w:numId w:val="12"/>
        </w:numPr>
        <w:rPr>
          <w:lang w:bidi="en-GB"/>
        </w:rPr>
      </w:pPr>
      <w:r>
        <w:rPr>
          <w:lang w:bidi="en-GB"/>
        </w:rPr>
        <w:t xml:space="preserve">Almost all the work is performed in the merge steps. </w:t>
      </w:r>
    </w:p>
    <w:p w14:paraId="72313024" w14:textId="77777777" w:rsidR="00465B20" w:rsidRDefault="00465B20" w:rsidP="00465B20">
      <w:pPr>
        <w:pStyle w:val="ListBullet"/>
        <w:numPr>
          <w:ilvl w:val="0"/>
          <w:numId w:val="0"/>
        </w:numPr>
        <w:ind w:left="432" w:hanging="432"/>
        <w:rPr>
          <w:lang w:bidi="en-GB"/>
        </w:rPr>
      </w:pPr>
    </w:p>
    <w:p w14:paraId="65B6E1D7" w14:textId="205324EA" w:rsidR="00465B20" w:rsidRDefault="00465B20" w:rsidP="00465B20">
      <w:pPr>
        <w:pStyle w:val="ListBullet"/>
        <w:numPr>
          <w:ilvl w:val="0"/>
          <w:numId w:val="0"/>
        </w:numPr>
        <w:ind w:left="432" w:hanging="432"/>
        <w:rPr>
          <w:b/>
          <w:u w:val="single"/>
          <w:lang w:bidi="en-GB"/>
        </w:rPr>
      </w:pPr>
      <w:r>
        <w:rPr>
          <w:b/>
          <w:u w:val="single"/>
          <w:lang w:bidi="en-GB"/>
        </w:rPr>
        <w:t xml:space="preserve">Correctness of Mergesort </w:t>
      </w:r>
    </w:p>
    <w:p w14:paraId="6AFDA941" w14:textId="77777777" w:rsidR="00465B20" w:rsidRDefault="00465B20" w:rsidP="00465B20">
      <w:pPr>
        <w:pStyle w:val="ListBullet"/>
        <w:numPr>
          <w:ilvl w:val="0"/>
          <w:numId w:val="0"/>
        </w:numPr>
        <w:ind w:left="432" w:hanging="432"/>
        <w:rPr>
          <w:b/>
          <w:u w:val="single"/>
          <w:lang w:bidi="en-GB"/>
        </w:rPr>
      </w:pPr>
    </w:p>
    <w:p w14:paraId="30BBFA0D" w14:textId="592DC4EF" w:rsidR="00465B20" w:rsidRDefault="00465B20" w:rsidP="00465B20">
      <w:pPr>
        <w:pStyle w:val="ListBullet"/>
        <w:numPr>
          <w:ilvl w:val="0"/>
          <w:numId w:val="0"/>
        </w:numPr>
        <w:ind w:left="432" w:hanging="432"/>
        <w:rPr>
          <w:lang w:bidi="en-GB"/>
        </w:rPr>
      </w:pPr>
      <w:r>
        <w:rPr>
          <w:lang w:bidi="en-GB"/>
        </w:rPr>
        <w:t>Proof: by induction on the size n of the list.</w:t>
      </w:r>
    </w:p>
    <w:p w14:paraId="30269F27" w14:textId="3F09590F" w:rsidR="00465B20" w:rsidRDefault="00465B20" w:rsidP="00D23D67">
      <w:pPr>
        <w:pStyle w:val="ListBullet"/>
        <w:numPr>
          <w:ilvl w:val="0"/>
          <w:numId w:val="13"/>
        </w:numPr>
        <w:rPr>
          <w:lang w:bidi="en-GB"/>
        </w:rPr>
      </w:pPr>
      <w:r>
        <w:rPr>
          <w:lang w:bidi="en-GB"/>
        </w:rPr>
        <w:t xml:space="preserve">Basis: if n =0 or 1, merge is correct </w:t>
      </w:r>
    </w:p>
    <w:p w14:paraId="4BE8DA3E" w14:textId="7B35E8F4" w:rsidR="00465B20" w:rsidRDefault="00465B20" w:rsidP="00D23D67">
      <w:pPr>
        <w:pStyle w:val="ListBullet"/>
        <w:numPr>
          <w:ilvl w:val="0"/>
          <w:numId w:val="13"/>
        </w:numPr>
        <w:rPr>
          <w:lang w:bidi="en-GB"/>
        </w:rPr>
      </w:pPr>
      <w:r>
        <w:rPr>
          <w:lang w:bidi="en-GB"/>
        </w:rPr>
        <w:t xml:space="preserve">Inductive hypothesis: Mergesort is correct for all m &lt; n </w:t>
      </w:r>
    </w:p>
    <w:p w14:paraId="64AA7ACD" w14:textId="797184E7" w:rsidR="00465B20" w:rsidRDefault="00465B20" w:rsidP="00D23D67">
      <w:pPr>
        <w:pStyle w:val="ListBullet"/>
        <w:numPr>
          <w:ilvl w:val="0"/>
          <w:numId w:val="13"/>
        </w:numPr>
        <w:rPr>
          <w:lang w:bidi="en-GB"/>
        </w:rPr>
      </w:pPr>
      <w:r>
        <w:rPr>
          <w:lang w:bidi="en-GB"/>
        </w:rPr>
        <w:t xml:space="preserve">Inductive step: </w:t>
      </w:r>
    </w:p>
    <w:p w14:paraId="5E36DAB7" w14:textId="414B0BAA" w:rsidR="00465B20" w:rsidRDefault="00465B20" w:rsidP="00D23D67">
      <w:pPr>
        <w:pStyle w:val="ListBullet"/>
        <w:numPr>
          <w:ilvl w:val="1"/>
          <w:numId w:val="13"/>
        </w:numPr>
        <w:rPr>
          <w:lang w:bidi="en-GB"/>
        </w:rPr>
      </w:pPr>
      <w:r>
        <w:rPr>
          <w:lang w:bidi="en-GB"/>
        </w:rPr>
        <w:t xml:space="preserve">Mergesort </w:t>
      </w:r>
      <w:r w:rsidR="00A3644A">
        <w:rPr>
          <w:lang w:bidi="en-GB"/>
        </w:rPr>
        <w:t xml:space="preserve">calls itself recursively on two sublists </w:t>
      </w:r>
    </w:p>
    <w:p w14:paraId="295F1F93" w14:textId="770B5A9C" w:rsidR="00A3644A" w:rsidRDefault="00A3644A" w:rsidP="00D23D67">
      <w:pPr>
        <w:pStyle w:val="ListBullet"/>
        <w:numPr>
          <w:ilvl w:val="1"/>
          <w:numId w:val="13"/>
        </w:numPr>
        <w:rPr>
          <w:lang w:bidi="en-GB"/>
        </w:rPr>
      </w:pPr>
      <w:r>
        <w:rPr>
          <w:lang w:bidi="en-GB"/>
        </w:rPr>
        <w:t xml:space="preserve">Each of these sublists has size less than n and thus is correctly sorted by induction hypothesis </w:t>
      </w:r>
    </w:p>
    <w:p w14:paraId="09A01B6B" w14:textId="545A800B" w:rsidR="00A3644A" w:rsidRDefault="00A3644A" w:rsidP="00D23D67">
      <w:pPr>
        <w:pStyle w:val="ListBullet"/>
        <w:numPr>
          <w:ilvl w:val="1"/>
          <w:numId w:val="13"/>
        </w:numPr>
        <w:rPr>
          <w:lang w:bidi="en-GB"/>
        </w:rPr>
      </w:pPr>
      <w:r>
        <w:rPr>
          <w:lang w:bidi="en-GB"/>
        </w:rPr>
        <w:t xml:space="preserve">Provided that the merge step is correct, the top-level call of mergesort returns the correct answer. </w:t>
      </w:r>
    </w:p>
    <w:p w14:paraId="5E489E61" w14:textId="775130CC" w:rsidR="00A3644A" w:rsidRDefault="00A3644A" w:rsidP="00D23D67">
      <w:pPr>
        <w:pStyle w:val="ListBullet"/>
        <w:numPr>
          <w:ilvl w:val="0"/>
          <w:numId w:val="13"/>
        </w:numPr>
        <w:rPr>
          <w:lang w:bidi="en-GB"/>
        </w:rPr>
      </w:pPr>
      <w:r>
        <w:rPr>
          <w:lang w:bidi="en-GB"/>
        </w:rPr>
        <w:t>Linear time merge, theta(n) yields complexity theta (n log n) for mergesort.</w:t>
      </w:r>
    </w:p>
    <w:p w14:paraId="4CD49115" w14:textId="41F49B2B" w:rsidR="00A3644A" w:rsidRPr="00465B20" w:rsidRDefault="00A3644A" w:rsidP="00D23D67">
      <w:pPr>
        <w:pStyle w:val="ListBullet"/>
        <w:numPr>
          <w:ilvl w:val="0"/>
          <w:numId w:val="13"/>
        </w:numPr>
        <w:rPr>
          <w:lang w:bidi="en-GB"/>
        </w:rPr>
      </w:pPr>
      <w:r>
        <w:rPr>
          <w:lang w:bidi="en-GB"/>
        </w:rPr>
        <w:t xml:space="preserve">The merge is at least linear in the total size of the two lists: in the worst </w:t>
      </w:r>
      <w:proofErr w:type="gramStart"/>
      <w:r>
        <w:rPr>
          <w:lang w:bidi="en-GB"/>
        </w:rPr>
        <w:t>case</w:t>
      </w:r>
      <w:proofErr w:type="gramEnd"/>
      <w:r>
        <w:rPr>
          <w:lang w:bidi="en-GB"/>
        </w:rPr>
        <w:t xml:space="preserve"> every element must be looked at for the correct ordering </w:t>
      </w:r>
    </w:p>
    <w:p w14:paraId="70860E5B" w14:textId="77777777" w:rsidR="00465B20" w:rsidRPr="00465B20" w:rsidRDefault="00465B20" w:rsidP="00465B20">
      <w:pPr>
        <w:pStyle w:val="ListBullet"/>
        <w:numPr>
          <w:ilvl w:val="0"/>
          <w:numId w:val="0"/>
        </w:numPr>
        <w:ind w:left="432" w:hanging="432"/>
        <w:rPr>
          <w:lang w:bidi="en-GB"/>
        </w:rPr>
      </w:pPr>
    </w:p>
    <w:p w14:paraId="66993E4D" w14:textId="04B30993" w:rsidR="00DF320A" w:rsidRDefault="00DF320A" w:rsidP="00DF320A">
      <w:pPr>
        <w:pStyle w:val="ListBullet"/>
        <w:numPr>
          <w:ilvl w:val="0"/>
          <w:numId w:val="0"/>
        </w:numPr>
        <w:ind w:left="432" w:hanging="432"/>
        <w:rPr>
          <w:b/>
          <w:u w:val="single"/>
          <w:lang w:bidi="en-GB"/>
        </w:rPr>
      </w:pPr>
      <w:r>
        <w:rPr>
          <w:b/>
          <w:u w:val="single"/>
          <w:lang w:bidi="en-GB"/>
        </w:rPr>
        <w:t xml:space="preserve">Analysis of Mergesort </w:t>
      </w:r>
    </w:p>
    <w:p w14:paraId="073E864E" w14:textId="77777777" w:rsidR="00DF320A" w:rsidRDefault="00DF320A" w:rsidP="00DF320A">
      <w:pPr>
        <w:pStyle w:val="ListBullet"/>
        <w:numPr>
          <w:ilvl w:val="0"/>
          <w:numId w:val="0"/>
        </w:numPr>
        <w:ind w:left="432" w:hanging="432"/>
        <w:rPr>
          <w:b/>
          <w:u w:val="single"/>
          <w:lang w:bidi="en-GB"/>
        </w:rPr>
      </w:pPr>
    </w:p>
    <w:p w14:paraId="6382F875" w14:textId="77777777" w:rsidR="00DF320A" w:rsidRDefault="00DF320A" w:rsidP="00DF320A">
      <w:pPr>
        <w:pStyle w:val="ListBullet"/>
        <w:numPr>
          <w:ilvl w:val="0"/>
          <w:numId w:val="0"/>
        </w:numPr>
        <w:ind w:left="432" w:hanging="432"/>
        <w:rPr>
          <w:lang w:bidi="en-GB"/>
        </w:rPr>
      </w:pPr>
      <w:r>
        <w:rPr>
          <w:lang w:bidi="en-GB"/>
        </w:rPr>
        <w:t xml:space="preserve">Theorem 2.11: The running time of mergesort on an input list of size n is </w:t>
      </w:r>
      <w:proofErr w:type="gramStart"/>
      <w:r>
        <w:rPr>
          <w:lang w:bidi="en-GB"/>
        </w:rPr>
        <w:t>Theta(</w:t>
      </w:r>
      <w:proofErr w:type="gramEnd"/>
      <w:r>
        <w:rPr>
          <w:lang w:bidi="en-GB"/>
        </w:rPr>
        <w:t xml:space="preserve">n log n) in the best, worst, and average case. </w:t>
      </w:r>
    </w:p>
    <w:p w14:paraId="4E1CF2B5" w14:textId="77777777" w:rsidR="00DF320A" w:rsidRDefault="00DF320A" w:rsidP="00DF320A">
      <w:pPr>
        <w:pStyle w:val="ListBullet"/>
        <w:numPr>
          <w:ilvl w:val="0"/>
          <w:numId w:val="0"/>
        </w:numPr>
        <w:ind w:left="432" w:hanging="432"/>
        <w:rPr>
          <w:lang w:bidi="en-GB"/>
        </w:rPr>
      </w:pPr>
    </w:p>
    <w:p w14:paraId="32829937" w14:textId="766385ED" w:rsidR="00DF320A" w:rsidRDefault="00DF320A" w:rsidP="00DF320A">
      <w:pPr>
        <w:pStyle w:val="ListBullet"/>
        <w:numPr>
          <w:ilvl w:val="0"/>
          <w:numId w:val="0"/>
        </w:numPr>
        <w:ind w:left="432" w:hanging="432"/>
        <w:rPr>
          <w:lang w:bidi="en-GB"/>
        </w:rPr>
      </w:pPr>
      <w:r>
        <w:rPr>
          <w:lang w:bidi="en-GB"/>
        </w:rPr>
        <w:t xml:space="preserve">Proof. The number of comparisons used by mergesort on an input of size n satisfies a recurrence of the form: </w:t>
      </w:r>
    </w:p>
    <w:p w14:paraId="3DEE3491" w14:textId="32AF95AF" w:rsidR="00DF320A" w:rsidRPr="00DF320A" w:rsidRDefault="00DF320A" w:rsidP="00DF320A">
      <w:pPr>
        <w:pStyle w:val="ListBullet"/>
        <w:numPr>
          <w:ilvl w:val="0"/>
          <w:numId w:val="0"/>
        </w:numPr>
        <w:ind w:left="432" w:hanging="432"/>
        <w:rPr>
          <w:lang w:bidi="en-GB"/>
        </w:rPr>
      </w:pPr>
      <w:r>
        <w:rPr>
          <w:rFonts w:eastAsia="Times New Roman"/>
          <w:noProof/>
        </w:rPr>
        <w:lastRenderedPageBreak/>
        <w:drawing>
          <wp:anchor distT="0" distB="0" distL="114300" distR="114300" simplePos="0" relativeHeight="251679744" behindDoc="0" locked="0" layoutInCell="1" allowOverlap="1" wp14:anchorId="427C06BF" wp14:editId="245503D6">
            <wp:simplePos x="0" y="0"/>
            <wp:positionH relativeFrom="column">
              <wp:posOffset>284480</wp:posOffset>
            </wp:positionH>
            <wp:positionV relativeFrom="paragraph">
              <wp:posOffset>0</wp:posOffset>
            </wp:positionV>
            <wp:extent cx="4852035" cy="484505"/>
            <wp:effectExtent l="0" t="0" r="0" b="0"/>
            <wp:wrapSquare wrapText="bothSides"/>
            <wp:docPr id="22" name="Picture 22" descr="Screen%20Shot%202018-06-03%20at%206.30.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6-03%20at%206.30.19%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035" cy="48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2F21C" w14:textId="77777777" w:rsidR="00DF320A" w:rsidRDefault="00DF320A" w:rsidP="00151CA2">
      <w:pPr>
        <w:rPr>
          <w:rFonts w:eastAsia="Times New Roman"/>
        </w:rPr>
      </w:pPr>
    </w:p>
    <w:p w14:paraId="245EF20B" w14:textId="77777777" w:rsidR="00DF320A" w:rsidRDefault="00DF320A" w:rsidP="00151CA2">
      <w:pPr>
        <w:rPr>
          <w:rFonts w:eastAsia="Times New Roman"/>
        </w:rPr>
      </w:pPr>
    </w:p>
    <w:p w14:paraId="01F445FA" w14:textId="4CBE116E" w:rsidR="007B52BD" w:rsidRDefault="007B52BD" w:rsidP="00151CA2">
      <w:pPr>
        <w:rPr>
          <w:rFonts w:eastAsia="Times New Roman"/>
        </w:rPr>
      </w:pPr>
    </w:p>
    <w:p w14:paraId="6C80E37C" w14:textId="4A7C9EFA" w:rsidR="00DF320A" w:rsidRDefault="00DF320A" w:rsidP="00151CA2">
      <w:pPr>
        <w:rPr>
          <w:rFonts w:eastAsia="Times New Roman"/>
        </w:rPr>
      </w:pPr>
      <w:r>
        <w:rPr>
          <w:rFonts w:eastAsia="Times New Roman"/>
        </w:rPr>
        <w:t xml:space="preserve">It is straightforward to show that T(n) is </w:t>
      </w:r>
      <w:proofErr w:type="gramStart"/>
      <w:r>
        <w:rPr>
          <w:rFonts w:eastAsia="Times New Roman"/>
        </w:rPr>
        <w:t>theta(</w:t>
      </w:r>
      <w:proofErr w:type="gramEnd"/>
      <w:r>
        <w:rPr>
          <w:rFonts w:eastAsia="Times New Roman"/>
        </w:rPr>
        <w:t xml:space="preserve">n log n) </w:t>
      </w:r>
    </w:p>
    <w:p w14:paraId="625AA519" w14:textId="77777777" w:rsidR="00DF320A" w:rsidRDefault="00DF320A" w:rsidP="00151CA2">
      <w:pPr>
        <w:rPr>
          <w:rFonts w:eastAsia="Times New Roman"/>
        </w:rPr>
      </w:pPr>
    </w:p>
    <w:p w14:paraId="29EBC712" w14:textId="051F1355" w:rsidR="00DF320A" w:rsidRDefault="00DF320A" w:rsidP="00D23D67">
      <w:pPr>
        <w:pStyle w:val="ListParagraph"/>
        <w:numPr>
          <w:ilvl w:val="0"/>
          <w:numId w:val="14"/>
        </w:numPr>
        <w:rPr>
          <w:rFonts w:eastAsia="Times New Roman"/>
        </w:rPr>
      </w:pPr>
      <w:r>
        <w:rPr>
          <w:rFonts w:eastAsia="Times New Roman"/>
        </w:rPr>
        <w:t xml:space="preserve">The other elementary operations in the divide and combine steps depend on the implementations of the list, but in each case their number is theta(n) </w:t>
      </w:r>
    </w:p>
    <w:p w14:paraId="7B65A2AF" w14:textId="710CA209" w:rsidR="00DF320A" w:rsidRDefault="00DF320A" w:rsidP="00D23D67">
      <w:pPr>
        <w:pStyle w:val="ListParagraph"/>
        <w:numPr>
          <w:ilvl w:val="0"/>
          <w:numId w:val="14"/>
        </w:numPr>
        <w:rPr>
          <w:rFonts w:eastAsia="Times New Roman"/>
        </w:rPr>
      </w:pPr>
      <w:proofErr w:type="gramStart"/>
      <w:r>
        <w:rPr>
          <w:rFonts w:eastAsia="Times New Roman"/>
        </w:rPr>
        <w:t>Thus</w:t>
      </w:r>
      <w:proofErr w:type="gramEnd"/>
      <w:r>
        <w:rPr>
          <w:rFonts w:eastAsia="Times New Roman"/>
        </w:rPr>
        <w:t xml:space="preserve"> these operations satisfy a similar recurrence and do not affect the theta (n log n) answer. </w:t>
      </w:r>
    </w:p>
    <w:p w14:paraId="2F8FC927" w14:textId="77777777" w:rsidR="00DF320A" w:rsidRDefault="00DF320A" w:rsidP="00DF320A">
      <w:pPr>
        <w:rPr>
          <w:rFonts w:eastAsia="Times New Roman"/>
        </w:rPr>
      </w:pPr>
    </w:p>
    <w:p w14:paraId="1C6BA08A" w14:textId="77777777" w:rsidR="00DF320A" w:rsidRDefault="00DF320A" w:rsidP="00DF320A">
      <w:pPr>
        <w:rPr>
          <w:rFonts w:eastAsia="Times New Roman"/>
        </w:rPr>
      </w:pPr>
    </w:p>
    <w:p w14:paraId="67FAA08D" w14:textId="77777777" w:rsidR="00DF320A" w:rsidRDefault="00DF320A" w:rsidP="00DF320A">
      <w:pPr>
        <w:rPr>
          <w:rFonts w:eastAsia="Times New Roman"/>
        </w:rPr>
      </w:pPr>
    </w:p>
    <w:p w14:paraId="12315135" w14:textId="01E01F70" w:rsidR="00DF320A" w:rsidRPr="00B120F5" w:rsidRDefault="00DF320A" w:rsidP="00DF320A">
      <w:pPr>
        <w:pStyle w:val="Heading1"/>
        <w:rPr>
          <w:lang w:val="en-GB"/>
        </w:rPr>
      </w:pPr>
      <w:r>
        <w:rPr>
          <w:lang w:val="en-GB"/>
        </w:rPr>
        <w:t xml:space="preserve">LECTURE 9: Quicksort   </w:t>
      </w:r>
    </w:p>
    <w:p w14:paraId="09050765" w14:textId="77777777" w:rsidR="00DF320A" w:rsidRDefault="00DF320A" w:rsidP="00DF320A">
      <w:pPr>
        <w:pStyle w:val="ListBullet"/>
        <w:numPr>
          <w:ilvl w:val="0"/>
          <w:numId w:val="0"/>
        </w:numPr>
        <w:ind w:left="432" w:hanging="432"/>
        <w:rPr>
          <w:b/>
          <w:u w:val="single"/>
          <w:lang w:bidi="en-GB"/>
        </w:rPr>
      </w:pPr>
      <w:r>
        <w:rPr>
          <w:b/>
          <w:u w:val="single"/>
          <w:lang w:bidi="en-GB"/>
        </w:rPr>
        <w:t>Basic idea</w:t>
      </w:r>
    </w:p>
    <w:p w14:paraId="14EE39EF" w14:textId="77777777" w:rsidR="00DF320A" w:rsidRDefault="00DF320A" w:rsidP="00DF320A">
      <w:pPr>
        <w:rPr>
          <w:rFonts w:eastAsia="Times New Roman"/>
        </w:rPr>
      </w:pPr>
    </w:p>
    <w:p w14:paraId="0E22B2CE" w14:textId="0A5F05B6" w:rsidR="00DF320A" w:rsidRDefault="00DF320A" w:rsidP="00D23D67">
      <w:pPr>
        <w:pStyle w:val="ListParagraph"/>
        <w:numPr>
          <w:ilvl w:val="0"/>
          <w:numId w:val="15"/>
        </w:numPr>
        <w:rPr>
          <w:rFonts w:eastAsia="Times New Roman"/>
        </w:rPr>
      </w:pPr>
      <w:r>
        <w:rPr>
          <w:rFonts w:eastAsia="Times New Roman"/>
        </w:rPr>
        <w:t xml:space="preserve">Unlike mergesort, subarrays for sorting and merging are formed dynamically, depending on the input, rather than the predetermined. </w:t>
      </w:r>
    </w:p>
    <w:p w14:paraId="7B30B376" w14:textId="77777777" w:rsidR="000E1A16" w:rsidRDefault="000E1A16" w:rsidP="000E1A16">
      <w:pPr>
        <w:rPr>
          <w:rFonts w:eastAsia="Times New Roman"/>
        </w:rPr>
      </w:pPr>
    </w:p>
    <w:p w14:paraId="1661A058" w14:textId="77777777" w:rsidR="000E1A16" w:rsidRPr="000E1A16" w:rsidRDefault="000E1A16" w:rsidP="000E1A16">
      <w:pPr>
        <w:rPr>
          <w:rFonts w:eastAsia="Times New Roman"/>
        </w:rPr>
      </w:pPr>
    </w:p>
    <w:p w14:paraId="7EEB06E9" w14:textId="26B9A1D0" w:rsidR="000E1A16" w:rsidRDefault="000E1A16" w:rsidP="000E1A16">
      <w:pPr>
        <w:pStyle w:val="ListBullet"/>
        <w:numPr>
          <w:ilvl w:val="0"/>
          <w:numId w:val="0"/>
        </w:numPr>
        <w:ind w:left="432" w:hanging="432"/>
        <w:rPr>
          <w:b/>
          <w:u w:val="single"/>
          <w:lang w:bidi="en-GB"/>
        </w:rPr>
      </w:pPr>
      <w:r>
        <w:rPr>
          <w:b/>
          <w:u w:val="single"/>
          <w:lang w:bidi="en-GB"/>
        </w:rPr>
        <w:t xml:space="preserve">Basic Recursive Quicksort </w:t>
      </w:r>
    </w:p>
    <w:p w14:paraId="3BB1954E" w14:textId="77777777" w:rsidR="000E1A16" w:rsidRDefault="000E1A16" w:rsidP="000E1A16">
      <w:pPr>
        <w:pStyle w:val="ListBullet"/>
        <w:numPr>
          <w:ilvl w:val="0"/>
          <w:numId w:val="0"/>
        </w:numPr>
        <w:ind w:left="432" w:hanging="432"/>
        <w:rPr>
          <w:b/>
          <w:u w:val="single"/>
          <w:lang w:bidi="en-GB"/>
        </w:rPr>
      </w:pPr>
    </w:p>
    <w:p w14:paraId="3A815F30" w14:textId="153B99B5" w:rsidR="000E1A16" w:rsidRDefault="000E1A16" w:rsidP="00D23D67">
      <w:pPr>
        <w:pStyle w:val="ListBullet"/>
        <w:numPr>
          <w:ilvl w:val="0"/>
          <w:numId w:val="15"/>
        </w:numPr>
        <w:rPr>
          <w:lang w:bidi="en-GB"/>
        </w:rPr>
      </w:pPr>
      <w:r>
        <w:rPr>
          <w:lang w:bidi="en-GB"/>
        </w:rPr>
        <w:t xml:space="preserve">Choose one of the items in the list as a pivot. </w:t>
      </w:r>
    </w:p>
    <w:p w14:paraId="2813A8B3" w14:textId="3650E0C3" w:rsidR="000E1A16" w:rsidRDefault="000E1A16" w:rsidP="00D23D67">
      <w:pPr>
        <w:pStyle w:val="ListBullet"/>
        <w:numPr>
          <w:ilvl w:val="0"/>
          <w:numId w:val="15"/>
        </w:numPr>
        <w:rPr>
          <w:lang w:bidi="en-GB"/>
        </w:rPr>
      </w:pPr>
      <w:r>
        <w:rPr>
          <w:lang w:bidi="en-GB"/>
        </w:rPr>
        <w:t xml:space="preserve">Next, partition the remaining items into two disjoint sublists, such that all items greater than the pivot follow it, and all elements less than the pivot precede it. </w:t>
      </w:r>
    </w:p>
    <w:p w14:paraId="5436103B" w14:textId="77777777" w:rsidR="000E1A16" w:rsidRDefault="000E1A16" w:rsidP="00D23D67">
      <w:pPr>
        <w:pStyle w:val="ListBullet"/>
        <w:numPr>
          <w:ilvl w:val="0"/>
          <w:numId w:val="15"/>
        </w:numPr>
        <w:rPr>
          <w:lang w:bidi="en-GB"/>
        </w:rPr>
      </w:pPr>
      <w:r>
        <w:rPr>
          <w:lang w:bidi="en-GB"/>
        </w:rPr>
        <w:t>Finally, return the result of quicksort of the “head” sublist, followed by the pivot, followed by the result of quicksort of the “tail” sublist.</w:t>
      </w:r>
    </w:p>
    <w:p w14:paraId="22FCC68B" w14:textId="1EED98E2" w:rsidR="000E1A16" w:rsidRDefault="000E1A16" w:rsidP="000E1A16">
      <w:pPr>
        <w:pStyle w:val="ListBullet"/>
        <w:numPr>
          <w:ilvl w:val="0"/>
          <w:numId w:val="0"/>
        </w:numPr>
        <w:ind w:left="432" w:hanging="432"/>
        <w:rPr>
          <w:lang w:bidi="en-GB"/>
        </w:rPr>
      </w:pPr>
      <w:r>
        <w:rPr>
          <w:rFonts w:eastAsia="Times New Roman"/>
          <w:noProof/>
        </w:rPr>
        <w:drawing>
          <wp:anchor distT="0" distB="0" distL="114300" distR="114300" simplePos="0" relativeHeight="251680768" behindDoc="0" locked="0" layoutInCell="1" allowOverlap="1" wp14:anchorId="34F80005" wp14:editId="1BD76F9D">
            <wp:simplePos x="0" y="0"/>
            <wp:positionH relativeFrom="column">
              <wp:posOffset>394335</wp:posOffset>
            </wp:positionH>
            <wp:positionV relativeFrom="paragraph">
              <wp:posOffset>139065</wp:posOffset>
            </wp:positionV>
            <wp:extent cx="4852035" cy="1063625"/>
            <wp:effectExtent l="0" t="0" r="0" b="3175"/>
            <wp:wrapSquare wrapText="bothSides"/>
            <wp:docPr id="23" name="Picture 23" descr="Screen%20Shot%202018-06-03%20at%206.36.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6-03%20at%206.36.45%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2035" cy="1063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CC511" w14:textId="009CEAF0" w:rsidR="000E1A16" w:rsidRPr="000E1A16" w:rsidRDefault="000E1A16" w:rsidP="000E1A16">
      <w:pPr>
        <w:pStyle w:val="ListBullet"/>
        <w:numPr>
          <w:ilvl w:val="0"/>
          <w:numId w:val="0"/>
        </w:numPr>
        <w:ind w:left="432" w:hanging="432"/>
        <w:rPr>
          <w:lang w:bidi="en-GB"/>
        </w:rPr>
      </w:pPr>
      <w:r>
        <w:rPr>
          <w:lang w:bidi="en-GB"/>
        </w:rPr>
        <w:t xml:space="preserve"> </w:t>
      </w:r>
    </w:p>
    <w:p w14:paraId="4F1E905F" w14:textId="174064BC" w:rsidR="00DF320A" w:rsidRDefault="00DF320A" w:rsidP="000E1A16">
      <w:pPr>
        <w:rPr>
          <w:rFonts w:eastAsia="Times New Roman"/>
        </w:rPr>
      </w:pPr>
    </w:p>
    <w:p w14:paraId="32E1AACF" w14:textId="77777777" w:rsidR="000E1A16" w:rsidRDefault="000E1A16" w:rsidP="000E1A16">
      <w:pPr>
        <w:rPr>
          <w:rFonts w:eastAsia="Times New Roman"/>
        </w:rPr>
      </w:pPr>
    </w:p>
    <w:p w14:paraId="43F17CED" w14:textId="77777777" w:rsidR="000E1A16" w:rsidRDefault="000E1A16" w:rsidP="000E1A16">
      <w:pPr>
        <w:rPr>
          <w:rFonts w:eastAsia="Times New Roman"/>
        </w:rPr>
      </w:pPr>
    </w:p>
    <w:p w14:paraId="22525BB4" w14:textId="77777777" w:rsidR="000E1A16" w:rsidRDefault="000E1A16" w:rsidP="000E1A16">
      <w:pPr>
        <w:rPr>
          <w:rFonts w:eastAsia="Times New Roman"/>
        </w:rPr>
      </w:pPr>
    </w:p>
    <w:p w14:paraId="4C94C66E" w14:textId="77777777" w:rsidR="000E1A16" w:rsidRDefault="000E1A16" w:rsidP="000E1A16">
      <w:pPr>
        <w:rPr>
          <w:rFonts w:eastAsia="Times New Roman"/>
        </w:rPr>
      </w:pPr>
    </w:p>
    <w:p w14:paraId="028D5317" w14:textId="77777777" w:rsidR="000E1A16" w:rsidRDefault="000E1A16" w:rsidP="000E1A16">
      <w:pPr>
        <w:rPr>
          <w:rFonts w:eastAsia="Times New Roman"/>
        </w:rPr>
      </w:pPr>
    </w:p>
    <w:p w14:paraId="18DC8388" w14:textId="6FAE0DA5" w:rsidR="000E1A16" w:rsidRDefault="000E1A16" w:rsidP="000E1A16">
      <w:pPr>
        <w:rPr>
          <w:rFonts w:eastAsia="Times New Roman"/>
        </w:rPr>
      </w:pPr>
      <w:r>
        <w:rPr>
          <w:rFonts w:eastAsia="Times New Roman"/>
        </w:rPr>
        <w:t xml:space="preserve">Proof: by math induction on the size n of the list. </w:t>
      </w:r>
    </w:p>
    <w:p w14:paraId="5EAEB6F7" w14:textId="77777777" w:rsidR="000E1A16" w:rsidRDefault="000E1A16" w:rsidP="000E1A16">
      <w:pPr>
        <w:rPr>
          <w:rFonts w:eastAsia="Times New Roman"/>
        </w:rPr>
      </w:pPr>
    </w:p>
    <w:p w14:paraId="034E5A7F" w14:textId="1B1AECE1" w:rsidR="000E1A16" w:rsidRDefault="000E1A16" w:rsidP="00D23D67">
      <w:pPr>
        <w:pStyle w:val="ListParagraph"/>
        <w:numPr>
          <w:ilvl w:val="0"/>
          <w:numId w:val="16"/>
        </w:numPr>
        <w:rPr>
          <w:rFonts w:eastAsia="Times New Roman"/>
        </w:rPr>
      </w:pPr>
      <w:r>
        <w:rPr>
          <w:rFonts w:eastAsia="Times New Roman"/>
        </w:rPr>
        <w:t xml:space="preserve">Basis. If n = 1, the algorithm is correct. </w:t>
      </w:r>
    </w:p>
    <w:p w14:paraId="62095551" w14:textId="1C63ECF2" w:rsidR="000E1A16" w:rsidRDefault="000E1A16" w:rsidP="00D23D67">
      <w:pPr>
        <w:pStyle w:val="ListParagraph"/>
        <w:numPr>
          <w:ilvl w:val="0"/>
          <w:numId w:val="16"/>
        </w:numPr>
        <w:rPr>
          <w:rFonts w:eastAsia="Times New Roman"/>
        </w:rPr>
      </w:pPr>
      <w:r>
        <w:rPr>
          <w:rFonts w:eastAsia="Times New Roman"/>
        </w:rPr>
        <w:t xml:space="preserve">Hypothesis. It is correct on </w:t>
      </w:r>
      <w:proofErr w:type="gramStart"/>
      <w:r>
        <w:rPr>
          <w:rFonts w:eastAsia="Times New Roman"/>
        </w:rPr>
        <w:t>lists of size</w:t>
      </w:r>
      <w:proofErr w:type="gramEnd"/>
      <w:r>
        <w:rPr>
          <w:rFonts w:eastAsia="Times New Roman"/>
        </w:rPr>
        <w:t xml:space="preserve"> smaller than n. </w:t>
      </w:r>
    </w:p>
    <w:p w14:paraId="72FE2F27" w14:textId="35E0F7C4" w:rsidR="000E1A16" w:rsidRDefault="000E1A16" w:rsidP="00D23D67">
      <w:pPr>
        <w:pStyle w:val="ListParagraph"/>
        <w:numPr>
          <w:ilvl w:val="0"/>
          <w:numId w:val="16"/>
        </w:numPr>
        <w:rPr>
          <w:rFonts w:eastAsia="Times New Roman"/>
        </w:rPr>
      </w:pPr>
      <w:r>
        <w:rPr>
          <w:rFonts w:eastAsia="Times New Roman"/>
        </w:rPr>
        <w:t xml:space="preserve">Inductive step: after positioning, the pivot p at position I; </w:t>
      </w:r>
    </w:p>
    <w:p w14:paraId="10AC1CFE" w14:textId="560B222F" w:rsidR="000E1A16" w:rsidRDefault="000E1A16" w:rsidP="00D23D67">
      <w:pPr>
        <w:pStyle w:val="ListParagraph"/>
        <w:numPr>
          <w:ilvl w:val="1"/>
          <w:numId w:val="16"/>
        </w:numPr>
        <w:rPr>
          <w:rFonts w:eastAsia="Times New Roman"/>
        </w:rPr>
      </w:pPr>
      <w:r>
        <w:rPr>
          <w:rFonts w:eastAsia="Times New Roman"/>
        </w:rPr>
        <w:lastRenderedPageBreak/>
        <w:t xml:space="preserve">I = 1, … n – 1, splits a list of size n into the head sublist of size i and the tail sublist of size n -1 – i </w:t>
      </w:r>
    </w:p>
    <w:p w14:paraId="3D649093" w14:textId="000AFE73" w:rsidR="000E1A16" w:rsidRDefault="000E1A16" w:rsidP="00D23D67">
      <w:pPr>
        <w:pStyle w:val="ListParagraph"/>
        <w:numPr>
          <w:ilvl w:val="2"/>
          <w:numId w:val="16"/>
        </w:numPr>
        <w:rPr>
          <w:rFonts w:eastAsia="Times New Roman"/>
        </w:rPr>
      </w:pPr>
      <w:r>
        <w:rPr>
          <w:rFonts w:eastAsia="Times New Roman"/>
        </w:rPr>
        <w:t xml:space="preserve">Elements of the head sublist are not greater than p </w:t>
      </w:r>
    </w:p>
    <w:p w14:paraId="14A1035F" w14:textId="262EB5FF" w:rsidR="000E1A16" w:rsidRDefault="000E1A16" w:rsidP="00D23D67">
      <w:pPr>
        <w:pStyle w:val="ListParagraph"/>
        <w:numPr>
          <w:ilvl w:val="2"/>
          <w:numId w:val="16"/>
        </w:numPr>
        <w:rPr>
          <w:rFonts w:eastAsia="Times New Roman"/>
        </w:rPr>
      </w:pPr>
      <w:r>
        <w:rPr>
          <w:rFonts w:eastAsia="Times New Roman"/>
        </w:rPr>
        <w:t xml:space="preserve">Elements of the tail sublist are not smaller than p </w:t>
      </w:r>
    </w:p>
    <w:p w14:paraId="3DB00EA5" w14:textId="0EDDEF16" w:rsidR="000E1A16" w:rsidRDefault="000E1A16" w:rsidP="00D23D67">
      <w:pPr>
        <w:pStyle w:val="ListParagraph"/>
        <w:numPr>
          <w:ilvl w:val="2"/>
          <w:numId w:val="16"/>
        </w:numPr>
        <w:rPr>
          <w:rFonts w:eastAsia="Times New Roman"/>
        </w:rPr>
      </w:pPr>
      <w:r>
        <w:rPr>
          <w:rFonts w:eastAsia="Times New Roman"/>
        </w:rPr>
        <w:t xml:space="preserve">By the induction hypothesis, both the head and the tail sublists are sorted correctly. </w:t>
      </w:r>
    </w:p>
    <w:p w14:paraId="6908BA3F" w14:textId="75B0C10E" w:rsidR="000E1A16" w:rsidRDefault="000E1A16" w:rsidP="00D23D67">
      <w:pPr>
        <w:pStyle w:val="ListParagraph"/>
        <w:numPr>
          <w:ilvl w:val="2"/>
          <w:numId w:val="16"/>
        </w:numPr>
        <w:rPr>
          <w:rFonts w:eastAsia="Times New Roman"/>
        </w:rPr>
      </w:pPr>
      <w:r>
        <w:rPr>
          <w:rFonts w:eastAsia="Times New Roman"/>
        </w:rPr>
        <w:t xml:space="preserve">Therefore, the whole list of size n is sorted correctly. </w:t>
      </w:r>
    </w:p>
    <w:p w14:paraId="437835B2" w14:textId="1382DB91" w:rsidR="000E1A16" w:rsidRDefault="000E1A16" w:rsidP="00D23D67">
      <w:pPr>
        <w:pStyle w:val="ListParagraph"/>
        <w:numPr>
          <w:ilvl w:val="1"/>
          <w:numId w:val="16"/>
        </w:numPr>
        <w:rPr>
          <w:rFonts w:eastAsia="Times New Roman"/>
        </w:rPr>
      </w:pPr>
      <w:r>
        <w:rPr>
          <w:rFonts w:eastAsia="Times New Roman"/>
        </w:rPr>
        <w:t xml:space="preserve">Any implementation specifies what to do with items equal to the pivot. </w:t>
      </w:r>
    </w:p>
    <w:p w14:paraId="18EB3CA9" w14:textId="77777777" w:rsidR="000E1A16" w:rsidRDefault="000E1A16" w:rsidP="000E1A16">
      <w:pPr>
        <w:rPr>
          <w:rFonts w:eastAsia="Times New Roman"/>
        </w:rPr>
      </w:pPr>
    </w:p>
    <w:p w14:paraId="7FA15AC8" w14:textId="77777777" w:rsidR="000E1A16" w:rsidRDefault="000E1A16" w:rsidP="000E1A16">
      <w:pPr>
        <w:rPr>
          <w:rFonts w:eastAsia="Times New Roman"/>
        </w:rPr>
      </w:pPr>
    </w:p>
    <w:p w14:paraId="55990D38" w14:textId="368AF220" w:rsidR="000E1A16" w:rsidRDefault="000E1A16" w:rsidP="000E1A16">
      <w:pPr>
        <w:pStyle w:val="ListBullet"/>
        <w:numPr>
          <w:ilvl w:val="0"/>
          <w:numId w:val="0"/>
        </w:numPr>
        <w:ind w:left="432" w:hanging="432"/>
        <w:rPr>
          <w:b/>
          <w:u w:val="single"/>
          <w:lang w:bidi="en-GB"/>
        </w:rPr>
      </w:pPr>
      <w:r>
        <w:rPr>
          <w:b/>
          <w:u w:val="single"/>
          <w:lang w:bidi="en-GB"/>
        </w:rPr>
        <w:t xml:space="preserve">Analysing quicksort: The worst case </w:t>
      </w:r>
    </w:p>
    <w:p w14:paraId="0269F93B" w14:textId="77777777" w:rsidR="000E1A16" w:rsidRDefault="000E1A16" w:rsidP="000E1A16">
      <w:pPr>
        <w:pStyle w:val="ListBullet"/>
        <w:numPr>
          <w:ilvl w:val="0"/>
          <w:numId w:val="0"/>
        </w:numPr>
        <w:ind w:left="432" w:hanging="432"/>
        <w:rPr>
          <w:b/>
          <w:u w:val="single"/>
          <w:lang w:bidi="en-GB"/>
        </w:rPr>
      </w:pPr>
    </w:p>
    <w:p w14:paraId="0B77771E" w14:textId="3389B842" w:rsidR="000E1A16" w:rsidRDefault="000E1A16" w:rsidP="00D23D67">
      <w:pPr>
        <w:pStyle w:val="ListBullet"/>
        <w:numPr>
          <w:ilvl w:val="0"/>
          <w:numId w:val="17"/>
        </w:numPr>
        <w:rPr>
          <w:lang w:bidi="en-GB"/>
        </w:rPr>
      </w:pPr>
      <w:r>
        <w:rPr>
          <w:lang w:bidi="en-GB"/>
        </w:rPr>
        <w:t xml:space="preserve">The wrong choice may lead to the worst-case quadratic time complexity </w:t>
      </w:r>
    </w:p>
    <w:p w14:paraId="0D132BF3" w14:textId="3DD26BF8" w:rsidR="000E1A16" w:rsidRDefault="000E1A16" w:rsidP="00D23D67">
      <w:pPr>
        <w:pStyle w:val="ListBullet"/>
        <w:numPr>
          <w:ilvl w:val="0"/>
          <w:numId w:val="17"/>
        </w:numPr>
        <w:rPr>
          <w:lang w:bidi="en-GB"/>
        </w:rPr>
      </w:pPr>
      <w:r>
        <w:rPr>
          <w:lang w:bidi="en-GB"/>
        </w:rPr>
        <w:t xml:space="preserve">A good choice equalises both sublists in size and leads to linearithmic (n log n) time complexity. </w:t>
      </w:r>
    </w:p>
    <w:p w14:paraId="456E918B" w14:textId="1AF573BC" w:rsidR="000E1A16" w:rsidRDefault="000E1A16" w:rsidP="00D23D67">
      <w:pPr>
        <w:pStyle w:val="ListBullet"/>
        <w:numPr>
          <w:ilvl w:val="0"/>
          <w:numId w:val="17"/>
        </w:numPr>
        <w:rPr>
          <w:lang w:bidi="en-GB"/>
        </w:rPr>
      </w:pPr>
      <w:r>
        <w:rPr>
          <w:lang w:bidi="en-GB"/>
        </w:rPr>
        <w:t xml:space="preserve">The “worst-case” choice: the pivot </w:t>
      </w:r>
      <w:r w:rsidR="008A2D83">
        <w:rPr>
          <w:lang w:bidi="en-GB"/>
        </w:rPr>
        <w:t>happens</w:t>
      </w:r>
      <w:r>
        <w:rPr>
          <w:lang w:bidi="en-GB"/>
        </w:rPr>
        <w:t xml:space="preserve"> to be the </w:t>
      </w:r>
      <w:r w:rsidR="008A2D83">
        <w:rPr>
          <w:lang w:bidi="en-GB"/>
        </w:rPr>
        <w:t>largest (</w:t>
      </w:r>
      <w:r>
        <w:rPr>
          <w:lang w:bidi="en-GB"/>
        </w:rPr>
        <w:t xml:space="preserve">or smallest) item </w:t>
      </w:r>
    </w:p>
    <w:p w14:paraId="5565C45E" w14:textId="694DFE5A" w:rsidR="008A2D83" w:rsidRDefault="008A2D83" w:rsidP="00D23D67">
      <w:pPr>
        <w:pStyle w:val="ListBullet"/>
        <w:numPr>
          <w:ilvl w:val="1"/>
          <w:numId w:val="17"/>
        </w:numPr>
        <w:rPr>
          <w:lang w:bidi="en-GB"/>
        </w:rPr>
      </w:pPr>
      <w:r>
        <w:rPr>
          <w:lang w:bidi="en-GB"/>
        </w:rPr>
        <w:t xml:space="preserve">Then one subarray is always empty </w:t>
      </w:r>
    </w:p>
    <w:p w14:paraId="44576F19" w14:textId="5AB36383" w:rsidR="008A2D83" w:rsidRDefault="008A2D83" w:rsidP="00D23D67">
      <w:pPr>
        <w:pStyle w:val="ListBullet"/>
        <w:numPr>
          <w:ilvl w:val="1"/>
          <w:numId w:val="17"/>
        </w:numPr>
        <w:rPr>
          <w:lang w:bidi="en-GB"/>
        </w:rPr>
      </w:pPr>
      <w:r>
        <w:rPr>
          <w:lang w:bidi="en-GB"/>
        </w:rPr>
        <w:t xml:space="preserve">The second subarray contains n – 1 elements, i.e. all the elements other than the pivot </w:t>
      </w:r>
    </w:p>
    <w:p w14:paraId="64EFB303" w14:textId="4F603200" w:rsidR="008A2D83" w:rsidRDefault="008A2D83" w:rsidP="00D23D67">
      <w:pPr>
        <w:pStyle w:val="ListBullet"/>
        <w:numPr>
          <w:ilvl w:val="1"/>
          <w:numId w:val="17"/>
        </w:numPr>
        <w:rPr>
          <w:lang w:bidi="en-GB"/>
        </w:rPr>
      </w:pPr>
      <w:r>
        <w:rPr>
          <w:lang w:bidi="en-GB"/>
        </w:rPr>
        <w:t xml:space="preserve">Quicksort is recursively called only on this second group </w:t>
      </w:r>
    </w:p>
    <w:p w14:paraId="2EFD883C" w14:textId="4992D32A" w:rsidR="008A2D83" w:rsidRPr="000E1A16" w:rsidRDefault="008A2D83" w:rsidP="00D23D67">
      <w:pPr>
        <w:pStyle w:val="ListBullet"/>
        <w:numPr>
          <w:ilvl w:val="0"/>
          <w:numId w:val="17"/>
        </w:numPr>
        <w:rPr>
          <w:lang w:bidi="en-GB"/>
        </w:rPr>
      </w:pPr>
      <w:r>
        <w:rPr>
          <w:lang w:bidi="en-GB"/>
        </w:rPr>
        <w:t xml:space="preserve">However, quicksort is fast on the “randomly scattered” pivots. </w:t>
      </w:r>
    </w:p>
    <w:p w14:paraId="6C24A9F5" w14:textId="77777777" w:rsidR="000E1A16" w:rsidRDefault="000E1A16" w:rsidP="000E1A16">
      <w:pPr>
        <w:rPr>
          <w:rFonts w:eastAsia="Times New Roman"/>
        </w:rPr>
      </w:pPr>
    </w:p>
    <w:p w14:paraId="2861F239" w14:textId="77777777" w:rsidR="00934123" w:rsidRDefault="00934123" w:rsidP="000E1A16">
      <w:pPr>
        <w:rPr>
          <w:rFonts w:eastAsia="Times New Roman"/>
        </w:rPr>
      </w:pPr>
    </w:p>
    <w:p w14:paraId="2EAF80CB" w14:textId="0D1FE6A7" w:rsidR="00934123" w:rsidRDefault="00934123" w:rsidP="00934123">
      <w:pPr>
        <w:pStyle w:val="ListBullet"/>
        <w:numPr>
          <w:ilvl w:val="0"/>
          <w:numId w:val="0"/>
        </w:numPr>
        <w:ind w:left="432" w:hanging="432"/>
        <w:rPr>
          <w:b/>
          <w:u w:val="single"/>
          <w:lang w:bidi="en-GB"/>
        </w:rPr>
      </w:pPr>
      <w:r>
        <w:rPr>
          <w:b/>
          <w:u w:val="single"/>
          <w:lang w:bidi="en-GB"/>
        </w:rPr>
        <w:t xml:space="preserve">Active Pivot Strategy </w:t>
      </w:r>
    </w:p>
    <w:p w14:paraId="201CD4E4" w14:textId="77777777" w:rsidR="00934123" w:rsidRDefault="00934123" w:rsidP="00934123">
      <w:pPr>
        <w:pStyle w:val="ListBullet"/>
        <w:numPr>
          <w:ilvl w:val="0"/>
          <w:numId w:val="0"/>
        </w:numPr>
        <w:ind w:left="432" w:hanging="432"/>
        <w:rPr>
          <w:b/>
          <w:u w:val="single"/>
          <w:lang w:bidi="en-GB"/>
        </w:rPr>
      </w:pPr>
    </w:p>
    <w:p w14:paraId="1BE05482" w14:textId="7EFF5E88" w:rsidR="00934123" w:rsidRDefault="00934123" w:rsidP="00D23D67">
      <w:pPr>
        <w:pStyle w:val="ListBullet"/>
        <w:numPr>
          <w:ilvl w:val="0"/>
          <w:numId w:val="18"/>
        </w:numPr>
        <w:rPr>
          <w:lang w:bidi="en-GB"/>
        </w:rPr>
      </w:pPr>
      <w:r>
        <w:rPr>
          <w:lang w:bidi="en-GB"/>
        </w:rPr>
        <w:t xml:space="preserve">The best active pivot – the exact median of the list, </w:t>
      </w:r>
      <w:r w:rsidR="007D6CE7">
        <w:rPr>
          <w:lang w:bidi="en-GB"/>
        </w:rPr>
        <w:t xml:space="preserve">dividing it into (almost) equal sized sublists, is computationally inefficient. </w:t>
      </w:r>
    </w:p>
    <w:p w14:paraId="2B733D32" w14:textId="050A2AC3" w:rsidR="007D6CE7" w:rsidRPr="00934123" w:rsidRDefault="007D6CE7" w:rsidP="007D6CE7">
      <w:pPr>
        <w:pStyle w:val="ListBullet"/>
        <w:numPr>
          <w:ilvl w:val="0"/>
          <w:numId w:val="0"/>
        </w:numPr>
        <w:ind w:left="720"/>
        <w:rPr>
          <w:lang w:bidi="en-GB"/>
        </w:rPr>
      </w:pPr>
      <w:r>
        <w:rPr>
          <w:rFonts w:eastAsia="Times New Roman"/>
          <w:noProof/>
        </w:rPr>
        <w:drawing>
          <wp:anchor distT="0" distB="0" distL="114300" distR="114300" simplePos="0" relativeHeight="251681792" behindDoc="0" locked="0" layoutInCell="1" allowOverlap="1" wp14:anchorId="0E4313F7" wp14:editId="06CF82E1">
            <wp:simplePos x="0" y="0"/>
            <wp:positionH relativeFrom="column">
              <wp:posOffset>391160</wp:posOffset>
            </wp:positionH>
            <wp:positionV relativeFrom="paragraph">
              <wp:posOffset>41910</wp:posOffset>
            </wp:positionV>
            <wp:extent cx="4728845" cy="2336800"/>
            <wp:effectExtent l="0" t="0" r="0" b="0"/>
            <wp:wrapSquare wrapText="bothSides"/>
            <wp:docPr id="24" name="Picture 24" descr="Screen%20Shot%202018-06-03%20at%207.09.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6-03%20at%207.09.2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8845" cy="233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63D03" w14:textId="043F220E" w:rsidR="00934123" w:rsidRDefault="00934123" w:rsidP="000E1A16">
      <w:pPr>
        <w:rPr>
          <w:rFonts w:eastAsia="Times New Roman"/>
        </w:rPr>
      </w:pPr>
    </w:p>
    <w:p w14:paraId="61DCA344" w14:textId="77777777" w:rsidR="007D6CE7" w:rsidRDefault="007D6CE7" w:rsidP="000E1A16">
      <w:pPr>
        <w:rPr>
          <w:rFonts w:eastAsia="Times New Roman"/>
        </w:rPr>
      </w:pPr>
    </w:p>
    <w:p w14:paraId="09FA7203" w14:textId="77777777" w:rsidR="007D6CE7" w:rsidRDefault="007D6CE7" w:rsidP="000E1A16">
      <w:pPr>
        <w:rPr>
          <w:rFonts w:eastAsia="Times New Roman"/>
        </w:rPr>
      </w:pPr>
    </w:p>
    <w:p w14:paraId="67F4815A" w14:textId="77777777" w:rsidR="007D6CE7" w:rsidRDefault="007D6CE7" w:rsidP="000E1A16">
      <w:pPr>
        <w:rPr>
          <w:rFonts w:eastAsia="Times New Roman"/>
        </w:rPr>
      </w:pPr>
    </w:p>
    <w:p w14:paraId="2A13569A" w14:textId="77777777" w:rsidR="007D6CE7" w:rsidRDefault="007D6CE7" w:rsidP="000E1A16">
      <w:pPr>
        <w:rPr>
          <w:rFonts w:eastAsia="Times New Roman"/>
        </w:rPr>
      </w:pPr>
    </w:p>
    <w:p w14:paraId="42EE23EB" w14:textId="77777777" w:rsidR="007D6CE7" w:rsidRDefault="007D6CE7" w:rsidP="000E1A16">
      <w:pPr>
        <w:rPr>
          <w:rFonts w:eastAsia="Times New Roman"/>
        </w:rPr>
      </w:pPr>
    </w:p>
    <w:p w14:paraId="44E4BD45" w14:textId="77777777" w:rsidR="007D6CE7" w:rsidRDefault="007D6CE7" w:rsidP="000E1A16">
      <w:pPr>
        <w:rPr>
          <w:rFonts w:eastAsia="Times New Roman"/>
        </w:rPr>
      </w:pPr>
    </w:p>
    <w:p w14:paraId="163DE42C" w14:textId="77777777" w:rsidR="007D6CE7" w:rsidRDefault="007D6CE7" w:rsidP="000E1A16">
      <w:pPr>
        <w:rPr>
          <w:rFonts w:eastAsia="Times New Roman"/>
        </w:rPr>
      </w:pPr>
    </w:p>
    <w:p w14:paraId="5F67393C" w14:textId="77777777" w:rsidR="007D6CE7" w:rsidRDefault="007D6CE7" w:rsidP="000E1A16">
      <w:pPr>
        <w:rPr>
          <w:rFonts w:eastAsia="Times New Roman"/>
        </w:rPr>
      </w:pPr>
    </w:p>
    <w:p w14:paraId="160B970E" w14:textId="77777777" w:rsidR="007D6CE7" w:rsidRDefault="007D6CE7" w:rsidP="000E1A16">
      <w:pPr>
        <w:rPr>
          <w:rFonts w:eastAsia="Times New Roman"/>
        </w:rPr>
      </w:pPr>
    </w:p>
    <w:p w14:paraId="55AEA8E9" w14:textId="77777777" w:rsidR="007D6CE7" w:rsidRDefault="007D6CE7" w:rsidP="000E1A16">
      <w:pPr>
        <w:rPr>
          <w:rFonts w:eastAsia="Times New Roman"/>
        </w:rPr>
      </w:pPr>
    </w:p>
    <w:p w14:paraId="2892CEA9" w14:textId="77777777" w:rsidR="007D6CE7" w:rsidRDefault="007D6CE7" w:rsidP="000E1A16">
      <w:pPr>
        <w:rPr>
          <w:rFonts w:eastAsia="Times New Roman"/>
        </w:rPr>
      </w:pPr>
    </w:p>
    <w:p w14:paraId="230EDEF8" w14:textId="77777777" w:rsidR="007D6CE7" w:rsidRDefault="007D6CE7" w:rsidP="000E1A16">
      <w:pPr>
        <w:rPr>
          <w:rFonts w:eastAsia="Times New Roman"/>
        </w:rPr>
      </w:pPr>
    </w:p>
    <w:p w14:paraId="0C8CA511" w14:textId="77777777" w:rsidR="007D6CE7" w:rsidRDefault="007D6CE7" w:rsidP="000E1A16">
      <w:pPr>
        <w:rPr>
          <w:rFonts w:eastAsia="Times New Roman"/>
        </w:rPr>
      </w:pPr>
    </w:p>
    <w:p w14:paraId="0AA52FE8" w14:textId="77777777" w:rsidR="007D6CE7" w:rsidRDefault="007D6CE7" w:rsidP="000E1A16">
      <w:pPr>
        <w:rPr>
          <w:rFonts w:eastAsia="Times New Roman"/>
        </w:rPr>
      </w:pPr>
    </w:p>
    <w:p w14:paraId="7E2B89A1" w14:textId="77777777" w:rsidR="007D6CE7" w:rsidRDefault="007D6CE7" w:rsidP="000E1A16">
      <w:pPr>
        <w:rPr>
          <w:rFonts w:eastAsia="Times New Roman"/>
        </w:rPr>
      </w:pPr>
    </w:p>
    <w:p w14:paraId="674BE816" w14:textId="77777777" w:rsidR="007D6CE7" w:rsidRDefault="007D6CE7" w:rsidP="000E1A16">
      <w:pPr>
        <w:rPr>
          <w:rFonts w:eastAsia="Times New Roman"/>
        </w:rPr>
      </w:pPr>
    </w:p>
    <w:p w14:paraId="661384E8" w14:textId="77777777" w:rsidR="007D6CE7" w:rsidRDefault="007D6CE7" w:rsidP="000E1A16">
      <w:pPr>
        <w:rPr>
          <w:rFonts w:eastAsia="Times New Roman"/>
        </w:rPr>
      </w:pPr>
    </w:p>
    <w:p w14:paraId="1ACE7070" w14:textId="78CF8E74" w:rsidR="007D6CE7" w:rsidRDefault="007D6CE7" w:rsidP="007D6CE7">
      <w:pPr>
        <w:pStyle w:val="ListBullet"/>
        <w:numPr>
          <w:ilvl w:val="0"/>
          <w:numId w:val="0"/>
        </w:numPr>
        <w:ind w:left="432" w:hanging="432"/>
        <w:rPr>
          <w:b/>
          <w:u w:val="single"/>
          <w:lang w:bidi="en-GB"/>
        </w:rPr>
      </w:pPr>
      <w:r>
        <w:rPr>
          <w:b/>
          <w:u w:val="single"/>
          <w:lang w:bidi="en-GB"/>
        </w:rPr>
        <w:t xml:space="preserve">Active Pivot Strategy </w:t>
      </w:r>
    </w:p>
    <w:p w14:paraId="5E04CA3E" w14:textId="77777777" w:rsidR="007D6CE7" w:rsidRDefault="007D6CE7" w:rsidP="007D6CE7">
      <w:pPr>
        <w:pStyle w:val="ListBullet"/>
        <w:numPr>
          <w:ilvl w:val="0"/>
          <w:numId w:val="0"/>
        </w:numPr>
        <w:ind w:left="432" w:hanging="432"/>
        <w:rPr>
          <w:b/>
          <w:u w:val="single"/>
          <w:lang w:bidi="en-GB"/>
        </w:rPr>
      </w:pPr>
    </w:p>
    <w:p w14:paraId="7D0F613B" w14:textId="77777777" w:rsidR="007D6CE7" w:rsidRDefault="007D6CE7" w:rsidP="00D23D67">
      <w:pPr>
        <w:pStyle w:val="ListBullet"/>
        <w:numPr>
          <w:ilvl w:val="0"/>
          <w:numId w:val="18"/>
        </w:numPr>
        <w:rPr>
          <w:lang w:bidi="en-GB"/>
        </w:rPr>
      </w:pPr>
      <w:r>
        <w:rPr>
          <w:lang w:bidi="en-GB"/>
        </w:rPr>
        <w:t xml:space="preserve">Bad performance is still possible with the median-of-three strategy, but becomes much less likely, than for a passive strategy. </w:t>
      </w:r>
    </w:p>
    <w:p w14:paraId="1E203F26" w14:textId="22EEFFF3" w:rsidR="007D6CE7" w:rsidRDefault="007D6CE7" w:rsidP="00D23D67">
      <w:pPr>
        <w:pStyle w:val="ListBullet"/>
        <w:numPr>
          <w:ilvl w:val="0"/>
          <w:numId w:val="18"/>
        </w:numPr>
        <w:rPr>
          <w:lang w:bidi="en-GB"/>
        </w:rPr>
      </w:pPr>
      <w:r>
        <w:rPr>
          <w:lang w:bidi="en-GB"/>
        </w:rPr>
        <w:t>Random choice of the pivot</w:t>
      </w:r>
    </w:p>
    <w:p w14:paraId="56234A87" w14:textId="3DD68467" w:rsidR="007D6CE7" w:rsidRDefault="007D6CE7" w:rsidP="00D23D67">
      <w:pPr>
        <w:pStyle w:val="ListBullet"/>
        <w:numPr>
          <w:ilvl w:val="1"/>
          <w:numId w:val="18"/>
        </w:numPr>
        <w:rPr>
          <w:lang w:bidi="en-GB"/>
        </w:rPr>
      </w:pPr>
      <w:r>
        <w:rPr>
          <w:lang w:bidi="en-GB"/>
        </w:rPr>
        <w:t xml:space="preserve">The expected running time is theta (n log n) for any given input. </w:t>
      </w:r>
    </w:p>
    <w:p w14:paraId="45DDDE20" w14:textId="43BE2D77" w:rsidR="007D6CE7" w:rsidRDefault="007D6CE7" w:rsidP="00D23D67">
      <w:pPr>
        <w:pStyle w:val="ListBullet"/>
        <w:numPr>
          <w:ilvl w:val="1"/>
          <w:numId w:val="18"/>
        </w:numPr>
        <w:rPr>
          <w:lang w:bidi="en-GB"/>
        </w:rPr>
      </w:pPr>
      <w:r>
        <w:rPr>
          <w:lang w:bidi="en-GB"/>
        </w:rPr>
        <w:t xml:space="preserve">No adversary can force the bad behaviour by choosing nasty inputs. </w:t>
      </w:r>
    </w:p>
    <w:p w14:paraId="344000E6" w14:textId="7BA71A05" w:rsidR="007D6CE7" w:rsidRDefault="007D6CE7" w:rsidP="00D23D67">
      <w:pPr>
        <w:pStyle w:val="ListBullet"/>
        <w:numPr>
          <w:ilvl w:val="1"/>
          <w:numId w:val="18"/>
        </w:numPr>
        <w:rPr>
          <w:lang w:bidi="en-GB"/>
        </w:rPr>
      </w:pPr>
      <w:r>
        <w:rPr>
          <w:lang w:bidi="en-GB"/>
        </w:rPr>
        <w:t xml:space="preserve">A small extra overhead for generating a “random” pivot position. </w:t>
      </w:r>
    </w:p>
    <w:p w14:paraId="67F34B92" w14:textId="52484EB4" w:rsidR="007D6CE7" w:rsidRDefault="007D6CE7" w:rsidP="00D23D67">
      <w:pPr>
        <w:pStyle w:val="ListBullet"/>
        <w:numPr>
          <w:ilvl w:val="1"/>
          <w:numId w:val="18"/>
        </w:numPr>
        <w:rPr>
          <w:lang w:bidi="en-GB"/>
        </w:rPr>
      </w:pPr>
      <w:r>
        <w:rPr>
          <w:lang w:bidi="en-GB"/>
        </w:rPr>
        <w:t xml:space="preserve">Bad cases: only by bad luck, independent of the input </w:t>
      </w:r>
    </w:p>
    <w:p w14:paraId="549E26EE" w14:textId="4F835CA5" w:rsidR="007D6CE7" w:rsidRPr="007D6CE7" w:rsidRDefault="007D6CE7" w:rsidP="00D23D67">
      <w:pPr>
        <w:pStyle w:val="ListBullet"/>
        <w:numPr>
          <w:ilvl w:val="1"/>
          <w:numId w:val="18"/>
        </w:numPr>
        <w:rPr>
          <w:lang w:bidi="en-GB"/>
        </w:rPr>
      </w:pPr>
      <w:r>
        <w:rPr>
          <w:lang w:bidi="en-GB"/>
        </w:rPr>
        <w:t xml:space="preserve">An alternative: to first randomly shuffle the input in linear, theta(n), time and use then the naïve pivot selection. </w:t>
      </w:r>
    </w:p>
    <w:p w14:paraId="5ABE64FE" w14:textId="7D85FCB4" w:rsidR="006A391D" w:rsidRDefault="006A391D" w:rsidP="000E1A16">
      <w:pPr>
        <w:rPr>
          <w:rFonts w:eastAsia="Times New Roman"/>
        </w:rPr>
      </w:pPr>
      <w:r>
        <w:rPr>
          <w:rFonts w:eastAsia="Times New Roman"/>
          <w:noProof/>
        </w:rPr>
        <w:drawing>
          <wp:anchor distT="0" distB="0" distL="114300" distR="114300" simplePos="0" relativeHeight="251682816" behindDoc="0" locked="0" layoutInCell="1" allowOverlap="1" wp14:anchorId="20BE3A63" wp14:editId="70701D70">
            <wp:simplePos x="0" y="0"/>
            <wp:positionH relativeFrom="column">
              <wp:posOffset>740410</wp:posOffset>
            </wp:positionH>
            <wp:positionV relativeFrom="paragraph">
              <wp:posOffset>67945</wp:posOffset>
            </wp:positionV>
            <wp:extent cx="4280535" cy="2847975"/>
            <wp:effectExtent l="0" t="0" r="12065" b="0"/>
            <wp:wrapSquare wrapText="bothSides"/>
            <wp:docPr id="25" name="Picture 25" descr="Screen%20Shot%202018-06-03%20at%207.15.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6-03%20at%207.15.33%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053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55916" w14:textId="7358F60D" w:rsidR="006A391D" w:rsidRDefault="006A391D" w:rsidP="000E1A16">
      <w:pPr>
        <w:rPr>
          <w:rFonts w:eastAsia="Times New Roman"/>
        </w:rPr>
      </w:pPr>
    </w:p>
    <w:p w14:paraId="15DEAE39" w14:textId="04E21607" w:rsidR="007D6CE7" w:rsidRDefault="007D6CE7" w:rsidP="000E1A16">
      <w:pPr>
        <w:rPr>
          <w:rFonts w:eastAsia="Times New Roman"/>
        </w:rPr>
      </w:pPr>
    </w:p>
    <w:p w14:paraId="18264621" w14:textId="77777777" w:rsidR="006A391D" w:rsidRDefault="006A391D" w:rsidP="000E1A16">
      <w:pPr>
        <w:rPr>
          <w:rFonts w:eastAsia="Times New Roman"/>
        </w:rPr>
      </w:pPr>
    </w:p>
    <w:p w14:paraId="0F5D1DF5" w14:textId="77777777" w:rsidR="006A391D" w:rsidRDefault="006A391D" w:rsidP="000E1A16">
      <w:pPr>
        <w:rPr>
          <w:rFonts w:eastAsia="Times New Roman"/>
        </w:rPr>
      </w:pPr>
    </w:p>
    <w:p w14:paraId="0252FBCD" w14:textId="77777777" w:rsidR="006A391D" w:rsidRDefault="006A391D" w:rsidP="000E1A16">
      <w:pPr>
        <w:rPr>
          <w:rFonts w:eastAsia="Times New Roman"/>
        </w:rPr>
      </w:pPr>
    </w:p>
    <w:p w14:paraId="44929900" w14:textId="77777777" w:rsidR="006A391D" w:rsidRDefault="006A391D" w:rsidP="000E1A16">
      <w:pPr>
        <w:rPr>
          <w:rFonts w:eastAsia="Times New Roman"/>
        </w:rPr>
      </w:pPr>
    </w:p>
    <w:p w14:paraId="47047150" w14:textId="77777777" w:rsidR="006A391D" w:rsidRDefault="006A391D" w:rsidP="000E1A16">
      <w:pPr>
        <w:rPr>
          <w:rFonts w:eastAsia="Times New Roman"/>
        </w:rPr>
      </w:pPr>
    </w:p>
    <w:p w14:paraId="107BF284" w14:textId="77777777" w:rsidR="006A391D" w:rsidRDefault="006A391D" w:rsidP="000E1A16">
      <w:pPr>
        <w:rPr>
          <w:rFonts w:eastAsia="Times New Roman"/>
        </w:rPr>
      </w:pPr>
    </w:p>
    <w:p w14:paraId="7E136D5E" w14:textId="77777777" w:rsidR="006A391D" w:rsidRDefault="006A391D" w:rsidP="000E1A16">
      <w:pPr>
        <w:rPr>
          <w:rFonts w:eastAsia="Times New Roman"/>
        </w:rPr>
      </w:pPr>
    </w:p>
    <w:p w14:paraId="4A57B0ED" w14:textId="77777777" w:rsidR="006A391D" w:rsidRDefault="006A391D" w:rsidP="000E1A16">
      <w:pPr>
        <w:rPr>
          <w:rFonts w:eastAsia="Times New Roman"/>
        </w:rPr>
      </w:pPr>
    </w:p>
    <w:p w14:paraId="212B3EA7" w14:textId="77777777" w:rsidR="006A391D" w:rsidRDefault="006A391D" w:rsidP="000E1A16">
      <w:pPr>
        <w:rPr>
          <w:rFonts w:eastAsia="Times New Roman"/>
        </w:rPr>
      </w:pPr>
    </w:p>
    <w:p w14:paraId="130F5C3F" w14:textId="77777777" w:rsidR="006A391D" w:rsidRDefault="006A391D" w:rsidP="000E1A16">
      <w:pPr>
        <w:rPr>
          <w:rFonts w:eastAsia="Times New Roman"/>
        </w:rPr>
      </w:pPr>
    </w:p>
    <w:p w14:paraId="4F528C9E" w14:textId="77777777" w:rsidR="006A391D" w:rsidRDefault="006A391D" w:rsidP="000E1A16">
      <w:pPr>
        <w:rPr>
          <w:rFonts w:eastAsia="Times New Roman"/>
        </w:rPr>
      </w:pPr>
    </w:p>
    <w:p w14:paraId="2CE957ED" w14:textId="77777777" w:rsidR="006A391D" w:rsidRDefault="006A391D" w:rsidP="000E1A16">
      <w:pPr>
        <w:rPr>
          <w:rFonts w:eastAsia="Times New Roman"/>
        </w:rPr>
      </w:pPr>
    </w:p>
    <w:p w14:paraId="0EDEE05D" w14:textId="77777777" w:rsidR="006A391D" w:rsidRDefault="006A391D" w:rsidP="000E1A16">
      <w:pPr>
        <w:rPr>
          <w:rFonts w:eastAsia="Times New Roman"/>
        </w:rPr>
      </w:pPr>
    </w:p>
    <w:p w14:paraId="17520B48" w14:textId="77777777" w:rsidR="006A391D" w:rsidRDefault="006A391D" w:rsidP="000E1A16">
      <w:pPr>
        <w:rPr>
          <w:rFonts w:eastAsia="Times New Roman"/>
        </w:rPr>
      </w:pPr>
    </w:p>
    <w:p w14:paraId="4187852D" w14:textId="77777777" w:rsidR="006A391D" w:rsidRDefault="006A391D" w:rsidP="000E1A16">
      <w:pPr>
        <w:rPr>
          <w:rFonts w:eastAsia="Times New Roman"/>
        </w:rPr>
      </w:pPr>
    </w:p>
    <w:p w14:paraId="070CD5C9" w14:textId="77777777" w:rsidR="006A391D" w:rsidRDefault="006A391D" w:rsidP="000E1A16">
      <w:pPr>
        <w:rPr>
          <w:rFonts w:eastAsia="Times New Roman"/>
        </w:rPr>
      </w:pPr>
    </w:p>
    <w:p w14:paraId="7DD076C6" w14:textId="0528BA42" w:rsidR="0019253E" w:rsidRDefault="0019253E" w:rsidP="0019253E">
      <w:pPr>
        <w:pStyle w:val="ListBullet"/>
        <w:numPr>
          <w:ilvl w:val="0"/>
          <w:numId w:val="0"/>
        </w:numPr>
        <w:ind w:left="432" w:hanging="432"/>
        <w:rPr>
          <w:b/>
          <w:u w:val="single"/>
          <w:lang w:bidi="en-GB"/>
        </w:rPr>
      </w:pPr>
      <w:r>
        <w:rPr>
          <w:b/>
          <w:u w:val="single"/>
          <w:lang w:bidi="en-GB"/>
        </w:rPr>
        <w:t xml:space="preserve">Correctness of Partitioning </w:t>
      </w:r>
    </w:p>
    <w:p w14:paraId="09D6813D" w14:textId="77777777" w:rsidR="0019253E" w:rsidRDefault="0019253E" w:rsidP="0019253E">
      <w:pPr>
        <w:pStyle w:val="ListBullet"/>
        <w:numPr>
          <w:ilvl w:val="0"/>
          <w:numId w:val="0"/>
        </w:numPr>
        <w:ind w:left="432" w:hanging="432"/>
        <w:rPr>
          <w:b/>
          <w:u w:val="single"/>
          <w:lang w:bidi="en-GB"/>
        </w:rPr>
      </w:pPr>
    </w:p>
    <w:p w14:paraId="67E537EB" w14:textId="33B600AC" w:rsidR="0019253E" w:rsidRDefault="0019253E" w:rsidP="00D23D67">
      <w:pPr>
        <w:pStyle w:val="ListBullet"/>
        <w:numPr>
          <w:ilvl w:val="0"/>
          <w:numId w:val="19"/>
        </w:numPr>
        <w:rPr>
          <w:lang w:bidi="en-GB"/>
        </w:rPr>
      </w:pPr>
      <w:r>
        <w:rPr>
          <w:lang w:bidi="en-GB"/>
        </w:rPr>
        <w:t xml:space="preserve">Proof. After each swap of elements, a[L] and a[R], </w:t>
      </w:r>
    </w:p>
    <w:p w14:paraId="39542AB1" w14:textId="4C19FEBE" w:rsidR="0019253E" w:rsidRDefault="0019253E" w:rsidP="00D23D67">
      <w:pPr>
        <w:pStyle w:val="ListBullet"/>
        <w:numPr>
          <w:ilvl w:val="1"/>
          <w:numId w:val="19"/>
        </w:numPr>
        <w:rPr>
          <w:lang w:bidi="en-GB"/>
        </w:rPr>
      </w:pPr>
      <w:r>
        <w:rPr>
          <w:lang w:bidi="en-GB"/>
        </w:rPr>
        <w:t xml:space="preserve">Each element to the left of index L, as well as a[L], is less than or equal to the pivot p; </w:t>
      </w:r>
    </w:p>
    <w:p w14:paraId="2555152C" w14:textId="0AAE4B6C" w:rsidR="0019253E" w:rsidRDefault="0019253E" w:rsidP="00D23D67">
      <w:pPr>
        <w:pStyle w:val="ListBullet"/>
        <w:numPr>
          <w:ilvl w:val="1"/>
          <w:numId w:val="19"/>
        </w:numPr>
        <w:rPr>
          <w:lang w:bidi="en-GB"/>
        </w:rPr>
      </w:pPr>
      <w:r>
        <w:rPr>
          <w:lang w:bidi="en-GB"/>
        </w:rPr>
        <w:t xml:space="preserve">Each element to the right of index R, as well as a[R], is greater than or equal to the pivot p. </w:t>
      </w:r>
    </w:p>
    <w:p w14:paraId="5AAF1B11" w14:textId="248C69C7" w:rsidR="0019253E" w:rsidRPr="0019253E" w:rsidRDefault="0019253E" w:rsidP="00D23D67">
      <w:pPr>
        <w:pStyle w:val="ListBullet"/>
        <w:numPr>
          <w:ilvl w:val="0"/>
          <w:numId w:val="19"/>
        </w:numPr>
        <w:rPr>
          <w:lang w:bidi="en-GB"/>
        </w:rPr>
      </w:pPr>
      <w:r>
        <w:rPr>
          <w:lang w:bidi="en-GB"/>
        </w:rPr>
        <w:t xml:space="preserve">After the final swap of p with a[L], which does not exceed p, all elements smaller than p, are to its left, and all larger are to its right. </w:t>
      </w:r>
    </w:p>
    <w:p w14:paraId="1272299C" w14:textId="77777777" w:rsidR="006A391D" w:rsidRDefault="006A391D" w:rsidP="000E1A16">
      <w:pPr>
        <w:rPr>
          <w:rFonts w:eastAsia="Times New Roman"/>
        </w:rPr>
      </w:pPr>
    </w:p>
    <w:p w14:paraId="4C2C2FD8" w14:textId="322545BF" w:rsidR="003A2991" w:rsidRDefault="003A2991" w:rsidP="000E1A16">
      <w:pPr>
        <w:rPr>
          <w:rFonts w:eastAsia="Times New Roman"/>
        </w:rPr>
      </w:pPr>
      <w:r>
        <w:rPr>
          <w:rFonts w:eastAsia="Times New Roman"/>
        </w:rPr>
        <w:t xml:space="preserve">Quicksort is easier to program for array, than other types of lists. </w:t>
      </w:r>
    </w:p>
    <w:p w14:paraId="5AF18C79" w14:textId="400D4F22" w:rsidR="003A2991" w:rsidRDefault="003A2991" w:rsidP="000E1A16">
      <w:pPr>
        <w:rPr>
          <w:rFonts w:eastAsia="Times New Roman"/>
        </w:rPr>
      </w:pPr>
      <w:r>
        <w:rPr>
          <w:rFonts w:eastAsia="Times New Roman"/>
        </w:rPr>
        <w:lastRenderedPageBreak/>
        <w:t xml:space="preserve">Constant-time pivot selection is only for arrays, but not linked lists. </w:t>
      </w:r>
    </w:p>
    <w:p w14:paraId="59A1A4E4" w14:textId="5636FDA0" w:rsidR="003A2991" w:rsidRDefault="003A2991" w:rsidP="00D23D67">
      <w:pPr>
        <w:pStyle w:val="ListParagraph"/>
        <w:numPr>
          <w:ilvl w:val="0"/>
          <w:numId w:val="20"/>
        </w:numPr>
        <w:rPr>
          <w:rFonts w:eastAsia="Times New Roman"/>
        </w:rPr>
      </w:pPr>
      <w:r>
        <w:rPr>
          <w:rFonts w:eastAsia="Times New Roman"/>
        </w:rPr>
        <w:t xml:space="preserve">What time will the median-of-three take for a linked list? </w:t>
      </w:r>
    </w:p>
    <w:p w14:paraId="2B5AD1FF" w14:textId="6FBAB665" w:rsidR="003A2991" w:rsidRDefault="003A2991" w:rsidP="003A2991">
      <w:pPr>
        <w:rPr>
          <w:rFonts w:eastAsia="Times New Roman"/>
        </w:rPr>
      </w:pPr>
      <w:r>
        <w:rPr>
          <w:rFonts w:eastAsia="Times New Roman"/>
        </w:rPr>
        <w:t xml:space="preserve">Partition needs a doubly-linked list to scan forward and backward. </w:t>
      </w:r>
    </w:p>
    <w:p w14:paraId="6C52A446" w14:textId="77777777" w:rsidR="00214B21" w:rsidRDefault="00214B21" w:rsidP="003A2991">
      <w:pPr>
        <w:rPr>
          <w:rFonts w:eastAsia="Times New Roman"/>
        </w:rPr>
      </w:pPr>
    </w:p>
    <w:p w14:paraId="3975014C" w14:textId="77777777" w:rsidR="00214B21" w:rsidRDefault="00214B21" w:rsidP="003A2991">
      <w:pPr>
        <w:rPr>
          <w:rFonts w:eastAsia="Times New Roman"/>
        </w:rPr>
      </w:pPr>
    </w:p>
    <w:p w14:paraId="4AAEB2C6" w14:textId="77777777" w:rsidR="00214B21" w:rsidRDefault="00214B21" w:rsidP="003A2991">
      <w:pPr>
        <w:rPr>
          <w:rFonts w:eastAsia="Times New Roman"/>
        </w:rPr>
      </w:pPr>
    </w:p>
    <w:p w14:paraId="5B66E6EF" w14:textId="4CDDA779" w:rsidR="00214B21" w:rsidRPr="00B120F5" w:rsidRDefault="00214B21" w:rsidP="00214B21">
      <w:pPr>
        <w:pStyle w:val="Heading1"/>
        <w:rPr>
          <w:lang w:val="en-GB"/>
        </w:rPr>
      </w:pPr>
      <w:r>
        <w:rPr>
          <w:lang w:val="en-GB"/>
        </w:rPr>
        <w:t xml:space="preserve">LECTURE 10: Heaps, Heap operations and Heapsort   </w:t>
      </w:r>
    </w:p>
    <w:p w14:paraId="15B64D6C" w14:textId="2455650E" w:rsidR="00214B21" w:rsidRDefault="00214B21" w:rsidP="00214B21">
      <w:pPr>
        <w:pStyle w:val="ListBullet"/>
        <w:numPr>
          <w:ilvl w:val="0"/>
          <w:numId w:val="0"/>
        </w:numPr>
        <w:ind w:left="432" w:hanging="432"/>
        <w:rPr>
          <w:b/>
          <w:u w:val="single"/>
          <w:lang w:bidi="en-GB"/>
        </w:rPr>
      </w:pPr>
      <w:r>
        <w:rPr>
          <w:b/>
          <w:u w:val="single"/>
          <w:lang w:bidi="en-GB"/>
        </w:rPr>
        <w:t xml:space="preserve">Basic idea of heapsort </w:t>
      </w:r>
    </w:p>
    <w:p w14:paraId="6E6E9BA1" w14:textId="77777777" w:rsidR="00214B21" w:rsidRDefault="00214B21" w:rsidP="00214B21">
      <w:pPr>
        <w:pStyle w:val="ListBullet"/>
        <w:numPr>
          <w:ilvl w:val="0"/>
          <w:numId w:val="0"/>
        </w:numPr>
        <w:ind w:left="432" w:hanging="432"/>
        <w:rPr>
          <w:b/>
          <w:u w:val="single"/>
          <w:lang w:bidi="en-GB"/>
        </w:rPr>
      </w:pPr>
    </w:p>
    <w:p w14:paraId="2E067E6C" w14:textId="77777777" w:rsidR="00563E80" w:rsidRDefault="00563E80" w:rsidP="00D23D67">
      <w:pPr>
        <w:pStyle w:val="ListBullet"/>
        <w:numPr>
          <w:ilvl w:val="0"/>
          <w:numId w:val="20"/>
        </w:numPr>
        <w:rPr>
          <w:lang w:bidi="en-GB"/>
        </w:rPr>
      </w:pPr>
      <w:r>
        <w:rPr>
          <w:lang w:bidi="en-GB"/>
        </w:rPr>
        <w:t>Convert an array into a maximum heap in linear time theta (n)</w:t>
      </w:r>
    </w:p>
    <w:p w14:paraId="00BB7452" w14:textId="2AAF5D1D" w:rsidR="00563E80" w:rsidRDefault="00563E80" w:rsidP="00D23D67">
      <w:pPr>
        <w:pStyle w:val="ListBullet"/>
        <w:numPr>
          <w:ilvl w:val="0"/>
          <w:numId w:val="20"/>
        </w:numPr>
        <w:rPr>
          <w:lang w:bidi="en-GB"/>
        </w:rPr>
      </w:pPr>
      <w:r>
        <w:rPr>
          <w:lang w:bidi="en-GB"/>
        </w:rPr>
        <w:t xml:space="preserve">Sort the heap in theta (n log n) time by deleting n times the maximum item from the maximum heap (or the minimum item for the minimum heap, respectively). </w:t>
      </w:r>
    </w:p>
    <w:p w14:paraId="4D3CA5BF" w14:textId="136494A0" w:rsidR="00563E80" w:rsidRDefault="00563E80" w:rsidP="00D23D67">
      <w:pPr>
        <w:pStyle w:val="ListBullet"/>
        <w:numPr>
          <w:ilvl w:val="1"/>
          <w:numId w:val="20"/>
        </w:numPr>
        <w:rPr>
          <w:lang w:bidi="en-GB"/>
        </w:rPr>
      </w:pPr>
      <w:r>
        <w:rPr>
          <w:lang w:bidi="en-GB"/>
        </w:rPr>
        <w:t xml:space="preserve">Each deletion of the maximum (or minimum) item takes the logarithmic time, theta (log n) </w:t>
      </w:r>
    </w:p>
    <w:p w14:paraId="7B127D69" w14:textId="2D8156DE" w:rsidR="00214B21" w:rsidRPr="00214B21" w:rsidRDefault="007903AA" w:rsidP="00214B21">
      <w:pPr>
        <w:pStyle w:val="ListBullet"/>
        <w:numPr>
          <w:ilvl w:val="0"/>
          <w:numId w:val="0"/>
        </w:numPr>
        <w:ind w:left="432" w:hanging="432"/>
        <w:rPr>
          <w:lang w:bidi="en-GB"/>
        </w:rPr>
      </w:pPr>
      <w:r>
        <w:rPr>
          <w:rFonts w:eastAsia="Times New Roman"/>
          <w:noProof/>
        </w:rPr>
        <w:drawing>
          <wp:anchor distT="0" distB="0" distL="114300" distR="114300" simplePos="0" relativeHeight="251683840" behindDoc="0" locked="0" layoutInCell="1" allowOverlap="1" wp14:anchorId="07F37266" wp14:editId="3E59F9D1">
            <wp:simplePos x="0" y="0"/>
            <wp:positionH relativeFrom="column">
              <wp:posOffset>165735</wp:posOffset>
            </wp:positionH>
            <wp:positionV relativeFrom="paragraph">
              <wp:posOffset>109220</wp:posOffset>
            </wp:positionV>
            <wp:extent cx="4843145" cy="3184525"/>
            <wp:effectExtent l="0" t="0" r="8255" b="0"/>
            <wp:wrapSquare wrapText="bothSides"/>
            <wp:docPr id="26" name="Picture 26" descr="Screen%20Shot%202018-06-03%20at%207.28.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6-03%20at%207.28.04%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3145" cy="318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63E80">
        <w:rPr>
          <w:lang w:bidi="en-GB"/>
        </w:rPr>
        <w:t xml:space="preserve"> </w:t>
      </w:r>
    </w:p>
    <w:p w14:paraId="0DC4DF9C" w14:textId="23EBF0CB" w:rsidR="00214B21" w:rsidRDefault="00214B21" w:rsidP="00214B21">
      <w:pPr>
        <w:rPr>
          <w:rFonts w:eastAsia="Times New Roman"/>
        </w:rPr>
      </w:pPr>
    </w:p>
    <w:p w14:paraId="22D1884E" w14:textId="2C0FDC30" w:rsidR="00214B21" w:rsidRDefault="00214B21" w:rsidP="003A2991">
      <w:pPr>
        <w:rPr>
          <w:rFonts w:eastAsia="Times New Roman"/>
        </w:rPr>
      </w:pPr>
    </w:p>
    <w:p w14:paraId="1CD1AF14" w14:textId="77777777" w:rsidR="007903AA" w:rsidRDefault="007903AA" w:rsidP="003A2991">
      <w:pPr>
        <w:rPr>
          <w:rFonts w:eastAsia="Times New Roman"/>
        </w:rPr>
      </w:pPr>
    </w:p>
    <w:p w14:paraId="4BA81A31" w14:textId="77777777" w:rsidR="007903AA" w:rsidRDefault="007903AA" w:rsidP="003A2991">
      <w:pPr>
        <w:rPr>
          <w:rFonts w:eastAsia="Times New Roman"/>
        </w:rPr>
      </w:pPr>
    </w:p>
    <w:p w14:paraId="0B01A597" w14:textId="77777777" w:rsidR="007903AA" w:rsidRDefault="007903AA" w:rsidP="003A2991">
      <w:pPr>
        <w:rPr>
          <w:rFonts w:eastAsia="Times New Roman"/>
        </w:rPr>
      </w:pPr>
    </w:p>
    <w:p w14:paraId="593A58E3" w14:textId="77777777" w:rsidR="007903AA" w:rsidRDefault="007903AA" w:rsidP="003A2991">
      <w:pPr>
        <w:rPr>
          <w:rFonts w:eastAsia="Times New Roman"/>
        </w:rPr>
      </w:pPr>
    </w:p>
    <w:p w14:paraId="2E70DDCC" w14:textId="77777777" w:rsidR="007903AA" w:rsidRDefault="007903AA" w:rsidP="003A2991">
      <w:pPr>
        <w:rPr>
          <w:rFonts w:eastAsia="Times New Roman"/>
        </w:rPr>
      </w:pPr>
    </w:p>
    <w:p w14:paraId="3AF9B313" w14:textId="77777777" w:rsidR="007903AA" w:rsidRDefault="007903AA" w:rsidP="003A2991">
      <w:pPr>
        <w:rPr>
          <w:rFonts w:eastAsia="Times New Roman"/>
        </w:rPr>
      </w:pPr>
    </w:p>
    <w:p w14:paraId="1857C32F" w14:textId="77777777" w:rsidR="007903AA" w:rsidRDefault="007903AA" w:rsidP="003A2991">
      <w:pPr>
        <w:rPr>
          <w:rFonts w:eastAsia="Times New Roman"/>
        </w:rPr>
      </w:pPr>
    </w:p>
    <w:p w14:paraId="79E7AF66" w14:textId="77777777" w:rsidR="007903AA" w:rsidRDefault="007903AA" w:rsidP="003A2991">
      <w:pPr>
        <w:rPr>
          <w:rFonts w:eastAsia="Times New Roman"/>
        </w:rPr>
      </w:pPr>
    </w:p>
    <w:p w14:paraId="4840C747" w14:textId="77777777" w:rsidR="007903AA" w:rsidRDefault="007903AA" w:rsidP="003A2991">
      <w:pPr>
        <w:rPr>
          <w:rFonts w:eastAsia="Times New Roman"/>
        </w:rPr>
      </w:pPr>
    </w:p>
    <w:p w14:paraId="7829C5EE" w14:textId="77777777" w:rsidR="007903AA" w:rsidRDefault="007903AA" w:rsidP="003A2991">
      <w:pPr>
        <w:rPr>
          <w:rFonts w:eastAsia="Times New Roman"/>
        </w:rPr>
      </w:pPr>
    </w:p>
    <w:p w14:paraId="759B452D" w14:textId="77777777" w:rsidR="007903AA" w:rsidRDefault="007903AA" w:rsidP="003A2991">
      <w:pPr>
        <w:rPr>
          <w:rFonts w:eastAsia="Times New Roman"/>
        </w:rPr>
      </w:pPr>
    </w:p>
    <w:p w14:paraId="60B9CA27" w14:textId="77777777" w:rsidR="007903AA" w:rsidRDefault="007903AA" w:rsidP="003A2991">
      <w:pPr>
        <w:rPr>
          <w:rFonts w:eastAsia="Times New Roman"/>
        </w:rPr>
      </w:pPr>
    </w:p>
    <w:p w14:paraId="528D2F48" w14:textId="77777777" w:rsidR="007903AA" w:rsidRDefault="007903AA" w:rsidP="003A2991">
      <w:pPr>
        <w:rPr>
          <w:rFonts w:eastAsia="Times New Roman"/>
        </w:rPr>
      </w:pPr>
    </w:p>
    <w:p w14:paraId="0D5BB354" w14:textId="77777777" w:rsidR="007903AA" w:rsidRDefault="007903AA" w:rsidP="003A2991">
      <w:pPr>
        <w:rPr>
          <w:rFonts w:eastAsia="Times New Roman"/>
        </w:rPr>
      </w:pPr>
    </w:p>
    <w:p w14:paraId="11FB4CA6" w14:textId="77777777" w:rsidR="007903AA" w:rsidRDefault="007903AA" w:rsidP="003A2991">
      <w:pPr>
        <w:rPr>
          <w:rFonts w:eastAsia="Times New Roman"/>
        </w:rPr>
      </w:pPr>
    </w:p>
    <w:p w14:paraId="70B83972" w14:textId="77777777" w:rsidR="007903AA" w:rsidRDefault="007903AA" w:rsidP="003A2991">
      <w:pPr>
        <w:rPr>
          <w:rFonts w:eastAsia="Times New Roman"/>
        </w:rPr>
      </w:pPr>
    </w:p>
    <w:p w14:paraId="6680ACA5" w14:textId="77777777" w:rsidR="007903AA" w:rsidRDefault="007903AA" w:rsidP="003A2991">
      <w:pPr>
        <w:rPr>
          <w:rFonts w:eastAsia="Times New Roman"/>
        </w:rPr>
      </w:pPr>
    </w:p>
    <w:p w14:paraId="0856D308" w14:textId="77777777" w:rsidR="007903AA" w:rsidRDefault="007903AA" w:rsidP="007903AA">
      <w:pPr>
        <w:pStyle w:val="ListBullet"/>
        <w:numPr>
          <w:ilvl w:val="0"/>
          <w:numId w:val="0"/>
        </w:numPr>
        <w:ind w:left="432" w:hanging="432"/>
        <w:rPr>
          <w:b/>
          <w:u w:val="single"/>
          <w:lang w:bidi="en-GB"/>
        </w:rPr>
      </w:pPr>
      <w:r>
        <w:rPr>
          <w:b/>
          <w:u w:val="single"/>
          <w:lang w:bidi="en-GB"/>
        </w:rPr>
        <w:t xml:space="preserve">Binary heap </w:t>
      </w:r>
    </w:p>
    <w:p w14:paraId="11D73EEF" w14:textId="77777777" w:rsidR="007903AA" w:rsidRDefault="007903AA" w:rsidP="007903AA">
      <w:pPr>
        <w:pStyle w:val="ListBullet"/>
        <w:numPr>
          <w:ilvl w:val="0"/>
          <w:numId w:val="0"/>
        </w:numPr>
        <w:ind w:left="432" w:hanging="432"/>
        <w:rPr>
          <w:b/>
          <w:u w:val="single"/>
          <w:lang w:bidi="en-GB"/>
        </w:rPr>
      </w:pPr>
    </w:p>
    <w:p w14:paraId="271850EF" w14:textId="3FF6CC61" w:rsidR="007903AA" w:rsidRPr="007903AA" w:rsidRDefault="007903AA" w:rsidP="00D23D67">
      <w:pPr>
        <w:pStyle w:val="ListBullet"/>
        <w:numPr>
          <w:ilvl w:val="0"/>
          <w:numId w:val="21"/>
        </w:numPr>
        <w:rPr>
          <w:b/>
          <w:u w:val="single"/>
          <w:lang w:bidi="en-GB"/>
        </w:rPr>
      </w:pPr>
      <w:r>
        <w:rPr>
          <w:lang w:bidi="en-GB"/>
        </w:rPr>
        <w:t xml:space="preserve">A (maximum) heap is a complete binary tree having a numerical key associated with each node, such that the key of each parent node is greater than or equal to the keys of its child node. </w:t>
      </w:r>
    </w:p>
    <w:p w14:paraId="785A6C39" w14:textId="7A0B80DF" w:rsidR="007903AA" w:rsidRPr="00D34B34" w:rsidRDefault="007903AA" w:rsidP="00D23D67">
      <w:pPr>
        <w:pStyle w:val="ListBullet"/>
        <w:numPr>
          <w:ilvl w:val="0"/>
          <w:numId w:val="21"/>
        </w:numPr>
        <w:rPr>
          <w:b/>
          <w:u w:val="single"/>
          <w:lang w:bidi="en-GB"/>
        </w:rPr>
      </w:pPr>
      <w:r>
        <w:rPr>
          <w:lang w:bidi="en-GB"/>
        </w:rPr>
        <w:t xml:space="preserve">The heap order provides easy access to the maximum key associated with the root. </w:t>
      </w:r>
    </w:p>
    <w:p w14:paraId="431BF647" w14:textId="6BC2682C" w:rsidR="00D34B34" w:rsidRPr="00D34B34" w:rsidRDefault="00D34B34" w:rsidP="00D23D67">
      <w:pPr>
        <w:pStyle w:val="ListBullet"/>
        <w:numPr>
          <w:ilvl w:val="1"/>
          <w:numId w:val="21"/>
        </w:numPr>
        <w:rPr>
          <w:b/>
          <w:u w:val="single"/>
          <w:lang w:bidi="en-GB"/>
        </w:rPr>
      </w:pPr>
      <w:r>
        <w:rPr>
          <w:lang w:bidi="en-GB"/>
        </w:rPr>
        <w:lastRenderedPageBreak/>
        <w:t xml:space="preserve">Alternatively, a minimum heap has the key of each parent node, which is less than or equal to the keys of its child nodes </w:t>
      </w:r>
    </w:p>
    <w:p w14:paraId="1E422CEE" w14:textId="1C23454A" w:rsidR="00D34B34" w:rsidRPr="007602C5" w:rsidRDefault="00D34B34" w:rsidP="00D23D67">
      <w:pPr>
        <w:pStyle w:val="ListBullet"/>
        <w:numPr>
          <w:ilvl w:val="1"/>
          <w:numId w:val="21"/>
        </w:numPr>
        <w:rPr>
          <w:b/>
          <w:u w:val="single"/>
          <w:lang w:bidi="en-GB"/>
        </w:rPr>
      </w:pPr>
      <w:r>
        <w:rPr>
          <w:lang w:bidi="en-GB"/>
        </w:rPr>
        <w:t>Then the minimum key is associated with the root</w:t>
      </w:r>
    </w:p>
    <w:p w14:paraId="78651BBD" w14:textId="77777777" w:rsidR="007602C5" w:rsidRDefault="007602C5" w:rsidP="007602C5">
      <w:pPr>
        <w:pStyle w:val="ListBullet"/>
        <w:numPr>
          <w:ilvl w:val="0"/>
          <w:numId w:val="0"/>
        </w:numPr>
        <w:ind w:left="432" w:hanging="432"/>
        <w:rPr>
          <w:lang w:bidi="en-GB"/>
        </w:rPr>
      </w:pPr>
    </w:p>
    <w:p w14:paraId="59E629E2" w14:textId="77777777" w:rsidR="007602C5" w:rsidRDefault="007602C5" w:rsidP="007602C5">
      <w:pPr>
        <w:pStyle w:val="ListBullet"/>
        <w:numPr>
          <w:ilvl w:val="0"/>
          <w:numId w:val="0"/>
        </w:numPr>
        <w:ind w:left="432" w:hanging="432"/>
        <w:rPr>
          <w:lang w:bidi="en-GB"/>
        </w:rPr>
      </w:pPr>
    </w:p>
    <w:p w14:paraId="024BE6DE" w14:textId="75BEC63E" w:rsidR="007602C5" w:rsidRDefault="007602C5" w:rsidP="007602C5">
      <w:pPr>
        <w:pStyle w:val="ListBullet"/>
        <w:numPr>
          <w:ilvl w:val="0"/>
          <w:numId w:val="0"/>
        </w:numPr>
        <w:ind w:left="432" w:hanging="432"/>
        <w:rPr>
          <w:b/>
          <w:u w:val="single"/>
          <w:lang w:bidi="en-GB"/>
        </w:rPr>
      </w:pPr>
      <w:r>
        <w:rPr>
          <w:b/>
          <w:u w:val="single"/>
          <w:lang w:bidi="en-GB"/>
        </w:rPr>
        <w:t xml:space="preserve">Inserting a node into a heap </w:t>
      </w:r>
    </w:p>
    <w:p w14:paraId="3C006210" w14:textId="77777777" w:rsidR="007602C5" w:rsidRDefault="007602C5" w:rsidP="007602C5">
      <w:pPr>
        <w:pStyle w:val="ListBullet"/>
        <w:numPr>
          <w:ilvl w:val="0"/>
          <w:numId w:val="0"/>
        </w:numPr>
        <w:ind w:left="432" w:hanging="432"/>
        <w:rPr>
          <w:b/>
          <w:u w:val="single"/>
          <w:lang w:bidi="en-GB"/>
        </w:rPr>
      </w:pPr>
    </w:p>
    <w:p w14:paraId="32C82ED6" w14:textId="51CCE0ED" w:rsidR="007602C5" w:rsidRDefault="007602C5" w:rsidP="007602C5">
      <w:pPr>
        <w:pStyle w:val="ListBullet"/>
        <w:numPr>
          <w:ilvl w:val="0"/>
          <w:numId w:val="0"/>
        </w:numPr>
        <w:ind w:left="432" w:hanging="432"/>
        <w:rPr>
          <w:lang w:bidi="en-GB"/>
        </w:rPr>
      </w:pPr>
      <w:r>
        <w:rPr>
          <w:lang w:bidi="en-GB"/>
        </w:rPr>
        <w:t>Proof:</w:t>
      </w:r>
    </w:p>
    <w:p w14:paraId="64B368EB" w14:textId="7FB76E6D" w:rsidR="007602C5" w:rsidRDefault="007602C5" w:rsidP="00D23D67">
      <w:pPr>
        <w:pStyle w:val="ListBullet"/>
        <w:numPr>
          <w:ilvl w:val="0"/>
          <w:numId w:val="22"/>
        </w:numPr>
        <w:rPr>
          <w:lang w:bidi="en-GB"/>
        </w:rPr>
      </w:pPr>
      <w:r>
        <w:rPr>
          <w:lang w:bidi="en-GB"/>
        </w:rPr>
        <w:t>Create a new, (n + 1)-</w:t>
      </w:r>
      <w:proofErr w:type="spellStart"/>
      <w:r>
        <w:rPr>
          <w:lang w:bidi="en-GB"/>
        </w:rPr>
        <w:t>st</w:t>
      </w:r>
      <w:proofErr w:type="spellEnd"/>
      <w:r>
        <w:rPr>
          <w:lang w:bidi="en-GB"/>
        </w:rPr>
        <w:t xml:space="preserve">, leaf position. </w:t>
      </w:r>
    </w:p>
    <w:p w14:paraId="015D9F5D" w14:textId="124B702E" w:rsidR="007602C5" w:rsidRDefault="007602C5" w:rsidP="00D23D67">
      <w:pPr>
        <w:pStyle w:val="ListBullet"/>
        <w:numPr>
          <w:ilvl w:val="0"/>
          <w:numId w:val="22"/>
        </w:numPr>
        <w:rPr>
          <w:lang w:bidi="en-GB"/>
        </w:rPr>
      </w:pPr>
      <w:r>
        <w:rPr>
          <w:lang w:bidi="en-GB"/>
        </w:rPr>
        <w:t xml:space="preserve">Place the new node with its associated key in this leaf </w:t>
      </w:r>
    </w:p>
    <w:p w14:paraId="3B143BEB" w14:textId="3284F5DE" w:rsidR="007602C5" w:rsidRDefault="007602C5" w:rsidP="00D23D67">
      <w:pPr>
        <w:pStyle w:val="ListBullet"/>
        <w:numPr>
          <w:ilvl w:val="0"/>
          <w:numId w:val="22"/>
        </w:numPr>
        <w:rPr>
          <w:lang w:bidi="en-GB"/>
        </w:rPr>
      </w:pPr>
      <w:r>
        <w:rPr>
          <w:lang w:bidi="en-GB"/>
        </w:rPr>
        <w:t xml:space="preserve">If the inserted key preserves the heap order, the insertion is complete </w:t>
      </w:r>
    </w:p>
    <w:p w14:paraId="731B44F6" w14:textId="17DC8BC4" w:rsidR="007602C5" w:rsidRDefault="007602C5" w:rsidP="00D23D67">
      <w:pPr>
        <w:pStyle w:val="ListBullet"/>
        <w:numPr>
          <w:ilvl w:val="0"/>
          <w:numId w:val="22"/>
        </w:numPr>
        <w:rPr>
          <w:lang w:bidi="en-GB"/>
        </w:rPr>
      </w:pPr>
      <w:r>
        <w:rPr>
          <w:lang w:bidi="en-GB"/>
        </w:rPr>
        <w:t xml:space="preserve">Otherwise, bubble up, or percolate up the new key towards the root by repeatedly swapping it with its parent until the heap order is restored. </w:t>
      </w:r>
    </w:p>
    <w:p w14:paraId="2087E157" w14:textId="585E1A34" w:rsidR="007602C5" w:rsidRPr="007602C5" w:rsidRDefault="007602C5" w:rsidP="00D23D67">
      <w:pPr>
        <w:pStyle w:val="ListBullet"/>
        <w:numPr>
          <w:ilvl w:val="0"/>
          <w:numId w:val="22"/>
        </w:numPr>
        <w:rPr>
          <w:lang w:bidi="en-GB"/>
        </w:rPr>
      </w:pPr>
      <w:r>
        <w:rPr>
          <w:lang w:bidi="en-GB"/>
        </w:rPr>
        <w:t xml:space="preserve">There are at most h swaps, where h is the heap height, so that the running time is O (log n) </w:t>
      </w:r>
    </w:p>
    <w:p w14:paraId="6DE19632" w14:textId="2D202245" w:rsidR="007602C5" w:rsidRDefault="007602C5" w:rsidP="007602C5">
      <w:pPr>
        <w:pStyle w:val="ListBullet"/>
        <w:numPr>
          <w:ilvl w:val="0"/>
          <w:numId w:val="0"/>
        </w:numPr>
        <w:ind w:left="432" w:hanging="432"/>
        <w:rPr>
          <w:b/>
          <w:u w:val="single"/>
          <w:lang w:bidi="en-GB"/>
        </w:rPr>
      </w:pPr>
      <w:r>
        <w:rPr>
          <w:rFonts w:eastAsia="Times New Roman"/>
          <w:noProof/>
        </w:rPr>
        <w:drawing>
          <wp:anchor distT="0" distB="0" distL="114300" distR="114300" simplePos="0" relativeHeight="251684864" behindDoc="0" locked="0" layoutInCell="1" allowOverlap="1" wp14:anchorId="390342E7" wp14:editId="36A2072E">
            <wp:simplePos x="0" y="0"/>
            <wp:positionH relativeFrom="column">
              <wp:posOffset>396240</wp:posOffset>
            </wp:positionH>
            <wp:positionV relativeFrom="paragraph">
              <wp:posOffset>88265</wp:posOffset>
            </wp:positionV>
            <wp:extent cx="4912360" cy="3194050"/>
            <wp:effectExtent l="0" t="0" r="0" b="6350"/>
            <wp:wrapSquare wrapText="bothSides"/>
            <wp:docPr id="27" name="Picture 27" descr="Screen%20Shot%202018-06-03%20at%207.36.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6-03%20at%207.36.2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2360" cy="319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6C14DF" w14:textId="4DD0DC7D" w:rsidR="007903AA" w:rsidRDefault="007903AA" w:rsidP="003A2991">
      <w:pPr>
        <w:rPr>
          <w:rFonts w:eastAsia="Times New Roman"/>
        </w:rPr>
      </w:pPr>
    </w:p>
    <w:p w14:paraId="00FA2ECE" w14:textId="77777777" w:rsidR="007602C5" w:rsidRDefault="007602C5" w:rsidP="003A2991">
      <w:pPr>
        <w:rPr>
          <w:rFonts w:eastAsia="Times New Roman"/>
        </w:rPr>
      </w:pPr>
    </w:p>
    <w:p w14:paraId="18E24611" w14:textId="77777777" w:rsidR="007602C5" w:rsidRDefault="007602C5" w:rsidP="003A2991">
      <w:pPr>
        <w:rPr>
          <w:rFonts w:eastAsia="Times New Roman"/>
        </w:rPr>
      </w:pPr>
    </w:p>
    <w:p w14:paraId="3BA6BA9E" w14:textId="77777777" w:rsidR="007602C5" w:rsidRDefault="007602C5" w:rsidP="003A2991">
      <w:pPr>
        <w:rPr>
          <w:rFonts w:eastAsia="Times New Roman"/>
        </w:rPr>
      </w:pPr>
    </w:p>
    <w:p w14:paraId="06520679" w14:textId="77777777" w:rsidR="007602C5" w:rsidRDefault="007602C5" w:rsidP="003A2991">
      <w:pPr>
        <w:rPr>
          <w:rFonts w:eastAsia="Times New Roman"/>
        </w:rPr>
      </w:pPr>
    </w:p>
    <w:p w14:paraId="13CEFB45" w14:textId="77777777" w:rsidR="007602C5" w:rsidRDefault="007602C5" w:rsidP="003A2991">
      <w:pPr>
        <w:rPr>
          <w:rFonts w:eastAsia="Times New Roman"/>
        </w:rPr>
      </w:pPr>
    </w:p>
    <w:p w14:paraId="068A3919" w14:textId="77777777" w:rsidR="007602C5" w:rsidRDefault="007602C5" w:rsidP="003A2991">
      <w:pPr>
        <w:rPr>
          <w:rFonts w:eastAsia="Times New Roman"/>
        </w:rPr>
      </w:pPr>
    </w:p>
    <w:p w14:paraId="7FBD1BF1" w14:textId="77777777" w:rsidR="007602C5" w:rsidRDefault="007602C5" w:rsidP="003A2991">
      <w:pPr>
        <w:rPr>
          <w:rFonts w:eastAsia="Times New Roman"/>
        </w:rPr>
      </w:pPr>
    </w:p>
    <w:p w14:paraId="14E5DEAB" w14:textId="77777777" w:rsidR="007602C5" w:rsidRDefault="007602C5" w:rsidP="003A2991">
      <w:pPr>
        <w:rPr>
          <w:rFonts w:eastAsia="Times New Roman"/>
        </w:rPr>
      </w:pPr>
    </w:p>
    <w:p w14:paraId="519C122C" w14:textId="77777777" w:rsidR="007602C5" w:rsidRDefault="007602C5" w:rsidP="003A2991">
      <w:pPr>
        <w:rPr>
          <w:rFonts w:eastAsia="Times New Roman"/>
        </w:rPr>
      </w:pPr>
    </w:p>
    <w:p w14:paraId="6B7209D5" w14:textId="77777777" w:rsidR="007602C5" w:rsidRDefault="007602C5" w:rsidP="003A2991">
      <w:pPr>
        <w:rPr>
          <w:rFonts w:eastAsia="Times New Roman"/>
        </w:rPr>
      </w:pPr>
    </w:p>
    <w:p w14:paraId="10F02725" w14:textId="77777777" w:rsidR="007602C5" w:rsidRDefault="007602C5" w:rsidP="003A2991">
      <w:pPr>
        <w:rPr>
          <w:rFonts w:eastAsia="Times New Roman"/>
        </w:rPr>
      </w:pPr>
    </w:p>
    <w:p w14:paraId="681A662B" w14:textId="77777777" w:rsidR="007602C5" w:rsidRDefault="007602C5" w:rsidP="003A2991">
      <w:pPr>
        <w:rPr>
          <w:rFonts w:eastAsia="Times New Roman"/>
        </w:rPr>
      </w:pPr>
    </w:p>
    <w:p w14:paraId="57CE7482" w14:textId="77777777" w:rsidR="007602C5" w:rsidRDefault="007602C5" w:rsidP="003A2991">
      <w:pPr>
        <w:rPr>
          <w:rFonts w:eastAsia="Times New Roman"/>
        </w:rPr>
      </w:pPr>
    </w:p>
    <w:p w14:paraId="27942ED6" w14:textId="77777777" w:rsidR="007602C5" w:rsidRDefault="007602C5" w:rsidP="003A2991">
      <w:pPr>
        <w:rPr>
          <w:rFonts w:eastAsia="Times New Roman"/>
        </w:rPr>
      </w:pPr>
    </w:p>
    <w:p w14:paraId="7AD5881A" w14:textId="77777777" w:rsidR="007602C5" w:rsidRDefault="007602C5" w:rsidP="003A2991">
      <w:pPr>
        <w:rPr>
          <w:rFonts w:eastAsia="Times New Roman"/>
        </w:rPr>
      </w:pPr>
    </w:p>
    <w:p w14:paraId="6CD34EC5" w14:textId="77777777" w:rsidR="007602C5" w:rsidRDefault="007602C5" w:rsidP="003A2991">
      <w:pPr>
        <w:rPr>
          <w:rFonts w:eastAsia="Times New Roman"/>
        </w:rPr>
      </w:pPr>
    </w:p>
    <w:p w14:paraId="0181C931" w14:textId="77777777" w:rsidR="007602C5" w:rsidRDefault="007602C5" w:rsidP="003A2991">
      <w:pPr>
        <w:rPr>
          <w:rFonts w:eastAsia="Times New Roman"/>
        </w:rPr>
      </w:pPr>
    </w:p>
    <w:p w14:paraId="6B100662" w14:textId="77777777" w:rsidR="007602C5" w:rsidRDefault="007602C5" w:rsidP="003A2991">
      <w:pPr>
        <w:rPr>
          <w:rFonts w:eastAsia="Times New Roman"/>
        </w:rPr>
      </w:pPr>
    </w:p>
    <w:p w14:paraId="60D1D689" w14:textId="77777777" w:rsidR="007602C5" w:rsidRDefault="007602C5" w:rsidP="003A2991">
      <w:pPr>
        <w:rPr>
          <w:rFonts w:eastAsia="Times New Roman"/>
        </w:rPr>
      </w:pPr>
    </w:p>
    <w:p w14:paraId="6D203197" w14:textId="77777777" w:rsidR="007602C5" w:rsidRDefault="007602C5" w:rsidP="003A2991">
      <w:pPr>
        <w:rPr>
          <w:rFonts w:eastAsia="Times New Roman"/>
        </w:rPr>
      </w:pPr>
    </w:p>
    <w:p w14:paraId="071B564F" w14:textId="77777777" w:rsidR="007602C5" w:rsidRDefault="007602C5" w:rsidP="003A2991">
      <w:pPr>
        <w:rPr>
          <w:rFonts w:eastAsia="Times New Roman"/>
        </w:rPr>
      </w:pPr>
    </w:p>
    <w:p w14:paraId="3ECAD045" w14:textId="77777777" w:rsidR="007602C5" w:rsidRDefault="007602C5" w:rsidP="003A2991">
      <w:pPr>
        <w:rPr>
          <w:rFonts w:eastAsia="Times New Roman"/>
        </w:rPr>
      </w:pPr>
    </w:p>
    <w:p w14:paraId="05A4AA0E" w14:textId="77777777" w:rsidR="007602C5" w:rsidRDefault="007602C5" w:rsidP="003A2991">
      <w:pPr>
        <w:rPr>
          <w:rFonts w:eastAsia="Times New Roman"/>
        </w:rPr>
      </w:pPr>
    </w:p>
    <w:p w14:paraId="191C9D66" w14:textId="77777777" w:rsidR="007602C5" w:rsidRDefault="007602C5" w:rsidP="003A2991">
      <w:pPr>
        <w:rPr>
          <w:rFonts w:eastAsia="Times New Roman"/>
        </w:rPr>
      </w:pPr>
    </w:p>
    <w:p w14:paraId="79CF2260" w14:textId="77777777" w:rsidR="007602C5" w:rsidRDefault="007602C5" w:rsidP="003A2991">
      <w:pPr>
        <w:rPr>
          <w:rFonts w:eastAsia="Times New Roman"/>
        </w:rPr>
      </w:pPr>
    </w:p>
    <w:p w14:paraId="6B2511A4" w14:textId="77777777" w:rsidR="007602C5" w:rsidRDefault="007602C5" w:rsidP="003A2991">
      <w:pPr>
        <w:rPr>
          <w:rFonts w:eastAsia="Times New Roman"/>
        </w:rPr>
      </w:pPr>
    </w:p>
    <w:p w14:paraId="0822AC1B" w14:textId="77777777" w:rsidR="007602C5" w:rsidRDefault="007602C5" w:rsidP="003A2991">
      <w:pPr>
        <w:rPr>
          <w:rFonts w:eastAsia="Times New Roman"/>
        </w:rPr>
      </w:pPr>
    </w:p>
    <w:p w14:paraId="35312E19" w14:textId="4E98B2DC" w:rsidR="007602C5" w:rsidRDefault="007602C5" w:rsidP="003A2991">
      <w:pPr>
        <w:rPr>
          <w:rFonts w:eastAsia="Times New Roman"/>
        </w:rPr>
      </w:pPr>
      <w:r>
        <w:rPr>
          <w:rFonts w:eastAsia="Times New Roman"/>
          <w:noProof/>
        </w:rPr>
        <w:lastRenderedPageBreak/>
        <w:drawing>
          <wp:anchor distT="0" distB="0" distL="114300" distR="114300" simplePos="0" relativeHeight="251685888" behindDoc="0" locked="0" layoutInCell="1" allowOverlap="1" wp14:anchorId="4F1A9BD7" wp14:editId="41139197">
            <wp:simplePos x="0" y="0"/>
            <wp:positionH relativeFrom="column">
              <wp:posOffset>391160</wp:posOffset>
            </wp:positionH>
            <wp:positionV relativeFrom="paragraph">
              <wp:posOffset>118745</wp:posOffset>
            </wp:positionV>
            <wp:extent cx="5481320" cy="2930525"/>
            <wp:effectExtent l="0" t="0" r="5080" b="0"/>
            <wp:wrapSquare wrapText="bothSides"/>
            <wp:docPr id="28" name="Picture 28" descr="Screen%20Shot%202018-06-03%20at%207.36.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6-03%20at%207.36.4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1320" cy="293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247F4" w14:textId="1CAA5C03" w:rsidR="007602C5" w:rsidRDefault="007602C5" w:rsidP="003A2991">
      <w:pPr>
        <w:rPr>
          <w:rFonts w:eastAsia="Times New Roman"/>
        </w:rPr>
      </w:pPr>
    </w:p>
    <w:p w14:paraId="4A4F316F" w14:textId="17A83648" w:rsidR="007602C5" w:rsidRDefault="007602C5" w:rsidP="003A2991">
      <w:pPr>
        <w:rPr>
          <w:rFonts w:eastAsia="Times New Roman"/>
        </w:rPr>
      </w:pPr>
    </w:p>
    <w:p w14:paraId="5B284856" w14:textId="39D0E9B3" w:rsidR="007602C5" w:rsidRDefault="007602C5" w:rsidP="003A2991">
      <w:pPr>
        <w:rPr>
          <w:rFonts w:eastAsia="Times New Roman"/>
        </w:rPr>
      </w:pPr>
    </w:p>
    <w:p w14:paraId="336C035A" w14:textId="537B3F3C" w:rsidR="007602C5" w:rsidRDefault="007602C5" w:rsidP="003A2991">
      <w:pPr>
        <w:rPr>
          <w:rFonts w:eastAsia="Times New Roman"/>
        </w:rPr>
      </w:pPr>
    </w:p>
    <w:p w14:paraId="51C9740D" w14:textId="353B176E" w:rsidR="007602C5" w:rsidRDefault="007602C5" w:rsidP="003A2991">
      <w:pPr>
        <w:rPr>
          <w:rFonts w:eastAsia="Times New Roman"/>
        </w:rPr>
      </w:pPr>
    </w:p>
    <w:p w14:paraId="38760731" w14:textId="22E61BD8" w:rsidR="007602C5" w:rsidRDefault="007602C5" w:rsidP="003A2991">
      <w:pPr>
        <w:rPr>
          <w:rFonts w:eastAsia="Times New Roman"/>
        </w:rPr>
      </w:pPr>
    </w:p>
    <w:p w14:paraId="22FEAEEE" w14:textId="61C24DED" w:rsidR="007602C5" w:rsidRDefault="007602C5" w:rsidP="003A2991">
      <w:pPr>
        <w:rPr>
          <w:rFonts w:eastAsia="Times New Roman"/>
        </w:rPr>
      </w:pPr>
    </w:p>
    <w:p w14:paraId="75E4D7B5" w14:textId="77777777" w:rsidR="007602C5" w:rsidRDefault="007602C5" w:rsidP="003A2991">
      <w:pPr>
        <w:rPr>
          <w:rFonts w:eastAsia="Times New Roman"/>
        </w:rPr>
      </w:pPr>
    </w:p>
    <w:p w14:paraId="673427FF" w14:textId="77777777" w:rsidR="007602C5" w:rsidRDefault="007602C5" w:rsidP="003A2991">
      <w:pPr>
        <w:rPr>
          <w:rFonts w:eastAsia="Times New Roman"/>
        </w:rPr>
      </w:pPr>
    </w:p>
    <w:p w14:paraId="56EF5B8B" w14:textId="77777777" w:rsidR="007602C5" w:rsidRDefault="007602C5" w:rsidP="003A2991">
      <w:pPr>
        <w:rPr>
          <w:rFonts w:eastAsia="Times New Roman"/>
        </w:rPr>
      </w:pPr>
    </w:p>
    <w:p w14:paraId="3797D1A4" w14:textId="77777777" w:rsidR="007602C5" w:rsidRDefault="007602C5" w:rsidP="003A2991">
      <w:pPr>
        <w:rPr>
          <w:rFonts w:eastAsia="Times New Roman"/>
        </w:rPr>
      </w:pPr>
    </w:p>
    <w:p w14:paraId="56525ADE" w14:textId="77777777" w:rsidR="007602C5" w:rsidRDefault="007602C5" w:rsidP="003A2991">
      <w:pPr>
        <w:rPr>
          <w:rFonts w:eastAsia="Times New Roman"/>
        </w:rPr>
      </w:pPr>
    </w:p>
    <w:p w14:paraId="3074CBC5" w14:textId="77777777" w:rsidR="007602C5" w:rsidRDefault="007602C5" w:rsidP="003A2991">
      <w:pPr>
        <w:rPr>
          <w:rFonts w:eastAsia="Times New Roman"/>
        </w:rPr>
      </w:pPr>
    </w:p>
    <w:p w14:paraId="0BBA053C" w14:textId="77777777" w:rsidR="007602C5" w:rsidRDefault="007602C5" w:rsidP="003A2991">
      <w:pPr>
        <w:rPr>
          <w:rFonts w:eastAsia="Times New Roman"/>
        </w:rPr>
      </w:pPr>
    </w:p>
    <w:p w14:paraId="7A6778E7" w14:textId="77777777" w:rsidR="007602C5" w:rsidRDefault="007602C5" w:rsidP="003A2991">
      <w:pPr>
        <w:rPr>
          <w:rFonts w:eastAsia="Times New Roman"/>
        </w:rPr>
      </w:pPr>
    </w:p>
    <w:p w14:paraId="6E963944" w14:textId="61491BA6" w:rsidR="007602C5" w:rsidRDefault="007602C5" w:rsidP="003A2991">
      <w:pPr>
        <w:rPr>
          <w:rFonts w:eastAsia="Times New Roman"/>
        </w:rPr>
      </w:pPr>
    </w:p>
    <w:p w14:paraId="141FCF94" w14:textId="3A668599" w:rsidR="007602C5" w:rsidRDefault="007602C5" w:rsidP="003A2991">
      <w:pPr>
        <w:rPr>
          <w:rFonts w:eastAsia="Times New Roman"/>
        </w:rPr>
      </w:pPr>
    </w:p>
    <w:p w14:paraId="236B2D92" w14:textId="0A201A5F" w:rsidR="007602C5" w:rsidRDefault="007602C5" w:rsidP="003A2991">
      <w:pPr>
        <w:rPr>
          <w:rFonts w:eastAsia="Times New Roman"/>
        </w:rPr>
      </w:pPr>
      <w:r>
        <w:rPr>
          <w:rFonts w:eastAsia="Times New Roman"/>
          <w:noProof/>
        </w:rPr>
        <w:drawing>
          <wp:anchor distT="0" distB="0" distL="114300" distR="114300" simplePos="0" relativeHeight="251686912" behindDoc="0" locked="0" layoutInCell="1" allowOverlap="1" wp14:anchorId="762502CE" wp14:editId="5861E1DB">
            <wp:simplePos x="0" y="0"/>
            <wp:positionH relativeFrom="column">
              <wp:posOffset>283065</wp:posOffset>
            </wp:positionH>
            <wp:positionV relativeFrom="paragraph">
              <wp:posOffset>45085</wp:posOffset>
            </wp:positionV>
            <wp:extent cx="5376545" cy="3051810"/>
            <wp:effectExtent l="0" t="0" r="8255" b="0"/>
            <wp:wrapSquare wrapText="bothSides"/>
            <wp:docPr id="29" name="Picture 29" descr="Screen%20Shot%202018-06-03%20at%207.36.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6-03%20at%207.36.59%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76545" cy="305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BFF47B" w14:textId="77777777" w:rsidR="007602C5" w:rsidRDefault="007602C5" w:rsidP="003A2991">
      <w:pPr>
        <w:rPr>
          <w:rFonts w:eastAsia="Times New Roman"/>
        </w:rPr>
      </w:pPr>
    </w:p>
    <w:p w14:paraId="1C13069A" w14:textId="2885F699" w:rsidR="007602C5" w:rsidRDefault="007602C5" w:rsidP="003A2991">
      <w:pPr>
        <w:rPr>
          <w:rFonts w:eastAsia="Times New Roman"/>
        </w:rPr>
      </w:pPr>
    </w:p>
    <w:p w14:paraId="20F0F559" w14:textId="77777777" w:rsidR="007602C5" w:rsidRDefault="007602C5" w:rsidP="003A2991">
      <w:pPr>
        <w:rPr>
          <w:rFonts w:eastAsia="Times New Roman"/>
        </w:rPr>
      </w:pPr>
    </w:p>
    <w:p w14:paraId="57012209" w14:textId="1C6A015A" w:rsidR="007602C5" w:rsidRDefault="007602C5" w:rsidP="003A2991">
      <w:pPr>
        <w:rPr>
          <w:rFonts w:eastAsia="Times New Roman"/>
        </w:rPr>
      </w:pPr>
    </w:p>
    <w:p w14:paraId="344193F5" w14:textId="77777777" w:rsidR="007602C5" w:rsidRDefault="007602C5" w:rsidP="007602C5">
      <w:pPr>
        <w:pStyle w:val="ListBullet"/>
        <w:numPr>
          <w:ilvl w:val="0"/>
          <w:numId w:val="0"/>
        </w:numPr>
        <w:ind w:left="432" w:hanging="432"/>
        <w:rPr>
          <w:b/>
          <w:u w:val="single"/>
          <w:lang w:bidi="en-GB"/>
        </w:rPr>
      </w:pPr>
      <w:r>
        <w:rPr>
          <w:b/>
          <w:u w:val="single"/>
          <w:lang w:bidi="en-GB"/>
        </w:rPr>
        <w:t xml:space="preserve">Deleting the maximum key </w:t>
      </w:r>
    </w:p>
    <w:p w14:paraId="74D433AC" w14:textId="77777777" w:rsidR="007602C5" w:rsidRDefault="007602C5" w:rsidP="007602C5">
      <w:pPr>
        <w:pStyle w:val="ListBullet"/>
        <w:numPr>
          <w:ilvl w:val="0"/>
          <w:numId w:val="0"/>
        </w:numPr>
        <w:ind w:left="432" w:hanging="432"/>
        <w:rPr>
          <w:b/>
          <w:u w:val="single"/>
          <w:lang w:bidi="en-GB"/>
        </w:rPr>
      </w:pPr>
    </w:p>
    <w:p w14:paraId="4C72DB8A" w14:textId="29BDD9F0" w:rsidR="007602C5" w:rsidRDefault="007602C5" w:rsidP="007602C5">
      <w:pPr>
        <w:pStyle w:val="ListBullet"/>
        <w:numPr>
          <w:ilvl w:val="0"/>
          <w:numId w:val="0"/>
        </w:numPr>
        <w:ind w:left="432" w:hanging="432"/>
        <w:rPr>
          <w:lang w:bidi="en-GB"/>
        </w:rPr>
      </w:pPr>
      <w:r>
        <w:rPr>
          <w:lang w:bidi="en-GB"/>
        </w:rPr>
        <w:t xml:space="preserve">Deleting the maximum key, 91 from the previous example. </w:t>
      </w:r>
    </w:p>
    <w:p w14:paraId="42C8BB15" w14:textId="77777777" w:rsidR="007602C5" w:rsidRDefault="007602C5" w:rsidP="007602C5">
      <w:pPr>
        <w:pStyle w:val="ListBullet"/>
        <w:numPr>
          <w:ilvl w:val="0"/>
          <w:numId w:val="0"/>
        </w:numPr>
        <w:ind w:left="432" w:hanging="432"/>
        <w:rPr>
          <w:lang w:bidi="en-GB"/>
        </w:rPr>
      </w:pPr>
    </w:p>
    <w:p w14:paraId="735EA6B3" w14:textId="14610F90" w:rsidR="007602C5" w:rsidRDefault="007602C5" w:rsidP="00D23D67">
      <w:pPr>
        <w:pStyle w:val="ListBullet"/>
        <w:numPr>
          <w:ilvl w:val="0"/>
          <w:numId w:val="23"/>
        </w:numPr>
        <w:rPr>
          <w:lang w:bidi="en-GB"/>
        </w:rPr>
      </w:pPr>
      <w:r>
        <w:rPr>
          <w:lang w:bidi="en-GB"/>
        </w:rPr>
        <w:t xml:space="preserve">Place key 2 from the eliminated position 10 at the root. </w:t>
      </w:r>
    </w:p>
    <w:p w14:paraId="6A9ECFC4" w14:textId="281628DD" w:rsidR="007602C5" w:rsidRDefault="007602C5" w:rsidP="00D23D67">
      <w:pPr>
        <w:pStyle w:val="ListBullet"/>
        <w:numPr>
          <w:ilvl w:val="0"/>
          <w:numId w:val="23"/>
        </w:numPr>
        <w:rPr>
          <w:lang w:bidi="en-GB"/>
        </w:rPr>
      </w:pPr>
      <w:r>
        <w:rPr>
          <w:lang w:bidi="en-GB"/>
        </w:rPr>
        <w:t xml:space="preserve">Percolate the new root key down by comparing to its children 65 and 70 positions 2 = 2 * 1 and 3 = 2 * 1 + 1, respectively, and swapping with the larger child, 70, to restore the order. </w:t>
      </w:r>
    </w:p>
    <w:p w14:paraId="699584D7" w14:textId="773DA2ED" w:rsidR="007602C5" w:rsidRDefault="007602C5" w:rsidP="00D23D67">
      <w:pPr>
        <w:pStyle w:val="ListBullet"/>
        <w:numPr>
          <w:ilvl w:val="0"/>
          <w:numId w:val="23"/>
        </w:numPr>
        <w:rPr>
          <w:lang w:bidi="en-GB"/>
        </w:rPr>
      </w:pPr>
      <w:r>
        <w:rPr>
          <w:lang w:bidi="en-GB"/>
        </w:rPr>
        <w:lastRenderedPageBreak/>
        <w:t xml:space="preserve">Repeat the same swap for the children 50 and 25 in positions, 6 = 2 * 3 and 7 = 2 * 3 + 1 </w:t>
      </w:r>
    </w:p>
    <w:p w14:paraId="752A6A51" w14:textId="12A067E5" w:rsidR="007602C5" w:rsidRPr="007602C5" w:rsidRDefault="007602C5" w:rsidP="00D23D67">
      <w:pPr>
        <w:pStyle w:val="ListBullet"/>
        <w:numPr>
          <w:ilvl w:val="0"/>
          <w:numId w:val="23"/>
        </w:numPr>
        <w:rPr>
          <w:lang w:bidi="en-GB"/>
        </w:rPr>
      </w:pPr>
      <w:r>
        <w:rPr>
          <w:lang w:bidi="en-GB"/>
        </w:rPr>
        <w:t xml:space="preserve">Terminate the process, because the heap order is now correct. </w:t>
      </w:r>
    </w:p>
    <w:p w14:paraId="618390C7" w14:textId="542DF4BE" w:rsidR="007602C5" w:rsidRDefault="00B518C3" w:rsidP="003A2991">
      <w:pPr>
        <w:rPr>
          <w:rFonts w:eastAsia="Times New Roman"/>
        </w:rPr>
      </w:pPr>
      <w:r>
        <w:rPr>
          <w:rFonts w:eastAsia="Times New Roman"/>
          <w:noProof/>
        </w:rPr>
        <w:drawing>
          <wp:anchor distT="0" distB="0" distL="114300" distR="114300" simplePos="0" relativeHeight="251687936" behindDoc="0" locked="0" layoutInCell="1" allowOverlap="1" wp14:anchorId="5F11E76E" wp14:editId="61532ECF">
            <wp:simplePos x="0" y="0"/>
            <wp:positionH relativeFrom="column">
              <wp:posOffset>508635</wp:posOffset>
            </wp:positionH>
            <wp:positionV relativeFrom="paragraph">
              <wp:posOffset>174625</wp:posOffset>
            </wp:positionV>
            <wp:extent cx="4870450" cy="2875280"/>
            <wp:effectExtent l="0" t="0" r="6350" b="0"/>
            <wp:wrapSquare wrapText="bothSides"/>
            <wp:docPr id="30" name="Picture 30" descr="Screen%20Shot%202018-06-03%20at%207.44.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6-03%20at%207.44.58%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0450" cy="2875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61683" w14:textId="1C3263DE" w:rsidR="007602C5" w:rsidRDefault="007602C5" w:rsidP="003A2991">
      <w:pPr>
        <w:rPr>
          <w:rFonts w:eastAsia="Times New Roman"/>
        </w:rPr>
      </w:pPr>
    </w:p>
    <w:p w14:paraId="74AA487F" w14:textId="7000F6CD" w:rsidR="007602C5" w:rsidRDefault="007602C5" w:rsidP="003A2991">
      <w:pPr>
        <w:rPr>
          <w:rFonts w:eastAsia="Times New Roman"/>
        </w:rPr>
      </w:pPr>
    </w:p>
    <w:p w14:paraId="43AC3715" w14:textId="611E9C6C" w:rsidR="007602C5" w:rsidRDefault="007602C5" w:rsidP="003A2991">
      <w:pPr>
        <w:rPr>
          <w:rFonts w:eastAsia="Times New Roman"/>
        </w:rPr>
      </w:pPr>
    </w:p>
    <w:p w14:paraId="7853D9CF" w14:textId="5427C69F" w:rsidR="007602C5" w:rsidRDefault="007602C5" w:rsidP="003A2991">
      <w:pPr>
        <w:rPr>
          <w:rFonts w:eastAsia="Times New Roman"/>
        </w:rPr>
      </w:pPr>
    </w:p>
    <w:p w14:paraId="43D7E484" w14:textId="77777777" w:rsidR="007602C5" w:rsidRDefault="007602C5" w:rsidP="003A2991">
      <w:pPr>
        <w:rPr>
          <w:rFonts w:eastAsia="Times New Roman"/>
        </w:rPr>
      </w:pPr>
    </w:p>
    <w:p w14:paraId="4C6681C8" w14:textId="77777777" w:rsidR="007602C5" w:rsidRDefault="007602C5" w:rsidP="003A2991">
      <w:pPr>
        <w:rPr>
          <w:rFonts w:eastAsia="Times New Roman"/>
        </w:rPr>
      </w:pPr>
    </w:p>
    <w:p w14:paraId="138DA9BB" w14:textId="77777777" w:rsidR="007602C5" w:rsidRDefault="007602C5" w:rsidP="003A2991">
      <w:pPr>
        <w:rPr>
          <w:rFonts w:eastAsia="Times New Roman"/>
        </w:rPr>
      </w:pPr>
    </w:p>
    <w:p w14:paraId="3CB516C4" w14:textId="77777777" w:rsidR="007602C5" w:rsidRDefault="007602C5" w:rsidP="003A2991">
      <w:pPr>
        <w:rPr>
          <w:rFonts w:eastAsia="Times New Roman"/>
        </w:rPr>
      </w:pPr>
    </w:p>
    <w:p w14:paraId="0A374103" w14:textId="77777777" w:rsidR="007602C5" w:rsidRDefault="007602C5" w:rsidP="003A2991">
      <w:pPr>
        <w:rPr>
          <w:rFonts w:eastAsia="Times New Roman"/>
        </w:rPr>
      </w:pPr>
    </w:p>
    <w:p w14:paraId="04C5C179" w14:textId="77777777" w:rsidR="007602C5" w:rsidRDefault="007602C5" w:rsidP="003A2991">
      <w:pPr>
        <w:rPr>
          <w:rFonts w:eastAsia="Times New Roman"/>
        </w:rPr>
      </w:pPr>
    </w:p>
    <w:p w14:paraId="319BE6F8" w14:textId="77777777" w:rsidR="007602C5" w:rsidRDefault="007602C5" w:rsidP="003A2991">
      <w:pPr>
        <w:rPr>
          <w:rFonts w:eastAsia="Times New Roman"/>
        </w:rPr>
      </w:pPr>
    </w:p>
    <w:p w14:paraId="44F891C8" w14:textId="77777777" w:rsidR="007602C5" w:rsidRDefault="007602C5" w:rsidP="003A2991">
      <w:pPr>
        <w:rPr>
          <w:rFonts w:eastAsia="Times New Roman"/>
        </w:rPr>
      </w:pPr>
    </w:p>
    <w:p w14:paraId="0EFD8FC2" w14:textId="77777777" w:rsidR="007602C5" w:rsidRDefault="007602C5" w:rsidP="003A2991">
      <w:pPr>
        <w:rPr>
          <w:rFonts w:eastAsia="Times New Roman"/>
        </w:rPr>
      </w:pPr>
    </w:p>
    <w:p w14:paraId="3080C0BF" w14:textId="77777777" w:rsidR="007602C5" w:rsidRDefault="007602C5" w:rsidP="003A2991">
      <w:pPr>
        <w:rPr>
          <w:rFonts w:eastAsia="Times New Roman"/>
        </w:rPr>
      </w:pPr>
    </w:p>
    <w:p w14:paraId="566F2CDD" w14:textId="77777777" w:rsidR="007602C5" w:rsidRDefault="007602C5" w:rsidP="003A2991">
      <w:pPr>
        <w:rPr>
          <w:rFonts w:eastAsia="Times New Roman"/>
        </w:rPr>
      </w:pPr>
    </w:p>
    <w:p w14:paraId="0218ED16" w14:textId="77777777" w:rsidR="007602C5" w:rsidRDefault="007602C5" w:rsidP="003A2991">
      <w:pPr>
        <w:rPr>
          <w:rFonts w:eastAsia="Times New Roman"/>
        </w:rPr>
      </w:pPr>
    </w:p>
    <w:p w14:paraId="114C0D75" w14:textId="77777777" w:rsidR="007602C5" w:rsidRDefault="007602C5" w:rsidP="003A2991">
      <w:pPr>
        <w:rPr>
          <w:rFonts w:eastAsia="Times New Roman"/>
        </w:rPr>
      </w:pPr>
    </w:p>
    <w:p w14:paraId="2DACF848" w14:textId="77777777" w:rsidR="007602C5" w:rsidRDefault="007602C5" w:rsidP="003A2991">
      <w:pPr>
        <w:rPr>
          <w:rFonts w:eastAsia="Times New Roman"/>
        </w:rPr>
      </w:pPr>
    </w:p>
    <w:p w14:paraId="7EE3A1E5" w14:textId="670A6B35" w:rsidR="00644C54" w:rsidRDefault="00644C54" w:rsidP="00644C54">
      <w:pPr>
        <w:pStyle w:val="ListBullet"/>
        <w:numPr>
          <w:ilvl w:val="0"/>
          <w:numId w:val="0"/>
        </w:numPr>
        <w:ind w:left="432" w:hanging="432"/>
        <w:rPr>
          <w:b/>
          <w:u w:val="single"/>
          <w:lang w:bidi="en-GB"/>
        </w:rPr>
      </w:pPr>
      <w:r>
        <w:rPr>
          <w:b/>
          <w:u w:val="single"/>
          <w:lang w:bidi="en-GB"/>
        </w:rPr>
        <w:t xml:space="preserve">Building a Heap in Linear Time </w:t>
      </w:r>
    </w:p>
    <w:p w14:paraId="50C31506" w14:textId="77777777" w:rsidR="00644C54" w:rsidRDefault="00644C54" w:rsidP="00644C54">
      <w:pPr>
        <w:pStyle w:val="ListBullet"/>
        <w:numPr>
          <w:ilvl w:val="0"/>
          <w:numId w:val="0"/>
        </w:numPr>
        <w:ind w:left="432" w:hanging="432"/>
        <w:rPr>
          <w:b/>
          <w:u w:val="single"/>
          <w:lang w:bidi="en-GB"/>
        </w:rPr>
      </w:pPr>
    </w:p>
    <w:p w14:paraId="77BEABED" w14:textId="38C6C699" w:rsidR="00644C54" w:rsidRDefault="007E65CD" w:rsidP="007E65CD">
      <w:pPr>
        <w:pStyle w:val="ListBullet"/>
        <w:numPr>
          <w:ilvl w:val="0"/>
          <w:numId w:val="0"/>
        </w:numPr>
        <w:rPr>
          <w:lang w:bidi="en-GB"/>
        </w:rPr>
      </w:pPr>
      <w:r>
        <w:rPr>
          <w:lang w:bidi="en-GB"/>
        </w:rPr>
        <w:t xml:space="preserve">Heap as a recursive structure: left subheap &lt;- root -&gt; root subheap </w:t>
      </w:r>
    </w:p>
    <w:p w14:paraId="3CBD9C52" w14:textId="77777777" w:rsidR="007E65CD" w:rsidRDefault="007E65CD" w:rsidP="007E65CD">
      <w:pPr>
        <w:pStyle w:val="ListBullet"/>
        <w:numPr>
          <w:ilvl w:val="0"/>
          <w:numId w:val="0"/>
        </w:numPr>
        <w:rPr>
          <w:lang w:bidi="en-GB"/>
        </w:rPr>
      </w:pPr>
    </w:p>
    <w:p w14:paraId="623A0B41" w14:textId="35D94382" w:rsidR="007E65CD" w:rsidRDefault="007E65CD" w:rsidP="007E65CD">
      <w:pPr>
        <w:pStyle w:val="ListBullet"/>
        <w:numPr>
          <w:ilvl w:val="0"/>
          <w:numId w:val="0"/>
        </w:numPr>
        <w:rPr>
          <w:lang w:bidi="en-GB"/>
        </w:rPr>
      </w:pPr>
      <w:r>
        <w:rPr>
          <w:lang w:bidi="en-GB"/>
        </w:rPr>
        <w:t xml:space="preserve">A heap can be built from a list of size n in theta (n) time. </w:t>
      </w:r>
    </w:p>
    <w:p w14:paraId="7EB6230C" w14:textId="2C6B9253" w:rsidR="007E65CD" w:rsidRDefault="007E65CD" w:rsidP="007E65CD">
      <w:pPr>
        <w:pStyle w:val="ListBullet"/>
        <w:numPr>
          <w:ilvl w:val="0"/>
          <w:numId w:val="0"/>
        </w:numPr>
        <w:rPr>
          <w:lang w:bidi="en-GB"/>
        </w:rPr>
      </w:pPr>
      <w:r>
        <w:rPr>
          <w:lang w:bidi="en-GB"/>
        </w:rPr>
        <w:t xml:space="preserve">Proof: </w:t>
      </w:r>
    </w:p>
    <w:p w14:paraId="6AFFA565" w14:textId="0CC0CA65" w:rsidR="007E65CD" w:rsidRDefault="007E65CD" w:rsidP="00D23D67">
      <w:pPr>
        <w:pStyle w:val="ListBullet"/>
        <w:numPr>
          <w:ilvl w:val="0"/>
          <w:numId w:val="24"/>
        </w:numPr>
        <w:rPr>
          <w:lang w:bidi="en-GB"/>
        </w:rPr>
      </w:pPr>
      <w:r>
        <w:rPr>
          <w:lang w:bidi="en-GB"/>
        </w:rPr>
        <w:t xml:space="preserve">To form the heap, each of the two subtrees attached to the root are transformed into heaps of height at most h -1 </w:t>
      </w:r>
    </w:p>
    <w:p w14:paraId="24BD49B1" w14:textId="7AA6F959" w:rsidR="007E65CD" w:rsidRDefault="007E65CD" w:rsidP="00D23D67">
      <w:pPr>
        <w:pStyle w:val="ListBullet"/>
        <w:numPr>
          <w:ilvl w:val="1"/>
          <w:numId w:val="24"/>
        </w:numPr>
        <w:rPr>
          <w:lang w:bidi="en-GB"/>
        </w:rPr>
      </w:pPr>
      <w:r>
        <w:rPr>
          <w:lang w:bidi="en-GB"/>
        </w:rPr>
        <w:t xml:space="preserve">The left subtree is always height h -1, whereas the right subtree could be of height h – 2 </w:t>
      </w:r>
    </w:p>
    <w:p w14:paraId="72B8B49B" w14:textId="3607E3BA" w:rsidR="007E65CD" w:rsidRDefault="007E65CD" w:rsidP="00D23D67">
      <w:pPr>
        <w:pStyle w:val="ListBullet"/>
        <w:numPr>
          <w:ilvl w:val="0"/>
          <w:numId w:val="24"/>
        </w:numPr>
        <w:rPr>
          <w:lang w:bidi="en-GB"/>
        </w:rPr>
      </w:pPr>
      <w:r>
        <w:rPr>
          <w:lang w:bidi="en-GB"/>
        </w:rPr>
        <w:t xml:space="preserve">In the worst case the root percolates down the tree for at most h steps that takes O (h) </w:t>
      </w:r>
    </w:p>
    <w:p w14:paraId="0A26773D" w14:textId="2F134550" w:rsidR="007E65CD" w:rsidRPr="007E65CD" w:rsidRDefault="007E65CD" w:rsidP="00D23D67">
      <w:pPr>
        <w:pStyle w:val="ListBullet"/>
        <w:numPr>
          <w:ilvl w:val="0"/>
          <w:numId w:val="24"/>
        </w:numPr>
        <w:rPr>
          <w:lang w:bidi="en-GB"/>
        </w:rPr>
      </w:pPr>
      <w:r>
        <w:rPr>
          <w:lang w:bidi="en-GB"/>
        </w:rPr>
        <w:t xml:space="preserve">Thus, the worst-case time T(h) to build a heap of height at most h steps that takes time O(h) </w:t>
      </w:r>
    </w:p>
    <w:p w14:paraId="04928FA9" w14:textId="77777777" w:rsidR="00190238" w:rsidRDefault="00190238" w:rsidP="003A2991">
      <w:pPr>
        <w:rPr>
          <w:rFonts w:eastAsia="Times New Roman"/>
        </w:rPr>
      </w:pPr>
    </w:p>
    <w:p w14:paraId="059DE87E" w14:textId="77777777" w:rsidR="00190238" w:rsidRDefault="00190238" w:rsidP="003A2991">
      <w:pPr>
        <w:rPr>
          <w:rFonts w:eastAsia="Times New Roman"/>
        </w:rPr>
      </w:pPr>
    </w:p>
    <w:p w14:paraId="5772D926" w14:textId="77777777" w:rsidR="00190238" w:rsidRDefault="00190238" w:rsidP="00190238">
      <w:pPr>
        <w:pStyle w:val="Heading1"/>
        <w:rPr>
          <w:lang w:val="en-GB"/>
        </w:rPr>
      </w:pPr>
    </w:p>
    <w:p w14:paraId="6C016A28" w14:textId="77777777" w:rsidR="00190238" w:rsidRDefault="00190238" w:rsidP="00190238">
      <w:pPr>
        <w:pStyle w:val="Heading1"/>
        <w:rPr>
          <w:lang w:val="en-GB"/>
        </w:rPr>
      </w:pPr>
    </w:p>
    <w:p w14:paraId="38E86955" w14:textId="7287DA28" w:rsidR="00190238" w:rsidRPr="00B120F5" w:rsidRDefault="00190238" w:rsidP="00190238">
      <w:pPr>
        <w:pStyle w:val="Heading1"/>
        <w:rPr>
          <w:lang w:val="en-GB"/>
        </w:rPr>
      </w:pPr>
      <w:r>
        <w:rPr>
          <w:lang w:val="en-GB"/>
        </w:rPr>
        <w:t xml:space="preserve">LECTURE 11: Data selection    </w:t>
      </w:r>
    </w:p>
    <w:p w14:paraId="6DC1D0B7" w14:textId="3F70E59B" w:rsidR="009302BD" w:rsidRDefault="00017288" w:rsidP="0084269E">
      <w:pPr>
        <w:rPr>
          <w:lang w:bidi="en-GB"/>
        </w:rPr>
      </w:pPr>
      <w:r>
        <w:rPr>
          <w:lang w:bidi="en-GB"/>
        </w:rPr>
        <w:t xml:space="preserve">Average complexity of selection with sorting </w:t>
      </w:r>
      <w:proofErr w:type="spellStart"/>
      <w:r w:rsidR="00FE472C">
        <w:rPr>
          <w:lang w:bidi="en-GB"/>
        </w:rPr>
        <w:t>O (</w:t>
      </w:r>
      <w:r>
        <w:rPr>
          <w:lang w:bidi="en-GB"/>
        </w:rPr>
        <w:t>n</w:t>
      </w:r>
      <w:proofErr w:type="spellEnd"/>
      <w:r>
        <w:rPr>
          <w:lang w:bidi="en-GB"/>
        </w:rPr>
        <w:t xml:space="preserve"> log n) </w:t>
      </w:r>
    </w:p>
    <w:p w14:paraId="5CB2EB09" w14:textId="77777777" w:rsidR="00017288" w:rsidRDefault="00017288" w:rsidP="0084269E">
      <w:pPr>
        <w:rPr>
          <w:lang w:bidi="en-GB"/>
        </w:rPr>
      </w:pPr>
    </w:p>
    <w:p w14:paraId="431AC76F" w14:textId="77777777" w:rsidR="00017288" w:rsidRDefault="00017288" w:rsidP="0084269E">
      <w:pPr>
        <w:rPr>
          <w:b/>
          <w:u w:val="single"/>
          <w:lang w:bidi="en-GB"/>
        </w:rPr>
      </w:pPr>
      <w:r w:rsidRPr="00017288">
        <w:rPr>
          <w:b/>
          <w:u w:val="single"/>
          <w:lang w:bidi="en-GB"/>
        </w:rPr>
        <w:t>Quickselect</w:t>
      </w:r>
    </w:p>
    <w:p w14:paraId="69253F27" w14:textId="77777777" w:rsidR="009302BD" w:rsidRDefault="009302BD" w:rsidP="0084269E">
      <w:pPr>
        <w:rPr>
          <w:b/>
          <w:u w:val="single"/>
          <w:lang w:bidi="en-GB"/>
        </w:rPr>
      </w:pPr>
    </w:p>
    <w:p w14:paraId="2DF8055C" w14:textId="17C1198A" w:rsidR="009302BD" w:rsidRPr="009302BD" w:rsidRDefault="009302BD" w:rsidP="009302BD">
      <w:pPr>
        <w:rPr>
          <w:rFonts w:ascii="Times" w:eastAsia="Times New Roman" w:hAnsi="Times"/>
        </w:rPr>
      </w:pPr>
      <w:r w:rsidRPr="009302BD">
        <w:rPr>
          <w:rFonts w:ascii="Times" w:hAnsi="Times"/>
          <w:lang w:bidi="en-GB"/>
        </w:rPr>
        <w:t>Quickselect is a selection algorithm to find the k-th smallest element in an unordered list. The algorithm is like QuickSort. The difference is, instead of recurring for both sides, it recurs only for the part that contains the k-th smallest element. If the index of partitioned element is more than k, then we recur for left part. If index is same as k, we have found the k-th smallest element and we return. If index is less than k, then we recur for right part. This reduces the expected complexity from</w:t>
      </w:r>
      <w:r w:rsidRPr="009302BD">
        <w:rPr>
          <w:rFonts w:ascii="Times" w:eastAsia="Times New Roman" w:hAnsi="Times"/>
          <w:color w:val="000000"/>
          <w:shd w:val="clear" w:color="auto" w:fill="FFFFFF"/>
        </w:rPr>
        <w:t xml:space="preserve"> </w:t>
      </w:r>
      <w:proofErr w:type="spellStart"/>
      <w:proofErr w:type="gramStart"/>
      <w:r w:rsidRPr="009302BD">
        <w:rPr>
          <w:rFonts w:ascii="Times" w:eastAsia="Times New Roman" w:hAnsi="Times"/>
          <w:color w:val="000000"/>
          <w:shd w:val="clear" w:color="auto" w:fill="FFFFFF"/>
        </w:rPr>
        <w:t>O</w:t>
      </w:r>
      <w:proofErr w:type="spellEnd"/>
      <w:r w:rsidRPr="009302BD">
        <w:rPr>
          <w:rFonts w:ascii="Times" w:eastAsia="Times New Roman" w:hAnsi="Times"/>
          <w:color w:val="000000"/>
          <w:shd w:val="clear" w:color="auto" w:fill="FFFFFF"/>
        </w:rPr>
        <w:t>(</w:t>
      </w:r>
      <w:proofErr w:type="spellStart"/>
      <w:proofErr w:type="gramEnd"/>
      <w:r w:rsidRPr="009302BD">
        <w:rPr>
          <w:rFonts w:ascii="Times" w:eastAsia="Times New Roman" w:hAnsi="Times"/>
          <w:color w:val="000000"/>
          <w:shd w:val="clear" w:color="auto" w:fill="FFFFFF"/>
        </w:rPr>
        <w:t>n</w:t>
      </w:r>
      <w:proofErr w:type="spellEnd"/>
      <w:r w:rsidRPr="009302BD">
        <w:rPr>
          <w:rFonts w:ascii="Times" w:eastAsia="Times New Roman" w:hAnsi="Times"/>
          <w:color w:val="000000"/>
          <w:shd w:val="clear" w:color="auto" w:fill="FFFFFF"/>
        </w:rPr>
        <w:t xml:space="preserve"> log </w:t>
      </w:r>
      <w:proofErr w:type="spellStart"/>
      <w:r w:rsidRPr="009302BD">
        <w:rPr>
          <w:rFonts w:ascii="Times" w:eastAsia="Times New Roman" w:hAnsi="Times"/>
          <w:color w:val="000000"/>
          <w:shd w:val="clear" w:color="auto" w:fill="FFFFFF"/>
        </w:rPr>
        <w:t>n</w:t>
      </w:r>
      <w:proofErr w:type="spellEnd"/>
      <w:r w:rsidRPr="009302BD">
        <w:rPr>
          <w:rFonts w:ascii="Times" w:eastAsia="Times New Roman" w:hAnsi="Times"/>
          <w:color w:val="000000"/>
          <w:shd w:val="clear" w:color="auto" w:fill="FFFFFF"/>
        </w:rPr>
        <w:t xml:space="preserve">) to </w:t>
      </w:r>
      <w:proofErr w:type="spellStart"/>
      <w:r w:rsidRPr="009302BD">
        <w:rPr>
          <w:rFonts w:ascii="Times" w:eastAsia="Times New Roman" w:hAnsi="Times"/>
          <w:color w:val="000000"/>
          <w:shd w:val="clear" w:color="auto" w:fill="FFFFFF"/>
        </w:rPr>
        <w:t>O</w:t>
      </w:r>
      <w:r>
        <w:rPr>
          <w:rFonts w:ascii="Times" w:eastAsia="Times New Roman" w:hAnsi="Times"/>
          <w:color w:val="000000"/>
          <w:shd w:val="clear" w:color="auto" w:fill="FFFFFF"/>
        </w:rPr>
        <w:t xml:space="preserve"> </w:t>
      </w:r>
      <w:proofErr w:type="spellEnd"/>
      <w:r w:rsidRPr="009302BD">
        <w:rPr>
          <w:rFonts w:ascii="Times" w:eastAsia="Times New Roman" w:hAnsi="Times"/>
          <w:color w:val="000000"/>
          <w:shd w:val="clear" w:color="auto" w:fill="FFFFFF"/>
        </w:rPr>
        <w:t>(</w:t>
      </w:r>
      <w:proofErr w:type="spellStart"/>
      <w:r w:rsidRPr="009302BD">
        <w:rPr>
          <w:rFonts w:ascii="Times" w:eastAsia="Times New Roman" w:hAnsi="Times"/>
          <w:color w:val="000000"/>
          <w:shd w:val="clear" w:color="auto" w:fill="FFFFFF"/>
        </w:rPr>
        <w:t>n</w:t>
      </w:r>
      <w:proofErr w:type="spellEnd"/>
      <w:r w:rsidRPr="009302BD">
        <w:rPr>
          <w:rFonts w:ascii="Times" w:eastAsia="Times New Roman" w:hAnsi="Times"/>
          <w:color w:val="000000"/>
          <w:shd w:val="clear" w:color="auto" w:fill="FFFFFF"/>
        </w:rPr>
        <w:t xml:space="preserve">), with a worst case of </w:t>
      </w:r>
      <w:proofErr w:type="spellStart"/>
      <w:r w:rsidRPr="009302BD">
        <w:rPr>
          <w:rFonts w:ascii="Times" w:eastAsia="Times New Roman" w:hAnsi="Times"/>
          <w:color w:val="000000"/>
          <w:shd w:val="clear" w:color="auto" w:fill="FFFFFF"/>
        </w:rPr>
        <w:t>O</w:t>
      </w:r>
      <w:r>
        <w:rPr>
          <w:rFonts w:ascii="Times" w:eastAsia="Times New Roman" w:hAnsi="Times"/>
          <w:color w:val="000000"/>
          <w:shd w:val="clear" w:color="auto" w:fill="FFFFFF"/>
        </w:rPr>
        <w:t xml:space="preserve"> </w:t>
      </w:r>
      <w:proofErr w:type="spellEnd"/>
      <w:r w:rsidRPr="009302BD">
        <w:rPr>
          <w:rFonts w:ascii="Times" w:eastAsia="Times New Roman" w:hAnsi="Times"/>
          <w:color w:val="000000"/>
          <w:shd w:val="clear" w:color="auto" w:fill="FFFFFF"/>
        </w:rPr>
        <w:t>(</w:t>
      </w:r>
      <w:proofErr w:type="spellStart"/>
      <w:r w:rsidRPr="009302BD">
        <w:rPr>
          <w:rFonts w:ascii="Times" w:eastAsia="Times New Roman" w:hAnsi="Times"/>
          <w:color w:val="000000"/>
          <w:shd w:val="clear" w:color="auto" w:fill="FFFFFF"/>
        </w:rPr>
        <w:t>n</w:t>
      </w:r>
      <w:proofErr w:type="spellEnd"/>
      <w:r w:rsidRPr="009302BD">
        <w:rPr>
          <w:rFonts w:ascii="Times" w:eastAsia="Times New Roman" w:hAnsi="Times"/>
          <w:color w:val="000000"/>
          <w:shd w:val="clear" w:color="auto" w:fill="FFFFFF"/>
        </w:rPr>
        <w:t>^2).</w:t>
      </w:r>
    </w:p>
    <w:p w14:paraId="54F49ED2" w14:textId="167BFF26" w:rsidR="009302BD" w:rsidRPr="009302BD" w:rsidRDefault="009302BD" w:rsidP="0084269E">
      <w:pPr>
        <w:rPr>
          <w:lang w:bidi="en-GB"/>
        </w:rPr>
      </w:pPr>
    </w:p>
    <w:p w14:paraId="439E025E" w14:textId="77777777" w:rsidR="00017288" w:rsidRDefault="00017288" w:rsidP="0084269E">
      <w:pPr>
        <w:rPr>
          <w:b/>
          <w:u w:val="single"/>
          <w:lang w:bidi="en-GB"/>
        </w:rPr>
      </w:pPr>
    </w:p>
    <w:p w14:paraId="471DA5EA" w14:textId="7A4457F2" w:rsidR="00190238" w:rsidRDefault="00017288" w:rsidP="00D23D67">
      <w:pPr>
        <w:pStyle w:val="ListParagraph"/>
        <w:numPr>
          <w:ilvl w:val="0"/>
          <w:numId w:val="25"/>
        </w:numPr>
        <w:rPr>
          <w:lang w:bidi="en-GB"/>
        </w:rPr>
      </w:pPr>
      <w:r>
        <w:rPr>
          <w:lang w:bidi="en-GB"/>
        </w:rPr>
        <w:t xml:space="preserve">If n = 0 or 1, return “not found” or the list item, respectively. </w:t>
      </w:r>
    </w:p>
    <w:p w14:paraId="5BE4F97F" w14:textId="29CCC9D1" w:rsidR="00017288" w:rsidRDefault="00017288" w:rsidP="00D23D67">
      <w:pPr>
        <w:pStyle w:val="ListParagraph"/>
        <w:numPr>
          <w:ilvl w:val="0"/>
          <w:numId w:val="25"/>
        </w:numPr>
        <w:rPr>
          <w:lang w:bidi="en-GB"/>
        </w:rPr>
      </w:pPr>
      <w:r>
        <w:rPr>
          <w:lang w:bidi="en-GB"/>
        </w:rPr>
        <w:t xml:space="preserve">Else choose one of the items as a pivot </w:t>
      </w:r>
    </w:p>
    <w:p w14:paraId="09553A4A" w14:textId="77777777" w:rsidR="00FE472C" w:rsidRDefault="00017288" w:rsidP="00D23D67">
      <w:pPr>
        <w:pStyle w:val="ListParagraph"/>
        <w:numPr>
          <w:ilvl w:val="0"/>
          <w:numId w:val="25"/>
        </w:numPr>
        <w:rPr>
          <w:lang w:bidi="en-GB"/>
        </w:rPr>
      </w:pPr>
      <w:r>
        <w:rPr>
          <w:lang w:bidi="en-GB"/>
        </w:rPr>
        <w:t xml:space="preserve">Partition the remaining items into a disjoint head </w:t>
      </w:r>
      <w:r w:rsidR="00FE472C">
        <w:rPr>
          <w:lang w:bidi="en-GB"/>
        </w:rPr>
        <w:t xml:space="preserve">and tail sublists with j and n – j – 1 items, respectively, separated by the pivot at position with index j. </w:t>
      </w:r>
    </w:p>
    <w:p w14:paraId="2AEEE4D0" w14:textId="01E7768B" w:rsidR="00017288" w:rsidRDefault="00FE472C" w:rsidP="00D23D67">
      <w:pPr>
        <w:pStyle w:val="ListParagraph"/>
        <w:numPr>
          <w:ilvl w:val="0"/>
          <w:numId w:val="25"/>
        </w:numPr>
        <w:rPr>
          <w:lang w:bidi="en-GB"/>
        </w:rPr>
      </w:pPr>
      <w:r>
        <w:rPr>
          <w:lang w:bidi="en-GB"/>
        </w:rPr>
        <w:t xml:space="preserve">Return the results of Quickselect on the head if k &lt; j + 1; the pivot if k = j + 1, or the result of Quickselect on the tail if k &gt; j + 1. </w:t>
      </w:r>
      <w:r>
        <w:rPr>
          <w:vanish/>
          <w:lang w:bidi="en-GB"/>
        </w:rPr>
        <w:t xml:space="preserve"> </w:t>
      </w:r>
    </w:p>
    <w:p w14:paraId="1757E395" w14:textId="77777777" w:rsidR="009302BD" w:rsidRDefault="009302BD" w:rsidP="009302BD">
      <w:pPr>
        <w:rPr>
          <w:lang w:bidi="en-GB"/>
        </w:rPr>
      </w:pPr>
    </w:p>
    <w:p w14:paraId="15ECCFB1" w14:textId="77777777" w:rsidR="00190238" w:rsidRDefault="00190238" w:rsidP="003A2991">
      <w:pPr>
        <w:rPr>
          <w:rFonts w:eastAsia="Times New Roman"/>
        </w:rPr>
      </w:pPr>
    </w:p>
    <w:p w14:paraId="4C5F001D" w14:textId="5D0768C2" w:rsidR="0085737B" w:rsidRPr="00B120F5" w:rsidRDefault="0085737B" w:rsidP="0085737B">
      <w:pPr>
        <w:pStyle w:val="Heading1"/>
        <w:rPr>
          <w:lang w:val="en-GB"/>
        </w:rPr>
      </w:pPr>
      <w:r>
        <w:rPr>
          <w:lang w:val="en-GB"/>
        </w:rPr>
        <w:t xml:space="preserve">LECTURE 12: Data searching and Binary search </w:t>
      </w:r>
    </w:p>
    <w:p w14:paraId="1031ABBF" w14:textId="77777777" w:rsidR="000D3D3B" w:rsidRDefault="000D3D3B" w:rsidP="0085737B">
      <w:pPr>
        <w:rPr>
          <w:b/>
          <w:u w:val="single"/>
          <w:lang w:bidi="en-GB"/>
        </w:rPr>
      </w:pPr>
      <w:r>
        <w:rPr>
          <w:b/>
          <w:u w:val="single"/>
          <w:lang w:bidi="en-GB"/>
        </w:rPr>
        <w:t xml:space="preserve">Data search </w:t>
      </w:r>
    </w:p>
    <w:p w14:paraId="13785300" w14:textId="77777777" w:rsidR="000D3D3B" w:rsidRDefault="000D3D3B" w:rsidP="0085737B">
      <w:pPr>
        <w:rPr>
          <w:b/>
          <w:u w:val="single"/>
          <w:lang w:bidi="en-GB"/>
        </w:rPr>
      </w:pPr>
    </w:p>
    <w:p w14:paraId="0A14F5FA" w14:textId="77777777" w:rsidR="000D3D3B" w:rsidRDefault="000D3D3B" w:rsidP="0085737B">
      <w:pPr>
        <w:rPr>
          <w:lang w:bidi="en-GB"/>
        </w:rPr>
      </w:pPr>
      <w:r>
        <w:rPr>
          <w:lang w:bidi="en-GB"/>
        </w:rPr>
        <w:t xml:space="preserve">Searching in a database D of records, such that each record has a key to use in the search </w:t>
      </w:r>
    </w:p>
    <w:p w14:paraId="1F77F68A" w14:textId="77777777" w:rsidR="000D3D3B" w:rsidRDefault="000D3D3B" w:rsidP="0085737B">
      <w:pPr>
        <w:rPr>
          <w:lang w:bidi="en-GB"/>
        </w:rPr>
      </w:pPr>
    </w:p>
    <w:p w14:paraId="5839CA66" w14:textId="77777777" w:rsidR="000D3D3B" w:rsidRDefault="000D3D3B" w:rsidP="0085737B">
      <w:pPr>
        <w:rPr>
          <w:lang w:bidi="en-GB"/>
        </w:rPr>
      </w:pPr>
      <w:r>
        <w:rPr>
          <w:lang w:bidi="en-GB"/>
        </w:rPr>
        <w:t xml:space="preserve">The search problem: given a key k, either: </w:t>
      </w:r>
    </w:p>
    <w:p w14:paraId="46A1BA9D" w14:textId="77777777" w:rsidR="000D3D3B" w:rsidRDefault="000D3D3B" w:rsidP="0085737B">
      <w:pPr>
        <w:rPr>
          <w:lang w:bidi="en-GB"/>
        </w:rPr>
      </w:pPr>
    </w:p>
    <w:p w14:paraId="73943358" w14:textId="686C4079" w:rsidR="0085737B" w:rsidRDefault="00175662" w:rsidP="00D23D67">
      <w:pPr>
        <w:pStyle w:val="ListParagraph"/>
        <w:numPr>
          <w:ilvl w:val="0"/>
          <w:numId w:val="26"/>
        </w:numPr>
        <w:rPr>
          <w:lang w:bidi="en-GB"/>
        </w:rPr>
      </w:pPr>
      <w:r>
        <w:rPr>
          <w:lang w:bidi="en-GB"/>
        </w:rPr>
        <w:t xml:space="preserve">Return the record associated with k in </w:t>
      </w:r>
      <w:proofErr w:type="gramStart"/>
      <w:r>
        <w:rPr>
          <w:lang w:bidi="en-GB"/>
        </w:rPr>
        <w:t>D(</w:t>
      </w:r>
      <w:proofErr w:type="gramEnd"/>
      <w:r>
        <w:rPr>
          <w:lang w:bidi="en-GB"/>
        </w:rPr>
        <w:t xml:space="preserve">a successful search: if k occurs several times, return any occurrence), or </w:t>
      </w:r>
    </w:p>
    <w:p w14:paraId="7248A844" w14:textId="4C58F1F7" w:rsidR="00175662" w:rsidRDefault="00175662" w:rsidP="00D23D67">
      <w:pPr>
        <w:pStyle w:val="ListParagraph"/>
        <w:numPr>
          <w:ilvl w:val="0"/>
          <w:numId w:val="26"/>
        </w:numPr>
        <w:rPr>
          <w:lang w:bidi="en-GB"/>
        </w:rPr>
      </w:pPr>
      <w:r>
        <w:rPr>
          <w:lang w:bidi="en-GB"/>
        </w:rPr>
        <w:t xml:space="preserve">Indicate that k is not found, without altering D (an unsuccessful search). </w:t>
      </w:r>
    </w:p>
    <w:p w14:paraId="0B4775E3" w14:textId="77777777" w:rsidR="00175662" w:rsidRDefault="00175662" w:rsidP="00175662">
      <w:pPr>
        <w:rPr>
          <w:lang w:bidi="en-GB"/>
        </w:rPr>
      </w:pPr>
    </w:p>
    <w:p w14:paraId="1B802792" w14:textId="680BE5DD" w:rsidR="00175662" w:rsidRDefault="00175662" w:rsidP="00175662">
      <w:pPr>
        <w:rPr>
          <w:lang w:bidi="en-GB"/>
        </w:rPr>
      </w:pPr>
      <w:r>
        <w:rPr>
          <w:lang w:bidi="en-GB"/>
        </w:rPr>
        <w:t xml:space="preserve">The purpose of the search: </w:t>
      </w:r>
    </w:p>
    <w:p w14:paraId="1E7ACCB4" w14:textId="77777777" w:rsidR="00175662" w:rsidRDefault="00175662" w:rsidP="00175662">
      <w:pPr>
        <w:rPr>
          <w:lang w:bidi="en-GB"/>
        </w:rPr>
      </w:pPr>
    </w:p>
    <w:p w14:paraId="2B7E2C46" w14:textId="5E649CC8" w:rsidR="00175662" w:rsidRDefault="00175662" w:rsidP="00D23D67">
      <w:pPr>
        <w:pStyle w:val="ListParagraph"/>
        <w:numPr>
          <w:ilvl w:val="0"/>
          <w:numId w:val="27"/>
        </w:numPr>
        <w:rPr>
          <w:lang w:bidi="en-GB"/>
        </w:rPr>
      </w:pPr>
      <w:r>
        <w:rPr>
          <w:lang w:bidi="en-GB"/>
        </w:rPr>
        <w:t xml:space="preserve">To access data in the record for processing, or </w:t>
      </w:r>
    </w:p>
    <w:p w14:paraId="0A64F701" w14:textId="1D40FD18" w:rsidR="00175662" w:rsidRDefault="00175662" w:rsidP="00D23D67">
      <w:pPr>
        <w:pStyle w:val="ListParagraph"/>
        <w:numPr>
          <w:ilvl w:val="0"/>
          <w:numId w:val="27"/>
        </w:numPr>
        <w:rPr>
          <w:lang w:bidi="en-GB"/>
        </w:rPr>
      </w:pPr>
      <w:r>
        <w:rPr>
          <w:lang w:bidi="en-GB"/>
        </w:rPr>
        <w:t xml:space="preserve">To update information in the record, or </w:t>
      </w:r>
    </w:p>
    <w:p w14:paraId="54DF8011" w14:textId="154D8057" w:rsidR="00175662" w:rsidRDefault="00175662" w:rsidP="00D23D67">
      <w:pPr>
        <w:pStyle w:val="ListParagraph"/>
        <w:numPr>
          <w:ilvl w:val="0"/>
          <w:numId w:val="27"/>
        </w:numPr>
        <w:rPr>
          <w:lang w:bidi="en-GB"/>
        </w:rPr>
      </w:pPr>
      <w:r>
        <w:rPr>
          <w:lang w:bidi="en-GB"/>
        </w:rPr>
        <w:t xml:space="preserve">To insert a new record or delete the record found </w:t>
      </w:r>
    </w:p>
    <w:p w14:paraId="613A514A" w14:textId="0EBE845F" w:rsidR="00175662" w:rsidRDefault="00175662" w:rsidP="00D23D67">
      <w:pPr>
        <w:pStyle w:val="ListParagraph"/>
        <w:numPr>
          <w:ilvl w:val="0"/>
          <w:numId w:val="27"/>
        </w:numPr>
        <w:rPr>
          <w:lang w:bidi="en-GB"/>
        </w:rPr>
      </w:pPr>
      <w:r>
        <w:rPr>
          <w:lang w:bidi="en-GB"/>
        </w:rPr>
        <w:lastRenderedPageBreak/>
        <w:t xml:space="preserve">An abstract data type (ADT) table is a set of ordered pairs, or table entries (k, v) where k is a unique key and v is a data value associated with the key. </w:t>
      </w:r>
    </w:p>
    <w:p w14:paraId="59415821" w14:textId="111C55E5" w:rsidR="00175662" w:rsidRDefault="00175662" w:rsidP="00D23D67">
      <w:pPr>
        <w:pStyle w:val="ListParagraph"/>
        <w:numPr>
          <w:ilvl w:val="0"/>
          <w:numId w:val="27"/>
        </w:numPr>
        <w:rPr>
          <w:lang w:bidi="en-GB"/>
        </w:rPr>
      </w:pPr>
      <w:r>
        <w:rPr>
          <w:lang w:bidi="en-GB"/>
        </w:rPr>
        <w:t xml:space="preserve">A table is also called an associative array, or a dictionary. </w:t>
      </w:r>
    </w:p>
    <w:p w14:paraId="3DE8F3B9" w14:textId="77777777" w:rsidR="00175662" w:rsidRDefault="00175662" w:rsidP="00175662">
      <w:pPr>
        <w:rPr>
          <w:lang w:bidi="en-GB"/>
        </w:rPr>
      </w:pPr>
    </w:p>
    <w:p w14:paraId="76485C42" w14:textId="77777777" w:rsidR="00175662" w:rsidRPr="000D3D3B" w:rsidRDefault="00175662" w:rsidP="00175662">
      <w:pPr>
        <w:rPr>
          <w:lang w:bidi="en-GB"/>
        </w:rPr>
      </w:pPr>
    </w:p>
    <w:p w14:paraId="031A2E6D" w14:textId="77777777" w:rsidR="00175662" w:rsidRDefault="00175662" w:rsidP="00175662">
      <w:pPr>
        <w:rPr>
          <w:b/>
          <w:u w:val="single"/>
          <w:lang w:bidi="en-GB"/>
        </w:rPr>
      </w:pPr>
      <w:r>
        <w:rPr>
          <w:b/>
          <w:u w:val="single"/>
          <w:lang w:bidi="en-GB"/>
        </w:rPr>
        <w:t xml:space="preserve">Tables </w:t>
      </w:r>
    </w:p>
    <w:p w14:paraId="5BC63E6E" w14:textId="77777777" w:rsidR="00175662" w:rsidRDefault="00175662" w:rsidP="00175662">
      <w:pPr>
        <w:rPr>
          <w:b/>
          <w:u w:val="single"/>
          <w:lang w:bidi="en-GB"/>
        </w:rPr>
      </w:pPr>
    </w:p>
    <w:p w14:paraId="5F55F46A" w14:textId="1C5B0E55" w:rsidR="00175662" w:rsidRDefault="00175662" w:rsidP="00175662">
      <w:pPr>
        <w:rPr>
          <w:lang w:bidi="en-GB"/>
        </w:rPr>
      </w:pPr>
      <w:r>
        <w:rPr>
          <w:lang w:bidi="en-GB"/>
        </w:rPr>
        <w:t xml:space="preserve">The ADT table relates a disjoint set of keys to an arbitrary set of values </w:t>
      </w:r>
    </w:p>
    <w:p w14:paraId="3770E6E7" w14:textId="458FDFDC" w:rsidR="00175662" w:rsidRDefault="00175662" w:rsidP="00D23D67">
      <w:pPr>
        <w:pStyle w:val="ListParagraph"/>
        <w:numPr>
          <w:ilvl w:val="0"/>
          <w:numId w:val="28"/>
        </w:numPr>
        <w:rPr>
          <w:lang w:bidi="en-GB"/>
        </w:rPr>
      </w:pPr>
      <w:r>
        <w:rPr>
          <w:lang w:bidi="en-GB"/>
        </w:rPr>
        <w:t xml:space="preserve">A key and a value are linked by association </w:t>
      </w:r>
    </w:p>
    <w:p w14:paraId="48998BAA" w14:textId="7E1212A6" w:rsidR="00175662" w:rsidRDefault="00175662" w:rsidP="00D23D67">
      <w:pPr>
        <w:pStyle w:val="ListParagraph"/>
        <w:numPr>
          <w:ilvl w:val="0"/>
          <w:numId w:val="28"/>
        </w:numPr>
        <w:rPr>
          <w:lang w:bidi="en-GB"/>
        </w:rPr>
      </w:pPr>
      <w:r>
        <w:rPr>
          <w:lang w:bidi="en-GB"/>
        </w:rPr>
        <w:t xml:space="preserve">Keys of entries may not have any ordering relation </w:t>
      </w:r>
    </w:p>
    <w:p w14:paraId="3B8BD25D" w14:textId="554FB4FF" w:rsidR="00175662" w:rsidRDefault="00175662" w:rsidP="00D23D67">
      <w:pPr>
        <w:pStyle w:val="ListParagraph"/>
        <w:numPr>
          <w:ilvl w:val="0"/>
          <w:numId w:val="28"/>
        </w:numPr>
        <w:rPr>
          <w:lang w:bidi="en-GB"/>
        </w:rPr>
      </w:pPr>
      <w:r>
        <w:rPr>
          <w:lang w:bidi="en-GB"/>
        </w:rPr>
        <w:t xml:space="preserve">Keys of entries may be of unknown range </w:t>
      </w:r>
    </w:p>
    <w:p w14:paraId="1662547B" w14:textId="2F172E6B" w:rsidR="00175662" w:rsidRDefault="00175662" w:rsidP="00D23D67">
      <w:pPr>
        <w:pStyle w:val="ListParagraph"/>
        <w:numPr>
          <w:ilvl w:val="0"/>
          <w:numId w:val="28"/>
        </w:numPr>
        <w:rPr>
          <w:lang w:bidi="en-GB"/>
        </w:rPr>
      </w:pPr>
      <w:r>
        <w:rPr>
          <w:lang w:bidi="en-GB"/>
        </w:rPr>
        <w:t xml:space="preserve">No upper bound on the table size </w:t>
      </w:r>
    </w:p>
    <w:p w14:paraId="6DDF6AF5" w14:textId="275C8AA0" w:rsidR="00175662" w:rsidRDefault="00175662" w:rsidP="00D23D67">
      <w:pPr>
        <w:pStyle w:val="ListParagraph"/>
        <w:numPr>
          <w:ilvl w:val="1"/>
          <w:numId w:val="28"/>
        </w:numPr>
        <w:rPr>
          <w:lang w:bidi="en-GB"/>
        </w:rPr>
      </w:pPr>
      <w:r>
        <w:rPr>
          <w:lang w:bidi="en-GB"/>
        </w:rPr>
        <w:t xml:space="preserve">An arbitrary number of different data items can be maintained simultaneously. </w:t>
      </w:r>
    </w:p>
    <w:p w14:paraId="6C418108" w14:textId="24D5DB2A" w:rsidR="00175662" w:rsidRDefault="00175662" w:rsidP="00D23D67">
      <w:pPr>
        <w:pStyle w:val="ListParagraph"/>
        <w:numPr>
          <w:ilvl w:val="0"/>
          <w:numId w:val="28"/>
        </w:numPr>
        <w:rPr>
          <w:lang w:bidi="en-GB"/>
        </w:rPr>
      </w:pPr>
      <w:r>
        <w:rPr>
          <w:lang w:bidi="en-GB"/>
        </w:rPr>
        <w:t xml:space="preserve">No analogy with a convention word dictionary, which has a lexicographical order. </w:t>
      </w:r>
    </w:p>
    <w:p w14:paraId="28000BEA" w14:textId="77777777" w:rsidR="00175662" w:rsidRDefault="00175662" w:rsidP="00175662">
      <w:pPr>
        <w:rPr>
          <w:lang w:bidi="en-GB"/>
        </w:rPr>
      </w:pPr>
    </w:p>
    <w:p w14:paraId="4091102A" w14:textId="77777777" w:rsidR="00175662" w:rsidRDefault="00175662" w:rsidP="00175662">
      <w:pPr>
        <w:rPr>
          <w:lang w:bidi="en-GB"/>
        </w:rPr>
      </w:pPr>
    </w:p>
    <w:p w14:paraId="0232FD87" w14:textId="216592F7" w:rsidR="00175662" w:rsidRDefault="00175662" w:rsidP="00175662">
      <w:pPr>
        <w:rPr>
          <w:b/>
          <w:u w:val="single"/>
          <w:lang w:bidi="en-GB"/>
        </w:rPr>
      </w:pPr>
      <w:r>
        <w:rPr>
          <w:b/>
          <w:u w:val="single"/>
          <w:lang w:bidi="en-GB"/>
        </w:rPr>
        <w:t xml:space="preserve">Basic Operations for Tables </w:t>
      </w:r>
    </w:p>
    <w:p w14:paraId="1825EE48" w14:textId="50C3DF54" w:rsidR="00175662" w:rsidRPr="00175662" w:rsidRDefault="00175662" w:rsidP="00175662">
      <w:pPr>
        <w:rPr>
          <w:lang w:bidi="en-GB"/>
        </w:rPr>
      </w:pPr>
      <w:r>
        <w:rPr>
          <w:rFonts w:eastAsia="Times New Roman"/>
          <w:noProof/>
        </w:rPr>
        <w:drawing>
          <wp:anchor distT="0" distB="0" distL="114300" distR="114300" simplePos="0" relativeHeight="251688960" behindDoc="0" locked="0" layoutInCell="1" allowOverlap="1" wp14:anchorId="6AAEC5CC" wp14:editId="15355AF9">
            <wp:simplePos x="0" y="0"/>
            <wp:positionH relativeFrom="column">
              <wp:posOffset>-62865</wp:posOffset>
            </wp:positionH>
            <wp:positionV relativeFrom="paragraph">
              <wp:posOffset>260985</wp:posOffset>
            </wp:positionV>
            <wp:extent cx="5728970" cy="3315970"/>
            <wp:effectExtent l="0" t="0" r="11430" b="11430"/>
            <wp:wrapSquare wrapText="bothSides"/>
            <wp:docPr id="31" name="Picture 31" descr="Screen%20Shot%202018-06-03%20at%209.00.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6-03%20at%209.00.41%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8970" cy="3315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2BE0E2" w14:textId="1C7CED23" w:rsidR="0085737B" w:rsidRDefault="0085737B" w:rsidP="003A2991">
      <w:pPr>
        <w:rPr>
          <w:rFonts w:eastAsia="Times New Roman"/>
        </w:rPr>
      </w:pPr>
    </w:p>
    <w:p w14:paraId="3AEFC9F0" w14:textId="77777777" w:rsidR="00175662" w:rsidRDefault="00175662" w:rsidP="003A2991">
      <w:pPr>
        <w:rPr>
          <w:rFonts w:eastAsia="Times New Roman"/>
        </w:rPr>
      </w:pPr>
    </w:p>
    <w:p w14:paraId="011D4956" w14:textId="50FCBAC0" w:rsidR="00175662" w:rsidRDefault="00175662" w:rsidP="00175662">
      <w:pPr>
        <w:rPr>
          <w:b/>
          <w:u w:val="single"/>
          <w:lang w:bidi="en-GB"/>
        </w:rPr>
      </w:pPr>
      <w:r>
        <w:rPr>
          <w:b/>
          <w:u w:val="single"/>
          <w:lang w:bidi="en-GB"/>
        </w:rPr>
        <w:t xml:space="preserve">Types of search </w:t>
      </w:r>
    </w:p>
    <w:p w14:paraId="375B9F58" w14:textId="77777777" w:rsidR="00175662" w:rsidRDefault="00175662" w:rsidP="00175662">
      <w:pPr>
        <w:rPr>
          <w:b/>
          <w:u w:val="single"/>
          <w:lang w:bidi="en-GB"/>
        </w:rPr>
      </w:pPr>
    </w:p>
    <w:p w14:paraId="0A95320B" w14:textId="2DB35F2A" w:rsidR="00175662" w:rsidRDefault="00175662" w:rsidP="00D23D67">
      <w:pPr>
        <w:pStyle w:val="ListParagraph"/>
        <w:numPr>
          <w:ilvl w:val="0"/>
          <w:numId w:val="29"/>
        </w:numPr>
        <w:rPr>
          <w:lang w:bidi="en-GB"/>
        </w:rPr>
      </w:pPr>
      <w:r>
        <w:rPr>
          <w:lang w:bidi="en-GB"/>
        </w:rPr>
        <w:t xml:space="preserve">Static search: unalterable (fixed in advance) databases; no updates, deletions, or insertions </w:t>
      </w:r>
    </w:p>
    <w:p w14:paraId="7BFCD63A" w14:textId="0BE60FCC" w:rsidR="00175662" w:rsidRDefault="00175662" w:rsidP="00D23D67">
      <w:pPr>
        <w:pStyle w:val="ListParagraph"/>
        <w:numPr>
          <w:ilvl w:val="0"/>
          <w:numId w:val="29"/>
        </w:numPr>
        <w:rPr>
          <w:lang w:bidi="en-GB"/>
        </w:rPr>
      </w:pPr>
      <w:r>
        <w:rPr>
          <w:lang w:bidi="en-GB"/>
        </w:rPr>
        <w:t xml:space="preserve">Dynamic search alterable databases (allowable insertions, deletions, and updates) </w:t>
      </w:r>
    </w:p>
    <w:p w14:paraId="2C427097" w14:textId="573FF2A3" w:rsidR="00175662" w:rsidRDefault="00175662" w:rsidP="00D23D67">
      <w:pPr>
        <w:pStyle w:val="ListParagraph"/>
        <w:numPr>
          <w:ilvl w:val="0"/>
          <w:numId w:val="29"/>
        </w:numPr>
        <w:rPr>
          <w:lang w:bidi="en-GB"/>
        </w:rPr>
      </w:pPr>
      <w:r>
        <w:rPr>
          <w:lang w:bidi="en-GB"/>
        </w:rPr>
        <w:t xml:space="preserve">Basic implementations of the table ADT: lists and trees </w:t>
      </w:r>
    </w:p>
    <w:p w14:paraId="13F8CEC4" w14:textId="73031C9C" w:rsidR="00175662" w:rsidRPr="00175662" w:rsidRDefault="00175662" w:rsidP="00D23D67">
      <w:pPr>
        <w:pStyle w:val="ListParagraph"/>
        <w:numPr>
          <w:ilvl w:val="1"/>
          <w:numId w:val="29"/>
        </w:numPr>
        <w:rPr>
          <w:lang w:bidi="en-GB"/>
        </w:rPr>
      </w:pPr>
      <w:r>
        <w:rPr>
          <w:lang w:bidi="en-GB"/>
        </w:rPr>
        <w:t xml:space="preserve">An elementary operation: a query or update of a list element or tree node, or comparison of two of them. </w:t>
      </w:r>
    </w:p>
    <w:p w14:paraId="1C22E0F8" w14:textId="77777777" w:rsidR="00175662" w:rsidRDefault="00175662" w:rsidP="003A2991">
      <w:pPr>
        <w:rPr>
          <w:rFonts w:eastAsia="Times New Roman"/>
        </w:rPr>
      </w:pPr>
    </w:p>
    <w:p w14:paraId="491348F1" w14:textId="737E0BB7" w:rsidR="00175662" w:rsidRDefault="00175662" w:rsidP="00175662">
      <w:pPr>
        <w:rPr>
          <w:b/>
          <w:u w:val="single"/>
          <w:lang w:bidi="en-GB"/>
        </w:rPr>
      </w:pPr>
      <w:r>
        <w:rPr>
          <w:b/>
          <w:u w:val="single"/>
          <w:lang w:bidi="en-GB"/>
        </w:rPr>
        <w:t xml:space="preserve">Sequential Search in Unsorted Lists </w:t>
      </w:r>
    </w:p>
    <w:p w14:paraId="15708A47" w14:textId="77777777" w:rsidR="00175662" w:rsidRDefault="00175662" w:rsidP="00175662">
      <w:pPr>
        <w:rPr>
          <w:b/>
          <w:u w:val="single"/>
          <w:lang w:bidi="en-GB"/>
        </w:rPr>
      </w:pPr>
    </w:p>
    <w:p w14:paraId="4D0A4319" w14:textId="25496A1C" w:rsidR="00175662" w:rsidRDefault="00175662" w:rsidP="00D23D67">
      <w:pPr>
        <w:pStyle w:val="ListParagraph"/>
        <w:numPr>
          <w:ilvl w:val="0"/>
          <w:numId w:val="30"/>
        </w:numPr>
        <w:rPr>
          <w:lang w:bidi="en-GB"/>
        </w:rPr>
      </w:pPr>
      <w:r>
        <w:rPr>
          <w:lang w:bidi="en-GB"/>
        </w:rPr>
        <w:lastRenderedPageBreak/>
        <w:t xml:space="preserve">Starting at the head of the list and examining elements one by one until finding the desired key or reaching the end of the list. </w:t>
      </w:r>
    </w:p>
    <w:p w14:paraId="56C02B49" w14:textId="1838AC3E" w:rsidR="00175662" w:rsidRDefault="00175662" w:rsidP="00D23D67">
      <w:pPr>
        <w:pStyle w:val="ListParagraph"/>
        <w:numPr>
          <w:ilvl w:val="0"/>
          <w:numId w:val="30"/>
        </w:numPr>
        <w:rPr>
          <w:lang w:bidi="en-GB"/>
        </w:rPr>
      </w:pPr>
      <w:r>
        <w:rPr>
          <w:lang w:bidi="en-GB"/>
        </w:rPr>
        <w:t xml:space="preserve">Proof: The unsuccessful search explores each of n keys, so the worst-and-average case time is theta (n) </w:t>
      </w:r>
    </w:p>
    <w:p w14:paraId="513493C6" w14:textId="0AB8A144" w:rsidR="00175662" w:rsidRDefault="00175662" w:rsidP="00D23D67">
      <w:pPr>
        <w:pStyle w:val="ListParagraph"/>
        <w:numPr>
          <w:ilvl w:val="1"/>
          <w:numId w:val="30"/>
        </w:numPr>
        <w:rPr>
          <w:lang w:bidi="en-GB"/>
        </w:rPr>
      </w:pPr>
      <w:r>
        <w:rPr>
          <w:lang w:bidi="en-GB"/>
        </w:rPr>
        <w:t>The sequential search is the only option for unsorted arrays and linked lists of records</w:t>
      </w:r>
    </w:p>
    <w:p w14:paraId="6915F72E" w14:textId="6C2C9387" w:rsidR="00175662" w:rsidRDefault="009607FE" w:rsidP="00D23D67">
      <w:pPr>
        <w:pStyle w:val="ListParagraph"/>
        <w:numPr>
          <w:ilvl w:val="1"/>
          <w:numId w:val="30"/>
        </w:numPr>
        <w:rPr>
          <w:lang w:bidi="en-GB"/>
        </w:rPr>
      </w:pPr>
      <w:r>
        <w:rPr>
          <w:rFonts w:eastAsia="Times New Roman"/>
          <w:noProof/>
        </w:rPr>
        <w:drawing>
          <wp:anchor distT="0" distB="0" distL="114300" distR="114300" simplePos="0" relativeHeight="251689984" behindDoc="0" locked="0" layoutInCell="1" allowOverlap="1" wp14:anchorId="04370E0E" wp14:editId="2167C258">
            <wp:simplePos x="0" y="0"/>
            <wp:positionH relativeFrom="column">
              <wp:posOffset>277495</wp:posOffset>
            </wp:positionH>
            <wp:positionV relativeFrom="paragraph">
              <wp:posOffset>525145</wp:posOffset>
            </wp:positionV>
            <wp:extent cx="5194935" cy="3566160"/>
            <wp:effectExtent l="0" t="0" r="12065" b="0"/>
            <wp:wrapSquare wrapText="bothSides"/>
            <wp:docPr id="32" name="Picture 32" descr="Screen%20Shot%202018-06-03%20at%209.07.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6-03%20at%209.07.23%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4935"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662">
        <w:rPr>
          <w:lang w:bidi="en-GB"/>
        </w:rPr>
        <w:t xml:space="preserve">A sorted list implementation allows for much better search based on the divide-and-conquer paradigm. </w:t>
      </w:r>
    </w:p>
    <w:p w14:paraId="43D925C5" w14:textId="77777777" w:rsidR="009607FE" w:rsidRDefault="009607FE" w:rsidP="009607FE">
      <w:pPr>
        <w:rPr>
          <w:lang w:bidi="en-GB"/>
        </w:rPr>
      </w:pPr>
    </w:p>
    <w:p w14:paraId="10C7A4F8" w14:textId="77777777" w:rsidR="009607FE" w:rsidRDefault="009607FE" w:rsidP="009607FE">
      <w:pPr>
        <w:rPr>
          <w:lang w:bidi="en-GB"/>
        </w:rPr>
      </w:pPr>
    </w:p>
    <w:p w14:paraId="56107B62" w14:textId="77777777" w:rsidR="009607FE" w:rsidRDefault="009607FE" w:rsidP="009607FE">
      <w:pPr>
        <w:rPr>
          <w:lang w:bidi="en-GB"/>
        </w:rPr>
      </w:pPr>
    </w:p>
    <w:p w14:paraId="515A4EC5" w14:textId="77777777" w:rsidR="009607FE" w:rsidRDefault="009607FE" w:rsidP="009607FE">
      <w:pPr>
        <w:rPr>
          <w:lang w:bidi="en-GB"/>
        </w:rPr>
      </w:pPr>
    </w:p>
    <w:p w14:paraId="442D1F3D" w14:textId="77777777" w:rsidR="009607FE" w:rsidRDefault="009607FE" w:rsidP="009607FE">
      <w:pPr>
        <w:rPr>
          <w:b/>
          <w:u w:val="single"/>
          <w:lang w:bidi="en-GB"/>
        </w:rPr>
      </w:pPr>
      <w:r>
        <w:rPr>
          <w:b/>
          <w:u w:val="single"/>
          <w:lang w:bidi="en-GB"/>
        </w:rPr>
        <w:t xml:space="preserve">Dynamic Binary Tree Search </w:t>
      </w:r>
    </w:p>
    <w:p w14:paraId="2EBAE6EA" w14:textId="77777777" w:rsidR="009607FE" w:rsidRDefault="009607FE" w:rsidP="009607FE">
      <w:pPr>
        <w:rPr>
          <w:b/>
          <w:u w:val="single"/>
          <w:lang w:bidi="en-GB"/>
        </w:rPr>
      </w:pPr>
    </w:p>
    <w:p w14:paraId="1100FA3C" w14:textId="130A719E" w:rsidR="009607FE" w:rsidRDefault="009607FE" w:rsidP="00D23D67">
      <w:pPr>
        <w:pStyle w:val="ListParagraph"/>
        <w:numPr>
          <w:ilvl w:val="0"/>
          <w:numId w:val="31"/>
        </w:numPr>
        <w:rPr>
          <w:lang w:bidi="en-GB"/>
        </w:rPr>
      </w:pPr>
      <w:r>
        <w:rPr>
          <w:lang w:bidi="en-GB"/>
        </w:rPr>
        <w:t>Static binary search is converted into a dynamic binary tree search by allowing for insertion and deletion of data records.</w:t>
      </w:r>
    </w:p>
    <w:p w14:paraId="167B4B74" w14:textId="55BDB69D" w:rsidR="009607FE" w:rsidRDefault="009607FE" w:rsidP="00D23D67">
      <w:pPr>
        <w:pStyle w:val="ListParagraph"/>
        <w:numPr>
          <w:ilvl w:val="1"/>
          <w:numId w:val="31"/>
        </w:numPr>
        <w:rPr>
          <w:lang w:bidi="en-GB"/>
        </w:rPr>
      </w:pPr>
      <w:r>
        <w:rPr>
          <w:lang w:bidi="en-GB"/>
        </w:rPr>
        <w:t xml:space="preserve">Dynamic binary tree search makes actual use of the binary search tree (BST) data structure </w:t>
      </w:r>
    </w:p>
    <w:p w14:paraId="12B57106" w14:textId="0BB4897F" w:rsidR="009607FE" w:rsidRDefault="009607FE" w:rsidP="00D23D67">
      <w:pPr>
        <w:pStyle w:val="ListParagraph"/>
        <w:numPr>
          <w:ilvl w:val="1"/>
          <w:numId w:val="31"/>
        </w:numPr>
        <w:rPr>
          <w:lang w:bidi="en-GB"/>
        </w:rPr>
      </w:pPr>
      <w:r>
        <w:rPr>
          <w:lang w:bidi="en-GB"/>
        </w:rPr>
        <w:t>The BST data structure is constructed by linking data records.</w:t>
      </w:r>
    </w:p>
    <w:p w14:paraId="6A139128" w14:textId="5B0A2773" w:rsidR="009607FE" w:rsidRDefault="009607FE" w:rsidP="00D23D67">
      <w:pPr>
        <w:pStyle w:val="ListParagraph"/>
        <w:numPr>
          <w:ilvl w:val="1"/>
          <w:numId w:val="31"/>
        </w:numPr>
        <w:rPr>
          <w:lang w:bidi="en-GB"/>
        </w:rPr>
      </w:pPr>
      <w:r>
        <w:rPr>
          <w:lang w:bidi="en-GB"/>
        </w:rPr>
        <w:t xml:space="preserve">A BST allows for inserting a new node </w:t>
      </w:r>
    </w:p>
    <w:p w14:paraId="280B7813" w14:textId="18F791D0" w:rsidR="009607FE" w:rsidRDefault="009607FE" w:rsidP="00D23D67">
      <w:pPr>
        <w:pStyle w:val="ListParagraph"/>
        <w:numPr>
          <w:ilvl w:val="1"/>
          <w:numId w:val="31"/>
        </w:numPr>
        <w:rPr>
          <w:lang w:bidi="en-GB"/>
        </w:rPr>
      </w:pPr>
      <w:r>
        <w:rPr>
          <w:lang w:bidi="en-GB"/>
        </w:rPr>
        <w:t xml:space="preserve">Any existing node of a BST may be removed. </w:t>
      </w:r>
    </w:p>
    <w:p w14:paraId="6CA18704" w14:textId="72C6637F" w:rsidR="009607FE" w:rsidRDefault="009607FE" w:rsidP="00D23D67">
      <w:pPr>
        <w:pStyle w:val="ListParagraph"/>
        <w:numPr>
          <w:ilvl w:val="1"/>
          <w:numId w:val="31"/>
        </w:numPr>
        <w:rPr>
          <w:lang w:bidi="en-GB"/>
        </w:rPr>
      </w:pPr>
      <w:r>
        <w:rPr>
          <w:lang w:bidi="en-GB"/>
        </w:rPr>
        <w:t xml:space="preserve">Using an array implementation of a sorted list, both successful and unsuccessful search, retrieval, and updating take time in theta (log n) on average and in the worst case. </w:t>
      </w:r>
    </w:p>
    <w:p w14:paraId="79E62CAB" w14:textId="0FEBA429" w:rsidR="009607FE" w:rsidRDefault="009607FE" w:rsidP="00D23D67">
      <w:pPr>
        <w:pStyle w:val="ListParagraph"/>
        <w:numPr>
          <w:ilvl w:val="2"/>
          <w:numId w:val="31"/>
        </w:numPr>
        <w:rPr>
          <w:lang w:bidi="en-GB"/>
        </w:rPr>
      </w:pPr>
      <w:r>
        <w:rPr>
          <w:lang w:bidi="en-GB"/>
        </w:rPr>
        <w:t xml:space="preserve">But insertion and deletion are in theta (n) in the worst and average case. </w:t>
      </w:r>
    </w:p>
    <w:p w14:paraId="2A1C04AA" w14:textId="105D92B9" w:rsidR="009607FE" w:rsidRDefault="009607FE" w:rsidP="00D23D67">
      <w:pPr>
        <w:pStyle w:val="ListParagraph"/>
        <w:numPr>
          <w:ilvl w:val="1"/>
          <w:numId w:val="31"/>
        </w:numPr>
        <w:rPr>
          <w:lang w:bidi="en-GB"/>
        </w:rPr>
      </w:pPr>
      <w:r>
        <w:rPr>
          <w:lang w:bidi="en-GB"/>
        </w:rPr>
        <w:t xml:space="preserve">Using a linked list, all the above operations take time in theta (n) </w:t>
      </w:r>
    </w:p>
    <w:p w14:paraId="5E05676C" w14:textId="77777777" w:rsidR="009607FE" w:rsidRPr="009607FE" w:rsidRDefault="009607FE" w:rsidP="009607FE">
      <w:pPr>
        <w:rPr>
          <w:lang w:bidi="en-GB"/>
        </w:rPr>
      </w:pPr>
    </w:p>
    <w:p w14:paraId="009C8E05" w14:textId="77777777" w:rsidR="009607FE" w:rsidRPr="00175662" w:rsidRDefault="009607FE" w:rsidP="009607FE">
      <w:pPr>
        <w:rPr>
          <w:lang w:bidi="en-GB"/>
        </w:rPr>
      </w:pPr>
    </w:p>
    <w:p w14:paraId="7EFDF11A" w14:textId="2210B080" w:rsidR="009607FE" w:rsidRDefault="009607FE" w:rsidP="003A2991">
      <w:pPr>
        <w:rPr>
          <w:rFonts w:eastAsia="Times New Roman"/>
        </w:rPr>
      </w:pPr>
    </w:p>
    <w:p w14:paraId="754FD771" w14:textId="13090C0E" w:rsidR="00B70CF5" w:rsidRDefault="00B70CF5" w:rsidP="003A2991">
      <w:pPr>
        <w:rPr>
          <w:rFonts w:eastAsia="Times New Roman"/>
        </w:rPr>
      </w:pPr>
    </w:p>
    <w:p w14:paraId="372CD776" w14:textId="1F0F2A8B" w:rsidR="00B70CF5" w:rsidRPr="00B120F5" w:rsidRDefault="00B70CF5" w:rsidP="00B70CF5">
      <w:pPr>
        <w:pStyle w:val="Heading1"/>
        <w:rPr>
          <w:lang w:val="en-GB"/>
        </w:rPr>
      </w:pPr>
      <w:r>
        <w:rPr>
          <w:lang w:val="en-GB"/>
        </w:rPr>
        <w:t xml:space="preserve">LECTURE 13: Binary Search Trees  </w:t>
      </w:r>
    </w:p>
    <w:p w14:paraId="4E529E63" w14:textId="69543CA8" w:rsidR="00B70CF5" w:rsidRDefault="00B70CF5" w:rsidP="00B70CF5">
      <w:pPr>
        <w:rPr>
          <w:b/>
          <w:u w:val="single"/>
          <w:lang w:bidi="en-GB"/>
        </w:rPr>
      </w:pPr>
      <w:r>
        <w:rPr>
          <w:b/>
          <w:u w:val="single"/>
          <w:lang w:bidi="en-GB"/>
        </w:rPr>
        <w:t xml:space="preserve">Basics </w:t>
      </w:r>
    </w:p>
    <w:p w14:paraId="5FA7F659" w14:textId="49A2997C" w:rsidR="00B70CF5" w:rsidRDefault="00B70CF5" w:rsidP="00B70CF5">
      <w:pPr>
        <w:rPr>
          <w:b/>
          <w:u w:val="single"/>
          <w:lang w:bidi="en-GB"/>
        </w:rPr>
      </w:pPr>
    </w:p>
    <w:p w14:paraId="47B43EEB" w14:textId="672A875C" w:rsidR="00B70CF5" w:rsidRDefault="00B70CF5" w:rsidP="00B70CF5">
      <w:pPr>
        <w:rPr>
          <w:lang w:bidi="en-GB"/>
        </w:rPr>
      </w:pPr>
      <w:r>
        <w:rPr>
          <w:lang w:bidi="en-GB"/>
        </w:rPr>
        <w:t xml:space="preserve">Left-to-right numerical ordering in a BST: for every node i, </w:t>
      </w:r>
    </w:p>
    <w:p w14:paraId="6597D286" w14:textId="2651C4DE" w:rsidR="00B70CF5" w:rsidRDefault="00B70CF5" w:rsidP="00D23D67">
      <w:pPr>
        <w:pStyle w:val="ListParagraph"/>
        <w:numPr>
          <w:ilvl w:val="0"/>
          <w:numId w:val="32"/>
        </w:numPr>
        <w:rPr>
          <w:lang w:bidi="en-GB"/>
        </w:rPr>
      </w:pPr>
      <w:r>
        <w:rPr>
          <w:lang w:bidi="en-GB"/>
        </w:rPr>
        <w:t>The values of all the keys in the left subtree are smaller than the key (root node)</w:t>
      </w:r>
    </w:p>
    <w:p w14:paraId="4A80DA31" w14:textId="29FA3411" w:rsidR="00B70CF5" w:rsidRDefault="00B70CF5" w:rsidP="00D23D67">
      <w:pPr>
        <w:pStyle w:val="ListParagraph"/>
        <w:numPr>
          <w:ilvl w:val="0"/>
          <w:numId w:val="32"/>
        </w:numPr>
        <w:rPr>
          <w:lang w:bidi="en-GB"/>
        </w:rPr>
      </w:pPr>
      <w:r>
        <w:rPr>
          <w:lang w:bidi="en-GB"/>
        </w:rPr>
        <w:t xml:space="preserve">The values of all the keys in the right subtree are larger than the key (root node) </w:t>
      </w:r>
    </w:p>
    <w:p w14:paraId="7EAC4B96" w14:textId="4FDD36C4" w:rsidR="00B70CF5" w:rsidRPr="00B70CF5" w:rsidRDefault="00B70CF5" w:rsidP="00D23D67">
      <w:pPr>
        <w:pStyle w:val="ListParagraph"/>
        <w:numPr>
          <w:ilvl w:val="0"/>
          <w:numId w:val="32"/>
        </w:numPr>
        <w:rPr>
          <w:lang w:bidi="en-GB"/>
        </w:rPr>
      </w:pPr>
      <w:r>
        <w:rPr>
          <w:lang w:bidi="en-GB"/>
        </w:rPr>
        <w:t xml:space="preserve">Compare to the bottom-up ordering in a heap where the key (root node) of every parent node I is greater than or equal to the keys Kl and Kr in the left and right child node l and r. </w:t>
      </w:r>
    </w:p>
    <w:p w14:paraId="5D202E41" w14:textId="2B7366C4" w:rsidR="00B70CF5" w:rsidRDefault="00B70CF5" w:rsidP="003A2991">
      <w:pPr>
        <w:rPr>
          <w:rFonts w:eastAsia="Times New Roman"/>
        </w:rPr>
      </w:pPr>
    </w:p>
    <w:p w14:paraId="025E25A1" w14:textId="748AD88A" w:rsidR="00B70CF5" w:rsidRDefault="00B70CF5" w:rsidP="003A2991">
      <w:pPr>
        <w:rPr>
          <w:rFonts w:eastAsia="Times New Roman"/>
        </w:rPr>
      </w:pPr>
      <w:r>
        <w:rPr>
          <w:rFonts w:eastAsia="Times New Roman"/>
          <w:noProof/>
        </w:rPr>
        <w:drawing>
          <wp:anchor distT="0" distB="0" distL="114300" distR="114300" simplePos="0" relativeHeight="251691008" behindDoc="0" locked="0" layoutInCell="1" allowOverlap="1" wp14:anchorId="6C021533" wp14:editId="4FA27E8B">
            <wp:simplePos x="0" y="0"/>
            <wp:positionH relativeFrom="column">
              <wp:posOffset>685800</wp:posOffset>
            </wp:positionH>
            <wp:positionV relativeFrom="paragraph">
              <wp:posOffset>9525</wp:posOffset>
            </wp:positionV>
            <wp:extent cx="3638550" cy="2454910"/>
            <wp:effectExtent l="0" t="0" r="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38550" cy="245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A74C4E" w14:textId="0A1B1542" w:rsidR="00B70CF5" w:rsidRDefault="00B70CF5" w:rsidP="003A2991">
      <w:pPr>
        <w:rPr>
          <w:rFonts w:eastAsia="Times New Roman"/>
        </w:rPr>
      </w:pPr>
    </w:p>
    <w:p w14:paraId="45578258" w14:textId="493043CF" w:rsidR="00B70CF5" w:rsidRDefault="00B70CF5" w:rsidP="003A2991">
      <w:pPr>
        <w:rPr>
          <w:rFonts w:eastAsia="Times New Roman"/>
        </w:rPr>
      </w:pPr>
    </w:p>
    <w:p w14:paraId="5BA62DDF" w14:textId="113A9D68" w:rsidR="00B70CF5" w:rsidRDefault="00B70CF5" w:rsidP="003A2991">
      <w:pPr>
        <w:rPr>
          <w:rFonts w:eastAsia="Times New Roman"/>
        </w:rPr>
      </w:pPr>
    </w:p>
    <w:p w14:paraId="10B546A5" w14:textId="1563F3B2" w:rsidR="00B70CF5" w:rsidRDefault="00B70CF5" w:rsidP="003A2991">
      <w:pPr>
        <w:rPr>
          <w:rFonts w:eastAsia="Times New Roman"/>
        </w:rPr>
      </w:pPr>
    </w:p>
    <w:p w14:paraId="3688BFA4" w14:textId="0DA21016" w:rsidR="00B70CF5" w:rsidRDefault="00B70CF5" w:rsidP="003A2991">
      <w:pPr>
        <w:rPr>
          <w:rFonts w:eastAsia="Times New Roman"/>
        </w:rPr>
      </w:pPr>
    </w:p>
    <w:p w14:paraId="1D4FC97A" w14:textId="18F10A9D" w:rsidR="00B70CF5" w:rsidRDefault="00B70CF5" w:rsidP="003A2991">
      <w:pPr>
        <w:rPr>
          <w:rFonts w:eastAsia="Times New Roman"/>
        </w:rPr>
      </w:pPr>
    </w:p>
    <w:p w14:paraId="7230F2D6" w14:textId="5AE0F8B9" w:rsidR="00B70CF5" w:rsidRDefault="00B70CF5" w:rsidP="003A2991">
      <w:pPr>
        <w:rPr>
          <w:rFonts w:eastAsia="Times New Roman"/>
        </w:rPr>
      </w:pPr>
    </w:p>
    <w:p w14:paraId="03B2AA27" w14:textId="78363E94" w:rsidR="00B70CF5" w:rsidRDefault="00B70CF5" w:rsidP="003A2991">
      <w:pPr>
        <w:rPr>
          <w:rFonts w:eastAsia="Times New Roman"/>
        </w:rPr>
      </w:pPr>
    </w:p>
    <w:p w14:paraId="540BBE9B" w14:textId="619C3079" w:rsidR="00B70CF5" w:rsidRDefault="00B70CF5" w:rsidP="003A2991">
      <w:pPr>
        <w:rPr>
          <w:rFonts w:eastAsia="Times New Roman"/>
        </w:rPr>
      </w:pPr>
    </w:p>
    <w:p w14:paraId="3FFC8EF0" w14:textId="57046620" w:rsidR="00B70CF5" w:rsidRDefault="00B70CF5" w:rsidP="003A2991">
      <w:pPr>
        <w:rPr>
          <w:rFonts w:eastAsia="Times New Roman"/>
        </w:rPr>
      </w:pPr>
    </w:p>
    <w:p w14:paraId="5ECECAC4" w14:textId="3E45A5AF" w:rsidR="00B70CF5" w:rsidRDefault="00B70CF5" w:rsidP="003A2991">
      <w:pPr>
        <w:rPr>
          <w:rFonts w:eastAsia="Times New Roman"/>
        </w:rPr>
      </w:pPr>
    </w:p>
    <w:p w14:paraId="10F1F44F" w14:textId="2D3623FC" w:rsidR="00B70CF5" w:rsidRDefault="00B70CF5" w:rsidP="003A2991">
      <w:pPr>
        <w:rPr>
          <w:rFonts w:eastAsia="Times New Roman"/>
        </w:rPr>
      </w:pPr>
    </w:p>
    <w:p w14:paraId="110F579C" w14:textId="14A0C614" w:rsidR="00B70CF5" w:rsidRDefault="00B70CF5" w:rsidP="003A2991">
      <w:pPr>
        <w:rPr>
          <w:rFonts w:eastAsia="Times New Roman"/>
        </w:rPr>
      </w:pPr>
    </w:p>
    <w:p w14:paraId="76DBAEE6" w14:textId="64D1B240" w:rsidR="00B70CF5" w:rsidRDefault="00B70CF5" w:rsidP="003A2991">
      <w:pPr>
        <w:rPr>
          <w:rFonts w:eastAsia="Times New Roman"/>
        </w:rPr>
      </w:pPr>
    </w:p>
    <w:p w14:paraId="5BB03576" w14:textId="11FFE582" w:rsidR="00B70CF5" w:rsidRDefault="00B70CF5" w:rsidP="003A2991">
      <w:pPr>
        <w:rPr>
          <w:rFonts w:eastAsia="Times New Roman"/>
        </w:rPr>
      </w:pPr>
    </w:p>
    <w:p w14:paraId="21146673" w14:textId="26AB026D" w:rsidR="00B70CF5" w:rsidRDefault="00B70CF5" w:rsidP="003A2991">
      <w:pPr>
        <w:rPr>
          <w:rFonts w:eastAsia="Times New Roman"/>
        </w:rPr>
      </w:pPr>
    </w:p>
    <w:p w14:paraId="775232B8" w14:textId="4E6B23EF" w:rsidR="00B70CF5" w:rsidRDefault="00B70CF5" w:rsidP="00B70CF5">
      <w:pPr>
        <w:rPr>
          <w:b/>
          <w:u w:val="single"/>
          <w:lang w:bidi="en-GB"/>
        </w:rPr>
      </w:pPr>
      <w:r>
        <w:rPr>
          <w:b/>
          <w:u w:val="single"/>
          <w:lang w:bidi="en-GB"/>
        </w:rPr>
        <w:t xml:space="preserve">Basic BST operations  </w:t>
      </w:r>
    </w:p>
    <w:p w14:paraId="2770AEF6" w14:textId="77777777" w:rsidR="00B70CF5" w:rsidRDefault="00B70CF5" w:rsidP="00B70CF5">
      <w:pPr>
        <w:rPr>
          <w:b/>
          <w:u w:val="single"/>
          <w:lang w:bidi="en-GB"/>
        </w:rPr>
      </w:pPr>
    </w:p>
    <w:p w14:paraId="5F94613E" w14:textId="19B8FE49" w:rsidR="00B70CF5" w:rsidRDefault="00B70CF5" w:rsidP="00B70CF5">
      <w:pPr>
        <w:rPr>
          <w:lang w:bidi="en-GB"/>
        </w:rPr>
      </w:pPr>
      <w:r>
        <w:rPr>
          <w:lang w:bidi="en-GB"/>
        </w:rPr>
        <w:t>BST is an explicit data structure implementing the table ADT.</w:t>
      </w:r>
    </w:p>
    <w:p w14:paraId="68FFFB00" w14:textId="2F76533C" w:rsidR="00B70CF5" w:rsidRDefault="00B70CF5" w:rsidP="00D23D67">
      <w:pPr>
        <w:pStyle w:val="ListParagraph"/>
        <w:numPr>
          <w:ilvl w:val="0"/>
          <w:numId w:val="33"/>
        </w:numPr>
        <w:rPr>
          <w:lang w:bidi="en-GB"/>
        </w:rPr>
      </w:pPr>
      <w:r>
        <w:rPr>
          <w:lang w:bidi="en-GB"/>
        </w:rPr>
        <w:t xml:space="preserve">BST are more complex than heaps: any node may be removed, not only a root or leaves. </w:t>
      </w:r>
    </w:p>
    <w:p w14:paraId="696403F4" w14:textId="2AC6FBF8" w:rsidR="00B70CF5" w:rsidRDefault="00B70CF5" w:rsidP="00B70CF5">
      <w:pPr>
        <w:rPr>
          <w:lang w:bidi="en-GB"/>
        </w:rPr>
      </w:pPr>
      <w:r>
        <w:rPr>
          <w:lang w:bidi="en-GB"/>
        </w:rPr>
        <w:t xml:space="preserve">Basic operations: </w:t>
      </w:r>
    </w:p>
    <w:p w14:paraId="2EBD2DD7" w14:textId="0F4F0AEC" w:rsidR="00B70CF5" w:rsidRDefault="00B70CF5" w:rsidP="00D23D67">
      <w:pPr>
        <w:pStyle w:val="ListParagraph"/>
        <w:numPr>
          <w:ilvl w:val="0"/>
          <w:numId w:val="33"/>
        </w:numPr>
        <w:rPr>
          <w:lang w:bidi="en-GB"/>
        </w:rPr>
      </w:pPr>
      <w:r>
        <w:rPr>
          <w:b/>
          <w:lang w:bidi="en-GB"/>
        </w:rPr>
        <w:t xml:space="preserve">Find </w:t>
      </w:r>
      <w:r>
        <w:rPr>
          <w:lang w:bidi="en-GB"/>
        </w:rPr>
        <w:t xml:space="preserve">a given search key or detect that it is absent in the BST. </w:t>
      </w:r>
    </w:p>
    <w:p w14:paraId="6662BAC7" w14:textId="7DAF571D" w:rsidR="00B70CF5" w:rsidRDefault="00B70CF5" w:rsidP="00D23D67">
      <w:pPr>
        <w:pStyle w:val="ListParagraph"/>
        <w:numPr>
          <w:ilvl w:val="0"/>
          <w:numId w:val="33"/>
        </w:numPr>
        <w:rPr>
          <w:lang w:bidi="en-GB"/>
        </w:rPr>
      </w:pPr>
      <w:r>
        <w:rPr>
          <w:b/>
          <w:lang w:bidi="en-GB"/>
        </w:rPr>
        <w:t xml:space="preserve">Insert </w:t>
      </w:r>
      <w:r>
        <w:rPr>
          <w:lang w:bidi="en-GB"/>
        </w:rPr>
        <w:t xml:space="preserve">a node with a given key to the BST if it is not found </w:t>
      </w:r>
    </w:p>
    <w:p w14:paraId="4AAE01E6" w14:textId="5FF79984" w:rsidR="00B70CF5" w:rsidRDefault="00B70CF5" w:rsidP="00D23D67">
      <w:pPr>
        <w:pStyle w:val="ListParagraph"/>
        <w:numPr>
          <w:ilvl w:val="0"/>
          <w:numId w:val="33"/>
        </w:numPr>
        <w:rPr>
          <w:lang w:bidi="en-GB"/>
        </w:rPr>
      </w:pPr>
      <w:proofErr w:type="spellStart"/>
      <w:r>
        <w:rPr>
          <w:b/>
          <w:lang w:bidi="en-GB"/>
        </w:rPr>
        <w:t>FindMin</w:t>
      </w:r>
      <w:proofErr w:type="spellEnd"/>
      <w:r>
        <w:rPr>
          <w:b/>
          <w:lang w:bidi="en-GB"/>
        </w:rPr>
        <w:t xml:space="preserve">: </w:t>
      </w:r>
      <w:r>
        <w:rPr>
          <w:lang w:bidi="en-GB"/>
        </w:rPr>
        <w:t xml:space="preserve">Find the minimum key. </w:t>
      </w:r>
    </w:p>
    <w:p w14:paraId="38C93D03" w14:textId="119F1FE2" w:rsidR="00B70CF5" w:rsidRDefault="00B70CF5" w:rsidP="00D23D67">
      <w:pPr>
        <w:pStyle w:val="ListParagraph"/>
        <w:numPr>
          <w:ilvl w:val="0"/>
          <w:numId w:val="33"/>
        </w:numPr>
        <w:rPr>
          <w:lang w:bidi="en-GB"/>
        </w:rPr>
      </w:pPr>
      <w:proofErr w:type="spellStart"/>
      <w:r>
        <w:rPr>
          <w:b/>
          <w:lang w:bidi="en-GB"/>
        </w:rPr>
        <w:t>FindMax</w:t>
      </w:r>
      <w:proofErr w:type="spellEnd"/>
      <w:r>
        <w:rPr>
          <w:b/>
          <w:lang w:bidi="en-GB"/>
        </w:rPr>
        <w:t>:</w:t>
      </w:r>
      <w:r>
        <w:rPr>
          <w:lang w:bidi="en-GB"/>
        </w:rPr>
        <w:t xml:space="preserve"> Find the maximum key </w:t>
      </w:r>
    </w:p>
    <w:p w14:paraId="2096E42A" w14:textId="6D0B5B6A" w:rsidR="00B70CF5" w:rsidRDefault="00B70CF5" w:rsidP="00D23D67">
      <w:pPr>
        <w:pStyle w:val="ListParagraph"/>
        <w:numPr>
          <w:ilvl w:val="0"/>
          <w:numId w:val="33"/>
        </w:numPr>
        <w:rPr>
          <w:lang w:bidi="en-GB"/>
        </w:rPr>
      </w:pPr>
      <w:r>
        <w:rPr>
          <w:noProof/>
        </w:rPr>
        <w:lastRenderedPageBreak/>
        <w:drawing>
          <wp:anchor distT="0" distB="0" distL="114300" distR="114300" simplePos="0" relativeHeight="251692032" behindDoc="0" locked="0" layoutInCell="1" allowOverlap="1" wp14:anchorId="760C153F" wp14:editId="62F78D9A">
            <wp:simplePos x="0" y="0"/>
            <wp:positionH relativeFrom="column">
              <wp:posOffset>390525</wp:posOffset>
            </wp:positionH>
            <wp:positionV relativeFrom="paragraph">
              <wp:posOffset>676275</wp:posOffset>
            </wp:positionV>
            <wp:extent cx="4371975" cy="2924175"/>
            <wp:effectExtent l="0" t="0" r="9525"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1975" cy="2924175"/>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bidi="en-GB"/>
        </w:rPr>
        <w:t>Remove:</w:t>
      </w:r>
      <w:r>
        <w:rPr>
          <w:lang w:bidi="en-GB"/>
        </w:rPr>
        <w:t xml:space="preserve"> A node with a given key and restore the BST if necessary </w:t>
      </w:r>
    </w:p>
    <w:p w14:paraId="67BEEE90" w14:textId="74B38CB7" w:rsidR="00B70CF5" w:rsidRDefault="00B70CF5" w:rsidP="00B70CF5">
      <w:pPr>
        <w:rPr>
          <w:lang w:bidi="en-GB"/>
        </w:rPr>
      </w:pPr>
    </w:p>
    <w:p w14:paraId="272A514D" w14:textId="1D7DC487" w:rsidR="00B70CF5" w:rsidRDefault="00B70CF5" w:rsidP="00B70CF5">
      <w:pPr>
        <w:rPr>
          <w:lang w:bidi="en-GB"/>
        </w:rPr>
      </w:pPr>
    </w:p>
    <w:p w14:paraId="7CE92271" w14:textId="16DB3A1F" w:rsidR="00B70CF5" w:rsidRDefault="00B70CF5" w:rsidP="00B70CF5">
      <w:pPr>
        <w:rPr>
          <w:lang w:bidi="en-GB"/>
        </w:rPr>
      </w:pPr>
    </w:p>
    <w:p w14:paraId="73516E7B" w14:textId="16085FDE" w:rsidR="00B70CF5" w:rsidRDefault="00B70CF5" w:rsidP="00B70CF5">
      <w:pPr>
        <w:rPr>
          <w:lang w:bidi="en-GB"/>
        </w:rPr>
      </w:pPr>
    </w:p>
    <w:p w14:paraId="5A5292CD" w14:textId="2CD6A36E" w:rsidR="00B70CF5" w:rsidRDefault="00B70CF5" w:rsidP="00B70CF5">
      <w:pPr>
        <w:rPr>
          <w:lang w:bidi="en-GB"/>
        </w:rPr>
      </w:pPr>
    </w:p>
    <w:p w14:paraId="41488E73" w14:textId="178DA34D" w:rsidR="00B70CF5" w:rsidRDefault="00B70CF5" w:rsidP="00B70CF5">
      <w:pPr>
        <w:rPr>
          <w:lang w:bidi="en-GB"/>
        </w:rPr>
      </w:pPr>
    </w:p>
    <w:p w14:paraId="2FBE8C6D" w14:textId="3C1E0811" w:rsidR="00B70CF5" w:rsidRDefault="00B70CF5" w:rsidP="00B70CF5">
      <w:pPr>
        <w:rPr>
          <w:lang w:bidi="en-GB"/>
        </w:rPr>
      </w:pPr>
    </w:p>
    <w:p w14:paraId="67283F2D" w14:textId="0E0C9ABC" w:rsidR="00B70CF5" w:rsidRDefault="00B70CF5" w:rsidP="00B70CF5">
      <w:pPr>
        <w:rPr>
          <w:lang w:bidi="en-GB"/>
        </w:rPr>
      </w:pPr>
    </w:p>
    <w:p w14:paraId="1498DBAB" w14:textId="472FD988" w:rsidR="00B70CF5" w:rsidRDefault="00B70CF5" w:rsidP="00B70CF5">
      <w:pPr>
        <w:rPr>
          <w:lang w:bidi="en-GB"/>
        </w:rPr>
      </w:pPr>
    </w:p>
    <w:p w14:paraId="11B908E8" w14:textId="02975F3D" w:rsidR="00B70CF5" w:rsidRDefault="00B70CF5" w:rsidP="00B70CF5">
      <w:pPr>
        <w:rPr>
          <w:lang w:bidi="en-GB"/>
        </w:rPr>
      </w:pPr>
    </w:p>
    <w:p w14:paraId="042D480F" w14:textId="583210F6" w:rsidR="00B70CF5" w:rsidRDefault="00B70CF5" w:rsidP="00B70CF5">
      <w:pPr>
        <w:rPr>
          <w:lang w:bidi="en-GB"/>
        </w:rPr>
      </w:pPr>
    </w:p>
    <w:p w14:paraId="13C18FF7" w14:textId="03BCC2C9" w:rsidR="00B70CF5" w:rsidRDefault="00B70CF5" w:rsidP="00B70CF5">
      <w:pPr>
        <w:rPr>
          <w:lang w:bidi="en-GB"/>
        </w:rPr>
      </w:pPr>
    </w:p>
    <w:p w14:paraId="7B895A81" w14:textId="5F61FD9F" w:rsidR="00B70CF5" w:rsidRDefault="00B70CF5" w:rsidP="00B70CF5">
      <w:pPr>
        <w:rPr>
          <w:lang w:bidi="en-GB"/>
        </w:rPr>
      </w:pPr>
    </w:p>
    <w:p w14:paraId="4D4BB938" w14:textId="6D0D67DE" w:rsidR="00B70CF5" w:rsidRDefault="00B70CF5" w:rsidP="00B70CF5">
      <w:pPr>
        <w:rPr>
          <w:lang w:bidi="en-GB"/>
        </w:rPr>
      </w:pPr>
    </w:p>
    <w:p w14:paraId="36569746" w14:textId="32F63A5D" w:rsidR="00B70CF5" w:rsidRDefault="00B70CF5" w:rsidP="00B70CF5">
      <w:pPr>
        <w:rPr>
          <w:lang w:bidi="en-GB"/>
        </w:rPr>
      </w:pPr>
    </w:p>
    <w:p w14:paraId="2B29C4C6" w14:textId="7C6EA23D" w:rsidR="00B70CF5" w:rsidRDefault="00B70CF5" w:rsidP="00B70CF5">
      <w:pPr>
        <w:rPr>
          <w:lang w:bidi="en-GB"/>
        </w:rPr>
      </w:pPr>
    </w:p>
    <w:p w14:paraId="3B52F4D9" w14:textId="7887F7E1" w:rsidR="00B70CF5" w:rsidRDefault="00B70CF5" w:rsidP="00B70CF5">
      <w:pPr>
        <w:rPr>
          <w:lang w:bidi="en-GB"/>
        </w:rPr>
      </w:pPr>
    </w:p>
    <w:p w14:paraId="133D64C8" w14:textId="355011D1" w:rsidR="00B70CF5" w:rsidRDefault="00B70CF5" w:rsidP="00B70CF5">
      <w:pPr>
        <w:rPr>
          <w:lang w:bidi="en-GB"/>
        </w:rPr>
      </w:pPr>
    </w:p>
    <w:p w14:paraId="5BC84B80" w14:textId="2E055FC4" w:rsidR="00B70CF5" w:rsidRDefault="00B70CF5" w:rsidP="00B70CF5">
      <w:pPr>
        <w:rPr>
          <w:lang w:bidi="en-GB"/>
        </w:rPr>
      </w:pPr>
    </w:p>
    <w:p w14:paraId="1F37BC1F" w14:textId="3838A38A" w:rsidR="00B70CF5" w:rsidRDefault="00B70CF5" w:rsidP="00B70CF5">
      <w:pPr>
        <w:rPr>
          <w:lang w:bidi="en-GB"/>
        </w:rPr>
      </w:pPr>
    </w:p>
    <w:p w14:paraId="6FE6BA66" w14:textId="0189D006" w:rsidR="00B70CF5" w:rsidRDefault="00B70CF5" w:rsidP="00B70CF5">
      <w:pPr>
        <w:rPr>
          <w:lang w:bidi="en-GB"/>
        </w:rPr>
      </w:pPr>
    </w:p>
    <w:p w14:paraId="1EFE1820" w14:textId="14F041F8" w:rsidR="00B70CF5" w:rsidRDefault="00B70CF5" w:rsidP="00B70CF5">
      <w:pPr>
        <w:rPr>
          <w:lang w:bidi="en-GB"/>
        </w:rPr>
      </w:pPr>
    </w:p>
    <w:p w14:paraId="601F8ADD" w14:textId="351F3895" w:rsidR="00B70CF5" w:rsidRDefault="00B70CF5" w:rsidP="00B70CF5">
      <w:pPr>
        <w:rPr>
          <w:lang w:bidi="en-GB"/>
        </w:rPr>
      </w:pPr>
    </w:p>
    <w:p w14:paraId="09CA8AB1" w14:textId="1F869C42" w:rsidR="00B70CF5" w:rsidRDefault="00B70CF5" w:rsidP="00B70CF5">
      <w:pPr>
        <w:rPr>
          <w:b/>
          <w:u w:val="single"/>
          <w:lang w:bidi="en-GB"/>
        </w:rPr>
      </w:pPr>
      <w:r>
        <w:rPr>
          <w:b/>
          <w:u w:val="single"/>
          <w:lang w:bidi="en-GB"/>
        </w:rPr>
        <w:t xml:space="preserve">BST operations: </w:t>
      </w:r>
      <w:proofErr w:type="spellStart"/>
      <w:r>
        <w:rPr>
          <w:b/>
          <w:u w:val="single"/>
          <w:lang w:bidi="en-GB"/>
        </w:rPr>
        <w:t>FindMin</w:t>
      </w:r>
      <w:proofErr w:type="spellEnd"/>
      <w:r>
        <w:rPr>
          <w:b/>
          <w:u w:val="single"/>
          <w:lang w:bidi="en-GB"/>
        </w:rPr>
        <w:t xml:space="preserve"> / </w:t>
      </w:r>
      <w:proofErr w:type="spellStart"/>
      <w:r>
        <w:rPr>
          <w:b/>
          <w:u w:val="single"/>
          <w:lang w:bidi="en-GB"/>
        </w:rPr>
        <w:t>FindMax</w:t>
      </w:r>
      <w:proofErr w:type="spellEnd"/>
    </w:p>
    <w:p w14:paraId="0A2552E4" w14:textId="54E9B02C" w:rsidR="00B70CF5" w:rsidRDefault="00B70CF5" w:rsidP="00B70CF5">
      <w:pPr>
        <w:rPr>
          <w:lang w:bidi="en-GB"/>
        </w:rPr>
      </w:pPr>
    </w:p>
    <w:p w14:paraId="24185C6E" w14:textId="192DFFC6" w:rsidR="00B70CF5" w:rsidRDefault="00B70CF5" w:rsidP="00B70CF5">
      <w:pPr>
        <w:rPr>
          <w:lang w:bidi="en-GB"/>
        </w:rPr>
      </w:pPr>
      <w:r>
        <w:rPr>
          <w:lang w:bidi="en-GB"/>
        </w:rPr>
        <w:t>Extremely simple: starting at the root, branch repeatedly left (</w:t>
      </w:r>
      <w:proofErr w:type="spellStart"/>
      <w:r>
        <w:rPr>
          <w:lang w:bidi="en-GB"/>
        </w:rPr>
        <w:t>FindMin</w:t>
      </w:r>
      <w:proofErr w:type="spellEnd"/>
      <w:r>
        <w:rPr>
          <w:lang w:bidi="en-GB"/>
        </w:rPr>
        <w:t>) or right (</w:t>
      </w:r>
      <w:proofErr w:type="spellStart"/>
      <w:r>
        <w:rPr>
          <w:lang w:bidi="en-GB"/>
        </w:rPr>
        <w:t>FindMax</w:t>
      </w:r>
      <w:proofErr w:type="spellEnd"/>
      <w:r>
        <w:rPr>
          <w:lang w:bidi="en-GB"/>
        </w:rPr>
        <w:t xml:space="preserve">) </w:t>
      </w:r>
      <w:proofErr w:type="gramStart"/>
      <w:r>
        <w:rPr>
          <w:lang w:bidi="en-GB"/>
        </w:rPr>
        <w:t>as long as</w:t>
      </w:r>
      <w:proofErr w:type="gramEnd"/>
      <w:r>
        <w:rPr>
          <w:lang w:bidi="en-GB"/>
        </w:rPr>
        <w:t xml:space="preserve"> a corresponding child exists. </w:t>
      </w:r>
    </w:p>
    <w:p w14:paraId="14BA1EF5" w14:textId="4342502E" w:rsidR="00B70CF5" w:rsidRDefault="00B70CF5" w:rsidP="00B70CF5">
      <w:pPr>
        <w:rPr>
          <w:lang w:bidi="en-GB"/>
        </w:rPr>
      </w:pPr>
    </w:p>
    <w:p w14:paraId="620AD0DF" w14:textId="11196447" w:rsidR="00B70CF5" w:rsidRDefault="00B70CF5" w:rsidP="00D23D67">
      <w:pPr>
        <w:pStyle w:val="ListParagraph"/>
        <w:numPr>
          <w:ilvl w:val="0"/>
          <w:numId w:val="34"/>
        </w:numPr>
        <w:rPr>
          <w:lang w:bidi="en-GB"/>
        </w:rPr>
      </w:pPr>
      <w:r>
        <w:rPr>
          <w:lang w:bidi="en-GB"/>
        </w:rPr>
        <w:t xml:space="preserve">The root of the tree plays a role of the pivot in quicksort </w:t>
      </w:r>
    </w:p>
    <w:p w14:paraId="1628C259" w14:textId="63116864" w:rsidR="00B70CF5" w:rsidRDefault="00B70CF5" w:rsidP="00D23D67">
      <w:pPr>
        <w:pStyle w:val="ListParagraph"/>
        <w:numPr>
          <w:ilvl w:val="0"/>
          <w:numId w:val="34"/>
        </w:numPr>
        <w:rPr>
          <w:lang w:bidi="en-GB"/>
        </w:rPr>
      </w:pPr>
      <w:r>
        <w:rPr>
          <w:lang w:bidi="en-GB"/>
        </w:rPr>
        <w:t xml:space="preserve">As in quicksort, the recursive traversal of the tree can sort the items: </w:t>
      </w:r>
    </w:p>
    <w:p w14:paraId="644FB154" w14:textId="5C697A17" w:rsidR="00B70CF5" w:rsidRDefault="00B70CF5" w:rsidP="00D23D67">
      <w:pPr>
        <w:pStyle w:val="ListParagraph"/>
        <w:numPr>
          <w:ilvl w:val="1"/>
          <w:numId w:val="34"/>
        </w:numPr>
        <w:rPr>
          <w:lang w:bidi="en-GB"/>
        </w:rPr>
      </w:pPr>
      <w:r>
        <w:rPr>
          <w:lang w:bidi="en-GB"/>
        </w:rPr>
        <w:t xml:space="preserve">First visit the left subtree </w:t>
      </w:r>
    </w:p>
    <w:p w14:paraId="557DBCEA" w14:textId="663CCF04" w:rsidR="00B70CF5" w:rsidRDefault="00B70CF5" w:rsidP="00D23D67">
      <w:pPr>
        <w:pStyle w:val="ListParagraph"/>
        <w:numPr>
          <w:ilvl w:val="1"/>
          <w:numId w:val="34"/>
        </w:numPr>
        <w:rPr>
          <w:lang w:bidi="en-GB"/>
        </w:rPr>
      </w:pPr>
      <w:r>
        <w:rPr>
          <w:lang w:bidi="en-GB"/>
        </w:rPr>
        <w:t xml:space="preserve">Then visit the root, and </w:t>
      </w:r>
    </w:p>
    <w:p w14:paraId="45DEC8C2" w14:textId="7BCBD97E" w:rsidR="00B70CF5" w:rsidRDefault="00B70CF5" w:rsidP="00D23D67">
      <w:pPr>
        <w:pStyle w:val="ListParagraph"/>
        <w:numPr>
          <w:ilvl w:val="1"/>
          <w:numId w:val="34"/>
        </w:numPr>
        <w:rPr>
          <w:lang w:bidi="en-GB"/>
        </w:rPr>
      </w:pPr>
      <w:r>
        <w:rPr>
          <w:lang w:bidi="en-GB"/>
        </w:rPr>
        <w:t xml:space="preserve">Then visit the right subtree </w:t>
      </w:r>
    </w:p>
    <w:p w14:paraId="5663BBFF" w14:textId="6464A83D" w:rsidR="00B70CF5" w:rsidRDefault="00B70CF5" w:rsidP="00D23D67">
      <w:pPr>
        <w:pStyle w:val="ListParagraph"/>
        <w:numPr>
          <w:ilvl w:val="0"/>
          <w:numId w:val="34"/>
        </w:numPr>
        <w:rPr>
          <w:lang w:bidi="en-GB"/>
        </w:rPr>
      </w:pPr>
      <w:proofErr w:type="gramStart"/>
      <w:r>
        <w:rPr>
          <w:lang w:bidi="en-GB"/>
        </w:rPr>
        <w:t>O(</w:t>
      </w:r>
      <w:proofErr w:type="gramEnd"/>
      <w:r>
        <w:rPr>
          <w:lang w:bidi="en-GB"/>
        </w:rPr>
        <w:t xml:space="preserve">log n) average-case and </w:t>
      </w:r>
      <w:proofErr w:type="spellStart"/>
      <w:r>
        <w:rPr>
          <w:lang w:bidi="en-GB"/>
        </w:rPr>
        <w:t>O(n</w:t>
      </w:r>
      <w:proofErr w:type="spellEnd"/>
      <w:r>
        <w:rPr>
          <w:lang w:bidi="en-GB"/>
        </w:rPr>
        <w:t xml:space="preserve">) worst-case running time for find, insert, </w:t>
      </w:r>
      <w:proofErr w:type="spellStart"/>
      <w:r>
        <w:rPr>
          <w:lang w:bidi="en-GB"/>
        </w:rPr>
        <w:t>FindMin</w:t>
      </w:r>
      <w:proofErr w:type="spellEnd"/>
      <w:r>
        <w:rPr>
          <w:lang w:bidi="en-GB"/>
        </w:rPr>
        <w:t xml:space="preserve">, and </w:t>
      </w:r>
      <w:proofErr w:type="spellStart"/>
      <w:r>
        <w:rPr>
          <w:lang w:bidi="en-GB"/>
        </w:rPr>
        <w:t>FindMax</w:t>
      </w:r>
      <w:proofErr w:type="spellEnd"/>
      <w:r>
        <w:rPr>
          <w:lang w:bidi="en-GB"/>
        </w:rPr>
        <w:t xml:space="preserve"> operations. </w:t>
      </w:r>
    </w:p>
    <w:p w14:paraId="04971464" w14:textId="4102BBE7" w:rsidR="00B70CF5" w:rsidRDefault="00B70CF5" w:rsidP="00B70CF5">
      <w:pPr>
        <w:rPr>
          <w:lang w:bidi="en-GB"/>
        </w:rPr>
      </w:pPr>
    </w:p>
    <w:p w14:paraId="20EF5CA5" w14:textId="4202530D" w:rsidR="00B70CF5" w:rsidRDefault="00B70CF5" w:rsidP="00B70CF5">
      <w:pPr>
        <w:rPr>
          <w:b/>
          <w:u w:val="single"/>
          <w:lang w:bidi="en-GB"/>
        </w:rPr>
      </w:pPr>
      <w:r>
        <w:rPr>
          <w:b/>
          <w:u w:val="single"/>
          <w:lang w:bidi="en-GB"/>
        </w:rPr>
        <w:t xml:space="preserve">BST Operation: Remove a Node </w:t>
      </w:r>
    </w:p>
    <w:p w14:paraId="6E38EAF1" w14:textId="189A1BDC" w:rsidR="00B70CF5" w:rsidRDefault="00B70CF5" w:rsidP="00B70CF5">
      <w:pPr>
        <w:rPr>
          <w:lang w:bidi="en-GB"/>
        </w:rPr>
      </w:pPr>
    </w:p>
    <w:p w14:paraId="6B2B8795" w14:textId="241C9DE4" w:rsidR="00B70CF5" w:rsidRDefault="00B70CF5" w:rsidP="00B70CF5">
      <w:pPr>
        <w:rPr>
          <w:lang w:bidi="en-GB"/>
        </w:rPr>
      </w:pPr>
      <w:r>
        <w:rPr>
          <w:lang w:bidi="en-GB"/>
        </w:rPr>
        <w:t xml:space="preserve">The most complex because the tree may be disconnected. </w:t>
      </w:r>
    </w:p>
    <w:p w14:paraId="78E2081F" w14:textId="45B6ABDE" w:rsidR="00B70CF5" w:rsidRDefault="00B70CF5" w:rsidP="00D23D67">
      <w:pPr>
        <w:pStyle w:val="ListParagraph"/>
        <w:numPr>
          <w:ilvl w:val="0"/>
          <w:numId w:val="35"/>
        </w:numPr>
        <w:rPr>
          <w:lang w:bidi="en-GB"/>
        </w:rPr>
      </w:pPr>
      <w:r>
        <w:rPr>
          <w:lang w:bidi="en-GB"/>
        </w:rPr>
        <w:t xml:space="preserve">Reattachment must retain the ordering condition </w:t>
      </w:r>
    </w:p>
    <w:p w14:paraId="0BEC3AB8" w14:textId="03EFA9FE" w:rsidR="00B70CF5" w:rsidRDefault="00B70CF5" w:rsidP="00D23D67">
      <w:pPr>
        <w:pStyle w:val="ListParagraph"/>
        <w:numPr>
          <w:ilvl w:val="0"/>
          <w:numId w:val="35"/>
        </w:numPr>
        <w:rPr>
          <w:lang w:bidi="en-GB"/>
        </w:rPr>
      </w:pPr>
      <w:r>
        <w:rPr>
          <w:lang w:bidi="en-GB"/>
        </w:rPr>
        <w:t xml:space="preserve">Reattachment should not needlessly increase the tree height. </w:t>
      </w:r>
    </w:p>
    <w:p w14:paraId="444CC4FB" w14:textId="7905C0A2" w:rsidR="00B70CF5" w:rsidRDefault="00B70CF5" w:rsidP="00B70CF5">
      <w:pPr>
        <w:pStyle w:val="ListParagraph"/>
        <w:rPr>
          <w:lang w:bidi="en-GB"/>
        </w:rPr>
      </w:pPr>
      <w:r>
        <w:rPr>
          <w:noProof/>
        </w:rPr>
        <w:drawing>
          <wp:anchor distT="0" distB="0" distL="114300" distR="114300" simplePos="0" relativeHeight="251693056" behindDoc="0" locked="0" layoutInCell="1" allowOverlap="1" wp14:anchorId="15D7EE59" wp14:editId="04FE80F8">
            <wp:simplePos x="0" y="0"/>
            <wp:positionH relativeFrom="column">
              <wp:posOffset>247650</wp:posOffset>
            </wp:positionH>
            <wp:positionV relativeFrom="paragraph">
              <wp:posOffset>158115</wp:posOffset>
            </wp:positionV>
            <wp:extent cx="3943350" cy="15049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43350"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26F7F7" w14:textId="736341F4" w:rsidR="00B70CF5" w:rsidRDefault="00B70CF5" w:rsidP="00B70CF5">
      <w:pPr>
        <w:pStyle w:val="ListParagraph"/>
        <w:rPr>
          <w:lang w:bidi="en-GB"/>
        </w:rPr>
      </w:pPr>
    </w:p>
    <w:p w14:paraId="06500ED0" w14:textId="77B08533" w:rsidR="00B70CF5" w:rsidRDefault="00B70CF5" w:rsidP="00B70CF5">
      <w:pPr>
        <w:pStyle w:val="ListParagraph"/>
        <w:rPr>
          <w:lang w:bidi="en-GB"/>
        </w:rPr>
      </w:pPr>
    </w:p>
    <w:p w14:paraId="0134B0AF" w14:textId="77777777" w:rsidR="00B70CF5" w:rsidRDefault="00B70CF5" w:rsidP="00B70CF5">
      <w:pPr>
        <w:pStyle w:val="ListParagraph"/>
        <w:rPr>
          <w:lang w:bidi="en-GB"/>
        </w:rPr>
      </w:pPr>
    </w:p>
    <w:p w14:paraId="68054984" w14:textId="12E8E25C" w:rsidR="00B70CF5" w:rsidRDefault="00B70CF5" w:rsidP="00B70CF5">
      <w:pPr>
        <w:pStyle w:val="ListParagraph"/>
        <w:rPr>
          <w:lang w:bidi="en-GB"/>
        </w:rPr>
      </w:pPr>
    </w:p>
    <w:p w14:paraId="5855E726" w14:textId="77777777" w:rsidR="00B70CF5" w:rsidRDefault="00B70CF5" w:rsidP="00B70CF5">
      <w:pPr>
        <w:pStyle w:val="ListParagraph"/>
        <w:rPr>
          <w:lang w:bidi="en-GB"/>
        </w:rPr>
      </w:pPr>
    </w:p>
    <w:p w14:paraId="540DEC41" w14:textId="77777777" w:rsidR="00B70CF5" w:rsidRDefault="00B70CF5" w:rsidP="00B70CF5">
      <w:pPr>
        <w:pStyle w:val="ListParagraph"/>
        <w:rPr>
          <w:lang w:bidi="en-GB"/>
        </w:rPr>
      </w:pPr>
    </w:p>
    <w:p w14:paraId="2A6272B9" w14:textId="4F1CC54F" w:rsidR="00B70CF5" w:rsidRDefault="00B70CF5" w:rsidP="00B70CF5">
      <w:pPr>
        <w:pStyle w:val="ListParagraph"/>
        <w:rPr>
          <w:lang w:bidi="en-GB"/>
        </w:rPr>
      </w:pPr>
    </w:p>
    <w:p w14:paraId="00479BBA" w14:textId="77777777" w:rsidR="00B70CF5" w:rsidRDefault="00B70CF5" w:rsidP="00B70CF5">
      <w:pPr>
        <w:pStyle w:val="ListParagraph"/>
        <w:rPr>
          <w:lang w:bidi="en-GB"/>
        </w:rPr>
      </w:pPr>
    </w:p>
    <w:p w14:paraId="3A486C65" w14:textId="5A02523C" w:rsidR="00B70CF5" w:rsidRDefault="003E47EA" w:rsidP="00B70CF5">
      <w:pPr>
        <w:pStyle w:val="ListParagraph"/>
        <w:rPr>
          <w:lang w:bidi="en-GB"/>
        </w:rPr>
      </w:pPr>
      <w:r>
        <w:rPr>
          <w:noProof/>
        </w:rPr>
        <w:lastRenderedPageBreak/>
        <w:drawing>
          <wp:anchor distT="0" distB="0" distL="114300" distR="114300" simplePos="0" relativeHeight="251694080" behindDoc="0" locked="0" layoutInCell="1" allowOverlap="1" wp14:anchorId="37AC386B" wp14:editId="671F9BDA">
            <wp:simplePos x="0" y="0"/>
            <wp:positionH relativeFrom="column">
              <wp:posOffset>323215</wp:posOffset>
            </wp:positionH>
            <wp:positionV relativeFrom="paragraph">
              <wp:posOffset>9525</wp:posOffset>
            </wp:positionV>
            <wp:extent cx="4181475" cy="2600325"/>
            <wp:effectExtent l="0" t="0" r="952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81475"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8C1F40" w14:textId="0145A517" w:rsidR="00B70CF5" w:rsidRDefault="00B70CF5" w:rsidP="00B70CF5">
      <w:pPr>
        <w:pStyle w:val="ListParagraph"/>
        <w:rPr>
          <w:lang w:bidi="en-GB"/>
        </w:rPr>
      </w:pPr>
    </w:p>
    <w:p w14:paraId="752EB69F" w14:textId="03ED1600" w:rsidR="00B70CF5" w:rsidRDefault="00B70CF5" w:rsidP="00B70CF5">
      <w:pPr>
        <w:pStyle w:val="ListParagraph"/>
        <w:rPr>
          <w:lang w:bidi="en-GB"/>
        </w:rPr>
      </w:pPr>
    </w:p>
    <w:p w14:paraId="36AA6595" w14:textId="20222C18" w:rsidR="00B70CF5" w:rsidRDefault="00B70CF5" w:rsidP="00B70CF5">
      <w:pPr>
        <w:pStyle w:val="ListParagraph"/>
        <w:rPr>
          <w:lang w:bidi="en-GB"/>
        </w:rPr>
      </w:pPr>
    </w:p>
    <w:p w14:paraId="418ED273" w14:textId="77777777" w:rsidR="00B70CF5" w:rsidRDefault="00B70CF5" w:rsidP="00B70CF5">
      <w:pPr>
        <w:pStyle w:val="ListParagraph"/>
        <w:rPr>
          <w:lang w:bidi="en-GB"/>
        </w:rPr>
      </w:pPr>
    </w:p>
    <w:p w14:paraId="0379EC4B" w14:textId="4A1DEC79" w:rsidR="00B70CF5" w:rsidRDefault="00B70CF5" w:rsidP="00B70CF5">
      <w:pPr>
        <w:pStyle w:val="ListParagraph"/>
        <w:rPr>
          <w:lang w:bidi="en-GB"/>
        </w:rPr>
      </w:pPr>
    </w:p>
    <w:p w14:paraId="4F6BC9AB" w14:textId="77777777" w:rsidR="00B70CF5" w:rsidRDefault="00B70CF5" w:rsidP="00B70CF5">
      <w:pPr>
        <w:pStyle w:val="ListParagraph"/>
        <w:rPr>
          <w:lang w:bidi="en-GB"/>
        </w:rPr>
      </w:pPr>
    </w:p>
    <w:p w14:paraId="1C59344A" w14:textId="6CDFB159" w:rsidR="00B70CF5" w:rsidRDefault="00B70CF5" w:rsidP="00B70CF5">
      <w:pPr>
        <w:pStyle w:val="ListParagraph"/>
        <w:rPr>
          <w:lang w:bidi="en-GB"/>
        </w:rPr>
      </w:pPr>
    </w:p>
    <w:p w14:paraId="5CA38231" w14:textId="07C66A25" w:rsidR="003E47EA" w:rsidRDefault="003E47EA" w:rsidP="00B70CF5">
      <w:pPr>
        <w:pStyle w:val="ListParagraph"/>
        <w:rPr>
          <w:lang w:bidi="en-GB"/>
        </w:rPr>
      </w:pPr>
    </w:p>
    <w:p w14:paraId="61E2C6D6" w14:textId="53F2DED3" w:rsidR="003E47EA" w:rsidRDefault="003E47EA" w:rsidP="00B70CF5">
      <w:pPr>
        <w:pStyle w:val="ListParagraph"/>
        <w:rPr>
          <w:lang w:bidi="en-GB"/>
        </w:rPr>
      </w:pPr>
    </w:p>
    <w:p w14:paraId="275B31C0" w14:textId="70905835" w:rsidR="003E47EA" w:rsidRDefault="003E47EA" w:rsidP="00B70CF5">
      <w:pPr>
        <w:pStyle w:val="ListParagraph"/>
        <w:rPr>
          <w:lang w:bidi="en-GB"/>
        </w:rPr>
      </w:pPr>
    </w:p>
    <w:p w14:paraId="6C94D1B4" w14:textId="243DC853" w:rsidR="003E47EA" w:rsidRDefault="003E47EA" w:rsidP="00B70CF5">
      <w:pPr>
        <w:pStyle w:val="ListParagraph"/>
        <w:rPr>
          <w:lang w:bidi="en-GB"/>
        </w:rPr>
      </w:pPr>
    </w:p>
    <w:p w14:paraId="713ADB36" w14:textId="79F89642" w:rsidR="003E47EA" w:rsidRDefault="003E47EA" w:rsidP="00B70CF5">
      <w:pPr>
        <w:pStyle w:val="ListParagraph"/>
        <w:rPr>
          <w:lang w:bidi="en-GB"/>
        </w:rPr>
      </w:pPr>
    </w:p>
    <w:p w14:paraId="50A954B1" w14:textId="0B22E7BD" w:rsidR="003E47EA" w:rsidRDefault="003E47EA" w:rsidP="00B70CF5">
      <w:pPr>
        <w:pStyle w:val="ListParagraph"/>
        <w:rPr>
          <w:lang w:bidi="en-GB"/>
        </w:rPr>
      </w:pPr>
    </w:p>
    <w:p w14:paraId="5521048B" w14:textId="6EB81BE4" w:rsidR="003E47EA" w:rsidRDefault="003E47EA" w:rsidP="00B70CF5">
      <w:pPr>
        <w:pStyle w:val="ListParagraph"/>
        <w:rPr>
          <w:lang w:bidi="en-GB"/>
        </w:rPr>
      </w:pPr>
    </w:p>
    <w:p w14:paraId="2812DA0A" w14:textId="76436DCC" w:rsidR="003E47EA" w:rsidRDefault="003E47EA" w:rsidP="00B70CF5">
      <w:pPr>
        <w:pStyle w:val="ListParagraph"/>
        <w:rPr>
          <w:lang w:bidi="en-GB"/>
        </w:rPr>
      </w:pPr>
    </w:p>
    <w:p w14:paraId="13D825D8" w14:textId="73B0986D" w:rsidR="003E47EA" w:rsidRDefault="00F706A8" w:rsidP="00B70CF5">
      <w:pPr>
        <w:pStyle w:val="ListParagraph"/>
        <w:rPr>
          <w:lang w:bidi="en-GB"/>
        </w:rPr>
      </w:pPr>
      <w:r>
        <w:rPr>
          <w:noProof/>
        </w:rPr>
        <w:drawing>
          <wp:anchor distT="0" distB="0" distL="114300" distR="114300" simplePos="0" relativeHeight="251695104" behindDoc="0" locked="0" layoutInCell="1" allowOverlap="1" wp14:anchorId="09497FA5" wp14:editId="3A88448E">
            <wp:simplePos x="0" y="0"/>
            <wp:positionH relativeFrom="column">
              <wp:posOffset>466725</wp:posOffset>
            </wp:positionH>
            <wp:positionV relativeFrom="paragraph">
              <wp:posOffset>24765</wp:posOffset>
            </wp:positionV>
            <wp:extent cx="4048125" cy="279082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48125" cy="2790825"/>
                    </a:xfrm>
                    <a:prstGeom prst="rect">
                      <a:avLst/>
                    </a:prstGeom>
                  </pic:spPr>
                </pic:pic>
              </a:graphicData>
            </a:graphic>
            <wp14:sizeRelH relativeFrom="page">
              <wp14:pctWidth>0</wp14:pctWidth>
            </wp14:sizeRelH>
            <wp14:sizeRelV relativeFrom="page">
              <wp14:pctHeight>0</wp14:pctHeight>
            </wp14:sizeRelV>
          </wp:anchor>
        </w:drawing>
      </w:r>
    </w:p>
    <w:p w14:paraId="712A2C68" w14:textId="18BAC911" w:rsidR="003E47EA" w:rsidRDefault="003E47EA" w:rsidP="00F706A8">
      <w:pPr>
        <w:rPr>
          <w:lang w:bidi="en-GB"/>
        </w:rPr>
      </w:pPr>
    </w:p>
    <w:p w14:paraId="50C03D9C" w14:textId="0A3F573A" w:rsidR="00F706A8" w:rsidRDefault="00F706A8" w:rsidP="00F706A8">
      <w:pPr>
        <w:rPr>
          <w:lang w:bidi="en-GB"/>
        </w:rPr>
      </w:pPr>
    </w:p>
    <w:p w14:paraId="3B02004C" w14:textId="56D22E3D" w:rsidR="00F706A8" w:rsidRDefault="00F706A8" w:rsidP="00F706A8">
      <w:pPr>
        <w:rPr>
          <w:lang w:bidi="en-GB"/>
        </w:rPr>
      </w:pPr>
    </w:p>
    <w:p w14:paraId="5844B0B4" w14:textId="5E3BBB5C" w:rsidR="00F706A8" w:rsidRDefault="00F706A8" w:rsidP="00F706A8">
      <w:pPr>
        <w:rPr>
          <w:lang w:bidi="en-GB"/>
        </w:rPr>
      </w:pPr>
    </w:p>
    <w:p w14:paraId="348FADB0" w14:textId="0706F6AF" w:rsidR="00F706A8" w:rsidRDefault="00F706A8" w:rsidP="00F706A8">
      <w:pPr>
        <w:rPr>
          <w:lang w:bidi="en-GB"/>
        </w:rPr>
      </w:pPr>
    </w:p>
    <w:p w14:paraId="31323E77" w14:textId="6F93191E" w:rsidR="00F706A8" w:rsidRDefault="00F706A8" w:rsidP="00F706A8">
      <w:pPr>
        <w:rPr>
          <w:lang w:bidi="en-GB"/>
        </w:rPr>
      </w:pPr>
    </w:p>
    <w:p w14:paraId="79379572" w14:textId="646D38DD" w:rsidR="00F706A8" w:rsidRDefault="00F706A8" w:rsidP="00F706A8">
      <w:pPr>
        <w:rPr>
          <w:lang w:bidi="en-GB"/>
        </w:rPr>
      </w:pPr>
    </w:p>
    <w:p w14:paraId="4D2B5944" w14:textId="130C5D86" w:rsidR="00F706A8" w:rsidRDefault="00F706A8" w:rsidP="00F706A8">
      <w:pPr>
        <w:rPr>
          <w:lang w:bidi="en-GB"/>
        </w:rPr>
      </w:pPr>
    </w:p>
    <w:p w14:paraId="5C6C8CA9" w14:textId="4B5D04F6" w:rsidR="00F706A8" w:rsidRDefault="00F706A8" w:rsidP="00F706A8">
      <w:pPr>
        <w:rPr>
          <w:lang w:bidi="en-GB"/>
        </w:rPr>
      </w:pPr>
    </w:p>
    <w:p w14:paraId="4A943BD7" w14:textId="33C88537" w:rsidR="00F706A8" w:rsidRDefault="00F706A8" w:rsidP="00F706A8">
      <w:pPr>
        <w:rPr>
          <w:lang w:bidi="en-GB"/>
        </w:rPr>
      </w:pPr>
    </w:p>
    <w:p w14:paraId="2EAB6E37" w14:textId="01B008A7" w:rsidR="00F706A8" w:rsidRDefault="00F706A8" w:rsidP="00F706A8">
      <w:pPr>
        <w:rPr>
          <w:lang w:bidi="en-GB"/>
        </w:rPr>
      </w:pPr>
    </w:p>
    <w:p w14:paraId="5948ABE2" w14:textId="53F6E64D" w:rsidR="00F706A8" w:rsidRDefault="00F706A8" w:rsidP="00F706A8">
      <w:pPr>
        <w:rPr>
          <w:lang w:bidi="en-GB"/>
        </w:rPr>
      </w:pPr>
    </w:p>
    <w:p w14:paraId="41EE09B7" w14:textId="63F780FA" w:rsidR="00F706A8" w:rsidRDefault="00F706A8" w:rsidP="00F706A8">
      <w:pPr>
        <w:rPr>
          <w:lang w:bidi="en-GB"/>
        </w:rPr>
      </w:pPr>
    </w:p>
    <w:p w14:paraId="291BEC4F" w14:textId="2F456559" w:rsidR="00F706A8" w:rsidRDefault="00F706A8" w:rsidP="00F706A8">
      <w:pPr>
        <w:rPr>
          <w:lang w:bidi="en-GB"/>
        </w:rPr>
      </w:pPr>
    </w:p>
    <w:p w14:paraId="144DC839" w14:textId="0706F1BA" w:rsidR="00F706A8" w:rsidRDefault="00F706A8" w:rsidP="00F706A8">
      <w:pPr>
        <w:rPr>
          <w:lang w:bidi="en-GB"/>
        </w:rPr>
      </w:pPr>
    </w:p>
    <w:p w14:paraId="307416D5" w14:textId="709CADF0" w:rsidR="00F706A8" w:rsidRDefault="00F706A8" w:rsidP="00F706A8">
      <w:pPr>
        <w:rPr>
          <w:lang w:bidi="en-GB"/>
        </w:rPr>
      </w:pPr>
    </w:p>
    <w:p w14:paraId="45C9B1BE" w14:textId="65B4B30B" w:rsidR="00F706A8" w:rsidRDefault="00F706A8" w:rsidP="00F706A8">
      <w:pPr>
        <w:rPr>
          <w:lang w:bidi="en-GB"/>
        </w:rPr>
      </w:pPr>
    </w:p>
    <w:p w14:paraId="604591D9" w14:textId="67F91E67" w:rsidR="00F706A8" w:rsidRDefault="00F706A8" w:rsidP="00F706A8">
      <w:pPr>
        <w:rPr>
          <w:lang w:bidi="en-GB"/>
        </w:rPr>
      </w:pPr>
    </w:p>
    <w:p w14:paraId="5B1036D3" w14:textId="70060019" w:rsidR="00F706A8" w:rsidRDefault="00F706A8" w:rsidP="00F706A8">
      <w:pPr>
        <w:rPr>
          <w:lang w:bidi="en-GB"/>
        </w:rPr>
      </w:pPr>
      <w:r>
        <w:rPr>
          <w:b/>
          <w:u w:val="single"/>
          <w:lang w:bidi="en-GB"/>
        </w:rPr>
        <w:t>Self-balanced Search Trees</w:t>
      </w:r>
    </w:p>
    <w:p w14:paraId="313EAA75" w14:textId="4C1E0938" w:rsidR="00F706A8" w:rsidRDefault="00F706A8" w:rsidP="00F706A8">
      <w:pPr>
        <w:rPr>
          <w:lang w:bidi="en-GB"/>
        </w:rPr>
      </w:pPr>
    </w:p>
    <w:p w14:paraId="37548475" w14:textId="654DB3BC" w:rsidR="00F706A8" w:rsidRDefault="00F706A8" w:rsidP="00F706A8">
      <w:pPr>
        <w:rPr>
          <w:lang w:bidi="en-GB"/>
        </w:rPr>
      </w:pPr>
      <w:r>
        <w:rPr>
          <w:lang w:bidi="en-GB"/>
        </w:rPr>
        <w:t xml:space="preserve">Balancing ensures that the total internal path lengths of the trees are close to the optimal value of n log n </w:t>
      </w:r>
    </w:p>
    <w:p w14:paraId="70F529D5" w14:textId="0852B7DC" w:rsidR="00F706A8" w:rsidRDefault="00F706A8" w:rsidP="00F706A8">
      <w:pPr>
        <w:rPr>
          <w:lang w:bidi="en-GB"/>
        </w:rPr>
      </w:pPr>
    </w:p>
    <w:p w14:paraId="6864208D" w14:textId="065E07FD" w:rsidR="00F706A8" w:rsidRDefault="00F706A8" w:rsidP="00D23D67">
      <w:pPr>
        <w:pStyle w:val="ListParagraph"/>
        <w:numPr>
          <w:ilvl w:val="0"/>
          <w:numId w:val="36"/>
        </w:numPr>
        <w:rPr>
          <w:lang w:bidi="en-GB"/>
        </w:rPr>
      </w:pPr>
      <w:r>
        <w:rPr>
          <w:lang w:bidi="en-GB"/>
        </w:rPr>
        <w:t xml:space="preserve">The average-case and the worst-case complexity of searching is </w:t>
      </w:r>
      <w:proofErr w:type="gramStart"/>
      <w:r>
        <w:rPr>
          <w:lang w:bidi="en-GB"/>
        </w:rPr>
        <w:t>O(</w:t>
      </w:r>
      <w:proofErr w:type="gramEnd"/>
      <w:r>
        <w:rPr>
          <w:lang w:bidi="en-GB"/>
        </w:rPr>
        <w:t xml:space="preserve">log n) due to the resulting balanced structure </w:t>
      </w:r>
    </w:p>
    <w:p w14:paraId="606523AA" w14:textId="7DB8F7A7" w:rsidR="00F706A8" w:rsidRDefault="00F706A8" w:rsidP="00D23D67">
      <w:pPr>
        <w:pStyle w:val="ListParagraph"/>
        <w:numPr>
          <w:ilvl w:val="0"/>
          <w:numId w:val="36"/>
        </w:numPr>
        <w:rPr>
          <w:lang w:bidi="en-GB"/>
        </w:rPr>
      </w:pPr>
      <w:r>
        <w:rPr>
          <w:lang w:bidi="en-GB"/>
        </w:rPr>
        <w:t xml:space="preserve">But the insertion and removal operations take longer time on average than for the standard binary search trees. </w:t>
      </w:r>
    </w:p>
    <w:p w14:paraId="3C01B07D" w14:textId="1FF74619" w:rsidR="00F706A8" w:rsidRDefault="00F706A8" w:rsidP="00F706A8">
      <w:pPr>
        <w:rPr>
          <w:lang w:bidi="en-GB"/>
        </w:rPr>
      </w:pPr>
    </w:p>
    <w:p w14:paraId="6C48EFB1" w14:textId="57727B26" w:rsidR="00F706A8" w:rsidRDefault="00F706A8" w:rsidP="00F706A8">
      <w:pPr>
        <w:rPr>
          <w:lang w:bidi="en-GB"/>
        </w:rPr>
      </w:pPr>
      <w:r>
        <w:rPr>
          <w:lang w:bidi="en-GB"/>
        </w:rPr>
        <w:t xml:space="preserve">Balanced BST: </w:t>
      </w:r>
    </w:p>
    <w:p w14:paraId="5DEB4FFF" w14:textId="2768D8C2" w:rsidR="00F706A8" w:rsidRDefault="00F706A8" w:rsidP="00F706A8">
      <w:pPr>
        <w:rPr>
          <w:lang w:bidi="en-GB"/>
        </w:rPr>
      </w:pPr>
    </w:p>
    <w:p w14:paraId="7C504C43" w14:textId="007683D3" w:rsidR="00F706A8" w:rsidRDefault="00F706A8" w:rsidP="00D23D67">
      <w:pPr>
        <w:pStyle w:val="ListParagraph"/>
        <w:numPr>
          <w:ilvl w:val="0"/>
          <w:numId w:val="37"/>
        </w:numPr>
        <w:rPr>
          <w:lang w:bidi="en-GB"/>
        </w:rPr>
      </w:pPr>
      <w:r>
        <w:rPr>
          <w:lang w:bidi="en-GB"/>
        </w:rPr>
        <w:t xml:space="preserve">AVL trees </w:t>
      </w:r>
    </w:p>
    <w:p w14:paraId="5DABE706" w14:textId="5372A63B" w:rsidR="00F706A8" w:rsidRDefault="00F706A8" w:rsidP="00D23D67">
      <w:pPr>
        <w:pStyle w:val="ListParagraph"/>
        <w:numPr>
          <w:ilvl w:val="0"/>
          <w:numId w:val="37"/>
        </w:numPr>
        <w:rPr>
          <w:lang w:bidi="en-GB"/>
        </w:rPr>
      </w:pPr>
      <w:r>
        <w:rPr>
          <w:lang w:bidi="en-GB"/>
        </w:rPr>
        <w:t>Red-black trees</w:t>
      </w:r>
    </w:p>
    <w:p w14:paraId="706000D8" w14:textId="1CD0BF6B" w:rsidR="00F706A8" w:rsidRDefault="00F706A8" w:rsidP="00D23D67">
      <w:pPr>
        <w:pStyle w:val="ListParagraph"/>
        <w:numPr>
          <w:ilvl w:val="0"/>
          <w:numId w:val="37"/>
        </w:numPr>
        <w:rPr>
          <w:lang w:bidi="en-GB"/>
        </w:rPr>
      </w:pPr>
      <w:r>
        <w:rPr>
          <w:lang w:bidi="en-GB"/>
        </w:rPr>
        <w:t xml:space="preserve">AA-trees </w:t>
      </w:r>
    </w:p>
    <w:p w14:paraId="3C5DED0F" w14:textId="4ABC2F7F" w:rsidR="00F706A8" w:rsidRDefault="00F706A8" w:rsidP="00F706A8">
      <w:pPr>
        <w:rPr>
          <w:lang w:bidi="en-GB"/>
        </w:rPr>
      </w:pPr>
    </w:p>
    <w:p w14:paraId="19F65489" w14:textId="48896553" w:rsidR="00F706A8" w:rsidRDefault="00F706A8" w:rsidP="00F706A8">
      <w:pPr>
        <w:rPr>
          <w:lang w:bidi="en-GB"/>
        </w:rPr>
      </w:pPr>
      <w:r>
        <w:rPr>
          <w:lang w:bidi="en-GB"/>
        </w:rPr>
        <w:lastRenderedPageBreak/>
        <w:t>Balanced multiway search trees:</w:t>
      </w:r>
    </w:p>
    <w:p w14:paraId="5A00F765" w14:textId="721FBA26" w:rsidR="00F706A8" w:rsidRDefault="00F706A8" w:rsidP="00F706A8">
      <w:pPr>
        <w:rPr>
          <w:lang w:bidi="en-GB"/>
        </w:rPr>
      </w:pPr>
    </w:p>
    <w:p w14:paraId="4635498D" w14:textId="559F1D43" w:rsidR="00F706A8" w:rsidRDefault="00F706A8" w:rsidP="00D23D67">
      <w:pPr>
        <w:pStyle w:val="ListParagraph"/>
        <w:numPr>
          <w:ilvl w:val="0"/>
          <w:numId w:val="38"/>
        </w:numPr>
        <w:rPr>
          <w:lang w:bidi="en-GB"/>
        </w:rPr>
      </w:pPr>
      <w:r>
        <w:rPr>
          <w:lang w:bidi="en-GB"/>
        </w:rPr>
        <w:t xml:space="preserve">B-trees </w:t>
      </w:r>
    </w:p>
    <w:p w14:paraId="543285C1" w14:textId="70F14466" w:rsidR="00F706A8" w:rsidRDefault="00F706A8" w:rsidP="00F706A8">
      <w:pPr>
        <w:rPr>
          <w:lang w:bidi="en-GB"/>
        </w:rPr>
      </w:pPr>
    </w:p>
    <w:p w14:paraId="72D9E308" w14:textId="2BE78BFD" w:rsidR="00F706A8" w:rsidRDefault="00F706A8" w:rsidP="00F706A8">
      <w:pPr>
        <w:rPr>
          <w:lang w:bidi="en-GB"/>
        </w:rPr>
      </w:pPr>
    </w:p>
    <w:p w14:paraId="6CF239E8" w14:textId="39D4208A" w:rsidR="00F706A8" w:rsidRDefault="00F706A8" w:rsidP="00F706A8">
      <w:pPr>
        <w:rPr>
          <w:b/>
          <w:u w:val="single"/>
          <w:lang w:bidi="en-GB"/>
        </w:rPr>
      </w:pPr>
      <w:r>
        <w:rPr>
          <w:b/>
          <w:u w:val="single"/>
          <w:lang w:bidi="en-GB"/>
        </w:rPr>
        <w:t xml:space="preserve">Self-balancing BSTs: AVL Trees </w:t>
      </w:r>
    </w:p>
    <w:p w14:paraId="49CFB889" w14:textId="40E74C0B" w:rsidR="00F706A8" w:rsidRDefault="00F706A8" w:rsidP="00F706A8">
      <w:pPr>
        <w:rPr>
          <w:b/>
          <w:u w:val="single"/>
          <w:lang w:bidi="en-GB"/>
        </w:rPr>
      </w:pPr>
    </w:p>
    <w:p w14:paraId="045D0789" w14:textId="45140AE2" w:rsidR="00F706A8" w:rsidRDefault="00F706A8" w:rsidP="00D23D67">
      <w:pPr>
        <w:pStyle w:val="ListParagraph"/>
        <w:numPr>
          <w:ilvl w:val="0"/>
          <w:numId w:val="38"/>
        </w:numPr>
        <w:rPr>
          <w:lang w:bidi="en-GB"/>
        </w:rPr>
      </w:pPr>
      <w:r>
        <w:rPr>
          <w:lang w:bidi="en-GB"/>
        </w:rPr>
        <w:t xml:space="preserve">Complete binary trees have a too rigid balance condition to be maintained when new nodes are inserted. </w:t>
      </w:r>
    </w:p>
    <w:p w14:paraId="2CF24855" w14:textId="4556F7FD" w:rsidR="00F706A8" w:rsidRDefault="00F706A8" w:rsidP="00D23D67">
      <w:pPr>
        <w:pStyle w:val="ListParagraph"/>
        <w:numPr>
          <w:ilvl w:val="0"/>
          <w:numId w:val="38"/>
        </w:numPr>
        <w:rPr>
          <w:lang w:bidi="en-GB"/>
        </w:rPr>
      </w:pPr>
      <w:r>
        <w:rPr>
          <w:lang w:bidi="en-GB"/>
        </w:rPr>
        <w:t xml:space="preserve">For any nodes in the tree, the height of the left and right subtrees can differ by at most 1 </w:t>
      </w:r>
    </w:p>
    <w:p w14:paraId="347477B5" w14:textId="482C58BC" w:rsidR="00F706A8" w:rsidRDefault="00F706A8" w:rsidP="00D23D67">
      <w:pPr>
        <w:pStyle w:val="ListParagraph"/>
        <w:numPr>
          <w:ilvl w:val="0"/>
          <w:numId w:val="38"/>
        </w:numPr>
        <w:rPr>
          <w:lang w:bidi="en-GB"/>
        </w:rPr>
      </w:pPr>
      <w:r>
        <w:rPr>
          <w:lang w:bidi="en-GB"/>
        </w:rPr>
        <w:t xml:space="preserve">The height of an empty subtree is -1 </w:t>
      </w:r>
    </w:p>
    <w:p w14:paraId="6854F272" w14:textId="332EDBDC" w:rsidR="00F706A8" w:rsidRDefault="00F706A8" w:rsidP="00D23D67">
      <w:pPr>
        <w:pStyle w:val="ListParagraph"/>
        <w:numPr>
          <w:ilvl w:val="0"/>
          <w:numId w:val="38"/>
        </w:numPr>
        <w:rPr>
          <w:lang w:bidi="en-GB"/>
        </w:rPr>
      </w:pPr>
      <w:r>
        <w:rPr>
          <w:lang w:bidi="en-GB"/>
        </w:rPr>
        <w:t xml:space="preserve">Advantages of the AVL balance property </w:t>
      </w:r>
    </w:p>
    <w:p w14:paraId="27B56841" w14:textId="28BF4C58" w:rsidR="00F706A8" w:rsidRDefault="00F706A8" w:rsidP="00D23D67">
      <w:pPr>
        <w:pStyle w:val="ListParagraph"/>
        <w:numPr>
          <w:ilvl w:val="1"/>
          <w:numId w:val="38"/>
        </w:numPr>
        <w:rPr>
          <w:lang w:bidi="en-GB"/>
        </w:rPr>
      </w:pPr>
      <w:r>
        <w:rPr>
          <w:lang w:bidi="en-GB"/>
        </w:rPr>
        <w:t xml:space="preserve">Guaranteed height theta (log n) for an AVL tree </w:t>
      </w:r>
    </w:p>
    <w:p w14:paraId="180CE528" w14:textId="271EF4EC" w:rsidR="00F706A8" w:rsidRDefault="00F706A8" w:rsidP="00D23D67">
      <w:pPr>
        <w:pStyle w:val="ListParagraph"/>
        <w:numPr>
          <w:ilvl w:val="1"/>
          <w:numId w:val="38"/>
        </w:numPr>
        <w:rPr>
          <w:lang w:bidi="en-GB"/>
        </w:rPr>
      </w:pPr>
      <w:r>
        <w:rPr>
          <w:lang w:bidi="en-GB"/>
        </w:rPr>
        <w:t xml:space="preserve">Less restrictive than requiring the tree to be complete. </w:t>
      </w:r>
    </w:p>
    <w:p w14:paraId="69A6C1CC" w14:textId="7EFE6BBF" w:rsidR="00F706A8" w:rsidRDefault="00F706A8" w:rsidP="00D23D67">
      <w:pPr>
        <w:pStyle w:val="ListParagraph"/>
        <w:numPr>
          <w:ilvl w:val="0"/>
          <w:numId w:val="38"/>
        </w:numPr>
        <w:rPr>
          <w:lang w:bidi="en-GB"/>
        </w:rPr>
      </w:pPr>
      <w:r>
        <w:rPr>
          <w:lang w:bidi="en-GB"/>
        </w:rPr>
        <w:t xml:space="preserve">All self-balancing binary search trees use the idea of rotation </w:t>
      </w:r>
    </w:p>
    <w:p w14:paraId="017876E0" w14:textId="657619E3" w:rsidR="00F706A8" w:rsidRDefault="00F706A8" w:rsidP="00D23D67">
      <w:pPr>
        <w:pStyle w:val="ListParagraph"/>
        <w:numPr>
          <w:ilvl w:val="0"/>
          <w:numId w:val="38"/>
        </w:numPr>
        <w:rPr>
          <w:lang w:bidi="en-GB"/>
        </w:rPr>
      </w:pPr>
      <w:r>
        <w:rPr>
          <w:lang w:bidi="en-GB"/>
        </w:rPr>
        <w:t xml:space="preserve">Rotations are mutually inverse and change the tree only locally. </w:t>
      </w:r>
    </w:p>
    <w:p w14:paraId="7ECBF6D2" w14:textId="7F01A8E2" w:rsidR="00F706A8" w:rsidRDefault="00F706A8" w:rsidP="00D23D67">
      <w:pPr>
        <w:pStyle w:val="ListParagraph"/>
        <w:numPr>
          <w:ilvl w:val="1"/>
          <w:numId w:val="38"/>
        </w:numPr>
        <w:rPr>
          <w:lang w:bidi="en-GB"/>
        </w:rPr>
      </w:pPr>
      <w:r>
        <w:rPr>
          <w:lang w:bidi="en-GB"/>
        </w:rPr>
        <w:t xml:space="preserve">If there is a subtree of large height below the node a, the right rotation will decrease the overall tree height. </w:t>
      </w:r>
    </w:p>
    <w:p w14:paraId="7DB8F044" w14:textId="62F4650F" w:rsidR="00F706A8" w:rsidRDefault="00F706A8" w:rsidP="00D23D67">
      <w:pPr>
        <w:pStyle w:val="ListParagraph"/>
        <w:numPr>
          <w:ilvl w:val="0"/>
          <w:numId w:val="38"/>
        </w:numPr>
        <w:rPr>
          <w:lang w:bidi="en-GB"/>
        </w:rPr>
      </w:pPr>
      <w:r>
        <w:rPr>
          <w:lang w:bidi="en-GB"/>
        </w:rPr>
        <w:t xml:space="preserve">Balancing of AVL trees requires extra memory and heavy computations </w:t>
      </w:r>
    </w:p>
    <w:p w14:paraId="54D5D5FA" w14:textId="3A270191" w:rsidR="00F706A8" w:rsidRDefault="00F706A8" w:rsidP="00F706A8">
      <w:pPr>
        <w:rPr>
          <w:lang w:bidi="en-GB"/>
        </w:rPr>
      </w:pPr>
    </w:p>
    <w:p w14:paraId="0573FB7C" w14:textId="4D83756D" w:rsidR="00F706A8" w:rsidRDefault="00F706A8" w:rsidP="00F706A8">
      <w:pPr>
        <w:rPr>
          <w:lang w:bidi="en-GB"/>
        </w:rPr>
      </w:pPr>
    </w:p>
    <w:p w14:paraId="5EC1B929" w14:textId="3C7A82BE" w:rsidR="00F706A8" w:rsidRDefault="00F706A8" w:rsidP="00F706A8">
      <w:pPr>
        <w:rPr>
          <w:b/>
          <w:u w:val="single"/>
          <w:lang w:bidi="en-GB"/>
        </w:rPr>
      </w:pPr>
      <w:r>
        <w:rPr>
          <w:b/>
          <w:u w:val="single"/>
          <w:lang w:bidi="en-GB"/>
        </w:rPr>
        <w:t xml:space="preserve">Self-balancing BSTs: Red-black Trees  </w:t>
      </w:r>
    </w:p>
    <w:p w14:paraId="473CA4F9" w14:textId="42F678B5" w:rsidR="00F706A8" w:rsidRDefault="00F706A8" w:rsidP="00F706A8">
      <w:pPr>
        <w:rPr>
          <w:lang w:bidi="en-GB"/>
        </w:rPr>
      </w:pPr>
    </w:p>
    <w:p w14:paraId="04818EC0" w14:textId="794E0ACD" w:rsidR="00F706A8" w:rsidRDefault="00F706A8" w:rsidP="00F706A8">
      <w:pPr>
        <w:rPr>
          <w:lang w:bidi="en-GB"/>
        </w:rPr>
      </w:pPr>
    </w:p>
    <w:p w14:paraId="42015D5F" w14:textId="37045DFB" w:rsidR="00F706A8" w:rsidRDefault="00F706A8" w:rsidP="00D23D67">
      <w:pPr>
        <w:pStyle w:val="ListParagraph"/>
        <w:numPr>
          <w:ilvl w:val="0"/>
          <w:numId w:val="39"/>
        </w:numPr>
        <w:rPr>
          <w:lang w:bidi="en-GB"/>
        </w:rPr>
      </w:pPr>
      <w:r>
        <w:rPr>
          <w:lang w:bidi="en-GB"/>
        </w:rPr>
        <w:t xml:space="preserve">Every node is coloured either red or black </w:t>
      </w:r>
    </w:p>
    <w:p w14:paraId="3D962F64" w14:textId="6055962E" w:rsidR="00F706A8" w:rsidRDefault="00F706A8" w:rsidP="00D23D67">
      <w:pPr>
        <w:pStyle w:val="ListParagraph"/>
        <w:numPr>
          <w:ilvl w:val="0"/>
          <w:numId w:val="39"/>
        </w:numPr>
        <w:rPr>
          <w:lang w:bidi="en-GB"/>
        </w:rPr>
      </w:pPr>
      <w:r>
        <w:rPr>
          <w:lang w:bidi="en-GB"/>
        </w:rPr>
        <w:t xml:space="preserve">Every non-leaf node has two children </w:t>
      </w:r>
    </w:p>
    <w:p w14:paraId="4E6F5235" w14:textId="01F4AC91" w:rsidR="00F706A8" w:rsidRDefault="00F706A8" w:rsidP="00D23D67">
      <w:pPr>
        <w:pStyle w:val="ListParagraph"/>
        <w:numPr>
          <w:ilvl w:val="0"/>
          <w:numId w:val="39"/>
        </w:numPr>
        <w:rPr>
          <w:lang w:bidi="en-GB"/>
        </w:rPr>
      </w:pPr>
      <w:r>
        <w:rPr>
          <w:lang w:bidi="en-GB"/>
        </w:rPr>
        <w:t xml:space="preserve">The root is black </w:t>
      </w:r>
    </w:p>
    <w:p w14:paraId="228CE5A8" w14:textId="02A8B598" w:rsidR="00F706A8" w:rsidRDefault="00F706A8" w:rsidP="00D23D67">
      <w:pPr>
        <w:pStyle w:val="ListParagraph"/>
        <w:numPr>
          <w:ilvl w:val="0"/>
          <w:numId w:val="39"/>
        </w:numPr>
        <w:rPr>
          <w:lang w:bidi="en-GB"/>
        </w:rPr>
      </w:pPr>
      <w:r>
        <w:rPr>
          <w:lang w:bidi="en-GB"/>
        </w:rPr>
        <w:t xml:space="preserve">All children of a red node must be black </w:t>
      </w:r>
    </w:p>
    <w:p w14:paraId="1D4B3D1F" w14:textId="63257335" w:rsidR="00F706A8" w:rsidRDefault="00F706A8" w:rsidP="00D23D67">
      <w:pPr>
        <w:pStyle w:val="ListParagraph"/>
        <w:numPr>
          <w:ilvl w:val="0"/>
          <w:numId w:val="39"/>
        </w:numPr>
        <w:rPr>
          <w:lang w:bidi="en-GB"/>
        </w:rPr>
      </w:pPr>
      <w:r>
        <w:rPr>
          <w:lang w:bidi="en-GB"/>
        </w:rPr>
        <w:t xml:space="preserve">Every path from the root to a leaf must contain the same number of black nodes. </w:t>
      </w:r>
    </w:p>
    <w:p w14:paraId="2EC1A3DA" w14:textId="2BD14563" w:rsidR="00F706A8" w:rsidRDefault="00F706A8" w:rsidP="00F706A8">
      <w:pPr>
        <w:rPr>
          <w:lang w:bidi="en-GB"/>
        </w:rPr>
      </w:pPr>
    </w:p>
    <w:p w14:paraId="09496FDB" w14:textId="77777777" w:rsidR="00A05F74" w:rsidRDefault="00A05F74" w:rsidP="00F706A8">
      <w:pPr>
        <w:rPr>
          <w:b/>
          <w:u w:val="single"/>
          <w:lang w:bidi="en-GB"/>
        </w:rPr>
      </w:pPr>
    </w:p>
    <w:p w14:paraId="13C5837A" w14:textId="54220047" w:rsidR="00A05F74" w:rsidRDefault="00A05F74" w:rsidP="00F706A8">
      <w:pPr>
        <w:rPr>
          <w:b/>
          <w:u w:val="single"/>
          <w:lang w:bidi="en-GB"/>
        </w:rPr>
      </w:pPr>
      <w:r>
        <w:rPr>
          <w:b/>
          <w:u w:val="single"/>
          <w:lang w:bidi="en-GB"/>
        </w:rPr>
        <w:t xml:space="preserve">Self-balancing BSTs: Red-black and AA trees  </w:t>
      </w:r>
    </w:p>
    <w:p w14:paraId="37718D5E" w14:textId="1A49265E" w:rsidR="00A05F74" w:rsidRDefault="00A05F74" w:rsidP="00F706A8">
      <w:pPr>
        <w:rPr>
          <w:b/>
          <w:u w:val="single"/>
          <w:lang w:bidi="en-GB"/>
        </w:rPr>
      </w:pPr>
    </w:p>
    <w:p w14:paraId="0351A81D" w14:textId="08DBD1DF" w:rsidR="00A05F74" w:rsidRDefault="00A05F74" w:rsidP="00D23D67">
      <w:pPr>
        <w:pStyle w:val="ListParagraph"/>
        <w:numPr>
          <w:ilvl w:val="0"/>
          <w:numId w:val="40"/>
        </w:numPr>
        <w:rPr>
          <w:lang w:bidi="en-GB"/>
        </w:rPr>
      </w:pPr>
      <w:r>
        <w:rPr>
          <w:lang w:bidi="en-GB"/>
        </w:rPr>
        <w:t>Searching in a red-black tree is logarithmic, O (</w:t>
      </w:r>
      <w:proofErr w:type="spellStart"/>
      <w:r>
        <w:rPr>
          <w:lang w:bidi="en-GB"/>
        </w:rPr>
        <w:t>logn</w:t>
      </w:r>
      <w:proofErr w:type="spellEnd"/>
      <w:r>
        <w:rPr>
          <w:lang w:bidi="en-GB"/>
        </w:rPr>
        <w:t xml:space="preserve">) </w:t>
      </w:r>
    </w:p>
    <w:p w14:paraId="740F0291" w14:textId="008AAA68" w:rsidR="00A05F74" w:rsidRDefault="00A05F74" w:rsidP="00D23D67">
      <w:pPr>
        <w:pStyle w:val="ListParagraph"/>
        <w:numPr>
          <w:ilvl w:val="0"/>
          <w:numId w:val="40"/>
        </w:numPr>
        <w:rPr>
          <w:lang w:bidi="en-GB"/>
        </w:rPr>
      </w:pPr>
      <w:r>
        <w:rPr>
          <w:lang w:bidi="en-GB"/>
        </w:rPr>
        <w:t xml:space="preserve">Non-precise average0case analysis </w:t>
      </w:r>
    </w:p>
    <w:p w14:paraId="4B71F62D" w14:textId="2B0DE771" w:rsidR="00A05F74" w:rsidRDefault="00A05F74" w:rsidP="00D23D67">
      <w:pPr>
        <w:pStyle w:val="ListParagraph"/>
        <w:numPr>
          <w:ilvl w:val="0"/>
          <w:numId w:val="40"/>
        </w:numPr>
        <w:rPr>
          <w:lang w:bidi="en-GB"/>
        </w:rPr>
      </w:pPr>
      <w:r>
        <w:rPr>
          <w:lang w:bidi="en-GB"/>
        </w:rPr>
        <w:t>AA-trees: red-black trees where the left child may not be red – are even more efficient if node deletes are frequent.</w:t>
      </w:r>
    </w:p>
    <w:p w14:paraId="4F7495C5" w14:textId="7089ED93" w:rsidR="00A05F74" w:rsidRDefault="00A05F74" w:rsidP="00D23D67">
      <w:pPr>
        <w:pStyle w:val="ListParagraph"/>
        <w:numPr>
          <w:ilvl w:val="1"/>
          <w:numId w:val="40"/>
        </w:numPr>
        <w:rPr>
          <w:lang w:bidi="en-GB"/>
        </w:rPr>
      </w:pPr>
      <w:r>
        <w:rPr>
          <w:lang w:bidi="en-GB"/>
        </w:rPr>
        <w:t xml:space="preserve">Used for storing and retrieving ordered data efficiently. </w:t>
      </w:r>
    </w:p>
    <w:p w14:paraId="766C219D" w14:textId="4B944E91" w:rsidR="00A05F74" w:rsidRDefault="00A05F74" w:rsidP="00D23D67">
      <w:pPr>
        <w:pStyle w:val="ListParagraph"/>
        <w:numPr>
          <w:ilvl w:val="1"/>
          <w:numId w:val="40"/>
        </w:numPr>
        <w:rPr>
          <w:lang w:bidi="en-GB"/>
        </w:rPr>
      </w:pPr>
      <w:r>
        <w:rPr>
          <w:lang w:bidi="en-GB"/>
        </w:rPr>
        <w:t xml:space="preserve">Supports efficient addition and deletion of entries. </w:t>
      </w:r>
    </w:p>
    <w:p w14:paraId="1396E400" w14:textId="290F0274" w:rsidR="00A05F74" w:rsidRPr="00A05F74" w:rsidRDefault="00A05F74" w:rsidP="00D23D67">
      <w:pPr>
        <w:pStyle w:val="ListParagraph"/>
        <w:numPr>
          <w:ilvl w:val="1"/>
          <w:numId w:val="40"/>
        </w:numPr>
        <w:rPr>
          <w:lang w:bidi="en-GB"/>
        </w:rPr>
      </w:pPr>
      <w:r>
        <w:rPr>
          <w:lang w:bidi="en-GB"/>
        </w:rPr>
        <w:t xml:space="preserve">Red nodes can only be added as a right sub child. </w:t>
      </w:r>
    </w:p>
    <w:p w14:paraId="4D09871B" w14:textId="77777777" w:rsidR="00430EEF" w:rsidRDefault="00430EEF" w:rsidP="0004588B">
      <w:pPr>
        <w:pStyle w:val="Heading1"/>
        <w:rPr>
          <w:b/>
          <w:u w:val="single"/>
          <w:lang w:val="en-GB"/>
        </w:rPr>
      </w:pPr>
    </w:p>
    <w:p w14:paraId="57BD5D77" w14:textId="0AFDFE18" w:rsidR="0004588B" w:rsidRPr="004C0E47" w:rsidRDefault="0004588B" w:rsidP="0004588B">
      <w:pPr>
        <w:pStyle w:val="Heading1"/>
        <w:rPr>
          <w:b/>
          <w:u w:val="single"/>
          <w:lang w:val="en-GB"/>
        </w:rPr>
      </w:pPr>
      <w:r>
        <w:rPr>
          <w:b/>
          <w:u w:val="single"/>
          <w:lang w:val="en-GB"/>
        </w:rPr>
        <w:t>PART 2</w:t>
      </w:r>
    </w:p>
    <w:p w14:paraId="16B77F57" w14:textId="77777777" w:rsidR="0004588B" w:rsidRDefault="0004588B" w:rsidP="0004588B">
      <w:pPr>
        <w:pStyle w:val="Heading1"/>
        <w:rPr>
          <w:lang w:val="en-GB"/>
        </w:rPr>
      </w:pPr>
    </w:p>
    <w:p w14:paraId="6F178108" w14:textId="0918F8B7" w:rsidR="009607FE" w:rsidRDefault="0004588B" w:rsidP="00430EEF">
      <w:pPr>
        <w:pStyle w:val="Heading1"/>
        <w:rPr>
          <w:lang w:val="en-GB"/>
        </w:rPr>
      </w:pPr>
      <w:r>
        <w:rPr>
          <w:lang w:val="en-GB"/>
        </w:rPr>
        <w:t xml:space="preserve">LECTURE 1: </w:t>
      </w:r>
      <w:r w:rsidR="00430EEF">
        <w:rPr>
          <w:lang w:val="en-GB"/>
        </w:rPr>
        <w:t xml:space="preserve">String searching Algorithms </w:t>
      </w:r>
    </w:p>
    <w:p w14:paraId="1E0A37BC" w14:textId="5C57207B" w:rsidR="00430EEF" w:rsidRPr="00430EEF" w:rsidRDefault="00430EEF" w:rsidP="00430EEF">
      <w:pPr>
        <w:rPr>
          <w:lang w:eastAsia="ja-JP"/>
        </w:rPr>
      </w:pPr>
      <w:r>
        <w:rPr>
          <w:lang w:eastAsia="ja-JP"/>
        </w:rPr>
        <w:t xml:space="preserve">String searching algorithms are important class of string algorithms that try to find a place where one or several strings (also called patterns) are found within a larger searched text (string). </w:t>
      </w:r>
    </w:p>
    <w:p w14:paraId="73BE0338" w14:textId="18C63D51" w:rsidR="009607FE" w:rsidRDefault="00430EEF" w:rsidP="003A2991">
      <w:pPr>
        <w:rPr>
          <w:rFonts w:eastAsia="Times New Roman"/>
        </w:rPr>
      </w:pPr>
      <w:r>
        <w:rPr>
          <w:rFonts w:eastAsia="Times New Roman"/>
          <w:noProof/>
        </w:rPr>
        <w:drawing>
          <wp:anchor distT="0" distB="0" distL="114300" distR="114300" simplePos="0" relativeHeight="251696128" behindDoc="0" locked="0" layoutInCell="1" allowOverlap="1" wp14:anchorId="01139853" wp14:editId="61CFD419">
            <wp:simplePos x="0" y="0"/>
            <wp:positionH relativeFrom="column">
              <wp:posOffset>714375</wp:posOffset>
            </wp:positionH>
            <wp:positionV relativeFrom="paragraph">
              <wp:posOffset>65405</wp:posOffset>
            </wp:positionV>
            <wp:extent cx="3638550" cy="2698750"/>
            <wp:effectExtent l="0" t="0" r="0" b="635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8550" cy="2698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8E6A29" w14:textId="435E9038" w:rsidR="009607FE" w:rsidRDefault="009607FE" w:rsidP="003A2991">
      <w:pPr>
        <w:rPr>
          <w:rFonts w:eastAsia="Times New Roman"/>
        </w:rPr>
      </w:pPr>
    </w:p>
    <w:p w14:paraId="018B999D" w14:textId="24EDBCF4" w:rsidR="009607FE" w:rsidRDefault="009607FE" w:rsidP="003A2991">
      <w:pPr>
        <w:rPr>
          <w:rFonts w:eastAsia="Times New Roman"/>
        </w:rPr>
      </w:pPr>
    </w:p>
    <w:p w14:paraId="6390D308" w14:textId="58FCBD0D" w:rsidR="009607FE" w:rsidRDefault="009607FE" w:rsidP="003A2991">
      <w:pPr>
        <w:rPr>
          <w:rFonts w:eastAsia="Times New Roman"/>
        </w:rPr>
      </w:pPr>
    </w:p>
    <w:p w14:paraId="45FCC02F" w14:textId="1093FFBA" w:rsidR="009607FE" w:rsidRDefault="009607FE" w:rsidP="003A2991">
      <w:pPr>
        <w:rPr>
          <w:rFonts w:eastAsia="Times New Roman"/>
        </w:rPr>
      </w:pPr>
    </w:p>
    <w:p w14:paraId="0C65AE0F" w14:textId="0E03F475" w:rsidR="009607FE" w:rsidRDefault="009607FE" w:rsidP="003A2991">
      <w:pPr>
        <w:rPr>
          <w:rFonts w:eastAsia="Times New Roman"/>
        </w:rPr>
      </w:pPr>
    </w:p>
    <w:p w14:paraId="33D326E7" w14:textId="77777777" w:rsidR="009607FE" w:rsidRDefault="009607FE" w:rsidP="003A2991">
      <w:pPr>
        <w:rPr>
          <w:rFonts w:eastAsia="Times New Roman"/>
        </w:rPr>
      </w:pPr>
    </w:p>
    <w:p w14:paraId="46884143" w14:textId="77777777" w:rsidR="009607FE" w:rsidRDefault="009607FE" w:rsidP="003A2991">
      <w:pPr>
        <w:rPr>
          <w:rFonts w:eastAsia="Times New Roman"/>
        </w:rPr>
      </w:pPr>
    </w:p>
    <w:p w14:paraId="743C7CE8" w14:textId="2DFC62F6" w:rsidR="009607FE" w:rsidRDefault="009607FE" w:rsidP="003A2991">
      <w:pPr>
        <w:rPr>
          <w:rFonts w:eastAsia="Times New Roman"/>
        </w:rPr>
      </w:pPr>
    </w:p>
    <w:p w14:paraId="4F90BAC1" w14:textId="2A609264" w:rsidR="009607FE" w:rsidRDefault="009607FE" w:rsidP="003A2991">
      <w:pPr>
        <w:rPr>
          <w:rFonts w:eastAsia="Times New Roman"/>
        </w:rPr>
      </w:pPr>
    </w:p>
    <w:p w14:paraId="7E595C4B" w14:textId="77777777" w:rsidR="009607FE" w:rsidRDefault="009607FE" w:rsidP="003A2991">
      <w:pPr>
        <w:rPr>
          <w:rFonts w:eastAsia="Times New Roman"/>
        </w:rPr>
      </w:pPr>
    </w:p>
    <w:p w14:paraId="4536B5D0" w14:textId="77777777" w:rsidR="009607FE" w:rsidRDefault="009607FE" w:rsidP="003A2991">
      <w:pPr>
        <w:rPr>
          <w:rFonts w:eastAsia="Times New Roman"/>
        </w:rPr>
      </w:pPr>
    </w:p>
    <w:p w14:paraId="5EE9BD1C" w14:textId="20868E26" w:rsidR="009607FE" w:rsidRDefault="009607FE" w:rsidP="003A2991">
      <w:pPr>
        <w:rPr>
          <w:rFonts w:eastAsia="Times New Roman"/>
        </w:rPr>
      </w:pPr>
    </w:p>
    <w:p w14:paraId="567C028D" w14:textId="76E351E5" w:rsidR="009607FE" w:rsidRDefault="009607FE" w:rsidP="003A2991">
      <w:pPr>
        <w:rPr>
          <w:rFonts w:eastAsia="Times New Roman"/>
        </w:rPr>
      </w:pPr>
    </w:p>
    <w:p w14:paraId="6E7AB9EE" w14:textId="4F2C9D93" w:rsidR="009607FE" w:rsidRDefault="009607FE" w:rsidP="003A2991">
      <w:pPr>
        <w:rPr>
          <w:rFonts w:eastAsia="Times New Roman"/>
        </w:rPr>
      </w:pPr>
    </w:p>
    <w:p w14:paraId="4B4C4C2D" w14:textId="082B0F7E" w:rsidR="00175662" w:rsidRDefault="00175662" w:rsidP="003A2991">
      <w:pPr>
        <w:rPr>
          <w:rFonts w:eastAsia="Times New Roman"/>
        </w:rPr>
      </w:pPr>
    </w:p>
    <w:p w14:paraId="76FDF7B0" w14:textId="5877484A" w:rsidR="00430EEF" w:rsidRDefault="00430EEF" w:rsidP="003A2991">
      <w:pPr>
        <w:rPr>
          <w:rFonts w:eastAsia="Times New Roman"/>
        </w:rPr>
      </w:pPr>
    </w:p>
    <w:p w14:paraId="731D2622" w14:textId="5391F8C1" w:rsidR="00430EEF" w:rsidRDefault="00430EEF" w:rsidP="003A2991">
      <w:pPr>
        <w:rPr>
          <w:rFonts w:eastAsia="Times New Roman"/>
          <w:b/>
          <w:u w:val="single"/>
        </w:rPr>
      </w:pPr>
      <w:r>
        <w:rPr>
          <w:rFonts w:eastAsia="Times New Roman"/>
          <w:b/>
          <w:u w:val="single"/>
        </w:rPr>
        <w:t xml:space="preserve">Native (Brute-Force) Algorithm </w:t>
      </w:r>
    </w:p>
    <w:p w14:paraId="2200F987" w14:textId="1A717BB9" w:rsidR="00430EEF" w:rsidRDefault="00430EEF" w:rsidP="003A2991">
      <w:pPr>
        <w:rPr>
          <w:rFonts w:eastAsia="Times New Roman"/>
          <w:b/>
          <w:u w:val="single"/>
        </w:rPr>
      </w:pPr>
    </w:p>
    <w:p w14:paraId="0EA42D38" w14:textId="5F0F43CC" w:rsidR="00430EEF" w:rsidRDefault="00430EEF" w:rsidP="003A2991">
      <w:pPr>
        <w:rPr>
          <w:rFonts w:eastAsia="Times New Roman"/>
        </w:rPr>
      </w:pPr>
      <w:r>
        <w:rPr>
          <w:rFonts w:eastAsia="Times New Roman"/>
        </w:rPr>
        <w:t xml:space="preserve">Steps: </w:t>
      </w:r>
    </w:p>
    <w:p w14:paraId="67A8C365" w14:textId="505CF52C" w:rsidR="00430EEF" w:rsidRDefault="00430EEF" w:rsidP="003A2991">
      <w:pPr>
        <w:rPr>
          <w:rFonts w:eastAsia="Times New Roman"/>
        </w:rPr>
      </w:pPr>
    </w:p>
    <w:p w14:paraId="19368003" w14:textId="0F6A6543" w:rsidR="00430EEF" w:rsidRDefault="00430EEF" w:rsidP="00D23D67">
      <w:pPr>
        <w:pStyle w:val="ListParagraph"/>
        <w:numPr>
          <w:ilvl w:val="0"/>
          <w:numId w:val="41"/>
        </w:numPr>
        <w:rPr>
          <w:rFonts w:eastAsia="Times New Roman"/>
        </w:rPr>
      </w:pPr>
      <w:r>
        <w:rPr>
          <w:rFonts w:eastAsia="Times New Roman"/>
        </w:rPr>
        <w:t xml:space="preserve">Pick the first m consecutive symbols s. If they equal </w:t>
      </w:r>
      <w:proofErr w:type="spellStart"/>
      <w:r>
        <w:rPr>
          <w:rFonts w:eastAsia="Times New Roman"/>
        </w:rPr>
        <w:t>to p</w:t>
      </w:r>
      <w:proofErr w:type="spellEnd"/>
      <w:r>
        <w:rPr>
          <w:rFonts w:eastAsia="Times New Roman"/>
        </w:rPr>
        <w:t xml:space="preserve"> then we found p otherwise go to Step 2 </w:t>
      </w:r>
    </w:p>
    <w:p w14:paraId="7FBB6DB0" w14:textId="7D09230D" w:rsidR="00430EEF" w:rsidRDefault="00430EEF" w:rsidP="00D23D67">
      <w:pPr>
        <w:pStyle w:val="ListParagraph"/>
        <w:numPr>
          <w:ilvl w:val="0"/>
          <w:numId w:val="41"/>
        </w:numPr>
        <w:rPr>
          <w:rFonts w:eastAsia="Times New Roman"/>
        </w:rPr>
      </w:pPr>
      <w:r>
        <w:rPr>
          <w:rFonts w:eastAsia="Times New Roman"/>
        </w:rPr>
        <w:t xml:space="preserve">Pick m consecutive symbols s starting from the second symbol. If they are equal </w:t>
      </w:r>
      <w:proofErr w:type="spellStart"/>
      <w:r>
        <w:rPr>
          <w:rFonts w:eastAsia="Times New Roman"/>
        </w:rPr>
        <w:t>to p</w:t>
      </w:r>
      <w:proofErr w:type="spellEnd"/>
      <w:r>
        <w:rPr>
          <w:rFonts w:eastAsia="Times New Roman"/>
        </w:rPr>
        <w:t xml:space="preserve"> then we found p otherwise go to Step 3. </w:t>
      </w:r>
    </w:p>
    <w:p w14:paraId="629297DE" w14:textId="6A4FF6B0" w:rsidR="00430EEF" w:rsidRDefault="00430EEF" w:rsidP="00D23D67">
      <w:pPr>
        <w:pStyle w:val="ListParagraph"/>
        <w:numPr>
          <w:ilvl w:val="0"/>
          <w:numId w:val="41"/>
        </w:numPr>
        <w:rPr>
          <w:rFonts w:eastAsia="Times New Roman"/>
        </w:rPr>
      </w:pPr>
      <w:r>
        <w:rPr>
          <w:rFonts w:eastAsia="Times New Roman"/>
        </w:rPr>
        <w:t>….</w:t>
      </w:r>
    </w:p>
    <w:p w14:paraId="18B79F0C" w14:textId="2E5E1E1A" w:rsidR="00430EEF" w:rsidRDefault="00430EEF" w:rsidP="00D23D67">
      <w:pPr>
        <w:pStyle w:val="ListParagraph"/>
        <w:numPr>
          <w:ilvl w:val="0"/>
          <w:numId w:val="41"/>
        </w:numPr>
        <w:rPr>
          <w:rFonts w:eastAsia="Times New Roman"/>
        </w:rPr>
      </w:pPr>
      <w:r>
        <w:rPr>
          <w:rFonts w:eastAsia="Times New Roman"/>
        </w:rPr>
        <w:t xml:space="preserve">Pick m consecutive symbols of s starting from the </w:t>
      </w:r>
      <w:proofErr w:type="spellStart"/>
      <w:r>
        <w:rPr>
          <w:rFonts w:eastAsia="Times New Roman"/>
        </w:rPr>
        <w:t>ith</w:t>
      </w:r>
      <w:proofErr w:type="spellEnd"/>
      <w:r>
        <w:rPr>
          <w:rFonts w:eastAsia="Times New Roman"/>
        </w:rPr>
        <w:t xml:space="preserve"> symbol. If they equal </w:t>
      </w:r>
      <w:proofErr w:type="spellStart"/>
      <w:r>
        <w:rPr>
          <w:rFonts w:eastAsia="Times New Roman"/>
        </w:rPr>
        <w:t>to p</w:t>
      </w:r>
      <w:proofErr w:type="spellEnd"/>
      <w:r>
        <w:rPr>
          <w:rFonts w:eastAsia="Times New Roman"/>
        </w:rPr>
        <w:t xml:space="preserve"> then we found p otherwise go to next step. </w:t>
      </w:r>
    </w:p>
    <w:p w14:paraId="6BB5977F" w14:textId="0E11E326" w:rsidR="00430EEF" w:rsidRDefault="00430EEF" w:rsidP="00D23D67">
      <w:pPr>
        <w:pStyle w:val="ListParagraph"/>
        <w:numPr>
          <w:ilvl w:val="0"/>
          <w:numId w:val="41"/>
        </w:numPr>
        <w:rPr>
          <w:rFonts w:eastAsia="Times New Roman"/>
        </w:rPr>
      </w:pPr>
      <w:r>
        <w:rPr>
          <w:rFonts w:eastAsia="Times New Roman"/>
        </w:rPr>
        <w:t xml:space="preserve">Pick m last consecutive symbols of s. If they equal </w:t>
      </w:r>
      <w:proofErr w:type="spellStart"/>
      <w:r>
        <w:rPr>
          <w:rFonts w:eastAsia="Times New Roman"/>
        </w:rPr>
        <w:t>to p</w:t>
      </w:r>
      <w:proofErr w:type="spellEnd"/>
      <w:r>
        <w:rPr>
          <w:rFonts w:eastAsia="Times New Roman"/>
        </w:rPr>
        <w:t xml:space="preserve"> then we found p otherwise p is not in the string s. </w:t>
      </w:r>
    </w:p>
    <w:p w14:paraId="55EB9BF5" w14:textId="642E5144" w:rsidR="005B2368" w:rsidRDefault="005B2368" w:rsidP="00D23D67">
      <w:pPr>
        <w:pStyle w:val="ListParagraph"/>
        <w:numPr>
          <w:ilvl w:val="0"/>
          <w:numId w:val="41"/>
        </w:numPr>
        <w:rPr>
          <w:rFonts w:eastAsia="Times New Roman"/>
        </w:rPr>
      </w:pPr>
      <w:r>
        <w:rPr>
          <w:rFonts w:eastAsia="Times New Roman"/>
        </w:rPr>
        <w:t xml:space="preserve">The running time is </w:t>
      </w:r>
      <w:r w:rsidR="00CE2DF6">
        <w:rPr>
          <w:rFonts w:eastAsia="Times New Roman"/>
        </w:rPr>
        <w:t>O (</w:t>
      </w:r>
      <w:proofErr w:type="gramStart"/>
      <w:r>
        <w:rPr>
          <w:rFonts w:eastAsia="Times New Roman"/>
        </w:rPr>
        <w:t>m(</w:t>
      </w:r>
      <w:proofErr w:type="gramEnd"/>
      <w:r>
        <w:rPr>
          <w:rFonts w:eastAsia="Times New Roman"/>
        </w:rPr>
        <w:t xml:space="preserve">n-m + 1)) </w:t>
      </w:r>
    </w:p>
    <w:p w14:paraId="4FE4E22B" w14:textId="15B14048" w:rsidR="005B2368" w:rsidRDefault="005B2368" w:rsidP="005B2368">
      <w:pPr>
        <w:rPr>
          <w:rFonts w:eastAsia="Times New Roman"/>
        </w:rPr>
      </w:pPr>
    </w:p>
    <w:p w14:paraId="4BFBB9BC" w14:textId="13114840" w:rsidR="005B2368" w:rsidRDefault="005B2368" w:rsidP="005B2368">
      <w:pPr>
        <w:rPr>
          <w:rFonts w:eastAsia="Times New Roman"/>
        </w:rPr>
      </w:pPr>
    </w:p>
    <w:p w14:paraId="63298EB2" w14:textId="24698B58" w:rsidR="005B2368" w:rsidRDefault="005B2368" w:rsidP="005B2368">
      <w:pPr>
        <w:rPr>
          <w:rFonts w:eastAsia="Times New Roman"/>
          <w:b/>
          <w:u w:val="single"/>
        </w:rPr>
      </w:pPr>
      <w:r>
        <w:rPr>
          <w:rFonts w:eastAsia="Times New Roman"/>
          <w:b/>
          <w:u w:val="single"/>
        </w:rPr>
        <w:t xml:space="preserve">Knuth-Morris-Pratt Algorithm: Pre-processing Phase </w:t>
      </w:r>
    </w:p>
    <w:p w14:paraId="00137807" w14:textId="05F05BD8" w:rsidR="005B2368" w:rsidRDefault="005B2368" w:rsidP="005B2368">
      <w:pPr>
        <w:rPr>
          <w:rFonts w:eastAsia="Times New Roman"/>
          <w:b/>
          <w:u w:val="single"/>
        </w:rPr>
      </w:pPr>
    </w:p>
    <w:p w14:paraId="7C909D64" w14:textId="77777777" w:rsidR="005B2368" w:rsidRDefault="005B2368" w:rsidP="00D23D67">
      <w:pPr>
        <w:pStyle w:val="ListParagraph"/>
        <w:numPr>
          <w:ilvl w:val="0"/>
          <w:numId w:val="42"/>
        </w:numPr>
        <w:rPr>
          <w:rFonts w:eastAsia="Times New Roman"/>
        </w:rPr>
      </w:pPr>
      <w:r>
        <w:rPr>
          <w:rFonts w:eastAsia="Times New Roman"/>
        </w:rPr>
        <w:t>A proper prefix of p is a prefix which is different from p.</w:t>
      </w:r>
    </w:p>
    <w:p w14:paraId="05961518" w14:textId="66E28A3A" w:rsidR="005B2368" w:rsidRDefault="005B2368" w:rsidP="00D23D67">
      <w:pPr>
        <w:pStyle w:val="ListParagraph"/>
        <w:numPr>
          <w:ilvl w:val="1"/>
          <w:numId w:val="42"/>
        </w:numPr>
        <w:rPr>
          <w:rFonts w:eastAsia="Times New Roman"/>
        </w:rPr>
      </w:pPr>
      <w:r>
        <w:rPr>
          <w:rFonts w:eastAsia="Times New Roman"/>
        </w:rPr>
        <w:t xml:space="preserve">Proper prefix of ABCD are empty, A, AB, ABC </w:t>
      </w:r>
    </w:p>
    <w:p w14:paraId="1BDDB634" w14:textId="3912F2BB" w:rsidR="00CE2DF6" w:rsidRDefault="00CE2DF6" w:rsidP="00D23D67">
      <w:pPr>
        <w:pStyle w:val="ListParagraph"/>
        <w:numPr>
          <w:ilvl w:val="1"/>
          <w:numId w:val="42"/>
        </w:numPr>
        <w:rPr>
          <w:rFonts w:eastAsia="Times New Roman"/>
        </w:rPr>
      </w:pPr>
      <w:r>
        <w:rPr>
          <w:rFonts w:eastAsia="Times New Roman"/>
        </w:rPr>
        <w:t xml:space="preserve">Everything except the whole word </w:t>
      </w:r>
    </w:p>
    <w:p w14:paraId="6499AA23" w14:textId="77777777" w:rsidR="005B2368" w:rsidRDefault="005B2368" w:rsidP="00D23D67">
      <w:pPr>
        <w:pStyle w:val="ListParagraph"/>
        <w:numPr>
          <w:ilvl w:val="0"/>
          <w:numId w:val="42"/>
        </w:numPr>
        <w:rPr>
          <w:rFonts w:eastAsia="Times New Roman"/>
        </w:rPr>
      </w:pPr>
      <w:r>
        <w:rPr>
          <w:rFonts w:eastAsia="Times New Roman"/>
        </w:rPr>
        <w:lastRenderedPageBreak/>
        <w:t>The border of p is the largest proper prefix and a suffix of p</w:t>
      </w:r>
    </w:p>
    <w:p w14:paraId="540D60B1" w14:textId="77777777" w:rsidR="005B2368" w:rsidRDefault="005B2368" w:rsidP="00D23D67">
      <w:pPr>
        <w:pStyle w:val="ListParagraph"/>
        <w:numPr>
          <w:ilvl w:val="1"/>
          <w:numId w:val="42"/>
        </w:numPr>
        <w:rPr>
          <w:rFonts w:eastAsia="Times New Roman"/>
        </w:rPr>
      </w:pPr>
      <w:r>
        <w:rPr>
          <w:rFonts w:eastAsia="Times New Roman"/>
        </w:rPr>
        <w:t xml:space="preserve">The border of 101010 is 1010 </w:t>
      </w:r>
    </w:p>
    <w:p w14:paraId="710022E4" w14:textId="4AFCD05C" w:rsidR="005B2368" w:rsidRPr="005B2368" w:rsidRDefault="005B2368" w:rsidP="00D23D67">
      <w:pPr>
        <w:pStyle w:val="ListParagraph"/>
        <w:numPr>
          <w:ilvl w:val="1"/>
          <w:numId w:val="42"/>
        </w:numPr>
        <w:rPr>
          <w:rFonts w:eastAsia="Times New Roman"/>
        </w:rPr>
      </w:pPr>
      <w:r>
        <w:rPr>
          <w:rFonts w:eastAsia="Times New Roman"/>
        </w:rPr>
        <w:t xml:space="preserve">The border of ABCCCCCCAB is AB </w:t>
      </w:r>
    </w:p>
    <w:p w14:paraId="0865F62B" w14:textId="38786183" w:rsidR="005B2368" w:rsidRDefault="005B2368" w:rsidP="00D23D67">
      <w:pPr>
        <w:pStyle w:val="ListParagraph"/>
        <w:numPr>
          <w:ilvl w:val="0"/>
          <w:numId w:val="42"/>
        </w:numPr>
        <w:rPr>
          <w:rFonts w:eastAsia="Times New Roman"/>
        </w:rPr>
      </w:pPr>
      <w:r>
        <w:rPr>
          <w:rFonts w:eastAsia="Times New Roman"/>
        </w:rPr>
        <w:t>Whenever we detect a mismatch (after some matches), we already know some of the characters in the text of next window</w:t>
      </w:r>
    </w:p>
    <w:p w14:paraId="7D41AD09" w14:textId="6FE89633" w:rsidR="005B2368" w:rsidRPr="005B2368" w:rsidRDefault="005B2368" w:rsidP="00D23D67">
      <w:pPr>
        <w:pStyle w:val="ListParagraph"/>
        <w:numPr>
          <w:ilvl w:val="1"/>
          <w:numId w:val="42"/>
        </w:numPr>
        <w:rPr>
          <w:rFonts w:eastAsia="Times New Roman"/>
        </w:rPr>
      </w:pPr>
      <w:r>
        <w:rPr>
          <w:rFonts w:eastAsia="Times New Roman"/>
        </w:rPr>
        <w:t xml:space="preserve">We take advantage of this information to avoid matching the characters that we know will anyway match. </w:t>
      </w:r>
    </w:p>
    <w:p w14:paraId="539C0FE5" w14:textId="55C46F28" w:rsidR="005B2368" w:rsidRDefault="00CE2DF6" w:rsidP="005B2368">
      <w:pPr>
        <w:rPr>
          <w:rFonts w:eastAsia="Times New Roman"/>
          <w:b/>
          <w:u w:val="single"/>
        </w:rPr>
      </w:pPr>
      <w:r>
        <w:rPr>
          <w:rFonts w:eastAsia="Times New Roman"/>
          <w:noProof/>
        </w:rPr>
        <w:drawing>
          <wp:anchor distT="0" distB="0" distL="114300" distR="114300" simplePos="0" relativeHeight="251697152" behindDoc="0" locked="0" layoutInCell="1" allowOverlap="1" wp14:anchorId="599F6C63" wp14:editId="7FE309F9">
            <wp:simplePos x="0" y="0"/>
            <wp:positionH relativeFrom="column">
              <wp:posOffset>809625</wp:posOffset>
            </wp:positionH>
            <wp:positionV relativeFrom="paragraph">
              <wp:posOffset>75565</wp:posOffset>
            </wp:positionV>
            <wp:extent cx="3524250" cy="26098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609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0D88C2" w14:textId="7AFFE3C0" w:rsidR="005B2368" w:rsidRDefault="005B2368" w:rsidP="005B2368">
      <w:pPr>
        <w:rPr>
          <w:rFonts w:eastAsia="Times New Roman"/>
        </w:rPr>
      </w:pPr>
    </w:p>
    <w:p w14:paraId="27B3BAD5" w14:textId="0BCC992E" w:rsidR="00CE2DF6" w:rsidRDefault="00CE2DF6" w:rsidP="005B2368">
      <w:pPr>
        <w:rPr>
          <w:rFonts w:eastAsia="Times New Roman"/>
        </w:rPr>
      </w:pPr>
    </w:p>
    <w:p w14:paraId="431D2372" w14:textId="4FE5ACEC" w:rsidR="00CE2DF6" w:rsidRDefault="00CE2DF6" w:rsidP="005B2368">
      <w:pPr>
        <w:rPr>
          <w:rFonts w:eastAsia="Times New Roman"/>
        </w:rPr>
      </w:pPr>
    </w:p>
    <w:p w14:paraId="3927B1C7" w14:textId="42DBE32E" w:rsidR="00CE2DF6" w:rsidRDefault="00CE2DF6" w:rsidP="005B2368">
      <w:pPr>
        <w:rPr>
          <w:rFonts w:eastAsia="Times New Roman"/>
        </w:rPr>
      </w:pPr>
    </w:p>
    <w:p w14:paraId="08A724EB" w14:textId="0F40109C" w:rsidR="00CE2DF6" w:rsidRDefault="00CE2DF6" w:rsidP="005B2368">
      <w:pPr>
        <w:rPr>
          <w:rFonts w:eastAsia="Times New Roman"/>
        </w:rPr>
      </w:pPr>
    </w:p>
    <w:p w14:paraId="27C9DDDB" w14:textId="0650E258" w:rsidR="00CE2DF6" w:rsidRDefault="00CE2DF6" w:rsidP="005B2368">
      <w:pPr>
        <w:rPr>
          <w:rFonts w:eastAsia="Times New Roman"/>
        </w:rPr>
      </w:pPr>
    </w:p>
    <w:p w14:paraId="6807FDE4" w14:textId="15A40F50" w:rsidR="00CE2DF6" w:rsidRDefault="00CE2DF6" w:rsidP="005B2368">
      <w:pPr>
        <w:rPr>
          <w:rFonts w:eastAsia="Times New Roman"/>
        </w:rPr>
      </w:pPr>
    </w:p>
    <w:p w14:paraId="51EC30BA" w14:textId="6D16200A" w:rsidR="00CE2DF6" w:rsidRDefault="00CE2DF6" w:rsidP="005B2368">
      <w:pPr>
        <w:rPr>
          <w:rFonts w:eastAsia="Times New Roman"/>
        </w:rPr>
      </w:pPr>
    </w:p>
    <w:p w14:paraId="04D822FC" w14:textId="72C2E10E" w:rsidR="00CE2DF6" w:rsidRDefault="00CE2DF6" w:rsidP="005B2368">
      <w:pPr>
        <w:rPr>
          <w:rFonts w:eastAsia="Times New Roman"/>
        </w:rPr>
      </w:pPr>
    </w:p>
    <w:p w14:paraId="3940C92D" w14:textId="05729D31" w:rsidR="00CE2DF6" w:rsidRDefault="00CE2DF6" w:rsidP="005B2368">
      <w:pPr>
        <w:rPr>
          <w:rFonts w:eastAsia="Times New Roman"/>
        </w:rPr>
      </w:pPr>
    </w:p>
    <w:p w14:paraId="19050C1D" w14:textId="71AE678F" w:rsidR="00CE2DF6" w:rsidRDefault="00CE2DF6" w:rsidP="005B2368">
      <w:pPr>
        <w:rPr>
          <w:rFonts w:eastAsia="Times New Roman"/>
        </w:rPr>
      </w:pPr>
    </w:p>
    <w:p w14:paraId="4AC7CD8A" w14:textId="6E24F2E2" w:rsidR="00CE2DF6" w:rsidRDefault="00CE2DF6" w:rsidP="005B2368">
      <w:pPr>
        <w:rPr>
          <w:rFonts w:eastAsia="Times New Roman"/>
        </w:rPr>
      </w:pPr>
    </w:p>
    <w:p w14:paraId="1A86BA72" w14:textId="3DAB6215" w:rsidR="00CE2DF6" w:rsidRDefault="00CE2DF6" w:rsidP="005B2368">
      <w:pPr>
        <w:rPr>
          <w:rFonts w:eastAsia="Times New Roman"/>
        </w:rPr>
      </w:pPr>
    </w:p>
    <w:p w14:paraId="72DEA215" w14:textId="61FCF364" w:rsidR="00CE2DF6" w:rsidRDefault="00CE2DF6" w:rsidP="005B2368">
      <w:pPr>
        <w:rPr>
          <w:rFonts w:eastAsia="Times New Roman"/>
        </w:rPr>
      </w:pPr>
    </w:p>
    <w:p w14:paraId="40123598" w14:textId="159EE223" w:rsidR="00CE2DF6" w:rsidRDefault="00CE2DF6" w:rsidP="005B2368">
      <w:pPr>
        <w:rPr>
          <w:rFonts w:eastAsia="Times New Roman"/>
        </w:rPr>
      </w:pPr>
    </w:p>
    <w:p w14:paraId="0B560AFF" w14:textId="7EF0878A" w:rsidR="00CE2DF6" w:rsidRDefault="00CE2DF6" w:rsidP="005B2368">
      <w:pPr>
        <w:rPr>
          <w:rFonts w:eastAsia="Times New Roman"/>
        </w:rPr>
      </w:pPr>
    </w:p>
    <w:p w14:paraId="6C8CAE18" w14:textId="6BFFBD63" w:rsidR="00CE2DF6" w:rsidRDefault="00CE2DF6" w:rsidP="005B2368">
      <w:pPr>
        <w:rPr>
          <w:rFonts w:eastAsia="Times New Roman"/>
        </w:rPr>
      </w:pPr>
    </w:p>
    <w:p w14:paraId="4D1163BE" w14:textId="2F2C55B4" w:rsidR="00CE2DF6" w:rsidRDefault="00CE2DF6" w:rsidP="005B2368">
      <w:pPr>
        <w:rPr>
          <w:rFonts w:eastAsia="Times New Roman"/>
        </w:rPr>
      </w:pPr>
    </w:p>
    <w:p w14:paraId="52E0A086" w14:textId="0E7B0F1F" w:rsidR="00CE2DF6" w:rsidRDefault="00CE2DF6" w:rsidP="005B2368">
      <w:pPr>
        <w:rPr>
          <w:rFonts w:eastAsia="Times New Roman"/>
        </w:rPr>
      </w:pPr>
    </w:p>
    <w:p w14:paraId="35C9673C" w14:textId="6B80D0B3" w:rsidR="00CE2DF6" w:rsidRDefault="00CE2DF6" w:rsidP="00CE2DF6">
      <w:pPr>
        <w:pStyle w:val="Heading1"/>
        <w:rPr>
          <w:lang w:val="en-GB"/>
        </w:rPr>
      </w:pPr>
      <w:r>
        <w:rPr>
          <w:lang w:val="en-GB"/>
        </w:rPr>
        <w:t xml:space="preserve">LECTURE 2: String searching Algorithms </w:t>
      </w:r>
    </w:p>
    <w:p w14:paraId="21FFD4F5" w14:textId="462EA9E0" w:rsidR="00CE2DF6" w:rsidRDefault="00CE2DF6" w:rsidP="00CE2DF6">
      <w:pPr>
        <w:rPr>
          <w:b/>
          <w:u w:val="single"/>
          <w:lang w:eastAsia="ja-JP"/>
        </w:rPr>
      </w:pPr>
      <w:r>
        <w:rPr>
          <w:b/>
          <w:u w:val="single"/>
          <w:lang w:eastAsia="ja-JP"/>
        </w:rPr>
        <w:t>KNP Algorithm</w:t>
      </w:r>
    </w:p>
    <w:p w14:paraId="0737E054" w14:textId="05A5A3DA" w:rsidR="00CE2DF6" w:rsidRDefault="00CE2DF6" w:rsidP="00CE2DF6">
      <w:pPr>
        <w:rPr>
          <w:rFonts w:eastAsia="Times New Roman"/>
          <w:b/>
          <w:u w:val="single"/>
        </w:rPr>
      </w:pPr>
    </w:p>
    <w:p w14:paraId="3E8B918D" w14:textId="313BAC92" w:rsidR="00CE2DF6" w:rsidRDefault="00CE2DF6" w:rsidP="00D23D67">
      <w:pPr>
        <w:pStyle w:val="ListParagraph"/>
        <w:numPr>
          <w:ilvl w:val="0"/>
          <w:numId w:val="43"/>
        </w:numPr>
        <w:rPr>
          <w:rFonts w:eastAsia="Times New Roman"/>
        </w:rPr>
      </w:pPr>
      <w:r>
        <w:rPr>
          <w:rFonts w:eastAsia="Times New Roman"/>
        </w:rPr>
        <w:t xml:space="preserve">Pre-processing phase time complexity is in O(m) </w:t>
      </w:r>
    </w:p>
    <w:p w14:paraId="04E7FF7E" w14:textId="658FE84C" w:rsidR="00CE2DF6" w:rsidRDefault="00CE2DF6" w:rsidP="00D23D67">
      <w:pPr>
        <w:pStyle w:val="ListParagraph"/>
        <w:numPr>
          <w:ilvl w:val="0"/>
          <w:numId w:val="43"/>
        </w:numPr>
        <w:rPr>
          <w:rFonts w:eastAsia="Times New Roman"/>
        </w:rPr>
      </w:pPr>
      <w:r>
        <w:rPr>
          <w:rFonts w:eastAsia="Times New Roman"/>
        </w:rPr>
        <w:t>Searching phase is O</w:t>
      </w:r>
      <w:r w:rsidR="00E178C5">
        <w:rPr>
          <w:rFonts w:eastAsia="Times New Roman"/>
        </w:rPr>
        <w:t xml:space="preserve"> </w:t>
      </w:r>
      <w:r>
        <w:rPr>
          <w:rFonts w:eastAsia="Times New Roman"/>
        </w:rPr>
        <w:t xml:space="preserve">(n) time complexity (independent from the alphabet size) </w:t>
      </w:r>
    </w:p>
    <w:p w14:paraId="684FB92D" w14:textId="248884E9" w:rsidR="00CE2DF6" w:rsidRDefault="00CE2DF6" w:rsidP="00D23D67">
      <w:pPr>
        <w:pStyle w:val="ListParagraph"/>
        <w:numPr>
          <w:ilvl w:val="0"/>
          <w:numId w:val="43"/>
        </w:numPr>
        <w:rPr>
          <w:rFonts w:eastAsia="Times New Roman"/>
        </w:rPr>
      </w:pPr>
      <w:r>
        <w:rPr>
          <w:rFonts w:eastAsia="Times New Roman"/>
        </w:rPr>
        <w:t xml:space="preserve">The total time is in O (m + n) </w:t>
      </w:r>
    </w:p>
    <w:p w14:paraId="245F95F2" w14:textId="2102F536" w:rsidR="00CE2DF6" w:rsidRDefault="00CE2DF6" w:rsidP="00CE2DF6">
      <w:pPr>
        <w:rPr>
          <w:rFonts w:eastAsia="Times New Roman"/>
        </w:rPr>
      </w:pPr>
    </w:p>
    <w:p w14:paraId="0985E02D" w14:textId="269D6BA1" w:rsidR="00CE2DF6" w:rsidRDefault="00CE2DF6" w:rsidP="00CE2DF6">
      <w:pPr>
        <w:rPr>
          <w:rFonts w:eastAsia="Times New Roman"/>
        </w:rPr>
      </w:pPr>
      <w:r>
        <w:rPr>
          <w:rFonts w:eastAsia="Times New Roman"/>
        </w:rPr>
        <w:t xml:space="preserve">This lecture just contained plenty of examples. Can go back to it to double check. </w:t>
      </w:r>
    </w:p>
    <w:p w14:paraId="0036D117" w14:textId="52000B6A" w:rsidR="00CE2DF6" w:rsidRDefault="00CE2DF6" w:rsidP="00CE2DF6">
      <w:pPr>
        <w:rPr>
          <w:rFonts w:eastAsia="Times New Roman"/>
        </w:rPr>
      </w:pPr>
    </w:p>
    <w:p w14:paraId="30B81764" w14:textId="38F0FDF2" w:rsidR="00CE2DF6" w:rsidRDefault="00CE2DF6" w:rsidP="00CE2DF6">
      <w:pPr>
        <w:pStyle w:val="Heading1"/>
        <w:rPr>
          <w:lang w:val="en-GB"/>
        </w:rPr>
      </w:pPr>
      <w:r>
        <w:rPr>
          <w:lang w:val="en-GB"/>
        </w:rPr>
        <w:t xml:space="preserve">LECTURE 3: String searching Algorithms </w:t>
      </w:r>
    </w:p>
    <w:p w14:paraId="216626AE" w14:textId="11E01AED" w:rsidR="00CE2DF6" w:rsidRDefault="00CE2DF6" w:rsidP="00CE2DF6">
      <w:pPr>
        <w:rPr>
          <w:b/>
          <w:u w:val="single"/>
          <w:lang w:eastAsia="ja-JP"/>
        </w:rPr>
      </w:pPr>
      <w:r>
        <w:rPr>
          <w:b/>
          <w:u w:val="single"/>
          <w:lang w:eastAsia="ja-JP"/>
        </w:rPr>
        <w:t>Boyer-Moore Algorithm: idea</w:t>
      </w:r>
    </w:p>
    <w:p w14:paraId="5D759E2F" w14:textId="044251BC" w:rsidR="00CE2DF6" w:rsidRDefault="00CE2DF6" w:rsidP="00CE2DF6">
      <w:pPr>
        <w:rPr>
          <w:b/>
          <w:u w:val="single"/>
          <w:lang w:eastAsia="ja-JP"/>
        </w:rPr>
      </w:pPr>
    </w:p>
    <w:p w14:paraId="7F4658E8" w14:textId="3226D37E" w:rsidR="00CE2DF6" w:rsidRDefault="00E11CF7" w:rsidP="00CE2DF6">
      <w:pPr>
        <w:rPr>
          <w:lang w:eastAsia="ja-JP"/>
        </w:rPr>
      </w:pPr>
      <w:r>
        <w:rPr>
          <w:lang w:eastAsia="ja-JP"/>
        </w:rPr>
        <w:lastRenderedPageBreak/>
        <w:t xml:space="preserve">In Boyer-Moore algorithm we move along the string from left to right but start comparing a segment of the string with a pattern from right to left. We have 2 rules: </w:t>
      </w:r>
    </w:p>
    <w:p w14:paraId="168C6743" w14:textId="23622AB1" w:rsidR="00E11CF7" w:rsidRDefault="00E11CF7" w:rsidP="00CE2DF6">
      <w:pPr>
        <w:rPr>
          <w:lang w:eastAsia="ja-JP"/>
        </w:rPr>
      </w:pPr>
    </w:p>
    <w:p w14:paraId="080C885E" w14:textId="50E41782" w:rsidR="00E11CF7" w:rsidRDefault="00E11CF7" w:rsidP="00D23D67">
      <w:pPr>
        <w:pStyle w:val="ListParagraph"/>
        <w:numPr>
          <w:ilvl w:val="0"/>
          <w:numId w:val="44"/>
        </w:numPr>
        <w:rPr>
          <w:lang w:eastAsia="ja-JP"/>
        </w:rPr>
      </w:pPr>
      <w:r>
        <w:rPr>
          <w:lang w:eastAsia="ja-JP"/>
        </w:rPr>
        <w:t xml:space="preserve">Bad character rule </w:t>
      </w:r>
    </w:p>
    <w:p w14:paraId="5966AA72" w14:textId="48DBCF67" w:rsidR="00E11CF7" w:rsidRDefault="00E11CF7" w:rsidP="00D23D67">
      <w:pPr>
        <w:pStyle w:val="ListParagraph"/>
        <w:numPr>
          <w:ilvl w:val="0"/>
          <w:numId w:val="44"/>
        </w:numPr>
        <w:rPr>
          <w:lang w:eastAsia="ja-JP"/>
        </w:rPr>
      </w:pPr>
      <w:r>
        <w:rPr>
          <w:lang w:eastAsia="ja-JP"/>
        </w:rPr>
        <w:t xml:space="preserve">Good suffix rule. </w:t>
      </w:r>
    </w:p>
    <w:p w14:paraId="33B0724B" w14:textId="2AC14F98" w:rsidR="00E11CF7" w:rsidRDefault="00E11CF7" w:rsidP="00E11CF7">
      <w:pPr>
        <w:rPr>
          <w:lang w:eastAsia="ja-JP"/>
        </w:rPr>
      </w:pPr>
      <w:r>
        <w:rPr>
          <w:lang w:eastAsia="ja-JP"/>
        </w:rPr>
        <w:t xml:space="preserve">We choose the biggest skip suggested by the two rules. </w:t>
      </w:r>
    </w:p>
    <w:p w14:paraId="55174AB1" w14:textId="79994549" w:rsidR="00E11CF7" w:rsidRDefault="00E11CF7" w:rsidP="00E11CF7">
      <w:pPr>
        <w:rPr>
          <w:lang w:eastAsia="ja-JP"/>
        </w:rPr>
      </w:pPr>
    </w:p>
    <w:p w14:paraId="0803EB52" w14:textId="19676E8D" w:rsidR="00E11CF7" w:rsidRDefault="00E11CF7" w:rsidP="00E11CF7">
      <w:pPr>
        <w:rPr>
          <w:lang w:eastAsia="ja-JP"/>
        </w:rPr>
      </w:pPr>
    </w:p>
    <w:p w14:paraId="3008CED2" w14:textId="0BDB4282" w:rsidR="00E11CF7" w:rsidRDefault="00E11CF7" w:rsidP="00E11CF7">
      <w:pPr>
        <w:rPr>
          <w:b/>
          <w:u w:val="single"/>
          <w:lang w:eastAsia="ja-JP"/>
        </w:rPr>
      </w:pPr>
      <w:r>
        <w:rPr>
          <w:b/>
          <w:u w:val="single"/>
          <w:lang w:eastAsia="ja-JP"/>
        </w:rPr>
        <w:t xml:space="preserve">Bad character rule </w:t>
      </w:r>
    </w:p>
    <w:p w14:paraId="7593349D" w14:textId="2B565E80" w:rsidR="00E11CF7" w:rsidRDefault="00E11CF7" w:rsidP="00E11CF7">
      <w:pPr>
        <w:rPr>
          <w:b/>
          <w:u w:val="single"/>
          <w:lang w:eastAsia="ja-JP"/>
        </w:rPr>
      </w:pPr>
    </w:p>
    <w:p w14:paraId="0F99AB43" w14:textId="77777777" w:rsidR="00E11CF7" w:rsidRDefault="00E11CF7" w:rsidP="00D23D67">
      <w:pPr>
        <w:pStyle w:val="ListParagraph"/>
        <w:numPr>
          <w:ilvl w:val="0"/>
          <w:numId w:val="45"/>
        </w:numPr>
        <w:rPr>
          <w:lang w:eastAsia="ja-JP"/>
        </w:rPr>
      </w:pPr>
      <w:r>
        <w:rPr>
          <w:lang w:eastAsia="ja-JP"/>
        </w:rPr>
        <w:t xml:space="preserve">The idea of a bad character heuristic is simple. The character of the text which doesn’t match with the current character of pattern is called the </w:t>
      </w:r>
      <w:r>
        <w:rPr>
          <w:b/>
          <w:lang w:eastAsia="ja-JP"/>
        </w:rPr>
        <w:t>Bad character</w:t>
      </w:r>
      <w:r>
        <w:rPr>
          <w:lang w:eastAsia="ja-JP"/>
        </w:rPr>
        <w:t xml:space="preserve">. Upon </w:t>
      </w:r>
      <w:proofErr w:type="gramStart"/>
      <w:r>
        <w:rPr>
          <w:lang w:eastAsia="ja-JP"/>
        </w:rPr>
        <w:t>mismatch</w:t>
      </w:r>
      <w:proofErr w:type="gramEnd"/>
      <w:r>
        <w:rPr>
          <w:lang w:eastAsia="ja-JP"/>
        </w:rPr>
        <w:t xml:space="preserve"> we shift the pattern until </w:t>
      </w:r>
    </w:p>
    <w:p w14:paraId="027EA6DC" w14:textId="1FF0188F" w:rsidR="00E11CF7" w:rsidRDefault="00E11CF7" w:rsidP="00D23D67">
      <w:pPr>
        <w:pStyle w:val="ListParagraph"/>
        <w:numPr>
          <w:ilvl w:val="1"/>
          <w:numId w:val="45"/>
        </w:numPr>
        <w:rPr>
          <w:lang w:eastAsia="ja-JP"/>
        </w:rPr>
      </w:pPr>
      <w:r>
        <w:rPr>
          <w:lang w:eastAsia="ja-JP"/>
        </w:rPr>
        <w:t xml:space="preserve">The mismatch become a match </w:t>
      </w:r>
    </w:p>
    <w:p w14:paraId="0D55C739" w14:textId="77777777" w:rsidR="00E11CF7" w:rsidRDefault="00E11CF7" w:rsidP="00D23D67">
      <w:pPr>
        <w:pStyle w:val="ListParagraph"/>
        <w:numPr>
          <w:ilvl w:val="1"/>
          <w:numId w:val="45"/>
        </w:numPr>
        <w:rPr>
          <w:lang w:eastAsia="ja-JP"/>
        </w:rPr>
      </w:pPr>
      <w:r>
        <w:rPr>
          <w:lang w:eastAsia="ja-JP"/>
        </w:rPr>
        <w:t xml:space="preserve">Patter P move past the mismatch character </w:t>
      </w:r>
    </w:p>
    <w:p w14:paraId="7FC748B0" w14:textId="77777777" w:rsidR="00E11CF7" w:rsidRDefault="00E11CF7" w:rsidP="00E11CF7">
      <w:pPr>
        <w:rPr>
          <w:lang w:eastAsia="ja-JP"/>
        </w:rPr>
      </w:pPr>
    </w:p>
    <w:p w14:paraId="100823DD" w14:textId="77777777" w:rsidR="009A1FA1" w:rsidRDefault="009A1FA1" w:rsidP="00E11CF7">
      <w:pPr>
        <w:rPr>
          <w:lang w:eastAsia="ja-JP"/>
        </w:rPr>
      </w:pPr>
    </w:p>
    <w:p w14:paraId="7CDBB4D6" w14:textId="77777777" w:rsidR="009A1FA1" w:rsidRDefault="009A1FA1" w:rsidP="00E11CF7">
      <w:pPr>
        <w:rPr>
          <w:lang w:eastAsia="ja-JP"/>
        </w:rPr>
      </w:pPr>
    </w:p>
    <w:p w14:paraId="66C2B3DA" w14:textId="2354876A" w:rsidR="00CE2DF6" w:rsidRDefault="00E11CF7" w:rsidP="00E11CF7">
      <w:pPr>
        <w:rPr>
          <w:lang w:eastAsia="ja-JP"/>
        </w:rPr>
      </w:pPr>
      <w:r>
        <w:rPr>
          <w:lang w:eastAsia="ja-JP"/>
        </w:rPr>
        <w:t xml:space="preserve">Case 1 – mismatch become match </w:t>
      </w:r>
    </w:p>
    <w:p w14:paraId="5F3D80D2" w14:textId="5583E1A3" w:rsidR="00E11CF7" w:rsidRDefault="00E11CF7" w:rsidP="00E11CF7">
      <w:pPr>
        <w:rPr>
          <w:lang w:eastAsia="ja-JP"/>
        </w:rPr>
      </w:pPr>
    </w:p>
    <w:p w14:paraId="3F7412E4" w14:textId="3857340A" w:rsidR="00E11CF7" w:rsidRDefault="00E11CF7" w:rsidP="00E11CF7">
      <w:pPr>
        <w:rPr>
          <w:lang w:eastAsia="ja-JP"/>
        </w:rPr>
      </w:pPr>
      <w:r>
        <w:rPr>
          <w:noProof/>
        </w:rPr>
        <w:drawing>
          <wp:anchor distT="0" distB="0" distL="114300" distR="114300" simplePos="0" relativeHeight="251698176" behindDoc="0" locked="0" layoutInCell="1" allowOverlap="1" wp14:anchorId="2746FB7F" wp14:editId="46D7F171">
            <wp:simplePos x="0" y="0"/>
            <wp:positionH relativeFrom="column">
              <wp:posOffset>361950</wp:posOffset>
            </wp:positionH>
            <wp:positionV relativeFrom="paragraph">
              <wp:posOffset>731520</wp:posOffset>
            </wp:positionV>
            <wp:extent cx="4448175" cy="1943100"/>
            <wp:effectExtent l="0" t="0" r="952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817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ja-JP"/>
        </w:rPr>
        <w:t xml:space="preserve">We will </w:t>
      </w:r>
      <w:r w:rsidR="00EF4820">
        <w:rPr>
          <w:lang w:eastAsia="ja-JP"/>
        </w:rPr>
        <w:t>look up</w:t>
      </w:r>
      <w:r>
        <w:rPr>
          <w:lang w:eastAsia="ja-JP"/>
        </w:rPr>
        <w:t xml:space="preserve"> the position of last occurrence of mismatching character in pattern and if mismatching character exist in patter then we’ll shift the pattern such that it </w:t>
      </w:r>
      <w:proofErr w:type="gramStart"/>
      <w:r>
        <w:rPr>
          <w:lang w:eastAsia="ja-JP"/>
        </w:rPr>
        <w:t>get</w:t>
      </w:r>
      <w:proofErr w:type="gramEnd"/>
      <w:r>
        <w:rPr>
          <w:lang w:eastAsia="ja-JP"/>
        </w:rPr>
        <w:t xml:space="preserve"> aligned to the mismatching character in text T. </w:t>
      </w:r>
    </w:p>
    <w:p w14:paraId="4FC48A27" w14:textId="0CE55424" w:rsidR="00EF4820" w:rsidRDefault="00EF4820" w:rsidP="00E11CF7">
      <w:pPr>
        <w:rPr>
          <w:lang w:eastAsia="ja-JP"/>
        </w:rPr>
      </w:pPr>
    </w:p>
    <w:p w14:paraId="54D9A0C0" w14:textId="3BF8BE04" w:rsidR="00EF4820" w:rsidRDefault="00EF4820" w:rsidP="00E11CF7">
      <w:pPr>
        <w:rPr>
          <w:lang w:eastAsia="ja-JP"/>
        </w:rPr>
      </w:pPr>
    </w:p>
    <w:p w14:paraId="509E783E" w14:textId="6A77C5BA" w:rsidR="00EF4820" w:rsidRDefault="00EF4820" w:rsidP="00E11CF7">
      <w:pPr>
        <w:rPr>
          <w:lang w:eastAsia="ja-JP"/>
        </w:rPr>
      </w:pPr>
    </w:p>
    <w:p w14:paraId="0FE95D4B" w14:textId="06ACCF3B" w:rsidR="00EF4820" w:rsidRDefault="00EF4820" w:rsidP="00E11CF7">
      <w:pPr>
        <w:rPr>
          <w:lang w:eastAsia="ja-JP"/>
        </w:rPr>
      </w:pPr>
    </w:p>
    <w:p w14:paraId="2E96BAC4" w14:textId="6787AABF" w:rsidR="00EF4820" w:rsidRDefault="00EF4820" w:rsidP="00E11CF7">
      <w:pPr>
        <w:rPr>
          <w:lang w:eastAsia="ja-JP"/>
        </w:rPr>
      </w:pPr>
    </w:p>
    <w:p w14:paraId="5AAE4E68" w14:textId="6C02D0A2" w:rsidR="00EF4820" w:rsidRDefault="00EF4820" w:rsidP="00E11CF7">
      <w:pPr>
        <w:rPr>
          <w:lang w:eastAsia="ja-JP"/>
        </w:rPr>
      </w:pPr>
    </w:p>
    <w:p w14:paraId="430AC36C" w14:textId="0EF7E7B8" w:rsidR="00EF4820" w:rsidRDefault="00EF4820" w:rsidP="00E11CF7">
      <w:pPr>
        <w:rPr>
          <w:lang w:eastAsia="ja-JP"/>
        </w:rPr>
      </w:pPr>
    </w:p>
    <w:p w14:paraId="57813D62" w14:textId="141CB3A4" w:rsidR="00EF4820" w:rsidRDefault="00EF4820" w:rsidP="00E11CF7">
      <w:pPr>
        <w:rPr>
          <w:lang w:eastAsia="ja-JP"/>
        </w:rPr>
      </w:pPr>
    </w:p>
    <w:p w14:paraId="2C2468A8" w14:textId="0BCFB2DA" w:rsidR="00EF4820" w:rsidRDefault="00EF4820" w:rsidP="00E11CF7">
      <w:pPr>
        <w:rPr>
          <w:lang w:eastAsia="ja-JP"/>
        </w:rPr>
      </w:pPr>
    </w:p>
    <w:p w14:paraId="3A0D030D" w14:textId="203AE9DC" w:rsidR="00EF4820" w:rsidRDefault="00EF4820" w:rsidP="00E11CF7">
      <w:pPr>
        <w:rPr>
          <w:lang w:eastAsia="ja-JP"/>
        </w:rPr>
      </w:pPr>
    </w:p>
    <w:p w14:paraId="0F2A5220" w14:textId="659D47C0" w:rsidR="00EF4820" w:rsidRDefault="00EF4820" w:rsidP="00E11CF7">
      <w:pPr>
        <w:rPr>
          <w:lang w:eastAsia="ja-JP"/>
        </w:rPr>
      </w:pPr>
    </w:p>
    <w:p w14:paraId="5DD67E72" w14:textId="08BDB242" w:rsidR="00EF4820" w:rsidRDefault="00EF4820" w:rsidP="00E11CF7">
      <w:pPr>
        <w:rPr>
          <w:lang w:eastAsia="ja-JP"/>
        </w:rPr>
      </w:pPr>
    </w:p>
    <w:p w14:paraId="706C5575" w14:textId="07174E49" w:rsidR="00EF4820" w:rsidRDefault="00EF4820" w:rsidP="00E11CF7">
      <w:pPr>
        <w:rPr>
          <w:lang w:eastAsia="ja-JP"/>
        </w:rPr>
      </w:pPr>
    </w:p>
    <w:p w14:paraId="1E1254B1" w14:textId="4047CB0A" w:rsidR="00EF4820" w:rsidRDefault="00EF4820" w:rsidP="00E11CF7">
      <w:pPr>
        <w:rPr>
          <w:lang w:eastAsia="ja-JP"/>
        </w:rPr>
      </w:pPr>
    </w:p>
    <w:p w14:paraId="101D2666" w14:textId="77777777" w:rsidR="009A1FA1" w:rsidRDefault="009A1FA1" w:rsidP="00E11CF7">
      <w:pPr>
        <w:rPr>
          <w:lang w:eastAsia="ja-JP"/>
        </w:rPr>
      </w:pPr>
    </w:p>
    <w:p w14:paraId="2575E91C" w14:textId="77777777" w:rsidR="009A1FA1" w:rsidRDefault="009A1FA1" w:rsidP="00E11CF7">
      <w:pPr>
        <w:rPr>
          <w:lang w:eastAsia="ja-JP"/>
        </w:rPr>
      </w:pPr>
    </w:p>
    <w:p w14:paraId="428BF532" w14:textId="77777777" w:rsidR="009A1FA1" w:rsidRDefault="009A1FA1" w:rsidP="00E11CF7">
      <w:pPr>
        <w:rPr>
          <w:lang w:eastAsia="ja-JP"/>
        </w:rPr>
      </w:pPr>
    </w:p>
    <w:p w14:paraId="57B2311A" w14:textId="77777777" w:rsidR="009A1FA1" w:rsidRDefault="009A1FA1" w:rsidP="00E11CF7">
      <w:pPr>
        <w:rPr>
          <w:lang w:eastAsia="ja-JP"/>
        </w:rPr>
      </w:pPr>
    </w:p>
    <w:p w14:paraId="63606C6A" w14:textId="77777777" w:rsidR="009A1FA1" w:rsidRDefault="009A1FA1" w:rsidP="00E11CF7">
      <w:pPr>
        <w:rPr>
          <w:lang w:eastAsia="ja-JP"/>
        </w:rPr>
      </w:pPr>
    </w:p>
    <w:p w14:paraId="07838ABA" w14:textId="77777777" w:rsidR="009A1FA1" w:rsidRDefault="009A1FA1" w:rsidP="00E11CF7">
      <w:pPr>
        <w:rPr>
          <w:lang w:eastAsia="ja-JP"/>
        </w:rPr>
      </w:pPr>
    </w:p>
    <w:p w14:paraId="763AB0E0" w14:textId="77777777" w:rsidR="009A1FA1" w:rsidRDefault="009A1FA1" w:rsidP="00E11CF7">
      <w:pPr>
        <w:rPr>
          <w:lang w:eastAsia="ja-JP"/>
        </w:rPr>
      </w:pPr>
    </w:p>
    <w:p w14:paraId="5B83E8ED" w14:textId="77777777" w:rsidR="009A1FA1" w:rsidRDefault="009A1FA1" w:rsidP="00E11CF7">
      <w:pPr>
        <w:rPr>
          <w:lang w:eastAsia="ja-JP"/>
        </w:rPr>
      </w:pPr>
    </w:p>
    <w:p w14:paraId="012FB9EC" w14:textId="77777777" w:rsidR="009A1FA1" w:rsidRDefault="009A1FA1" w:rsidP="00E11CF7">
      <w:pPr>
        <w:rPr>
          <w:lang w:eastAsia="ja-JP"/>
        </w:rPr>
      </w:pPr>
    </w:p>
    <w:p w14:paraId="4BFF3B3E" w14:textId="77777777" w:rsidR="009A1FA1" w:rsidRDefault="009A1FA1" w:rsidP="00E11CF7">
      <w:pPr>
        <w:rPr>
          <w:lang w:eastAsia="ja-JP"/>
        </w:rPr>
      </w:pPr>
    </w:p>
    <w:p w14:paraId="5B50EE78" w14:textId="77777777" w:rsidR="009A1FA1" w:rsidRDefault="009A1FA1" w:rsidP="00E11CF7">
      <w:pPr>
        <w:rPr>
          <w:lang w:eastAsia="ja-JP"/>
        </w:rPr>
      </w:pPr>
    </w:p>
    <w:p w14:paraId="11854114" w14:textId="77777777" w:rsidR="009A1FA1" w:rsidRDefault="009A1FA1" w:rsidP="00E11CF7">
      <w:pPr>
        <w:rPr>
          <w:lang w:eastAsia="ja-JP"/>
        </w:rPr>
      </w:pPr>
    </w:p>
    <w:p w14:paraId="68E85B09" w14:textId="77777777" w:rsidR="009A1FA1" w:rsidRDefault="009A1FA1" w:rsidP="00E11CF7">
      <w:pPr>
        <w:rPr>
          <w:lang w:eastAsia="ja-JP"/>
        </w:rPr>
      </w:pPr>
    </w:p>
    <w:p w14:paraId="5A8F30A7" w14:textId="77777777" w:rsidR="009A1FA1" w:rsidRDefault="009A1FA1" w:rsidP="00E11CF7">
      <w:pPr>
        <w:rPr>
          <w:lang w:eastAsia="ja-JP"/>
        </w:rPr>
      </w:pPr>
    </w:p>
    <w:p w14:paraId="382D5AD4" w14:textId="77777777" w:rsidR="009A1FA1" w:rsidRDefault="009A1FA1" w:rsidP="00E11CF7">
      <w:pPr>
        <w:rPr>
          <w:lang w:eastAsia="ja-JP"/>
        </w:rPr>
      </w:pPr>
    </w:p>
    <w:p w14:paraId="58716162" w14:textId="77777777" w:rsidR="009A1FA1" w:rsidRDefault="009A1FA1" w:rsidP="00E11CF7">
      <w:pPr>
        <w:rPr>
          <w:lang w:eastAsia="ja-JP"/>
        </w:rPr>
      </w:pPr>
    </w:p>
    <w:p w14:paraId="1D451614" w14:textId="3F025B32" w:rsidR="00EF4820" w:rsidRDefault="00EF4820" w:rsidP="00E11CF7">
      <w:pPr>
        <w:rPr>
          <w:lang w:eastAsia="ja-JP"/>
        </w:rPr>
      </w:pPr>
      <w:r>
        <w:rPr>
          <w:lang w:eastAsia="ja-JP"/>
        </w:rPr>
        <w:t xml:space="preserve">Case 2 – Patter move past the mismatch character </w:t>
      </w:r>
    </w:p>
    <w:p w14:paraId="7636CAE7" w14:textId="2F1300DF" w:rsidR="00EF4820" w:rsidRDefault="00EF4820" w:rsidP="00E11CF7">
      <w:pPr>
        <w:rPr>
          <w:lang w:eastAsia="ja-JP"/>
        </w:rPr>
      </w:pPr>
    </w:p>
    <w:p w14:paraId="071535B8" w14:textId="2B25694D" w:rsidR="00EF4820" w:rsidRDefault="00EF4820" w:rsidP="00E11CF7">
      <w:pPr>
        <w:rPr>
          <w:lang w:eastAsia="ja-JP"/>
        </w:rPr>
      </w:pPr>
      <w:r>
        <w:rPr>
          <w:lang w:eastAsia="ja-JP"/>
        </w:rPr>
        <w:t xml:space="preserve">We’ll look up the position of last occurrence of mismatching character in pattern and if character does not exist we will shift pattern past the mismatching character. </w:t>
      </w:r>
    </w:p>
    <w:p w14:paraId="55458331" w14:textId="01F5D64F" w:rsidR="009A1FA1" w:rsidRDefault="009A1FA1" w:rsidP="00E11CF7">
      <w:pPr>
        <w:rPr>
          <w:lang w:eastAsia="ja-JP"/>
        </w:rPr>
      </w:pPr>
    </w:p>
    <w:p w14:paraId="73FD8262" w14:textId="3BD7D041" w:rsidR="009A1FA1" w:rsidRDefault="009A1FA1" w:rsidP="00E11CF7">
      <w:pPr>
        <w:rPr>
          <w:lang w:eastAsia="ja-JP"/>
        </w:rPr>
      </w:pPr>
      <w:r>
        <w:rPr>
          <w:noProof/>
        </w:rPr>
        <w:drawing>
          <wp:anchor distT="0" distB="0" distL="114300" distR="114300" simplePos="0" relativeHeight="251699200" behindDoc="0" locked="0" layoutInCell="1" allowOverlap="1" wp14:anchorId="5EA44009" wp14:editId="1A1AD0C2">
            <wp:simplePos x="0" y="0"/>
            <wp:positionH relativeFrom="column">
              <wp:posOffset>295275</wp:posOffset>
            </wp:positionH>
            <wp:positionV relativeFrom="paragraph">
              <wp:posOffset>11430</wp:posOffset>
            </wp:positionV>
            <wp:extent cx="4410075" cy="23526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0597E9" w14:textId="4FCC9DD7" w:rsidR="009A1FA1" w:rsidRDefault="009A1FA1" w:rsidP="00E11CF7">
      <w:pPr>
        <w:rPr>
          <w:lang w:eastAsia="ja-JP"/>
        </w:rPr>
      </w:pPr>
    </w:p>
    <w:p w14:paraId="320882DE" w14:textId="0B913D84" w:rsidR="009A1FA1" w:rsidRDefault="009A1FA1" w:rsidP="00E11CF7">
      <w:pPr>
        <w:rPr>
          <w:lang w:eastAsia="ja-JP"/>
        </w:rPr>
      </w:pPr>
    </w:p>
    <w:p w14:paraId="5DF1B3A3" w14:textId="1C856762" w:rsidR="009A1FA1" w:rsidRDefault="009A1FA1" w:rsidP="00E11CF7">
      <w:pPr>
        <w:rPr>
          <w:lang w:eastAsia="ja-JP"/>
        </w:rPr>
      </w:pPr>
    </w:p>
    <w:p w14:paraId="44DBD50C" w14:textId="710F3407" w:rsidR="009A1FA1" w:rsidRDefault="009A1FA1" w:rsidP="00E11CF7">
      <w:pPr>
        <w:rPr>
          <w:lang w:eastAsia="ja-JP"/>
        </w:rPr>
      </w:pPr>
    </w:p>
    <w:p w14:paraId="620E9668" w14:textId="38E22403" w:rsidR="009A1FA1" w:rsidRDefault="009A1FA1" w:rsidP="00E11CF7">
      <w:pPr>
        <w:rPr>
          <w:lang w:eastAsia="ja-JP"/>
        </w:rPr>
      </w:pPr>
    </w:p>
    <w:p w14:paraId="5C9FD657" w14:textId="76FCE496" w:rsidR="009A1FA1" w:rsidRDefault="009A1FA1" w:rsidP="00E11CF7">
      <w:pPr>
        <w:rPr>
          <w:lang w:eastAsia="ja-JP"/>
        </w:rPr>
      </w:pPr>
    </w:p>
    <w:p w14:paraId="33A83690" w14:textId="200BEBF3" w:rsidR="009A1FA1" w:rsidRDefault="009A1FA1" w:rsidP="00E11CF7">
      <w:pPr>
        <w:rPr>
          <w:lang w:eastAsia="ja-JP"/>
        </w:rPr>
      </w:pPr>
    </w:p>
    <w:p w14:paraId="1CE179F2" w14:textId="03144641" w:rsidR="009A1FA1" w:rsidRDefault="009A1FA1" w:rsidP="00E11CF7">
      <w:pPr>
        <w:rPr>
          <w:lang w:eastAsia="ja-JP"/>
        </w:rPr>
      </w:pPr>
    </w:p>
    <w:p w14:paraId="2B87C305" w14:textId="1251517D" w:rsidR="009A1FA1" w:rsidRDefault="009A1FA1" w:rsidP="00E11CF7">
      <w:pPr>
        <w:rPr>
          <w:lang w:eastAsia="ja-JP"/>
        </w:rPr>
      </w:pPr>
    </w:p>
    <w:p w14:paraId="54AFE480" w14:textId="7ADDF643" w:rsidR="009A1FA1" w:rsidRDefault="009A1FA1" w:rsidP="00E11CF7">
      <w:pPr>
        <w:rPr>
          <w:lang w:eastAsia="ja-JP"/>
        </w:rPr>
      </w:pPr>
    </w:p>
    <w:p w14:paraId="303D5A88" w14:textId="3CC6E65A" w:rsidR="009A1FA1" w:rsidRDefault="009A1FA1" w:rsidP="00E11CF7">
      <w:pPr>
        <w:rPr>
          <w:lang w:eastAsia="ja-JP"/>
        </w:rPr>
      </w:pPr>
    </w:p>
    <w:p w14:paraId="357FE775" w14:textId="06DF4867" w:rsidR="009A1FA1" w:rsidRDefault="009A1FA1" w:rsidP="00E11CF7">
      <w:pPr>
        <w:rPr>
          <w:lang w:eastAsia="ja-JP"/>
        </w:rPr>
      </w:pPr>
    </w:p>
    <w:p w14:paraId="3EE9432D" w14:textId="15C2F230" w:rsidR="009A1FA1" w:rsidRDefault="009A1FA1" w:rsidP="00E11CF7">
      <w:pPr>
        <w:rPr>
          <w:lang w:eastAsia="ja-JP"/>
        </w:rPr>
      </w:pPr>
    </w:p>
    <w:p w14:paraId="72D1D0EF" w14:textId="7649552F" w:rsidR="009A1FA1" w:rsidRDefault="009A1FA1" w:rsidP="00E11CF7">
      <w:pPr>
        <w:rPr>
          <w:lang w:eastAsia="ja-JP"/>
        </w:rPr>
      </w:pPr>
    </w:p>
    <w:p w14:paraId="7655EFB8" w14:textId="59DA6B97" w:rsidR="009A1FA1" w:rsidRDefault="009A1FA1" w:rsidP="00E11CF7">
      <w:pPr>
        <w:rPr>
          <w:lang w:eastAsia="ja-JP"/>
        </w:rPr>
      </w:pPr>
    </w:p>
    <w:p w14:paraId="2B5E628A" w14:textId="585E9F9A" w:rsidR="009A1FA1" w:rsidRDefault="0028066A" w:rsidP="00E11CF7">
      <w:pPr>
        <w:rPr>
          <w:lang w:eastAsia="ja-JP"/>
        </w:rPr>
      </w:pPr>
      <w:r>
        <w:rPr>
          <w:lang w:eastAsia="ja-JP"/>
        </w:rPr>
        <w:t xml:space="preserve">With the weak bad character </w:t>
      </w:r>
      <w:proofErr w:type="gramStart"/>
      <w:r>
        <w:rPr>
          <w:lang w:eastAsia="ja-JP"/>
        </w:rPr>
        <w:t>rule</w:t>
      </w:r>
      <w:proofErr w:type="gramEnd"/>
      <w:r>
        <w:rPr>
          <w:lang w:eastAsia="ja-JP"/>
        </w:rPr>
        <w:t xml:space="preserve"> we only care about the right most occurrence, </w:t>
      </w:r>
      <w:proofErr w:type="spellStart"/>
      <w:r>
        <w:rPr>
          <w:lang w:eastAsia="ja-JP"/>
        </w:rPr>
        <w:t>where as</w:t>
      </w:r>
      <w:proofErr w:type="spellEnd"/>
      <w:r>
        <w:rPr>
          <w:lang w:eastAsia="ja-JP"/>
        </w:rPr>
        <w:t xml:space="preserve"> for the extended bad character rule we care abo</w:t>
      </w:r>
      <w:bookmarkStart w:id="0" w:name="_GoBack"/>
      <w:bookmarkEnd w:id="0"/>
      <w:r>
        <w:rPr>
          <w:lang w:eastAsia="ja-JP"/>
        </w:rPr>
        <w:t xml:space="preserve">ut any occurrence. </w:t>
      </w:r>
    </w:p>
    <w:p w14:paraId="456432BB" w14:textId="228ABFE9" w:rsidR="009A1FA1" w:rsidRDefault="009A1FA1" w:rsidP="00E11CF7">
      <w:pPr>
        <w:rPr>
          <w:lang w:eastAsia="ja-JP"/>
        </w:rPr>
      </w:pPr>
    </w:p>
    <w:p w14:paraId="7A737A64" w14:textId="1F91921B" w:rsidR="00DB69D0" w:rsidRDefault="00DB69D0" w:rsidP="00E11CF7">
      <w:pPr>
        <w:rPr>
          <w:lang w:eastAsia="ja-JP"/>
        </w:rPr>
      </w:pPr>
      <w:r>
        <w:rPr>
          <w:lang w:eastAsia="ja-JP"/>
        </w:rPr>
        <w:t xml:space="preserve">Example of extended bad character rule using the array size. Shifting according to the array. </w:t>
      </w:r>
    </w:p>
    <w:p w14:paraId="2E9ECA69" w14:textId="1CC7E541" w:rsidR="00DB69D0" w:rsidRDefault="00DB69D0" w:rsidP="00E11CF7">
      <w:pPr>
        <w:rPr>
          <w:lang w:eastAsia="ja-JP"/>
        </w:rPr>
      </w:pPr>
    </w:p>
    <w:p w14:paraId="3BB2B08D" w14:textId="6AD117C4" w:rsidR="00DB69D0" w:rsidRDefault="00DB69D0" w:rsidP="00E11CF7">
      <w:pPr>
        <w:rPr>
          <w:lang w:eastAsia="ja-JP"/>
        </w:rPr>
      </w:pPr>
      <w:r>
        <w:rPr>
          <w:noProof/>
        </w:rPr>
        <w:drawing>
          <wp:anchor distT="0" distB="0" distL="114300" distR="114300" simplePos="0" relativeHeight="251700224" behindDoc="0" locked="0" layoutInCell="1" allowOverlap="1" wp14:anchorId="320442B1" wp14:editId="1717A016">
            <wp:simplePos x="0" y="0"/>
            <wp:positionH relativeFrom="column">
              <wp:posOffset>1038225</wp:posOffset>
            </wp:positionH>
            <wp:positionV relativeFrom="paragraph">
              <wp:posOffset>265430</wp:posOffset>
            </wp:positionV>
            <wp:extent cx="4053205" cy="3057525"/>
            <wp:effectExtent l="0" t="0" r="444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53205"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8997F0" w14:textId="565511F5" w:rsidR="00DB69D0" w:rsidRDefault="00DB69D0" w:rsidP="00E11CF7">
      <w:pPr>
        <w:rPr>
          <w:lang w:eastAsia="ja-JP"/>
        </w:rPr>
      </w:pPr>
    </w:p>
    <w:p w14:paraId="189ED5E6" w14:textId="20808FA1" w:rsidR="00DB69D0" w:rsidRDefault="00DB69D0" w:rsidP="00E11CF7">
      <w:pPr>
        <w:rPr>
          <w:lang w:eastAsia="ja-JP"/>
        </w:rPr>
      </w:pPr>
    </w:p>
    <w:p w14:paraId="7F12DA5E" w14:textId="115041E9" w:rsidR="00DB69D0" w:rsidRDefault="00DB69D0" w:rsidP="00E11CF7">
      <w:pPr>
        <w:rPr>
          <w:lang w:eastAsia="ja-JP"/>
        </w:rPr>
      </w:pPr>
    </w:p>
    <w:p w14:paraId="4EFD4190" w14:textId="64C91ACF" w:rsidR="00DB69D0" w:rsidRDefault="00DB69D0" w:rsidP="00E11CF7">
      <w:pPr>
        <w:rPr>
          <w:lang w:eastAsia="ja-JP"/>
        </w:rPr>
      </w:pPr>
    </w:p>
    <w:p w14:paraId="12166DD0" w14:textId="017F8CA6" w:rsidR="00DB69D0" w:rsidRDefault="00DB69D0" w:rsidP="00E11CF7">
      <w:pPr>
        <w:rPr>
          <w:lang w:eastAsia="ja-JP"/>
        </w:rPr>
      </w:pPr>
    </w:p>
    <w:p w14:paraId="154365BE" w14:textId="55A2EEA8" w:rsidR="00DB69D0" w:rsidRDefault="00DB69D0" w:rsidP="00E11CF7">
      <w:pPr>
        <w:rPr>
          <w:lang w:eastAsia="ja-JP"/>
        </w:rPr>
      </w:pPr>
    </w:p>
    <w:p w14:paraId="66AA970E" w14:textId="3971EB86" w:rsidR="00DB69D0" w:rsidRDefault="00DB69D0" w:rsidP="00E11CF7">
      <w:pPr>
        <w:rPr>
          <w:lang w:eastAsia="ja-JP"/>
        </w:rPr>
      </w:pPr>
    </w:p>
    <w:p w14:paraId="62653BAF" w14:textId="60AF97C4" w:rsidR="00DB69D0" w:rsidRDefault="00DB69D0" w:rsidP="00E11CF7">
      <w:pPr>
        <w:rPr>
          <w:lang w:eastAsia="ja-JP"/>
        </w:rPr>
      </w:pPr>
    </w:p>
    <w:p w14:paraId="4B5E2952" w14:textId="766416F0" w:rsidR="00DB69D0" w:rsidRDefault="00DB69D0" w:rsidP="00E11CF7">
      <w:pPr>
        <w:rPr>
          <w:lang w:eastAsia="ja-JP"/>
        </w:rPr>
      </w:pPr>
    </w:p>
    <w:p w14:paraId="78D0E175" w14:textId="0066317B" w:rsidR="00DB69D0" w:rsidRDefault="00DB69D0" w:rsidP="00E11CF7">
      <w:pPr>
        <w:rPr>
          <w:lang w:eastAsia="ja-JP"/>
        </w:rPr>
      </w:pPr>
    </w:p>
    <w:p w14:paraId="6B84E56B" w14:textId="64621A61" w:rsidR="00DB69D0" w:rsidRDefault="00DB69D0" w:rsidP="00E11CF7">
      <w:pPr>
        <w:rPr>
          <w:lang w:eastAsia="ja-JP"/>
        </w:rPr>
      </w:pPr>
    </w:p>
    <w:p w14:paraId="229AE1AB" w14:textId="2AD01C36" w:rsidR="00DB69D0" w:rsidRDefault="00DB69D0" w:rsidP="00E11CF7">
      <w:pPr>
        <w:rPr>
          <w:lang w:eastAsia="ja-JP"/>
        </w:rPr>
      </w:pPr>
    </w:p>
    <w:p w14:paraId="0CD71B36" w14:textId="333BA70E" w:rsidR="00DB69D0" w:rsidRDefault="00DB69D0" w:rsidP="00E11CF7">
      <w:pPr>
        <w:rPr>
          <w:lang w:eastAsia="ja-JP"/>
        </w:rPr>
      </w:pPr>
    </w:p>
    <w:p w14:paraId="1284A605" w14:textId="05E1D0CE" w:rsidR="00DB69D0" w:rsidRDefault="00DB69D0" w:rsidP="00E11CF7">
      <w:pPr>
        <w:rPr>
          <w:lang w:eastAsia="ja-JP"/>
        </w:rPr>
      </w:pPr>
    </w:p>
    <w:p w14:paraId="43143126" w14:textId="78AE4F20" w:rsidR="00DB69D0" w:rsidRDefault="00DB69D0" w:rsidP="00E11CF7">
      <w:pPr>
        <w:rPr>
          <w:lang w:eastAsia="ja-JP"/>
        </w:rPr>
      </w:pPr>
    </w:p>
    <w:p w14:paraId="521E7409" w14:textId="75566F62" w:rsidR="00DB69D0" w:rsidRDefault="00DB69D0" w:rsidP="00E11CF7">
      <w:pPr>
        <w:rPr>
          <w:lang w:eastAsia="ja-JP"/>
        </w:rPr>
      </w:pPr>
    </w:p>
    <w:p w14:paraId="0FFBF4F2" w14:textId="4FF0A295" w:rsidR="00DB69D0" w:rsidRDefault="00DB69D0" w:rsidP="00E11CF7">
      <w:pPr>
        <w:rPr>
          <w:lang w:eastAsia="ja-JP"/>
        </w:rPr>
      </w:pPr>
    </w:p>
    <w:p w14:paraId="5D9A1095" w14:textId="7A7B17E4" w:rsidR="00DB69D0" w:rsidRDefault="00DB69D0" w:rsidP="00E11CF7">
      <w:pPr>
        <w:rPr>
          <w:lang w:eastAsia="ja-JP"/>
        </w:rPr>
      </w:pPr>
    </w:p>
    <w:p w14:paraId="5F507804" w14:textId="2D192AC3" w:rsidR="00DB69D0" w:rsidRDefault="00DB69D0" w:rsidP="00E11CF7">
      <w:pPr>
        <w:rPr>
          <w:lang w:eastAsia="ja-JP"/>
        </w:rPr>
      </w:pPr>
    </w:p>
    <w:p w14:paraId="398A579A" w14:textId="0B4F83D8" w:rsidR="00DB69D0" w:rsidRDefault="00DB69D0" w:rsidP="00E11CF7">
      <w:pPr>
        <w:rPr>
          <w:lang w:eastAsia="ja-JP"/>
        </w:rPr>
      </w:pPr>
    </w:p>
    <w:p w14:paraId="0481A13B" w14:textId="7C130AE7" w:rsidR="00DB69D0" w:rsidRDefault="00DB69D0" w:rsidP="00E11CF7">
      <w:pPr>
        <w:rPr>
          <w:lang w:eastAsia="ja-JP"/>
        </w:rPr>
      </w:pPr>
    </w:p>
    <w:p w14:paraId="0E60D3B6" w14:textId="33A6B3A0" w:rsidR="00DB69D0" w:rsidRDefault="00DB69D0" w:rsidP="00E11CF7">
      <w:pPr>
        <w:rPr>
          <w:lang w:eastAsia="ja-JP"/>
        </w:rPr>
      </w:pPr>
    </w:p>
    <w:p w14:paraId="1D45D80B" w14:textId="1B7DEC73" w:rsidR="00DB69D0" w:rsidRDefault="00DB69D0" w:rsidP="00E11CF7">
      <w:pPr>
        <w:rPr>
          <w:lang w:eastAsia="ja-JP"/>
        </w:rPr>
      </w:pPr>
    </w:p>
    <w:p w14:paraId="08904285" w14:textId="796A58BB" w:rsidR="00DB69D0" w:rsidRDefault="00DB69D0" w:rsidP="00DB69D0">
      <w:pPr>
        <w:pStyle w:val="Heading1"/>
        <w:rPr>
          <w:lang w:val="en-GB"/>
        </w:rPr>
      </w:pPr>
      <w:r>
        <w:rPr>
          <w:lang w:val="en-GB"/>
        </w:rPr>
        <w:t>LECTURE 4: Graph intro</w:t>
      </w:r>
      <w:r w:rsidR="00930484">
        <w:rPr>
          <w:lang w:val="en-GB"/>
        </w:rPr>
        <w:t xml:space="preserve"> </w:t>
      </w:r>
      <w:r>
        <w:rPr>
          <w:lang w:val="en-GB"/>
        </w:rPr>
        <w:t xml:space="preserve"> </w:t>
      </w:r>
    </w:p>
    <w:p w14:paraId="2154A3F6" w14:textId="3EB1A2F6" w:rsidR="00DB69D0" w:rsidRDefault="00841B03" w:rsidP="00DB69D0">
      <w:pPr>
        <w:rPr>
          <w:b/>
          <w:u w:val="single"/>
          <w:lang w:eastAsia="ja-JP"/>
        </w:rPr>
      </w:pPr>
      <w:r>
        <w:rPr>
          <w:b/>
          <w:u w:val="single"/>
          <w:lang w:eastAsia="ja-JP"/>
        </w:rPr>
        <w:t>Directed Graph, or Digraph: Definition</w:t>
      </w:r>
    </w:p>
    <w:p w14:paraId="3FC584B2" w14:textId="17806587" w:rsidR="00841B03" w:rsidRDefault="00841B03" w:rsidP="00DB69D0">
      <w:pPr>
        <w:rPr>
          <w:b/>
          <w:u w:val="single"/>
          <w:lang w:eastAsia="ja-JP"/>
        </w:rPr>
      </w:pPr>
    </w:p>
    <w:p w14:paraId="33C39CBF" w14:textId="3D2E5D53" w:rsidR="00841B03" w:rsidRPr="00841B03" w:rsidRDefault="00841B03" w:rsidP="00D23D67">
      <w:pPr>
        <w:pStyle w:val="ListParagraph"/>
        <w:numPr>
          <w:ilvl w:val="0"/>
          <w:numId w:val="45"/>
        </w:numPr>
        <w:rPr>
          <w:lang w:eastAsia="ja-JP"/>
        </w:rPr>
      </w:pPr>
      <w:r>
        <w:rPr>
          <w:lang w:eastAsia="ja-JP"/>
        </w:rPr>
        <w:t xml:space="preserve">A directed graph is graph, i.e. a set of objects (called vertices or nodes) that are </w:t>
      </w:r>
      <w:proofErr w:type="gramStart"/>
      <w:r>
        <w:rPr>
          <w:lang w:eastAsia="ja-JP"/>
        </w:rPr>
        <w:t>connected together</w:t>
      </w:r>
      <w:proofErr w:type="gramEnd"/>
      <w:r>
        <w:rPr>
          <w:lang w:eastAsia="ja-JP"/>
        </w:rPr>
        <w:t xml:space="preserve">, where all the edges are directed from one vertex to another. A directed graph can also be called a digraph or a directed network. </w:t>
      </w:r>
    </w:p>
    <w:p w14:paraId="374A833F" w14:textId="2B95AC68" w:rsidR="00E038D3" w:rsidRDefault="00E038D3" w:rsidP="00E11CF7">
      <w:pPr>
        <w:rPr>
          <w:lang w:eastAsia="ja-JP"/>
        </w:rPr>
      </w:pPr>
    </w:p>
    <w:p w14:paraId="6BBA3FA0" w14:textId="28AAD4FB" w:rsidR="00E038D3" w:rsidRDefault="00E038D3" w:rsidP="00E11CF7">
      <w:pPr>
        <w:rPr>
          <w:lang w:eastAsia="ja-JP"/>
        </w:rPr>
      </w:pPr>
      <w:r>
        <w:rPr>
          <w:noProof/>
        </w:rPr>
        <w:drawing>
          <wp:anchor distT="0" distB="0" distL="114300" distR="114300" simplePos="0" relativeHeight="251701248" behindDoc="0" locked="0" layoutInCell="1" allowOverlap="1" wp14:anchorId="3FFD6D20" wp14:editId="0DB64501">
            <wp:simplePos x="0" y="0"/>
            <wp:positionH relativeFrom="column">
              <wp:posOffset>514350</wp:posOffset>
            </wp:positionH>
            <wp:positionV relativeFrom="paragraph">
              <wp:posOffset>10160</wp:posOffset>
            </wp:positionV>
            <wp:extent cx="4286250" cy="27241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2724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E4B212" w14:textId="3CB9794D" w:rsidR="00DB69D0" w:rsidRDefault="00DB69D0" w:rsidP="00E11CF7">
      <w:pPr>
        <w:rPr>
          <w:lang w:eastAsia="ja-JP"/>
        </w:rPr>
      </w:pPr>
    </w:p>
    <w:p w14:paraId="326F49D4" w14:textId="6E521E94" w:rsidR="00E038D3" w:rsidRDefault="00E038D3" w:rsidP="00E11CF7">
      <w:pPr>
        <w:rPr>
          <w:lang w:eastAsia="ja-JP"/>
        </w:rPr>
      </w:pPr>
    </w:p>
    <w:p w14:paraId="5F6C122B" w14:textId="5001E5F2" w:rsidR="00E038D3" w:rsidRDefault="00E038D3" w:rsidP="00E11CF7">
      <w:pPr>
        <w:rPr>
          <w:lang w:eastAsia="ja-JP"/>
        </w:rPr>
      </w:pPr>
    </w:p>
    <w:p w14:paraId="73DF4516" w14:textId="576A4478" w:rsidR="00E038D3" w:rsidRDefault="00E038D3" w:rsidP="00E11CF7">
      <w:pPr>
        <w:rPr>
          <w:lang w:eastAsia="ja-JP"/>
        </w:rPr>
      </w:pPr>
    </w:p>
    <w:p w14:paraId="22D18397" w14:textId="5AB20315" w:rsidR="00E038D3" w:rsidRDefault="00E038D3" w:rsidP="00E11CF7">
      <w:pPr>
        <w:rPr>
          <w:lang w:eastAsia="ja-JP"/>
        </w:rPr>
      </w:pPr>
    </w:p>
    <w:p w14:paraId="7A2D248D" w14:textId="30E032F4" w:rsidR="00E038D3" w:rsidRDefault="00E038D3" w:rsidP="00E11CF7">
      <w:pPr>
        <w:rPr>
          <w:lang w:eastAsia="ja-JP"/>
        </w:rPr>
      </w:pPr>
    </w:p>
    <w:p w14:paraId="240F8CB0" w14:textId="039511CF" w:rsidR="00E038D3" w:rsidRDefault="00E038D3" w:rsidP="00E11CF7">
      <w:pPr>
        <w:rPr>
          <w:lang w:eastAsia="ja-JP"/>
        </w:rPr>
      </w:pPr>
    </w:p>
    <w:p w14:paraId="08D8EBD3" w14:textId="04DBA4EB" w:rsidR="00E038D3" w:rsidRDefault="00E038D3" w:rsidP="00E11CF7">
      <w:pPr>
        <w:rPr>
          <w:lang w:eastAsia="ja-JP"/>
        </w:rPr>
      </w:pPr>
    </w:p>
    <w:p w14:paraId="795285BD" w14:textId="6DE1909A" w:rsidR="00E038D3" w:rsidRDefault="00E038D3" w:rsidP="00E11CF7">
      <w:pPr>
        <w:rPr>
          <w:lang w:eastAsia="ja-JP"/>
        </w:rPr>
      </w:pPr>
    </w:p>
    <w:p w14:paraId="01756859" w14:textId="1030D050" w:rsidR="00E038D3" w:rsidRDefault="00E038D3" w:rsidP="00E11CF7">
      <w:pPr>
        <w:rPr>
          <w:lang w:eastAsia="ja-JP"/>
        </w:rPr>
      </w:pPr>
    </w:p>
    <w:p w14:paraId="3BB44676" w14:textId="0DFFE118" w:rsidR="00E038D3" w:rsidRDefault="00E038D3" w:rsidP="00E11CF7">
      <w:pPr>
        <w:rPr>
          <w:lang w:eastAsia="ja-JP"/>
        </w:rPr>
      </w:pPr>
    </w:p>
    <w:p w14:paraId="2C6B04C6" w14:textId="20A2FC78" w:rsidR="00E038D3" w:rsidRDefault="00E038D3" w:rsidP="00E11CF7">
      <w:pPr>
        <w:rPr>
          <w:lang w:eastAsia="ja-JP"/>
        </w:rPr>
      </w:pPr>
    </w:p>
    <w:p w14:paraId="27BC4796" w14:textId="7D12FD9C" w:rsidR="00E038D3" w:rsidRDefault="00E038D3" w:rsidP="00E11CF7">
      <w:pPr>
        <w:rPr>
          <w:lang w:eastAsia="ja-JP"/>
        </w:rPr>
      </w:pPr>
    </w:p>
    <w:p w14:paraId="5C984BBF" w14:textId="599EC4D0" w:rsidR="00E038D3" w:rsidRDefault="00E038D3" w:rsidP="00E11CF7">
      <w:pPr>
        <w:rPr>
          <w:lang w:eastAsia="ja-JP"/>
        </w:rPr>
      </w:pPr>
    </w:p>
    <w:p w14:paraId="3AF14504" w14:textId="54F1820B" w:rsidR="00E038D3" w:rsidRDefault="00E038D3" w:rsidP="00E11CF7">
      <w:pPr>
        <w:rPr>
          <w:lang w:eastAsia="ja-JP"/>
        </w:rPr>
      </w:pPr>
    </w:p>
    <w:p w14:paraId="5016C6CC" w14:textId="14D5620B" w:rsidR="00E038D3" w:rsidRDefault="00E038D3" w:rsidP="00E11CF7">
      <w:pPr>
        <w:rPr>
          <w:lang w:eastAsia="ja-JP"/>
        </w:rPr>
      </w:pPr>
    </w:p>
    <w:p w14:paraId="591F02FB" w14:textId="15C23FDC" w:rsidR="00E038D3" w:rsidRDefault="00E038D3" w:rsidP="00E11CF7">
      <w:pPr>
        <w:rPr>
          <w:lang w:eastAsia="ja-JP"/>
        </w:rPr>
      </w:pPr>
    </w:p>
    <w:p w14:paraId="754F7F08" w14:textId="3F4A3768" w:rsidR="00E038D3" w:rsidRDefault="00E038D3" w:rsidP="00E038D3">
      <w:pPr>
        <w:rPr>
          <w:b/>
          <w:u w:val="single"/>
          <w:lang w:eastAsia="ja-JP"/>
        </w:rPr>
      </w:pPr>
      <w:r>
        <w:rPr>
          <w:b/>
          <w:u w:val="single"/>
          <w:lang w:eastAsia="ja-JP"/>
        </w:rPr>
        <w:t>Undirected Graph: Definition</w:t>
      </w:r>
    </w:p>
    <w:p w14:paraId="5818AB3E" w14:textId="1D3C6826" w:rsidR="00E038D3" w:rsidRDefault="00E038D3" w:rsidP="00E11CF7">
      <w:pPr>
        <w:rPr>
          <w:lang w:eastAsia="ja-JP"/>
        </w:rPr>
      </w:pPr>
    </w:p>
    <w:p w14:paraId="31744BB4" w14:textId="738A377B" w:rsidR="00E038D3" w:rsidRPr="00E038D3" w:rsidRDefault="00E038D3" w:rsidP="00D23D67">
      <w:pPr>
        <w:pStyle w:val="ListParagraph"/>
        <w:numPr>
          <w:ilvl w:val="0"/>
          <w:numId w:val="45"/>
        </w:numPr>
        <w:rPr>
          <w:lang w:eastAsia="ja-JP"/>
        </w:rPr>
      </w:pPr>
      <w:r>
        <w:rPr>
          <w:lang w:eastAsia="ja-JP"/>
        </w:rPr>
        <w:t xml:space="preserve">An undirected graph is graph, i.e. a set of objects (called vertices or nodes) that are </w:t>
      </w:r>
      <w:proofErr w:type="gramStart"/>
      <w:r>
        <w:rPr>
          <w:lang w:eastAsia="ja-JP"/>
        </w:rPr>
        <w:t>connected together</w:t>
      </w:r>
      <w:proofErr w:type="gramEnd"/>
      <w:r>
        <w:rPr>
          <w:lang w:eastAsia="ja-JP"/>
        </w:rPr>
        <w:t>, where all the edges are bidirectional.</w:t>
      </w:r>
    </w:p>
    <w:p w14:paraId="67BCA1B1" w14:textId="77777777" w:rsidR="00E038D3" w:rsidRDefault="00E038D3" w:rsidP="00E11CF7">
      <w:pPr>
        <w:rPr>
          <w:lang w:eastAsia="ja-JP"/>
        </w:rPr>
      </w:pPr>
    </w:p>
    <w:p w14:paraId="26B13314" w14:textId="56B9CE05" w:rsidR="00E038D3" w:rsidRDefault="00E038D3" w:rsidP="00E11CF7">
      <w:pPr>
        <w:rPr>
          <w:lang w:eastAsia="ja-JP"/>
        </w:rPr>
      </w:pPr>
      <w:r>
        <w:rPr>
          <w:noProof/>
        </w:rPr>
        <w:drawing>
          <wp:anchor distT="0" distB="0" distL="114300" distR="114300" simplePos="0" relativeHeight="251702272" behindDoc="0" locked="0" layoutInCell="1" allowOverlap="1" wp14:anchorId="65290FE6" wp14:editId="5F641838">
            <wp:simplePos x="0" y="0"/>
            <wp:positionH relativeFrom="column">
              <wp:posOffset>619125</wp:posOffset>
            </wp:positionH>
            <wp:positionV relativeFrom="paragraph">
              <wp:posOffset>10795</wp:posOffset>
            </wp:positionV>
            <wp:extent cx="4105275" cy="23622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275" cy="2362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7612E" w14:textId="65ECFC10" w:rsidR="00E038D3" w:rsidRDefault="00E038D3" w:rsidP="00E11CF7">
      <w:pPr>
        <w:rPr>
          <w:lang w:eastAsia="ja-JP"/>
        </w:rPr>
      </w:pPr>
    </w:p>
    <w:p w14:paraId="28497BE8" w14:textId="77777777" w:rsidR="00E038D3" w:rsidRDefault="00E038D3" w:rsidP="00E11CF7">
      <w:pPr>
        <w:rPr>
          <w:lang w:eastAsia="ja-JP"/>
        </w:rPr>
      </w:pPr>
    </w:p>
    <w:p w14:paraId="31E8403B" w14:textId="77777777" w:rsidR="00E038D3" w:rsidRDefault="00E038D3" w:rsidP="00E11CF7">
      <w:pPr>
        <w:rPr>
          <w:lang w:eastAsia="ja-JP"/>
        </w:rPr>
      </w:pPr>
    </w:p>
    <w:p w14:paraId="0E1B7BA9" w14:textId="082F6559" w:rsidR="00E038D3" w:rsidRDefault="00E038D3" w:rsidP="00E11CF7">
      <w:pPr>
        <w:rPr>
          <w:lang w:eastAsia="ja-JP"/>
        </w:rPr>
      </w:pPr>
    </w:p>
    <w:p w14:paraId="406A307E" w14:textId="373C58F5" w:rsidR="00E038D3" w:rsidRDefault="00E038D3" w:rsidP="00E11CF7">
      <w:pPr>
        <w:rPr>
          <w:lang w:eastAsia="ja-JP"/>
        </w:rPr>
      </w:pPr>
    </w:p>
    <w:p w14:paraId="01A77ED2" w14:textId="104C35D4" w:rsidR="00E038D3" w:rsidRDefault="00E038D3" w:rsidP="00E11CF7">
      <w:pPr>
        <w:rPr>
          <w:noProof/>
          <w:lang w:eastAsia="ja-JP"/>
        </w:rPr>
      </w:pPr>
    </w:p>
    <w:p w14:paraId="7DBE2DC8" w14:textId="77777777" w:rsidR="00E038D3" w:rsidRDefault="00E038D3" w:rsidP="00E11CF7">
      <w:pPr>
        <w:rPr>
          <w:lang w:eastAsia="ja-JP"/>
        </w:rPr>
      </w:pPr>
    </w:p>
    <w:p w14:paraId="0C45C7AD" w14:textId="2B06AE2F" w:rsidR="00E038D3" w:rsidRDefault="00E038D3" w:rsidP="00E11CF7">
      <w:pPr>
        <w:rPr>
          <w:lang w:eastAsia="ja-JP"/>
        </w:rPr>
      </w:pPr>
    </w:p>
    <w:p w14:paraId="569ADE09" w14:textId="77777777" w:rsidR="00E038D3" w:rsidRDefault="00E038D3" w:rsidP="00E11CF7">
      <w:pPr>
        <w:rPr>
          <w:lang w:eastAsia="ja-JP"/>
        </w:rPr>
      </w:pPr>
    </w:p>
    <w:p w14:paraId="02D3D2A4" w14:textId="77777777" w:rsidR="00E038D3" w:rsidRDefault="00E038D3" w:rsidP="00E11CF7">
      <w:pPr>
        <w:rPr>
          <w:lang w:eastAsia="ja-JP"/>
        </w:rPr>
      </w:pPr>
    </w:p>
    <w:p w14:paraId="478662E2" w14:textId="77777777" w:rsidR="00E038D3" w:rsidRDefault="00E038D3" w:rsidP="00E11CF7">
      <w:pPr>
        <w:rPr>
          <w:lang w:eastAsia="ja-JP"/>
        </w:rPr>
      </w:pPr>
    </w:p>
    <w:p w14:paraId="663087BB" w14:textId="77777777" w:rsidR="00E038D3" w:rsidRDefault="00E038D3" w:rsidP="00E11CF7">
      <w:pPr>
        <w:rPr>
          <w:lang w:eastAsia="ja-JP"/>
        </w:rPr>
      </w:pPr>
    </w:p>
    <w:p w14:paraId="363CE8DE" w14:textId="6711BACD" w:rsidR="00E038D3" w:rsidRDefault="00E038D3" w:rsidP="00E11CF7">
      <w:pPr>
        <w:rPr>
          <w:lang w:eastAsia="ja-JP"/>
        </w:rPr>
      </w:pPr>
    </w:p>
    <w:p w14:paraId="6C15774B" w14:textId="5118637A" w:rsidR="00E038D3" w:rsidRDefault="00E038D3" w:rsidP="00E11CF7">
      <w:pPr>
        <w:rPr>
          <w:lang w:eastAsia="ja-JP"/>
        </w:rPr>
      </w:pPr>
    </w:p>
    <w:p w14:paraId="2FAD22C0" w14:textId="201AFB04" w:rsidR="00E038D3" w:rsidRDefault="00E038D3" w:rsidP="00E11CF7">
      <w:pPr>
        <w:rPr>
          <w:lang w:eastAsia="ja-JP"/>
        </w:rPr>
      </w:pPr>
    </w:p>
    <w:p w14:paraId="461C8512" w14:textId="4F29DB5B" w:rsidR="00E038D3" w:rsidRDefault="00E038D3" w:rsidP="00E11CF7">
      <w:pPr>
        <w:rPr>
          <w:lang w:eastAsia="ja-JP"/>
        </w:rPr>
      </w:pPr>
    </w:p>
    <w:p w14:paraId="13D10768" w14:textId="0FC33A6E" w:rsidR="00E038D3" w:rsidRDefault="00E038D3" w:rsidP="00E11CF7">
      <w:pPr>
        <w:rPr>
          <w:b/>
          <w:u w:val="single"/>
          <w:lang w:eastAsia="ja-JP"/>
        </w:rPr>
      </w:pPr>
      <w:r>
        <w:rPr>
          <w:noProof/>
        </w:rPr>
        <w:drawing>
          <wp:anchor distT="0" distB="0" distL="114300" distR="114300" simplePos="0" relativeHeight="251703296" behindDoc="0" locked="0" layoutInCell="1" allowOverlap="1" wp14:anchorId="165775A7" wp14:editId="3ABF8CB7">
            <wp:simplePos x="0" y="0"/>
            <wp:positionH relativeFrom="column">
              <wp:posOffset>3429000</wp:posOffset>
            </wp:positionH>
            <wp:positionV relativeFrom="paragraph">
              <wp:posOffset>135255</wp:posOffset>
            </wp:positionV>
            <wp:extent cx="1514475" cy="1009650"/>
            <wp:effectExtent l="0" t="0" r="952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Pr>
          <w:b/>
          <w:u w:val="single"/>
          <w:lang w:eastAsia="ja-JP"/>
        </w:rPr>
        <w:t xml:space="preserve">Digraph: Relations of Nodes </w:t>
      </w:r>
    </w:p>
    <w:p w14:paraId="5899BF0C" w14:textId="1D43193C" w:rsidR="00E038D3" w:rsidRDefault="00E038D3" w:rsidP="00E11CF7">
      <w:pPr>
        <w:rPr>
          <w:b/>
          <w:u w:val="single"/>
          <w:lang w:eastAsia="ja-JP"/>
        </w:rPr>
      </w:pPr>
    </w:p>
    <w:p w14:paraId="322BDF86" w14:textId="3AE17930" w:rsidR="00E038D3" w:rsidRDefault="00E038D3" w:rsidP="00E11CF7">
      <w:pPr>
        <w:rPr>
          <w:lang w:eastAsia="ja-JP"/>
        </w:rPr>
      </w:pPr>
      <w:r>
        <w:rPr>
          <w:lang w:eastAsia="ja-JP"/>
        </w:rPr>
        <w:t>If (u, v) are an element of E,</w:t>
      </w:r>
    </w:p>
    <w:p w14:paraId="4F8DC489" w14:textId="0CB99DA1" w:rsidR="00E038D3" w:rsidRDefault="00E038D3" w:rsidP="00E11CF7">
      <w:pPr>
        <w:rPr>
          <w:lang w:eastAsia="ja-JP"/>
        </w:rPr>
      </w:pPr>
    </w:p>
    <w:p w14:paraId="47E0E581" w14:textId="335EE236" w:rsidR="00E038D3" w:rsidRDefault="00E038D3" w:rsidP="00D23D67">
      <w:pPr>
        <w:pStyle w:val="ListParagraph"/>
        <w:numPr>
          <w:ilvl w:val="0"/>
          <w:numId w:val="45"/>
        </w:numPr>
        <w:rPr>
          <w:lang w:eastAsia="ja-JP"/>
        </w:rPr>
      </w:pPr>
      <w:r>
        <w:rPr>
          <w:lang w:eastAsia="ja-JP"/>
        </w:rPr>
        <w:t xml:space="preserve">V is adjacent to u; </w:t>
      </w:r>
    </w:p>
    <w:p w14:paraId="61A0C208" w14:textId="3BDBD6B8" w:rsidR="00E038D3" w:rsidRDefault="00E038D3" w:rsidP="00D23D67">
      <w:pPr>
        <w:pStyle w:val="ListParagraph"/>
        <w:numPr>
          <w:ilvl w:val="0"/>
          <w:numId w:val="45"/>
        </w:numPr>
        <w:rPr>
          <w:lang w:eastAsia="ja-JP"/>
        </w:rPr>
      </w:pPr>
      <w:r>
        <w:rPr>
          <w:lang w:eastAsia="ja-JP"/>
        </w:rPr>
        <w:t xml:space="preserve">V is an out-neighbour of u, and </w:t>
      </w:r>
    </w:p>
    <w:p w14:paraId="5D3F250B" w14:textId="6B900957" w:rsidR="00E038D3" w:rsidRPr="00E038D3" w:rsidRDefault="00E038D3" w:rsidP="00D23D67">
      <w:pPr>
        <w:pStyle w:val="ListParagraph"/>
        <w:numPr>
          <w:ilvl w:val="0"/>
          <w:numId w:val="45"/>
        </w:numPr>
        <w:rPr>
          <w:lang w:eastAsia="ja-JP"/>
        </w:rPr>
      </w:pPr>
      <w:r>
        <w:rPr>
          <w:lang w:eastAsia="ja-JP"/>
        </w:rPr>
        <w:t xml:space="preserve">U is an in-neighbour of v.  </w:t>
      </w:r>
    </w:p>
    <w:p w14:paraId="40D8E105" w14:textId="4FA5501F" w:rsidR="00E038D3" w:rsidRDefault="00E038D3" w:rsidP="00E11CF7">
      <w:pPr>
        <w:rPr>
          <w:lang w:eastAsia="ja-JP"/>
        </w:rPr>
      </w:pPr>
    </w:p>
    <w:p w14:paraId="13FF9E04" w14:textId="5AEB8A4C" w:rsidR="00E038D3" w:rsidRDefault="00F7353B" w:rsidP="00E11CF7">
      <w:pPr>
        <w:rPr>
          <w:lang w:eastAsia="ja-JP"/>
        </w:rPr>
      </w:pPr>
      <w:r>
        <w:rPr>
          <w:noProof/>
        </w:rPr>
        <w:drawing>
          <wp:anchor distT="0" distB="0" distL="114300" distR="114300" simplePos="0" relativeHeight="251704320" behindDoc="0" locked="0" layoutInCell="1" allowOverlap="1" wp14:anchorId="1D8F5077" wp14:editId="3B2AA445">
            <wp:simplePos x="0" y="0"/>
            <wp:positionH relativeFrom="column">
              <wp:posOffset>114300</wp:posOffset>
            </wp:positionH>
            <wp:positionV relativeFrom="paragraph">
              <wp:posOffset>43815</wp:posOffset>
            </wp:positionV>
            <wp:extent cx="4305300" cy="14763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300" cy="1476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376EB" w14:textId="3B7601A5" w:rsidR="003316F4" w:rsidRDefault="003316F4" w:rsidP="00E11CF7">
      <w:pPr>
        <w:rPr>
          <w:lang w:eastAsia="ja-JP"/>
        </w:rPr>
      </w:pPr>
    </w:p>
    <w:p w14:paraId="3929DC7A" w14:textId="0DE20F5F" w:rsidR="003316F4" w:rsidRDefault="003316F4" w:rsidP="00E11CF7">
      <w:pPr>
        <w:rPr>
          <w:lang w:eastAsia="ja-JP"/>
        </w:rPr>
      </w:pPr>
    </w:p>
    <w:p w14:paraId="7F342988" w14:textId="3B242964" w:rsidR="003316F4" w:rsidRDefault="003316F4" w:rsidP="00E11CF7">
      <w:pPr>
        <w:rPr>
          <w:lang w:eastAsia="ja-JP"/>
        </w:rPr>
      </w:pPr>
    </w:p>
    <w:p w14:paraId="642E5D0E" w14:textId="5A3FC168" w:rsidR="003316F4" w:rsidRDefault="003316F4" w:rsidP="00E11CF7">
      <w:pPr>
        <w:rPr>
          <w:lang w:eastAsia="ja-JP"/>
        </w:rPr>
      </w:pPr>
    </w:p>
    <w:p w14:paraId="0DBD7435" w14:textId="381FC775" w:rsidR="00E038D3" w:rsidRDefault="00E038D3" w:rsidP="00E11CF7">
      <w:pPr>
        <w:rPr>
          <w:lang w:eastAsia="ja-JP"/>
        </w:rPr>
      </w:pPr>
    </w:p>
    <w:p w14:paraId="3633A1CE" w14:textId="75D32E8E" w:rsidR="00E038D3" w:rsidRDefault="00E038D3" w:rsidP="00E11CF7">
      <w:pPr>
        <w:rPr>
          <w:lang w:eastAsia="ja-JP"/>
        </w:rPr>
      </w:pPr>
    </w:p>
    <w:p w14:paraId="41ADEBCE" w14:textId="483C1F2B" w:rsidR="00E038D3" w:rsidRDefault="00E038D3" w:rsidP="00E11CF7">
      <w:pPr>
        <w:rPr>
          <w:lang w:eastAsia="ja-JP"/>
        </w:rPr>
      </w:pPr>
    </w:p>
    <w:p w14:paraId="45848C96" w14:textId="091239C7" w:rsidR="00E038D3" w:rsidRDefault="00E038D3" w:rsidP="00E11CF7">
      <w:pPr>
        <w:rPr>
          <w:lang w:eastAsia="ja-JP"/>
        </w:rPr>
      </w:pPr>
    </w:p>
    <w:p w14:paraId="1B3F2E42" w14:textId="61DE5ED5" w:rsidR="00E038D3" w:rsidRDefault="00E038D3" w:rsidP="00E11CF7">
      <w:pPr>
        <w:rPr>
          <w:lang w:eastAsia="ja-JP"/>
        </w:rPr>
      </w:pPr>
    </w:p>
    <w:p w14:paraId="2AE90ECF" w14:textId="49E9F796" w:rsidR="00E038D3" w:rsidRDefault="00E038D3" w:rsidP="00E11CF7">
      <w:pPr>
        <w:rPr>
          <w:lang w:eastAsia="ja-JP"/>
        </w:rPr>
      </w:pPr>
    </w:p>
    <w:p w14:paraId="2FCC0DE9" w14:textId="423E6402" w:rsidR="00E038D3" w:rsidRDefault="00E038D3" w:rsidP="00E11CF7">
      <w:pPr>
        <w:rPr>
          <w:lang w:eastAsia="ja-JP"/>
        </w:rPr>
      </w:pPr>
    </w:p>
    <w:p w14:paraId="6E8F7BB0" w14:textId="6FBFC67A" w:rsidR="00E038D3" w:rsidRDefault="00F7353B" w:rsidP="00E11CF7">
      <w:pPr>
        <w:rPr>
          <w:b/>
          <w:u w:val="single"/>
          <w:lang w:eastAsia="ja-JP"/>
        </w:rPr>
      </w:pPr>
      <w:r>
        <w:rPr>
          <w:b/>
          <w:u w:val="single"/>
          <w:lang w:eastAsia="ja-JP"/>
        </w:rPr>
        <w:t>O</w:t>
      </w:r>
      <w:r w:rsidR="00290B02">
        <w:rPr>
          <w:b/>
          <w:u w:val="single"/>
          <w:lang w:eastAsia="ja-JP"/>
        </w:rPr>
        <w:t>rd</w:t>
      </w:r>
      <w:r>
        <w:rPr>
          <w:b/>
          <w:u w:val="single"/>
          <w:lang w:eastAsia="ja-JP"/>
        </w:rPr>
        <w:t>er, Size, and In- / Out-degree</w:t>
      </w:r>
    </w:p>
    <w:p w14:paraId="3361CE1B" w14:textId="0017A394" w:rsidR="00F7353B" w:rsidRDefault="00F7353B" w:rsidP="00E11CF7">
      <w:pPr>
        <w:rPr>
          <w:lang w:eastAsia="ja-JP"/>
        </w:rPr>
      </w:pPr>
    </w:p>
    <w:p w14:paraId="47336EFD" w14:textId="11675AFB" w:rsidR="00F7353B" w:rsidRDefault="00F7353B" w:rsidP="00E11CF7">
      <w:pPr>
        <w:rPr>
          <w:lang w:eastAsia="ja-JP"/>
        </w:rPr>
      </w:pPr>
    </w:p>
    <w:p w14:paraId="1D5F9FA1" w14:textId="77777777" w:rsidR="00290B02" w:rsidRDefault="00F7353B" w:rsidP="00D23D67">
      <w:pPr>
        <w:pStyle w:val="ListParagraph"/>
        <w:numPr>
          <w:ilvl w:val="0"/>
          <w:numId w:val="46"/>
        </w:numPr>
        <w:rPr>
          <w:lang w:eastAsia="ja-JP"/>
        </w:rPr>
      </w:pPr>
      <w:r>
        <w:rPr>
          <w:lang w:eastAsia="ja-JP"/>
        </w:rPr>
        <w:t xml:space="preserve">The order of a digraph G = (V, E) is the number of nodes n = |V| </w:t>
      </w:r>
      <w:r w:rsidR="002663EA">
        <w:rPr>
          <w:lang w:eastAsia="ja-JP"/>
        </w:rPr>
        <w:t xml:space="preserve">is basically the cardinality </w:t>
      </w:r>
      <w:r w:rsidR="00290B02">
        <w:rPr>
          <w:lang w:eastAsia="ja-JP"/>
        </w:rPr>
        <w:t xml:space="preserve">of its vertex set </w:t>
      </w:r>
    </w:p>
    <w:p w14:paraId="7160B7E7" w14:textId="77777777" w:rsidR="00290B02" w:rsidRDefault="00F7353B" w:rsidP="00D23D67">
      <w:pPr>
        <w:pStyle w:val="ListParagraph"/>
        <w:numPr>
          <w:ilvl w:val="0"/>
          <w:numId w:val="46"/>
        </w:numPr>
        <w:rPr>
          <w:lang w:eastAsia="ja-JP"/>
        </w:rPr>
      </w:pPr>
      <w:r>
        <w:rPr>
          <w:lang w:eastAsia="ja-JP"/>
        </w:rPr>
        <w:t>The size of a digraph G = (V, E) is the number of arcs</w:t>
      </w:r>
      <w:r w:rsidR="002663EA">
        <w:rPr>
          <w:lang w:eastAsia="ja-JP"/>
        </w:rPr>
        <w:t xml:space="preserve">, m = |E| </w:t>
      </w:r>
      <w:r w:rsidR="00290B02">
        <w:rPr>
          <w:lang w:eastAsia="ja-JP"/>
        </w:rPr>
        <w:t xml:space="preserve">cardinality of its edge set </w:t>
      </w:r>
    </w:p>
    <w:p w14:paraId="0A5EEB8B" w14:textId="267C1694" w:rsidR="002663EA" w:rsidRDefault="002663EA" w:rsidP="00D23D67">
      <w:pPr>
        <w:pStyle w:val="ListParagraph"/>
        <w:numPr>
          <w:ilvl w:val="0"/>
          <w:numId w:val="46"/>
        </w:numPr>
        <w:rPr>
          <w:lang w:eastAsia="ja-JP"/>
        </w:rPr>
      </w:pPr>
      <w:r>
        <w:rPr>
          <w:lang w:eastAsia="ja-JP"/>
        </w:rPr>
        <w:t xml:space="preserve">The in-degree or out-degree of a node v is the number of arcs entering or leaving v, respectively. </w:t>
      </w:r>
    </w:p>
    <w:p w14:paraId="019BB08D" w14:textId="77777777" w:rsidR="00290B02" w:rsidRDefault="00290B02" w:rsidP="00290B02">
      <w:pPr>
        <w:rPr>
          <w:b/>
          <w:u w:val="single"/>
          <w:lang w:eastAsia="ja-JP"/>
        </w:rPr>
      </w:pPr>
    </w:p>
    <w:p w14:paraId="381B1883" w14:textId="39F9BB5A" w:rsidR="00290B02" w:rsidRDefault="00290B02" w:rsidP="00290B02">
      <w:pPr>
        <w:rPr>
          <w:b/>
          <w:u w:val="single"/>
          <w:lang w:eastAsia="ja-JP"/>
        </w:rPr>
      </w:pPr>
      <w:r>
        <w:rPr>
          <w:b/>
          <w:u w:val="single"/>
          <w:lang w:eastAsia="ja-JP"/>
        </w:rPr>
        <w:t xml:space="preserve">Walk, Path, and Cycle </w:t>
      </w:r>
    </w:p>
    <w:p w14:paraId="3C953E57" w14:textId="448576DB" w:rsidR="00290B02" w:rsidRDefault="00290B02" w:rsidP="00290B02">
      <w:pPr>
        <w:rPr>
          <w:b/>
          <w:lang w:eastAsia="ja-JP"/>
        </w:rPr>
      </w:pPr>
    </w:p>
    <w:p w14:paraId="767B6F1E" w14:textId="53A1D338" w:rsidR="00290B02" w:rsidRDefault="00290B02" w:rsidP="00290B02">
      <w:pPr>
        <w:rPr>
          <w:lang w:eastAsia="ja-JP"/>
        </w:rPr>
      </w:pPr>
      <w:r>
        <w:rPr>
          <w:noProof/>
        </w:rPr>
        <w:drawing>
          <wp:anchor distT="0" distB="0" distL="114300" distR="114300" simplePos="0" relativeHeight="251705344" behindDoc="0" locked="0" layoutInCell="1" allowOverlap="1" wp14:anchorId="092D16BE" wp14:editId="68886544">
            <wp:simplePos x="0" y="0"/>
            <wp:positionH relativeFrom="margin">
              <wp:posOffset>485775</wp:posOffset>
            </wp:positionH>
            <wp:positionV relativeFrom="paragraph">
              <wp:posOffset>224155</wp:posOffset>
            </wp:positionV>
            <wp:extent cx="3878580" cy="2657475"/>
            <wp:effectExtent l="0" t="0" r="762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78580" cy="26574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ja-JP"/>
        </w:rPr>
        <w:t xml:space="preserve"> </w:t>
      </w:r>
    </w:p>
    <w:p w14:paraId="0230EC4E" w14:textId="29E62176" w:rsidR="00290B02" w:rsidRDefault="00290B02" w:rsidP="00290B02">
      <w:pPr>
        <w:rPr>
          <w:lang w:eastAsia="ja-JP"/>
        </w:rPr>
      </w:pPr>
    </w:p>
    <w:p w14:paraId="7C9E7D63" w14:textId="673D47C8" w:rsidR="00290B02" w:rsidRDefault="00290B02" w:rsidP="00290B02">
      <w:pPr>
        <w:rPr>
          <w:lang w:eastAsia="ja-JP"/>
        </w:rPr>
      </w:pPr>
    </w:p>
    <w:p w14:paraId="34F7B792" w14:textId="1E4A35CE" w:rsidR="00290B02" w:rsidRDefault="00290B02" w:rsidP="00290B02">
      <w:pPr>
        <w:rPr>
          <w:lang w:eastAsia="ja-JP"/>
        </w:rPr>
      </w:pPr>
    </w:p>
    <w:p w14:paraId="1FFEEA8B" w14:textId="11788DA6" w:rsidR="00290B02" w:rsidRDefault="00290B02" w:rsidP="00290B02">
      <w:pPr>
        <w:rPr>
          <w:lang w:eastAsia="ja-JP"/>
        </w:rPr>
      </w:pPr>
    </w:p>
    <w:p w14:paraId="58DEC0CA" w14:textId="7496FB04" w:rsidR="00290B02" w:rsidRDefault="00290B02" w:rsidP="00290B02">
      <w:pPr>
        <w:rPr>
          <w:lang w:eastAsia="ja-JP"/>
        </w:rPr>
      </w:pPr>
    </w:p>
    <w:p w14:paraId="5F28CF66" w14:textId="3BA95B24" w:rsidR="00290B02" w:rsidRDefault="00290B02" w:rsidP="00290B02">
      <w:pPr>
        <w:rPr>
          <w:lang w:eastAsia="ja-JP"/>
        </w:rPr>
      </w:pPr>
    </w:p>
    <w:p w14:paraId="6B1A3ACF" w14:textId="684F0305" w:rsidR="00290B02" w:rsidRDefault="00290B02" w:rsidP="00290B02">
      <w:pPr>
        <w:rPr>
          <w:lang w:eastAsia="ja-JP"/>
        </w:rPr>
      </w:pPr>
    </w:p>
    <w:p w14:paraId="3A33BF58" w14:textId="6E40555A" w:rsidR="00290B02" w:rsidRDefault="00290B02" w:rsidP="00290B02">
      <w:pPr>
        <w:rPr>
          <w:lang w:eastAsia="ja-JP"/>
        </w:rPr>
      </w:pPr>
    </w:p>
    <w:p w14:paraId="35175B5A" w14:textId="5C1856B2" w:rsidR="00290B02" w:rsidRDefault="00290B02" w:rsidP="00290B02">
      <w:pPr>
        <w:rPr>
          <w:lang w:eastAsia="ja-JP"/>
        </w:rPr>
      </w:pPr>
    </w:p>
    <w:p w14:paraId="2CC2E40D" w14:textId="4BB38417" w:rsidR="00290B02" w:rsidRDefault="00290B02" w:rsidP="00290B02">
      <w:pPr>
        <w:rPr>
          <w:lang w:eastAsia="ja-JP"/>
        </w:rPr>
      </w:pPr>
    </w:p>
    <w:p w14:paraId="40DF3721" w14:textId="4E52BF7C" w:rsidR="00290B02" w:rsidRDefault="00290B02" w:rsidP="00290B02">
      <w:pPr>
        <w:rPr>
          <w:lang w:eastAsia="ja-JP"/>
        </w:rPr>
      </w:pPr>
    </w:p>
    <w:p w14:paraId="5788D15C" w14:textId="36D4A40B" w:rsidR="00290B02" w:rsidRDefault="00290B02" w:rsidP="00290B02">
      <w:pPr>
        <w:rPr>
          <w:lang w:eastAsia="ja-JP"/>
        </w:rPr>
      </w:pPr>
    </w:p>
    <w:p w14:paraId="16A609DF" w14:textId="7AD57B9C" w:rsidR="00290B02" w:rsidRDefault="00290B02" w:rsidP="00290B02">
      <w:pPr>
        <w:rPr>
          <w:lang w:eastAsia="ja-JP"/>
        </w:rPr>
      </w:pPr>
    </w:p>
    <w:p w14:paraId="6AF41A70" w14:textId="31A723D0" w:rsidR="00290B02" w:rsidRDefault="00290B02" w:rsidP="00290B02">
      <w:pPr>
        <w:rPr>
          <w:lang w:eastAsia="ja-JP"/>
        </w:rPr>
      </w:pPr>
    </w:p>
    <w:p w14:paraId="7415B668" w14:textId="00039771" w:rsidR="00290B02" w:rsidRDefault="00290B02" w:rsidP="00290B02">
      <w:pPr>
        <w:rPr>
          <w:lang w:eastAsia="ja-JP"/>
        </w:rPr>
      </w:pPr>
    </w:p>
    <w:p w14:paraId="24D56DA5" w14:textId="2ADC1123" w:rsidR="00290B02" w:rsidRDefault="00290B02" w:rsidP="00290B02">
      <w:pPr>
        <w:rPr>
          <w:lang w:eastAsia="ja-JP"/>
        </w:rPr>
      </w:pPr>
    </w:p>
    <w:p w14:paraId="578A23DF" w14:textId="57660A84" w:rsidR="00290B02" w:rsidRDefault="0075468F" w:rsidP="00D23D67">
      <w:pPr>
        <w:pStyle w:val="ListParagraph"/>
        <w:numPr>
          <w:ilvl w:val="0"/>
          <w:numId w:val="47"/>
        </w:numPr>
        <w:rPr>
          <w:lang w:eastAsia="ja-JP"/>
        </w:rPr>
      </w:pPr>
      <w:r>
        <w:rPr>
          <w:lang w:eastAsia="ja-JP"/>
        </w:rPr>
        <w:lastRenderedPageBreak/>
        <w:t xml:space="preserve">Walk: follows successive edges can repeat vertices or edges </w:t>
      </w:r>
    </w:p>
    <w:p w14:paraId="00AE4572" w14:textId="5F06C36F" w:rsidR="0075468F" w:rsidRDefault="0075468F" w:rsidP="00D23D67">
      <w:pPr>
        <w:pStyle w:val="ListParagraph"/>
        <w:numPr>
          <w:ilvl w:val="1"/>
          <w:numId w:val="47"/>
        </w:numPr>
        <w:rPr>
          <w:lang w:eastAsia="ja-JP"/>
        </w:rPr>
      </w:pPr>
      <w:r>
        <w:rPr>
          <w:lang w:eastAsia="ja-JP"/>
        </w:rPr>
        <w:t xml:space="preserve">The length of these paths is number of edges we have gone through, not the vertices </w:t>
      </w:r>
    </w:p>
    <w:p w14:paraId="45A025B7" w14:textId="218459FC" w:rsidR="0075468F" w:rsidRDefault="0075468F" w:rsidP="00D23D67">
      <w:pPr>
        <w:pStyle w:val="ListParagraph"/>
        <w:numPr>
          <w:ilvl w:val="0"/>
          <w:numId w:val="47"/>
        </w:numPr>
        <w:rPr>
          <w:lang w:eastAsia="ja-JP"/>
        </w:rPr>
      </w:pPr>
      <w:r>
        <w:rPr>
          <w:lang w:eastAsia="ja-JP"/>
        </w:rPr>
        <w:t xml:space="preserve">Path: walks through vertices without repeating vertex, can’t go on a repeating vertex. </w:t>
      </w:r>
    </w:p>
    <w:p w14:paraId="512EE7CD" w14:textId="0C5BBE20" w:rsidR="0075468F" w:rsidRDefault="0075468F" w:rsidP="00D23D67">
      <w:pPr>
        <w:pStyle w:val="ListParagraph"/>
        <w:numPr>
          <w:ilvl w:val="0"/>
          <w:numId w:val="47"/>
        </w:numPr>
        <w:rPr>
          <w:lang w:eastAsia="ja-JP"/>
        </w:rPr>
      </w:pPr>
      <w:r>
        <w:rPr>
          <w:noProof/>
        </w:rPr>
        <w:drawing>
          <wp:anchor distT="0" distB="0" distL="114300" distR="114300" simplePos="0" relativeHeight="251706368" behindDoc="0" locked="0" layoutInCell="1" allowOverlap="1" wp14:anchorId="4E107060" wp14:editId="1D1F00F2">
            <wp:simplePos x="0" y="0"/>
            <wp:positionH relativeFrom="column">
              <wp:posOffset>590550</wp:posOffset>
            </wp:positionH>
            <wp:positionV relativeFrom="paragraph">
              <wp:posOffset>572770</wp:posOffset>
            </wp:positionV>
            <wp:extent cx="4400550" cy="2314575"/>
            <wp:effectExtent l="0" t="0" r="0" b="952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0550"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ja-JP"/>
        </w:rPr>
        <w:t>A simple cycle is a cycle with no repeated edges or vertices except its first and last vertices.</w:t>
      </w:r>
    </w:p>
    <w:p w14:paraId="369977C4" w14:textId="6ED2BD51" w:rsidR="0075468F" w:rsidRDefault="0075468F" w:rsidP="0075468F">
      <w:pPr>
        <w:rPr>
          <w:lang w:eastAsia="ja-JP"/>
        </w:rPr>
      </w:pPr>
    </w:p>
    <w:p w14:paraId="25B5C7AF" w14:textId="49BA56C5" w:rsidR="0075468F" w:rsidRDefault="0075468F" w:rsidP="0075468F">
      <w:pPr>
        <w:rPr>
          <w:lang w:eastAsia="ja-JP"/>
        </w:rPr>
      </w:pPr>
    </w:p>
    <w:p w14:paraId="0C9FA760" w14:textId="63E4BF40" w:rsidR="0075468F" w:rsidRDefault="0075468F" w:rsidP="0075468F">
      <w:pPr>
        <w:rPr>
          <w:lang w:eastAsia="ja-JP"/>
        </w:rPr>
      </w:pPr>
    </w:p>
    <w:p w14:paraId="5989EEFD" w14:textId="1BA2399A" w:rsidR="0075468F" w:rsidRDefault="0075468F" w:rsidP="0075468F">
      <w:pPr>
        <w:rPr>
          <w:lang w:eastAsia="ja-JP"/>
        </w:rPr>
      </w:pPr>
    </w:p>
    <w:p w14:paraId="39888CAE" w14:textId="4689D0D8" w:rsidR="0075468F" w:rsidRDefault="0075468F" w:rsidP="0075468F">
      <w:pPr>
        <w:rPr>
          <w:lang w:eastAsia="ja-JP"/>
        </w:rPr>
      </w:pPr>
    </w:p>
    <w:p w14:paraId="301DBBF2" w14:textId="7FC005B5" w:rsidR="0075468F" w:rsidRDefault="0075468F" w:rsidP="0075468F">
      <w:pPr>
        <w:rPr>
          <w:lang w:eastAsia="ja-JP"/>
        </w:rPr>
      </w:pPr>
    </w:p>
    <w:p w14:paraId="04A7E5F2" w14:textId="382D2BB0" w:rsidR="0075468F" w:rsidRDefault="0075468F" w:rsidP="0075468F">
      <w:pPr>
        <w:rPr>
          <w:lang w:eastAsia="ja-JP"/>
        </w:rPr>
      </w:pPr>
    </w:p>
    <w:p w14:paraId="37F1D04F" w14:textId="52D14A94" w:rsidR="0075468F" w:rsidRDefault="0075468F" w:rsidP="0075468F">
      <w:pPr>
        <w:rPr>
          <w:lang w:eastAsia="ja-JP"/>
        </w:rPr>
      </w:pPr>
    </w:p>
    <w:p w14:paraId="4226EE7A" w14:textId="6A978892" w:rsidR="0075468F" w:rsidRDefault="0075468F" w:rsidP="0075468F">
      <w:pPr>
        <w:rPr>
          <w:lang w:eastAsia="ja-JP"/>
        </w:rPr>
      </w:pPr>
    </w:p>
    <w:p w14:paraId="525F4977" w14:textId="2C9240CF" w:rsidR="0075468F" w:rsidRDefault="0075468F" w:rsidP="0075468F">
      <w:pPr>
        <w:rPr>
          <w:lang w:eastAsia="ja-JP"/>
        </w:rPr>
      </w:pPr>
    </w:p>
    <w:p w14:paraId="01CD123B" w14:textId="33410A6C" w:rsidR="0075468F" w:rsidRDefault="0075468F" w:rsidP="0075468F">
      <w:pPr>
        <w:rPr>
          <w:lang w:eastAsia="ja-JP"/>
        </w:rPr>
      </w:pPr>
    </w:p>
    <w:p w14:paraId="6139926C" w14:textId="78B32B1F" w:rsidR="0075468F" w:rsidRDefault="0075468F" w:rsidP="0075468F">
      <w:pPr>
        <w:rPr>
          <w:lang w:eastAsia="ja-JP"/>
        </w:rPr>
      </w:pPr>
    </w:p>
    <w:p w14:paraId="0C8A4810" w14:textId="2FFB54C5" w:rsidR="0075468F" w:rsidRDefault="0075468F" w:rsidP="0075468F">
      <w:pPr>
        <w:rPr>
          <w:lang w:eastAsia="ja-JP"/>
        </w:rPr>
      </w:pPr>
    </w:p>
    <w:p w14:paraId="57EFE3EE" w14:textId="2907FD8D" w:rsidR="0075468F" w:rsidRDefault="0075468F" w:rsidP="0075468F">
      <w:pPr>
        <w:rPr>
          <w:lang w:eastAsia="ja-JP"/>
        </w:rPr>
      </w:pPr>
    </w:p>
    <w:p w14:paraId="3296C6C4" w14:textId="5D541E0D" w:rsidR="0075468F" w:rsidRDefault="0075468F" w:rsidP="0075468F">
      <w:pPr>
        <w:rPr>
          <w:lang w:eastAsia="ja-JP"/>
        </w:rPr>
      </w:pPr>
    </w:p>
    <w:p w14:paraId="7F11B22F" w14:textId="64EDB0A1" w:rsidR="0075468F" w:rsidRDefault="0075468F" w:rsidP="0075468F">
      <w:pPr>
        <w:rPr>
          <w:lang w:eastAsia="ja-JP"/>
        </w:rPr>
      </w:pPr>
    </w:p>
    <w:p w14:paraId="07611820" w14:textId="73F01370" w:rsidR="0075468F" w:rsidRDefault="0075468F" w:rsidP="0075468F">
      <w:pPr>
        <w:rPr>
          <w:b/>
          <w:u w:val="single"/>
          <w:lang w:eastAsia="ja-JP"/>
        </w:rPr>
      </w:pPr>
      <w:r>
        <w:rPr>
          <w:b/>
          <w:u w:val="single"/>
          <w:lang w:eastAsia="ja-JP"/>
        </w:rPr>
        <w:t>Distance and Diameter</w:t>
      </w:r>
    </w:p>
    <w:p w14:paraId="5C26A5FF" w14:textId="51BB20A5" w:rsidR="0075468F" w:rsidRDefault="0075468F" w:rsidP="0075468F">
      <w:pPr>
        <w:rPr>
          <w:b/>
          <w:u w:val="single"/>
          <w:lang w:eastAsia="ja-JP"/>
        </w:rPr>
      </w:pPr>
    </w:p>
    <w:p w14:paraId="4E8344B6" w14:textId="77777777" w:rsidR="0075468F" w:rsidRDefault="0075468F" w:rsidP="00D23D67">
      <w:pPr>
        <w:pStyle w:val="ListParagraph"/>
        <w:numPr>
          <w:ilvl w:val="0"/>
          <w:numId w:val="49"/>
        </w:numPr>
        <w:rPr>
          <w:lang w:eastAsia="ja-JP"/>
        </w:rPr>
      </w:pPr>
      <w:r>
        <w:rPr>
          <w:lang w:eastAsia="ja-JP"/>
        </w:rPr>
        <w:t>The distance, d(</w:t>
      </w:r>
      <w:proofErr w:type="spellStart"/>
      <w:proofErr w:type="gramStart"/>
      <w:r>
        <w:rPr>
          <w:lang w:eastAsia="ja-JP"/>
        </w:rPr>
        <w:t>u,v</w:t>
      </w:r>
      <w:proofErr w:type="spellEnd"/>
      <w:proofErr w:type="gramEnd"/>
      <w:r>
        <w:rPr>
          <w:lang w:eastAsia="ja-JP"/>
        </w:rPr>
        <w:t xml:space="preserve">), from a node u to a node v in G is the minimum length of a path from u to v. </w:t>
      </w:r>
    </w:p>
    <w:p w14:paraId="7F59B3C1" w14:textId="706E320E" w:rsidR="0075468F" w:rsidRDefault="0075468F" w:rsidP="00D23D67">
      <w:pPr>
        <w:pStyle w:val="ListParagraph"/>
        <w:numPr>
          <w:ilvl w:val="1"/>
          <w:numId w:val="49"/>
        </w:numPr>
        <w:rPr>
          <w:lang w:eastAsia="ja-JP"/>
        </w:rPr>
      </w:pPr>
      <w:r>
        <w:rPr>
          <w:lang w:eastAsia="ja-JP"/>
        </w:rPr>
        <w:t xml:space="preserve">If no path exists, the distance is undefined or infinity. </w:t>
      </w:r>
    </w:p>
    <w:p w14:paraId="41B7E214" w14:textId="608D4566" w:rsidR="0075468F" w:rsidRDefault="0075468F" w:rsidP="0075468F">
      <w:pPr>
        <w:rPr>
          <w:lang w:eastAsia="ja-JP"/>
        </w:rPr>
      </w:pPr>
    </w:p>
    <w:p w14:paraId="26AC4F2B" w14:textId="1CEFDD40" w:rsidR="0075468F" w:rsidRDefault="0075468F" w:rsidP="00D23D67">
      <w:pPr>
        <w:pStyle w:val="ListParagraph"/>
        <w:numPr>
          <w:ilvl w:val="0"/>
          <w:numId w:val="48"/>
        </w:numPr>
        <w:rPr>
          <w:lang w:eastAsia="ja-JP"/>
        </w:rPr>
      </w:pPr>
      <w:r>
        <w:rPr>
          <w:lang w:eastAsia="ja-JP"/>
        </w:rPr>
        <w:t>The diameter of G is the maximum distance between any two nodes</w:t>
      </w:r>
    </w:p>
    <w:p w14:paraId="39079FA4" w14:textId="47083AE9" w:rsidR="0075468F" w:rsidRDefault="0075468F" w:rsidP="00D23D67">
      <w:pPr>
        <w:pStyle w:val="ListParagraph"/>
        <w:numPr>
          <w:ilvl w:val="0"/>
          <w:numId w:val="48"/>
        </w:numPr>
        <w:rPr>
          <w:lang w:eastAsia="ja-JP"/>
        </w:rPr>
      </w:pPr>
      <w:r>
        <w:rPr>
          <w:lang w:eastAsia="ja-JP"/>
        </w:rPr>
        <w:t xml:space="preserve">The eccentricity of a node u is the greatest distance between u and any other node </w:t>
      </w:r>
    </w:p>
    <w:p w14:paraId="21C8DF7A" w14:textId="0632A9AF" w:rsidR="0075468F" w:rsidRDefault="0075468F" w:rsidP="00D23D67">
      <w:pPr>
        <w:pStyle w:val="ListParagraph"/>
        <w:numPr>
          <w:ilvl w:val="0"/>
          <w:numId w:val="48"/>
        </w:numPr>
        <w:rPr>
          <w:lang w:eastAsia="ja-JP"/>
        </w:rPr>
      </w:pPr>
      <w:r>
        <w:rPr>
          <w:lang w:eastAsia="ja-JP"/>
        </w:rPr>
        <w:t xml:space="preserve">The radius of G is the minimum eccentricity over all nodes </w:t>
      </w:r>
    </w:p>
    <w:p w14:paraId="36DD863F" w14:textId="6F6816BE" w:rsidR="0075468F" w:rsidRPr="0075468F" w:rsidRDefault="0075468F" w:rsidP="0075468F">
      <w:pPr>
        <w:rPr>
          <w:lang w:eastAsia="ja-JP"/>
        </w:rPr>
      </w:pPr>
    </w:p>
    <w:p w14:paraId="0D9DFE90" w14:textId="5D271E6D" w:rsidR="0075468F" w:rsidRDefault="0075468F" w:rsidP="0075468F">
      <w:pPr>
        <w:rPr>
          <w:noProof/>
          <w:lang w:eastAsia="ja-JP"/>
        </w:rPr>
      </w:pPr>
      <w:r>
        <w:rPr>
          <w:noProof/>
        </w:rPr>
        <w:drawing>
          <wp:anchor distT="0" distB="0" distL="114300" distR="114300" simplePos="0" relativeHeight="251707392" behindDoc="0" locked="0" layoutInCell="1" allowOverlap="1" wp14:anchorId="5E81025B" wp14:editId="3DDA168D">
            <wp:simplePos x="0" y="0"/>
            <wp:positionH relativeFrom="column">
              <wp:posOffset>457200</wp:posOffset>
            </wp:positionH>
            <wp:positionV relativeFrom="paragraph">
              <wp:posOffset>8890</wp:posOffset>
            </wp:positionV>
            <wp:extent cx="3514725" cy="2459355"/>
            <wp:effectExtent l="0" t="0" r="952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4725" cy="2459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C732D9" w14:textId="0907F688" w:rsidR="0075468F" w:rsidRDefault="0075468F" w:rsidP="0075468F">
      <w:pPr>
        <w:rPr>
          <w:lang w:eastAsia="ja-JP"/>
        </w:rPr>
      </w:pPr>
    </w:p>
    <w:p w14:paraId="11896F24" w14:textId="6079603D" w:rsidR="0075468F" w:rsidRDefault="0075468F" w:rsidP="0075468F">
      <w:pPr>
        <w:rPr>
          <w:lang w:eastAsia="ja-JP"/>
        </w:rPr>
      </w:pPr>
    </w:p>
    <w:p w14:paraId="2B6DEBCA" w14:textId="32FB5FE1" w:rsidR="0075468F" w:rsidRDefault="0075468F" w:rsidP="0075468F">
      <w:pPr>
        <w:rPr>
          <w:lang w:eastAsia="ja-JP"/>
        </w:rPr>
      </w:pPr>
    </w:p>
    <w:p w14:paraId="7099F6C1" w14:textId="5D9C36E8" w:rsidR="0075468F" w:rsidRDefault="0075468F" w:rsidP="0075468F">
      <w:pPr>
        <w:rPr>
          <w:lang w:eastAsia="ja-JP"/>
        </w:rPr>
      </w:pPr>
    </w:p>
    <w:p w14:paraId="4CF35898" w14:textId="2E9A91CB" w:rsidR="0075468F" w:rsidRDefault="0075468F" w:rsidP="0075468F">
      <w:pPr>
        <w:rPr>
          <w:lang w:eastAsia="ja-JP"/>
        </w:rPr>
      </w:pPr>
    </w:p>
    <w:p w14:paraId="7AD7D2AA" w14:textId="44B9AD42" w:rsidR="0075468F" w:rsidRDefault="0075468F" w:rsidP="0075468F">
      <w:pPr>
        <w:rPr>
          <w:lang w:eastAsia="ja-JP"/>
        </w:rPr>
      </w:pPr>
    </w:p>
    <w:p w14:paraId="22388D3A" w14:textId="6E8EB226" w:rsidR="0075468F" w:rsidRDefault="0075468F" w:rsidP="0075468F">
      <w:pPr>
        <w:rPr>
          <w:lang w:eastAsia="ja-JP"/>
        </w:rPr>
      </w:pPr>
    </w:p>
    <w:p w14:paraId="735551F7" w14:textId="2B365BCE" w:rsidR="0075468F" w:rsidRDefault="0075468F" w:rsidP="0075468F">
      <w:pPr>
        <w:rPr>
          <w:lang w:eastAsia="ja-JP"/>
        </w:rPr>
      </w:pPr>
    </w:p>
    <w:p w14:paraId="5F6CB70A" w14:textId="68B6E63A" w:rsidR="0075468F" w:rsidRDefault="0075468F" w:rsidP="0075468F">
      <w:pPr>
        <w:rPr>
          <w:lang w:eastAsia="ja-JP"/>
        </w:rPr>
      </w:pPr>
    </w:p>
    <w:p w14:paraId="4BAB38FA" w14:textId="02B5BCF8" w:rsidR="0075468F" w:rsidRDefault="0075468F" w:rsidP="0075468F">
      <w:pPr>
        <w:rPr>
          <w:lang w:eastAsia="ja-JP"/>
        </w:rPr>
      </w:pPr>
    </w:p>
    <w:p w14:paraId="111F2A06" w14:textId="739BD6EF" w:rsidR="0075468F" w:rsidRDefault="0075468F" w:rsidP="0075468F">
      <w:pPr>
        <w:rPr>
          <w:lang w:eastAsia="ja-JP"/>
        </w:rPr>
      </w:pPr>
    </w:p>
    <w:p w14:paraId="3C918CDB" w14:textId="36D5751E" w:rsidR="0075468F" w:rsidRDefault="0075468F" w:rsidP="0075468F">
      <w:pPr>
        <w:rPr>
          <w:lang w:eastAsia="ja-JP"/>
        </w:rPr>
      </w:pPr>
    </w:p>
    <w:p w14:paraId="35FAC548" w14:textId="706F3CA3" w:rsidR="0075468F" w:rsidRDefault="0075468F" w:rsidP="0075468F">
      <w:pPr>
        <w:rPr>
          <w:lang w:eastAsia="ja-JP"/>
        </w:rPr>
      </w:pPr>
    </w:p>
    <w:p w14:paraId="76761F1D" w14:textId="2C949CF0" w:rsidR="0075468F" w:rsidRDefault="0075468F" w:rsidP="0075468F">
      <w:pPr>
        <w:rPr>
          <w:lang w:eastAsia="ja-JP"/>
        </w:rPr>
      </w:pPr>
    </w:p>
    <w:p w14:paraId="5C557156" w14:textId="54E9DB64" w:rsidR="0075468F" w:rsidRDefault="0075468F" w:rsidP="0075468F">
      <w:pPr>
        <w:rPr>
          <w:lang w:eastAsia="ja-JP"/>
        </w:rPr>
      </w:pPr>
    </w:p>
    <w:p w14:paraId="2A925B6E" w14:textId="4BCA451B" w:rsidR="0075468F" w:rsidRDefault="0075468F" w:rsidP="0075468F">
      <w:pPr>
        <w:rPr>
          <w:lang w:eastAsia="ja-JP"/>
        </w:rPr>
      </w:pPr>
    </w:p>
    <w:p w14:paraId="29C9F4DA" w14:textId="77777777" w:rsidR="0075468F" w:rsidRDefault="0075468F" w:rsidP="0075468F">
      <w:pPr>
        <w:rPr>
          <w:lang w:eastAsia="ja-JP"/>
        </w:rPr>
      </w:pPr>
    </w:p>
    <w:p w14:paraId="63C13B4E" w14:textId="629E2A70" w:rsidR="0075468F" w:rsidRDefault="0075468F" w:rsidP="0075468F">
      <w:pPr>
        <w:rPr>
          <w:lang w:eastAsia="ja-JP"/>
        </w:rPr>
      </w:pPr>
    </w:p>
    <w:p w14:paraId="68CF069E" w14:textId="693DC5DF" w:rsidR="005441EB" w:rsidRDefault="005441EB" w:rsidP="0075468F">
      <w:pPr>
        <w:rPr>
          <w:lang w:eastAsia="ja-JP"/>
        </w:rPr>
      </w:pPr>
    </w:p>
    <w:p w14:paraId="01DCDA20" w14:textId="0B8E222A" w:rsidR="005441EB" w:rsidRDefault="005441EB" w:rsidP="0075468F">
      <w:pPr>
        <w:rPr>
          <w:b/>
          <w:u w:val="single"/>
          <w:lang w:eastAsia="ja-JP"/>
        </w:rPr>
      </w:pPr>
      <w:r>
        <w:rPr>
          <w:b/>
          <w:u w:val="single"/>
          <w:lang w:eastAsia="ja-JP"/>
        </w:rPr>
        <w:t xml:space="preserve">Weighted Di(graphs) </w:t>
      </w:r>
    </w:p>
    <w:p w14:paraId="66C14FD1" w14:textId="211FE55C" w:rsidR="005441EB" w:rsidRDefault="005441EB" w:rsidP="0075468F">
      <w:pPr>
        <w:rPr>
          <w:b/>
          <w:u w:val="single"/>
          <w:lang w:eastAsia="ja-JP"/>
        </w:rPr>
      </w:pPr>
    </w:p>
    <w:p w14:paraId="5FAECB7E" w14:textId="29BBA9DE" w:rsidR="005441EB" w:rsidRDefault="005441EB" w:rsidP="0075468F">
      <w:pPr>
        <w:rPr>
          <w:lang w:eastAsia="ja-JP"/>
        </w:rPr>
      </w:pPr>
      <w:r>
        <w:rPr>
          <w:lang w:eastAsia="ja-JP"/>
        </w:rPr>
        <w:t xml:space="preserve">A weighted digraph is a pair (G, c), where G is a digraph and c </w:t>
      </w:r>
      <w:r w:rsidR="007D69F7">
        <w:rPr>
          <w:lang w:eastAsia="ja-JP"/>
        </w:rPr>
        <w:t xml:space="preserve">is </w:t>
      </w:r>
      <w:r>
        <w:rPr>
          <w:lang w:eastAsia="ja-JP"/>
        </w:rPr>
        <w:t xml:space="preserve">a function associating a real number to each arc of G. We call c a cost function. </w:t>
      </w:r>
    </w:p>
    <w:p w14:paraId="5C29CD93" w14:textId="77777777" w:rsidR="005441EB" w:rsidRPr="005441EB" w:rsidRDefault="005441EB" w:rsidP="0075468F">
      <w:pPr>
        <w:rPr>
          <w:lang w:eastAsia="ja-JP"/>
        </w:rPr>
      </w:pPr>
    </w:p>
    <w:p w14:paraId="19AB9A5F" w14:textId="2710C410" w:rsidR="0075468F" w:rsidRDefault="007D69F7" w:rsidP="00D23D67">
      <w:pPr>
        <w:pStyle w:val="ListParagraph"/>
        <w:numPr>
          <w:ilvl w:val="0"/>
          <w:numId w:val="50"/>
        </w:numPr>
        <w:rPr>
          <w:lang w:eastAsia="ja-JP"/>
        </w:rPr>
      </w:pPr>
      <w:r>
        <w:rPr>
          <w:lang w:eastAsia="ja-JP"/>
        </w:rPr>
        <w:t xml:space="preserve">We interpret </w:t>
      </w:r>
      <w:proofErr w:type="spellStart"/>
      <w:r w:rsidR="00153BA1">
        <w:rPr>
          <w:lang w:eastAsia="ja-JP"/>
        </w:rPr>
        <w:t>c (u</w:t>
      </w:r>
      <w:proofErr w:type="spellEnd"/>
      <w:r w:rsidR="00153BA1">
        <w:rPr>
          <w:lang w:eastAsia="ja-JP"/>
        </w:rPr>
        <w:t>, v</w:t>
      </w:r>
      <w:r>
        <w:rPr>
          <w:lang w:eastAsia="ja-JP"/>
        </w:rPr>
        <w:t xml:space="preserve">) as the cost of using arc (u, v) for some purpose </w:t>
      </w:r>
    </w:p>
    <w:p w14:paraId="64562C5E" w14:textId="31539B7B" w:rsidR="007D69F7" w:rsidRDefault="007D69F7" w:rsidP="00D23D67">
      <w:pPr>
        <w:pStyle w:val="ListParagraph"/>
        <w:numPr>
          <w:ilvl w:val="0"/>
          <w:numId w:val="50"/>
        </w:numPr>
        <w:rPr>
          <w:lang w:eastAsia="ja-JP"/>
        </w:rPr>
      </w:pPr>
      <w:r>
        <w:rPr>
          <w:lang w:eastAsia="ja-JP"/>
        </w:rPr>
        <w:t xml:space="preserve">For weighted (di) graphs, the distance between two nodes </w:t>
      </w:r>
      <w:r w:rsidR="00153BA1">
        <w:rPr>
          <w:lang w:eastAsia="ja-JP"/>
        </w:rPr>
        <w:t>d (</w:t>
      </w:r>
      <w:r>
        <w:rPr>
          <w:lang w:eastAsia="ja-JP"/>
        </w:rPr>
        <w:t xml:space="preserve">u, v) is the minimum sum of the weights of the arcs in a path from u to v. </w:t>
      </w:r>
    </w:p>
    <w:p w14:paraId="0C930621" w14:textId="4CCFBCF1" w:rsidR="007D69F7" w:rsidRDefault="007D69F7" w:rsidP="00D23D67">
      <w:pPr>
        <w:pStyle w:val="ListParagraph"/>
        <w:numPr>
          <w:ilvl w:val="0"/>
          <w:numId w:val="50"/>
        </w:numPr>
        <w:rPr>
          <w:lang w:eastAsia="ja-JP"/>
        </w:rPr>
      </w:pPr>
      <w:r>
        <w:rPr>
          <w:lang w:eastAsia="ja-JP"/>
        </w:rPr>
        <w:t xml:space="preserve">The path with the minimum sum of weights is not necessarily a path </w:t>
      </w:r>
      <w:r w:rsidR="00153BA1">
        <w:rPr>
          <w:lang w:eastAsia="ja-JP"/>
        </w:rPr>
        <w:t>with the</w:t>
      </w:r>
      <w:r>
        <w:rPr>
          <w:lang w:eastAsia="ja-JP"/>
        </w:rPr>
        <w:t xml:space="preserve"> fewest arcs. </w:t>
      </w:r>
    </w:p>
    <w:p w14:paraId="589034DA" w14:textId="76EE38A1" w:rsidR="00153BA1" w:rsidRDefault="00153BA1" w:rsidP="00153BA1">
      <w:pPr>
        <w:rPr>
          <w:lang w:eastAsia="ja-JP"/>
        </w:rPr>
      </w:pPr>
      <w:r>
        <w:rPr>
          <w:lang w:eastAsia="ja-JP"/>
        </w:rPr>
        <w:t xml:space="preserve">The underlying graph: For a digraph, the underlying graph is the undirected graph created using </w:t>
      </w:r>
      <w:proofErr w:type="gramStart"/>
      <w:r>
        <w:rPr>
          <w:lang w:eastAsia="ja-JP"/>
        </w:rPr>
        <w:t>all of</w:t>
      </w:r>
      <w:proofErr w:type="gramEnd"/>
      <w:r>
        <w:rPr>
          <w:lang w:eastAsia="ja-JP"/>
        </w:rPr>
        <w:t xml:space="preserve"> the vertices in and replacing all arcs in with undirected edges. </w:t>
      </w:r>
    </w:p>
    <w:p w14:paraId="78CF7F1E" w14:textId="653B4F5C" w:rsidR="00153BA1" w:rsidRDefault="00153BA1" w:rsidP="0075468F">
      <w:pPr>
        <w:rPr>
          <w:lang w:eastAsia="ja-JP"/>
        </w:rPr>
      </w:pPr>
      <w:r>
        <w:rPr>
          <w:noProof/>
        </w:rPr>
        <w:drawing>
          <wp:anchor distT="0" distB="0" distL="114300" distR="114300" simplePos="0" relativeHeight="251708416" behindDoc="0" locked="0" layoutInCell="1" allowOverlap="1" wp14:anchorId="629AC45F" wp14:editId="39BF85C3">
            <wp:simplePos x="0" y="0"/>
            <wp:positionH relativeFrom="margin">
              <wp:posOffset>636905</wp:posOffset>
            </wp:positionH>
            <wp:positionV relativeFrom="paragraph">
              <wp:posOffset>130175</wp:posOffset>
            </wp:positionV>
            <wp:extent cx="3714750" cy="2338070"/>
            <wp:effectExtent l="0" t="0" r="0" b="508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4750" cy="233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2DEE6" w14:textId="77777777" w:rsidR="00153BA1" w:rsidRDefault="00153BA1" w:rsidP="0075468F">
      <w:pPr>
        <w:rPr>
          <w:lang w:eastAsia="ja-JP"/>
        </w:rPr>
      </w:pPr>
    </w:p>
    <w:p w14:paraId="116BEA82" w14:textId="53B69856" w:rsidR="00153BA1" w:rsidRDefault="00153BA1" w:rsidP="0075468F">
      <w:pPr>
        <w:rPr>
          <w:lang w:eastAsia="ja-JP"/>
        </w:rPr>
      </w:pPr>
    </w:p>
    <w:p w14:paraId="2E4E425D" w14:textId="77777777" w:rsidR="00153BA1" w:rsidRDefault="00153BA1" w:rsidP="0075468F">
      <w:pPr>
        <w:rPr>
          <w:lang w:eastAsia="ja-JP"/>
        </w:rPr>
      </w:pPr>
    </w:p>
    <w:p w14:paraId="4AD985B7" w14:textId="58A5FE9A" w:rsidR="00153BA1" w:rsidRDefault="00153BA1" w:rsidP="0075468F">
      <w:pPr>
        <w:rPr>
          <w:lang w:eastAsia="ja-JP"/>
        </w:rPr>
      </w:pPr>
    </w:p>
    <w:p w14:paraId="0A0D76FB" w14:textId="77777777" w:rsidR="00153BA1" w:rsidRDefault="00153BA1" w:rsidP="0075468F">
      <w:pPr>
        <w:rPr>
          <w:lang w:eastAsia="ja-JP"/>
        </w:rPr>
      </w:pPr>
    </w:p>
    <w:p w14:paraId="5563FF64" w14:textId="177F1194" w:rsidR="00153BA1" w:rsidRDefault="00153BA1" w:rsidP="0075468F">
      <w:pPr>
        <w:rPr>
          <w:lang w:eastAsia="ja-JP"/>
        </w:rPr>
      </w:pPr>
    </w:p>
    <w:p w14:paraId="35BA384B" w14:textId="77777777" w:rsidR="00153BA1" w:rsidRDefault="00153BA1" w:rsidP="0075468F">
      <w:pPr>
        <w:rPr>
          <w:lang w:eastAsia="ja-JP"/>
        </w:rPr>
      </w:pPr>
    </w:p>
    <w:p w14:paraId="78BCF12E" w14:textId="79B5F595" w:rsidR="00153BA1" w:rsidRDefault="00153BA1" w:rsidP="0075468F">
      <w:pPr>
        <w:rPr>
          <w:lang w:eastAsia="ja-JP"/>
        </w:rPr>
      </w:pPr>
    </w:p>
    <w:p w14:paraId="7B2F564A" w14:textId="2D4B8FF2" w:rsidR="00153BA1" w:rsidRDefault="00153BA1" w:rsidP="0075468F">
      <w:pPr>
        <w:rPr>
          <w:lang w:eastAsia="ja-JP"/>
        </w:rPr>
      </w:pPr>
    </w:p>
    <w:p w14:paraId="5BEE52A3" w14:textId="2BFF686F" w:rsidR="00153BA1" w:rsidRDefault="00153BA1" w:rsidP="0075468F">
      <w:pPr>
        <w:rPr>
          <w:lang w:eastAsia="ja-JP"/>
        </w:rPr>
      </w:pPr>
    </w:p>
    <w:p w14:paraId="00562C31" w14:textId="04E9FA51" w:rsidR="00153BA1" w:rsidRDefault="00153BA1" w:rsidP="0075468F">
      <w:pPr>
        <w:rPr>
          <w:lang w:eastAsia="ja-JP"/>
        </w:rPr>
      </w:pPr>
    </w:p>
    <w:p w14:paraId="1F34B6D8" w14:textId="2F607702" w:rsidR="00153BA1" w:rsidRDefault="00153BA1" w:rsidP="0075468F">
      <w:pPr>
        <w:rPr>
          <w:lang w:eastAsia="ja-JP"/>
        </w:rPr>
      </w:pPr>
    </w:p>
    <w:p w14:paraId="22C25880" w14:textId="26E1816E" w:rsidR="00153BA1" w:rsidRDefault="00153BA1" w:rsidP="0075468F">
      <w:pPr>
        <w:rPr>
          <w:lang w:eastAsia="ja-JP"/>
        </w:rPr>
      </w:pPr>
    </w:p>
    <w:p w14:paraId="342F2491" w14:textId="0F9A8CB8" w:rsidR="00153BA1" w:rsidRDefault="00153BA1" w:rsidP="0075468F">
      <w:pPr>
        <w:rPr>
          <w:lang w:eastAsia="ja-JP"/>
        </w:rPr>
      </w:pPr>
    </w:p>
    <w:p w14:paraId="3715319B" w14:textId="431CDB14" w:rsidR="00153BA1" w:rsidRDefault="00153BA1" w:rsidP="0075468F">
      <w:pPr>
        <w:rPr>
          <w:lang w:eastAsia="ja-JP"/>
        </w:rPr>
      </w:pPr>
    </w:p>
    <w:p w14:paraId="450D6AF4" w14:textId="2ECCE091" w:rsidR="00153BA1" w:rsidRDefault="00153BA1" w:rsidP="0075468F">
      <w:pPr>
        <w:rPr>
          <w:lang w:eastAsia="ja-JP"/>
        </w:rPr>
      </w:pPr>
    </w:p>
    <w:p w14:paraId="04CFF0EC" w14:textId="385A43D5" w:rsidR="00153BA1" w:rsidRDefault="00153BA1" w:rsidP="0075468F">
      <w:pPr>
        <w:rPr>
          <w:lang w:eastAsia="ja-JP"/>
        </w:rPr>
      </w:pPr>
    </w:p>
    <w:p w14:paraId="2761B975" w14:textId="76774903" w:rsidR="00153BA1" w:rsidRDefault="00153BA1" w:rsidP="00153BA1">
      <w:pPr>
        <w:rPr>
          <w:b/>
          <w:u w:val="single"/>
          <w:lang w:eastAsia="ja-JP"/>
        </w:rPr>
      </w:pPr>
      <w:r>
        <w:rPr>
          <w:b/>
          <w:u w:val="single"/>
          <w:lang w:eastAsia="ja-JP"/>
        </w:rPr>
        <w:t xml:space="preserve">Sub digraphs </w:t>
      </w:r>
    </w:p>
    <w:p w14:paraId="5938FEF6" w14:textId="7A99FB68" w:rsidR="00153BA1" w:rsidRDefault="00153BA1" w:rsidP="00153BA1">
      <w:pPr>
        <w:rPr>
          <w:b/>
          <w:u w:val="single"/>
          <w:lang w:eastAsia="ja-JP"/>
        </w:rPr>
      </w:pPr>
    </w:p>
    <w:p w14:paraId="004EAF09" w14:textId="3985BE95" w:rsidR="00153BA1" w:rsidRPr="00153BA1" w:rsidRDefault="00153BA1" w:rsidP="00153BA1">
      <w:pPr>
        <w:rPr>
          <w:lang w:eastAsia="ja-JP"/>
        </w:rPr>
      </w:pPr>
      <w:r>
        <w:rPr>
          <w:lang w:eastAsia="ja-JP"/>
        </w:rPr>
        <w:t>For a digraph, a sub-digraph of G is a digraph whose vertices and arcs are also G</w:t>
      </w:r>
    </w:p>
    <w:p w14:paraId="600B6DB4" w14:textId="78AF9E05" w:rsidR="00153BA1" w:rsidRDefault="00153BA1" w:rsidP="0075468F">
      <w:pPr>
        <w:rPr>
          <w:lang w:eastAsia="ja-JP"/>
        </w:rPr>
      </w:pPr>
    </w:p>
    <w:p w14:paraId="5F890218" w14:textId="044E11CB" w:rsidR="00153BA1" w:rsidRDefault="00153BA1" w:rsidP="0075468F">
      <w:pPr>
        <w:rPr>
          <w:lang w:eastAsia="ja-JP"/>
        </w:rPr>
      </w:pPr>
      <w:r>
        <w:rPr>
          <w:noProof/>
        </w:rPr>
        <w:drawing>
          <wp:anchor distT="0" distB="0" distL="114300" distR="114300" simplePos="0" relativeHeight="251709440" behindDoc="0" locked="0" layoutInCell="1" allowOverlap="1" wp14:anchorId="4135A582" wp14:editId="307701E4">
            <wp:simplePos x="0" y="0"/>
            <wp:positionH relativeFrom="column">
              <wp:posOffset>438150</wp:posOffset>
            </wp:positionH>
            <wp:positionV relativeFrom="paragraph">
              <wp:posOffset>15240</wp:posOffset>
            </wp:positionV>
            <wp:extent cx="3981450" cy="177165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145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937E3" w14:textId="77777777" w:rsidR="00153BA1" w:rsidRDefault="00153BA1" w:rsidP="0075468F">
      <w:pPr>
        <w:rPr>
          <w:lang w:eastAsia="ja-JP"/>
        </w:rPr>
      </w:pPr>
    </w:p>
    <w:p w14:paraId="343F1D6D" w14:textId="420D427B" w:rsidR="0075468F" w:rsidRDefault="0075468F" w:rsidP="0075468F">
      <w:pPr>
        <w:rPr>
          <w:lang w:eastAsia="ja-JP"/>
        </w:rPr>
      </w:pPr>
    </w:p>
    <w:p w14:paraId="11BC4932" w14:textId="7F50B4D7" w:rsidR="00153BA1" w:rsidRDefault="00153BA1" w:rsidP="0075468F">
      <w:pPr>
        <w:rPr>
          <w:lang w:eastAsia="ja-JP"/>
        </w:rPr>
      </w:pPr>
    </w:p>
    <w:p w14:paraId="5636865A" w14:textId="04CD1A6B" w:rsidR="00153BA1" w:rsidRDefault="00153BA1" w:rsidP="0075468F">
      <w:pPr>
        <w:rPr>
          <w:lang w:eastAsia="ja-JP"/>
        </w:rPr>
      </w:pPr>
    </w:p>
    <w:p w14:paraId="4B7B27AE" w14:textId="4EAE0983" w:rsidR="00153BA1" w:rsidRDefault="00153BA1" w:rsidP="0075468F">
      <w:pPr>
        <w:rPr>
          <w:lang w:eastAsia="ja-JP"/>
        </w:rPr>
      </w:pPr>
    </w:p>
    <w:p w14:paraId="05AFD57D" w14:textId="459DC94B" w:rsidR="00153BA1" w:rsidRDefault="00153BA1" w:rsidP="0075468F">
      <w:pPr>
        <w:rPr>
          <w:lang w:eastAsia="ja-JP"/>
        </w:rPr>
      </w:pPr>
    </w:p>
    <w:p w14:paraId="51401484" w14:textId="225FF6BA" w:rsidR="00153BA1" w:rsidRDefault="00153BA1" w:rsidP="0075468F">
      <w:pPr>
        <w:rPr>
          <w:lang w:eastAsia="ja-JP"/>
        </w:rPr>
      </w:pPr>
    </w:p>
    <w:p w14:paraId="56891130" w14:textId="6365538C" w:rsidR="00153BA1" w:rsidRDefault="00153BA1" w:rsidP="0075468F">
      <w:pPr>
        <w:rPr>
          <w:lang w:eastAsia="ja-JP"/>
        </w:rPr>
      </w:pPr>
    </w:p>
    <w:p w14:paraId="41431E64" w14:textId="46F1B7D2" w:rsidR="00153BA1" w:rsidRDefault="00153BA1" w:rsidP="0075468F">
      <w:pPr>
        <w:rPr>
          <w:lang w:eastAsia="ja-JP"/>
        </w:rPr>
      </w:pPr>
    </w:p>
    <w:p w14:paraId="4225D6CB" w14:textId="40AE0BFA" w:rsidR="00153BA1" w:rsidRDefault="00153BA1" w:rsidP="0075468F">
      <w:pPr>
        <w:rPr>
          <w:lang w:eastAsia="ja-JP"/>
        </w:rPr>
      </w:pPr>
    </w:p>
    <w:p w14:paraId="700E54AD" w14:textId="70D36F66" w:rsidR="00153BA1" w:rsidRDefault="00153BA1" w:rsidP="0075468F">
      <w:pPr>
        <w:rPr>
          <w:lang w:eastAsia="ja-JP"/>
        </w:rPr>
      </w:pPr>
    </w:p>
    <w:p w14:paraId="7A659450" w14:textId="25F7AF6F" w:rsidR="00153BA1" w:rsidRDefault="00153BA1" w:rsidP="0075468F">
      <w:pPr>
        <w:rPr>
          <w:lang w:eastAsia="ja-JP"/>
        </w:rPr>
      </w:pPr>
    </w:p>
    <w:p w14:paraId="5DDB0174" w14:textId="77777777" w:rsidR="004416DD" w:rsidRDefault="004416DD" w:rsidP="0075468F">
      <w:pPr>
        <w:rPr>
          <w:noProof/>
          <w:lang w:eastAsia="ja-JP"/>
        </w:rPr>
      </w:pPr>
    </w:p>
    <w:p w14:paraId="11308BE7" w14:textId="77777777" w:rsidR="004416DD" w:rsidRDefault="004416DD" w:rsidP="0075468F">
      <w:pPr>
        <w:rPr>
          <w:lang w:eastAsia="ja-JP"/>
        </w:rPr>
      </w:pPr>
    </w:p>
    <w:p w14:paraId="0D141899" w14:textId="77777777" w:rsidR="004416DD" w:rsidRDefault="004416DD" w:rsidP="0075468F">
      <w:pPr>
        <w:rPr>
          <w:lang w:eastAsia="ja-JP"/>
        </w:rPr>
      </w:pPr>
    </w:p>
    <w:p w14:paraId="449EB806" w14:textId="77777777" w:rsidR="004416DD" w:rsidRDefault="004416DD" w:rsidP="0075468F">
      <w:pPr>
        <w:rPr>
          <w:lang w:eastAsia="ja-JP"/>
        </w:rPr>
      </w:pPr>
    </w:p>
    <w:p w14:paraId="519DD6FE" w14:textId="77777777" w:rsidR="004416DD" w:rsidRDefault="004416DD" w:rsidP="0075468F">
      <w:pPr>
        <w:rPr>
          <w:lang w:eastAsia="ja-JP"/>
        </w:rPr>
      </w:pPr>
    </w:p>
    <w:p w14:paraId="54D1E8B1" w14:textId="55EAE994" w:rsidR="004416DD" w:rsidRDefault="004416DD" w:rsidP="0075468F">
      <w:pPr>
        <w:rPr>
          <w:lang w:eastAsia="ja-JP"/>
        </w:rPr>
      </w:pPr>
      <w:r>
        <w:rPr>
          <w:noProof/>
        </w:rPr>
        <w:drawing>
          <wp:anchor distT="0" distB="0" distL="114300" distR="114300" simplePos="0" relativeHeight="251710464" behindDoc="0" locked="0" layoutInCell="1" allowOverlap="1" wp14:anchorId="764A1F1A" wp14:editId="69664962">
            <wp:simplePos x="0" y="0"/>
            <wp:positionH relativeFrom="column">
              <wp:posOffset>762000</wp:posOffset>
            </wp:positionH>
            <wp:positionV relativeFrom="paragraph">
              <wp:posOffset>11430</wp:posOffset>
            </wp:positionV>
            <wp:extent cx="4438650" cy="26860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38650" cy="2686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9FBD40" w14:textId="77777777" w:rsidR="004416DD" w:rsidRDefault="004416DD" w:rsidP="0075468F">
      <w:pPr>
        <w:rPr>
          <w:lang w:eastAsia="ja-JP"/>
        </w:rPr>
      </w:pPr>
    </w:p>
    <w:p w14:paraId="18A5C8D3" w14:textId="0666847D" w:rsidR="004416DD" w:rsidRDefault="004416DD" w:rsidP="0075468F">
      <w:pPr>
        <w:rPr>
          <w:lang w:eastAsia="ja-JP"/>
        </w:rPr>
      </w:pPr>
    </w:p>
    <w:p w14:paraId="0457BF1B" w14:textId="77777777" w:rsidR="004416DD" w:rsidRDefault="004416DD" w:rsidP="0075468F">
      <w:pPr>
        <w:rPr>
          <w:lang w:eastAsia="ja-JP"/>
        </w:rPr>
      </w:pPr>
    </w:p>
    <w:p w14:paraId="1D750772" w14:textId="5C056933" w:rsidR="004416DD" w:rsidRDefault="004416DD" w:rsidP="0075468F">
      <w:pPr>
        <w:rPr>
          <w:lang w:eastAsia="ja-JP"/>
        </w:rPr>
      </w:pPr>
    </w:p>
    <w:p w14:paraId="22A9AD63" w14:textId="1D21DBB2" w:rsidR="004416DD" w:rsidRDefault="004416DD" w:rsidP="0075468F">
      <w:pPr>
        <w:rPr>
          <w:lang w:eastAsia="ja-JP"/>
        </w:rPr>
      </w:pPr>
    </w:p>
    <w:p w14:paraId="1CF591BB" w14:textId="5F51E4FD" w:rsidR="004416DD" w:rsidRDefault="004416DD" w:rsidP="0075468F">
      <w:pPr>
        <w:rPr>
          <w:lang w:eastAsia="ja-JP"/>
        </w:rPr>
      </w:pPr>
    </w:p>
    <w:p w14:paraId="3BDAC016" w14:textId="77777777" w:rsidR="004416DD" w:rsidRDefault="004416DD" w:rsidP="0075468F">
      <w:pPr>
        <w:rPr>
          <w:lang w:eastAsia="ja-JP"/>
        </w:rPr>
      </w:pPr>
    </w:p>
    <w:p w14:paraId="1159ECF6" w14:textId="77777777" w:rsidR="004416DD" w:rsidRDefault="004416DD" w:rsidP="0075468F">
      <w:pPr>
        <w:rPr>
          <w:lang w:eastAsia="ja-JP"/>
        </w:rPr>
      </w:pPr>
    </w:p>
    <w:p w14:paraId="7233404C" w14:textId="77777777" w:rsidR="004416DD" w:rsidRDefault="004416DD" w:rsidP="0075468F">
      <w:pPr>
        <w:rPr>
          <w:lang w:eastAsia="ja-JP"/>
        </w:rPr>
      </w:pPr>
    </w:p>
    <w:p w14:paraId="4FC1B08E" w14:textId="77777777" w:rsidR="004416DD" w:rsidRDefault="004416DD" w:rsidP="0075468F">
      <w:pPr>
        <w:rPr>
          <w:lang w:eastAsia="ja-JP"/>
        </w:rPr>
      </w:pPr>
    </w:p>
    <w:p w14:paraId="78605241" w14:textId="77777777" w:rsidR="004416DD" w:rsidRDefault="004416DD" w:rsidP="0075468F">
      <w:pPr>
        <w:rPr>
          <w:lang w:eastAsia="ja-JP"/>
        </w:rPr>
      </w:pPr>
    </w:p>
    <w:p w14:paraId="1F23200F" w14:textId="77777777" w:rsidR="004416DD" w:rsidRDefault="004416DD" w:rsidP="0075468F">
      <w:pPr>
        <w:rPr>
          <w:lang w:eastAsia="ja-JP"/>
        </w:rPr>
      </w:pPr>
    </w:p>
    <w:p w14:paraId="5FB2930B" w14:textId="77777777" w:rsidR="004416DD" w:rsidRDefault="004416DD" w:rsidP="0075468F">
      <w:pPr>
        <w:rPr>
          <w:lang w:eastAsia="ja-JP"/>
        </w:rPr>
      </w:pPr>
    </w:p>
    <w:p w14:paraId="3D01B1AC" w14:textId="77777777" w:rsidR="004416DD" w:rsidRDefault="004416DD" w:rsidP="0075468F">
      <w:pPr>
        <w:rPr>
          <w:lang w:eastAsia="ja-JP"/>
        </w:rPr>
      </w:pPr>
    </w:p>
    <w:p w14:paraId="6A0D4D5F" w14:textId="77777777" w:rsidR="004416DD" w:rsidRDefault="004416DD" w:rsidP="0075468F">
      <w:pPr>
        <w:rPr>
          <w:lang w:eastAsia="ja-JP"/>
        </w:rPr>
      </w:pPr>
    </w:p>
    <w:p w14:paraId="07314B50" w14:textId="13EA70BA" w:rsidR="004416DD" w:rsidRDefault="004416DD" w:rsidP="0075468F">
      <w:pPr>
        <w:rPr>
          <w:lang w:eastAsia="ja-JP"/>
        </w:rPr>
      </w:pPr>
      <w:r>
        <w:rPr>
          <w:noProof/>
        </w:rPr>
        <w:drawing>
          <wp:anchor distT="0" distB="0" distL="114300" distR="114300" simplePos="0" relativeHeight="251711488" behindDoc="0" locked="0" layoutInCell="1" allowOverlap="1" wp14:anchorId="53086A8F" wp14:editId="48FDB6E6">
            <wp:simplePos x="0" y="0"/>
            <wp:positionH relativeFrom="margin">
              <wp:posOffset>951230</wp:posOffset>
            </wp:positionH>
            <wp:positionV relativeFrom="paragraph">
              <wp:posOffset>155575</wp:posOffset>
            </wp:positionV>
            <wp:extent cx="4362450" cy="2695575"/>
            <wp:effectExtent l="0" t="0" r="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62450" cy="2695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CACD1E" w14:textId="77777777" w:rsidR="004416DD" w:rsidRDefault="004416DD" w:rsidP="0075468F">
      <w:pPr>
        <w:rPr>
          <w:lang w:eastAsia="ja-JP"/>
        </w:rPr>
      </w:pPr>
    </w:p>
    <w:p w14:paraId="46DB8238" w14:textId="1927E322" w:rsidR="004416DD" w:rsidRDefault="004416DD" w:rsidP="0075468F">
      <w:pPr>
        <w:rPr>
          <w:lang w:eastAsia="ja-JP"/>
        </w:rPr>
      </w:pPr>
    </w:p>
    <w:p w14:paraId="45FC8FA5" w14:textId="77777777" w:rsidR="004416DD" w:rsidRDefault="004416DD" w:rsidP="0075468F">
      <w:pPr>
        <w:rPr>
          <w:lang w:eastAsia="ja-JP"/>
        </w:rPr>
      </w:pPr>
    </w:p>
    <w:p w14:paraId="2770E216" w14:textId="7A7CE735" w:rsidR="004416DD" w:rsidRDefault="004416DD" w:rsidP="0075468F">
      <w:pPr>
        <w:rPr>
          <w:lang w:eastAsia="ja-JP"/>
        </w:rPr>
      </w:pPr>
    </w:p>
    <w:p w14:paraId="3F350062" w14:textId="5B7FB301" w:rsidR="004416DD" w:rsidRDefault="004416DD" w:rsidP="0075468F">
      <w:pPr>
        <w:rPr>
          <w:lang w:eastAsia="ja-JP"/>
        </w:rPr>
      </w:pPr>
    </w:p>
    <w:p w14:paraId="4B2B9011" w14:textId="45BCA3D6" w:rsidR="004416DD" w:rsidRDefault="004416DD" w:rsidP="0075468F">
      <w:pPr>
        <w:rPr>
          <w:lang w:eastAsia="ja-JP"/>
        </w:rPr>
      </w:pPr>
    </w:p>
    <w:p w14:paraId="5AABE253" w14:textId="4D716B07" w:rsidR="004416DD" w:rsidRDefault="004416DD" w:rsidP="0075468F">
      <w:pPr>
        <w:rPr>
          <w:lang w:eastAsia="ja-JP"/>
        </w:rPr>
      </w:pPr>
    </w:p>
    <w:p w14:paraId="6D67E681" w14:textId="77777777" w:rsidR="004416DD" w:rsidRDefault="004416DD" w:rsidP="0075468F">
      <w:pPr>
        <w:rPr>
          <w:lang w:eastAsia="ja-JP"/>
        </w:rPr>
      </w:pPr>
    </w:p>
    <w:p w14:paraId="7857CEB6" w14:textId="77777777" w:rsidR="004416DD" w:rsidRDefault="004416DD" w:rsidP="0075468F">
      <w:pPr>
        <w:rPr>
          <w:lang w:eastAsia="ja-JP"/>
        </w:rPr>
      </w:pPr>
    </w:p>
    <w:p w14:paraId="753966B4" w14:textId="77777777" w:rsidR="004416DD" w:rsidRDefault="004416DD" w:rsidP="0075468F">
      <w:pPr>
        <w:rPr>
          <w:lang w:eastAsia="ja-JP"/>
        </w:rPr>
      </w:pPr>
    </w:p>
    <w:p w14:paraId="69B0DE8D" w14:textId="77777777" w:rsidR="004416DD" w:rsidRDefault="004416DD" w:rsidP="0075468F">
      <w:pPr>
        <w:rPr>
          <w:lang w:eastAsia="ja-JP"/>
        </w:rPr>
      </w:pPr>
    </w:p>
    <w:p w14:paraId="3592BBC9" w14:textId="563DF6DB" w:rsidR="004416DD" w:rsidRDefault="004416DD" w:rsidP="0075468F">
      <w:pPr>
        <w:rPr>
          <w:lang w:eastAsia="ja-JP"/>
        </w:rPr>
      </w:pPr>
    </w:p>
    <w:p w14:paraId="01DDC673" w14:textId="1C201ECB" w:rsidR="004416DD" w:rsidRDefault="004416DD" w:rsidP="0075468F">
      <w:pPr>
        <w:rPr>
          <w:lang w:eastAsia="ja-JP"/>
        </w:rPr>
      </w:pPr>
    </w:p>
    <w:p w14:paraId="545EAA03" w14:textId="7B7BAE9E" w:rsidR="004416DD" w:rsidRDefault="004416DD" w:rsidP="0075468F">
      <w:pPr>
        <w:rPr>
          <w:lang w:eastAsia="ja-JP"/>
        </w:rPr>
      </w:pPr>
    </w:p>
    <w:p w14:paraId="6410A4DE" w14:textId="48E6A8A1" w:rsidR="004416DD" w:rsidRDefault="004416DD" w:rsidP="0075468F">
      <w:pPr>
        <w:rPr>
          <w:lang w:eastAsia="ja-JP"/>
        </w:rPr>
      </w:pPr>
    </w:p>
    <w:p w14:paraId="0BB81D38" w14:textId="341DE9B8" w:rsidR="004416DD" w:rsidRDefault="004416DD" w:rsidP="0075468F">
      <w:pPr>
        <w:rPr>
          <w:lang w:eastAsia="ja-JP"/>
        </w:rPr>
      </w:pPr>
    </w:p>
    <w:p w14:paraId="5A22C856" w14:textId="729F6D07" w:rsidR="004416DD" w:rsidRDefault="004416DD" w:rsidP="0075468F">
      <w:pPr>
        <w:rPr>
          <w:lang w:eastAsia="ja-JP"/>
        </w:rPr>
      </w:pPr>
    </w:p>
    <w:p w14:paraId="70C4E46B" w14:textId="00A4A5C7" w:rsidR="004416DD" w:rsidRDefault="004416DD" w:rsidP="0075468F">
      <w:pPr>
        <w:rPr>
          <w:lang w:eastAsia="ja-JP"/>
        </w:rPr>
      </w:pPr>
    </w:p>
    <w:p w14:paraId="4584032B" w14:textId="747A64C8" w:rsidR="004416DD" w:rsidRDefault="004416DD" w:rsidP="0075468F">
      <w:pPr>
        <w:rPr>
          <w:lang w:eastAsia="ja-JP"/>
        </w:rPr>
      </w:pPr>
    </w:p>
    <w:p w14:paraId="3CDA2E8D" w14:textId="193B0E45" w:rsidR="004416DD" w:rsidRPr="004416DD" w:rsidRDefault="004416DD" w:rsidP="0075468F">
      <w:pPr>
        <w:rPr>
          <w:b/>
          <w:u w:val="single"/>
          <w:lang w:eastAsia="ja-JP"/>
        </w:rPr>
      </w:pPr>
      <w:r w:rsidRPr="004416DD">
        <w:rPr>
          <w:b/>
          <w:u w:val="single"/>
          <w:lang w:eastAsia="ja-JP"/>
        </w:rPr>
        <w:t xml:space="preserve">Adjacency matrix and list </w:t>
      </w:r>
    </w:p>
    <w:p w14:paraId="40D2B7A4" w14:textId="613F6E82" w:rsidR="004416DD" w:rsidRDefault="004416DD" w:rsidP="0075468F">
      <w:pPr>
        <w:rPr>
          <w:lang w:eastAsia="ja-JP"/>
        </w:rPr>
      </w:pPr>
    </w:p>
    <w:p w14:paraId="0602BBF4" w14:textId="49ADBEB1" w:rsidR="004416DD" w:rsidRDefault="004416DD" w:rsidP="0075468F">
      <w:pPr>
        <w:rPr>
          <w:lang w:eastAsia="ja-JP"/>
        </w:rPr>
      </w:pPr>
    </w:p>
    <w:p w14:paraId="2A11FE3B" w14:textId="1A003076" w:rsidR="00153BA1" w:rsidRDefault="004416DD" w:rsidP="0075468F">
      <w:pPr>
        <w:rPr>
          <w:lang w:eastAsia="ja-JP"/>
        </w:rPr>
      </w:pPr>
      <w:r>
        <w:rPr>
          <w:lang w:eastAsia="ja-JP"/>
        </w:rPr>
        <w:t xml:space="preserve">The adjacency matrix of G: </w:t>
      </w:r>
    </w:p>
    <w:p w14:paraId="144FEED2" w14:textId="59899A7F" w:rsidR="004416DD" w:rsidRDefault="004416DD" w:rsidP="0075468F">
      <w:pPr>
        <w:rPr>
          <w:lang w:eastAsia="ja-JP"/>
        </w:rPr>
      </w:pPr>
    </w:p>
    <w:p w14:paraId="0EF8DA6C" w14:textId="41D8658F" w:rsidR="004416DD" w:rsidRDefault="004416DD" w:rsidP="00D23D67">
      <w:pPr>
        <w:pStyle w:val="ListParagraph"/>
        <w:numPr>
          <w:ilvl w:val="0"/>
          <w:numId w:val="51"/>
        </w:numPr>
        <w:rPr>
          <w:lang w:eastAsia="ja-JP"/>
        </w:rPr>
      </w:pPr>
      <w:r>
        <w:rPr>
          <w:lang w:eastAsia="ja-JP"/>
        </w:rPr>
        <w:t xml:space="preserve">The n x n Boolean matrix (often encoded with 0’s and 1’s) such that its entry (i, j) is true if and only if there is an arc (i, j) from the node i to node j. So, if there is a neighbour then it will be a 1 if not then it’s a 0. </w:t>
      </w:r>
    </w:p>
    <w:p w14:paraId="1492BCBB" w14:textId="0F0683AA" w:rsidR="004416DD" w:rsidRDefault="004416DD" w:rsidP="004416DD">
      <w:pPr>
        <w:rPr>
          <w:lang w:eastAsia="ja-JP"/>
        </w:rPr>
      </w:pPr>
    </w:p>
    <w:p w14:paraId="2E298218" w14:textId="6E001429" w:rsidR="004416DD" w:rsidRDefault="004416DD" w:rsidP="004416DD">
      <w:pPr>
        <w:rPr>
          <w:lang w:eastAsia="ja-JP"/>
        </w:rPr>
      </w:pPr>
      <w:r>
        <w:rPr>
          <w:lang w:eastAsia="ja-JP"/>
        </w:rPr>
        <w:t xml:space="preserve">An </w:t>
      </w:r>
      <w:proofErr w:type="gramStart"/>
      <w:r>
        <w:rPr>
          <w:lang w:eastAsia="ja-JP"/>
        </w:rPr>
        <w:t>adjacency list of G</w:t>
      </w:r>
      <w:proofErr w:type="gramEnd"/>
      <w:r>
        <w:rPr>
          <w:lang w:eastAsia="ja-JP"/>
        </w:rPr>
        <w:t xml:space="preserve">: </w:t>
      </w:r>
    </w:p>
    <w:p w14:paraId="75D63C3E" w14:textId="36D20A5D" w:rsidR="004416DD" w:rsidRDefault="004416DD" w:rsidP="004416DD">
      <w:pPr>
        <w:rPr>
          <w:lang w:eastAsia="ja-JP"/>
        </w:rPr>
      </w:pPr>
    </w:p>
    <w:p w14:paraId="32E464BB" w14:textId="7F3FEC25" w:rsidR="004416DD" w:rsidRDefault="004416DD" w:rsidP="00D23D67">
      <w:pPr>
        <w:pStyle w:val="ListParagraph"/>
        <w:numPr>
          <w:ilvl w:val="0"/>
          <w:numId w:val="51"/>
        </w:numPr>
        <w:rPr>
          <w:lang w:eastAsia="ja-JP"/>
        </w:rPr>
      </w:pPr>
      <w:r>
        <w:rPr>
          <w:lang w:eastAsia="ja-JP"/>
        </w:rPr>
        <w:t xml:space="preserve">A sequence of n sequences, L0, …, Ln-1, such that the sequence Li contains all nodes of G that are adjacent to the node i. </w:t>
      </w:r>
    </w:p>
    <w:p w14:paraId="7B7DE7D1" w14:textId="0436F9F9" w:rsidR="004416DD" w:rsidRDefault="004416DD" w:rsidP="004416DD">
      <w:pPr>
        <w:rPr>
          <w:lang w:eastAsia="ja-JP"/>
        </w:rPr>
      </w:pPr>
      <w:r>
        <w:rPr>
          <w:noProof/>
        </w:rPr>
        <w:lastRenderedPageBreak/>
        <w:drawing>
          <wp:anchor distT="0" distB="0" distL="114300" distR="114300" simplePos="0" relativeHeight="251712512" behindDoc="0" locked="0" layoutInCell="1" allowOverlap="1" wp14:anchorId="465E1237" wp14:editId="15EBAD91">
            <wp:simplePos x="0" y="0"/>
            <wp:positionH relativeFrom="column">
              <wp:posOffset>723900</wp:posOffset>
            </wp:positionH>
            <wp:positionV relativeFrom="paragraph">
              <wp:posOffset>135255</wp:posOffset>
            </wp:positionV>
            <wp:extent cx="3933825" cy="2743200"/>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3825"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6DF86" w14:textId="2F51B510" w:rsidR="004416DD" w:rsidRDefault="004416DD" w:rsidP="004416DD">
      <w:pPr>
        <w:rPr>
          <w:lang w:eastAsia="ja-JP"/>
        </w:rPr>
      </w:pPr>
    </w:p>
    <w:p w14:paraId="2C44925D" w14:textId="4F0B4F56" w:rsidR="004416DD" w:rsidRDefault="004416DD" w:rsidP="004416DD">
      <w:pPr>
        <w:rPr>
          <w:lang w:eastAsia="ja-JP"/>
        </w:rPr>
      </w:pPr>
    </w:p>
    <w:p w14:paraId="3D87679A" w14:textId="5987172E" w:rsidR="004416DD" w:rsidRDefault="004416DD" w:rsidP="004416DD">
      <w:pPr>
        <w:rPr>
          <w:lang w:eastAsia="ja-JP"/>
        </w:rPr>
      </w:pPr>
    </w:p>
    <w:p w14:paraId="6B53AD9A" w14:textId="01D4CD02" w:rsidR="004416DD" w:rsidRDefault="004416DD" w:rsidP="004416DD">
      <w:pPr>
        <w:rPr>
          <w:lang w:eastAsia="ja-JP"/>
        </w:rPr>
      </w:pPr>
    </w:p>
    <w:p w14:paraId="70F917E5" w14:textId="6DFFCE10" w:rsidR="004416DD" w:rsidRDefault="004416DD" w:rsidP="004416DD">
      <w:pPr>
        <w:rPr>
          <w:lang w:eastAsia="ja-JP"/>
        </w:rPr>
      </w:pPr>
    </w:p>
    <w:p w14:paraId="3FDE3EAF" w14:textId="16995BE1" w:rsidR="004416DD" w:rsidRDefault="004416DD" w:rsidP="004416DD">
      <w:pPr>
        <w:rPr>
          <w:lang w:eastAsia="ja-JP"/>
        </w:rPr>
      </w:pPr>
    </w:p>
    <w:p w14:paraId="3EAD7CF8" w14:textId="39DDB8FE" w:rsidR="004416DD" w:rsidRDefault="004416DD" w:rsidP="004416DD">
      <w:pPr>
        <w:rPr>
          <w:lang w:eastAsia="ja-JP"/>
        </w:rPr>
      </w:pPr>
    </w:p>
    <w:p w14:paraId="34401BA6" w14:textId="1A717CC8" w:rsidR="004416DD" w:rsidRDefault="004416DD" w:rsidP="004416DD">
      <w:pPr>
        <w:rPr>
          <w:lang w:eastAsia="ja-JP"/>
        </w:rPr>
      </w:pPr>
    </w:p>
    <w:p w14:paraId="0CB24565" w14:textId="2D63E625" w:rsidR="006C6752" w:rsidRDefault="006C6752" w:rsidP="004416DD">
      <w:pPr>
        <w:rPr>
          <w:lang w:eastAsia="ja-JP"/>
        </w:rPr>
      </w:pPr>
    </w:p>
    <w:p w14:paraId="287AF029" w14:textId="0AFB59D7" w:rsidR="006C6752" w:rsidRDefault="006C6752" w:rsidP="004416DD">
      <w:pPr>
        <w:rPr>
          <w:lang w:eastAsia="ja-JP"/>
        </w:rPr>
      </w:pPr>
    </w:p>
    <w:p w14:paraId="5E3D56AF" w14:textId="1D5FC969" w:rsidR="006C6752" w:rsidRDefault="006C6752" w:rsidP="004416DD">
      <w:pPr>
        <w:rPr>
          <w:lang w:eastAsia="ja-JP"/>
        </w:rPr>
      </w:pPr>
    </w:p>
    <w:p w14:paraId="372E7104" w14:textId="467D6357" w:rsidR="006C6752" w:rsidRDefault="006C6752" w:rsidP="004416DD">
      <w:pPr>
        <w:rPr>
          <w:lang w:eastAsia="ja-JP"/>
        </w:rPr>
      </w:pPr>
    </w:p>
    <w:p w14:paraId="576CABE3" w14:textId="12A28AD6" w:rsidR="006C6752" w:rsidRDefault="006C6752" w:rsidP="004416DD">
      <w:pPr>
        <w:rPr>
          <w:lang w:eastAsia="ja-JP"/>
        </w:rPr>
      </w:pPr>
    </w:p>
    <w:p w14:paraId="63EF27A5" w14:textId="141001F3" w:rsidR="006C6752" w:rsidRDefault="006C6752" w:rsidP="004416DD">
      <w:pPr>
        <w:rPr>
          <w:lang w:eastAsia="ja-JP"/>
        </w:rPr>
      </w:pPr>
    </w:p>
    <w:p w14:paraId="2C534366" w14:textId="6F53D14A" w:rsidR="006C6752" w:rsidRDefault="006C6752" w:rsidP="004416DD">
      <w:pPr>
        <w:rPr>
          <w:lang w:eastAsia="ja-JP"/>
        </w:rPr>
      </w:pPr>
    </w:p>
    <w:p w14:paraId="5FF489C8" w14:textId="168CFD0C" w:rsidR="006C6752" w:rsidRDefault="006C6752" w:rsidP="004416DD">
      <w:pPr>
        <w:rPr>
          <w:lang w:eastAsia="ja-JP"/>
        </w:rPr>
      </w:pPr>
    </w:p>
    <w:p w14:paraId="6E9996CD" w14:textId="50A0CB09" w:rsidR="006C6752" w:rsidRDefault="006C6752" w:rsidP="004416DD">
      <w:pPr>
        <w:rPr>
          <w:lang w:eastAsia="ja-JP"/>
        </w:rPr>
      </w:pPr>
    </w:p>
    <w:p w14:paraId="1C0F1833" w14:textId="7D36541B" w:rsidR="006C6752" w:rsidRDefault="006C6752" w:rsidP="004416DD">
      <w:pPr>
        <w:rPr>
          <w:lang w:eastAsia="ja-JP"/>
        </w:rPr>
      </w:pPr>
      <w:r>
        <w:rPr>
          <w:noProof/>
        </w:rPr>
        <w:drawing>
          <wp:anchor distT="0" distB="0" distL="114300" distR="114300" simplePos="0" relativeHeight="251714560" behindDoc="0" locked="0" layoutInCell="1" allowOverlap="1" wp14:anchorId="14CF42F0" wp14:editId="10E34722">
            <wp:simplePos x="0" y="0"/>
            <wp:positionH relativeFrom="margin">
              <wp:posOffset>1084580</wp:posOffset>
            </wp:positionH>
            <wp:positionV relativeFrom="paragraph">
              <wp:posOffset>107950</wp:posOffset>
            </wp:positionV>
            <wp:extent cx="3305175" cy="2324100"/>
            <wp:effectExtent l="0" t="0" r="952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05175"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C85C4" w14:textId="0273C5B6" w:rsidR="006C6752" w:rsidRDefault="006C6752" w:rsidP="004416DD">
      <w:pPr>
        <w:rPr>
          <w:lang w:eastAsia="ja-JP"/>
        </w:rPr>
      </w:pPr>
    </w:p>
    <w:p w14:paraId="3C20595A" w14:textId="753C1C83" w:rsidR="006C6752" w:rsidRDefault="006C6752" w:rsidP="004416DD">
      <w:pPr>
        <w:rPr>
          <w:lang w:eastAsia="ja-JP"/>
        </w:rPr>
      </w:pPr>
    </w:p>
    <w:p w14:paraId="5C54C423" w14:textId="7395E03A" w:rsidR="006C6752" w:rsidRDefault="006C6752" w:rsidP="004416DD">
      <w:pPr>
        <w:rPr>
          <w:lang w:eastAsia="ja-JP"/>
        </w:rPr>
      </w:pPr>
    </w:p>
    <w:p w14:paraId="703BCD1C" w14:textId="4DB90E91" w:rsidR="006C6752" w:rsidRDefault="006C6752" w:rsidP="004416DD">
      <w:pPr>
        <w:rPr>
          <w:lang w:eastAsia="ja-JP"/>
        </w:rPr>
      </w:pPr>
    </w:p>
    <w:p w14:paraId="31986726" w14:textId="3D220CA1" w:rsidR="006C6752" w:rsidRDefault="006C6752" w:rsidP="004416DD">
      <w:pPr>
        <w:rPr>
          <w:lang w:eastAsia="ja-JP"/>
        </w:rPr>
      </w:pPr>
    </w:p>
    <w:p w14:paraId="7E5A9391" w14:textId="5CFBC4E2" w:rsidR="006C6752" w:rsidRDefault="006C6752" w:rsidP="004416DD">
      <w:pPr>
        <w:rPr>
          <w:lang w:eastAsia="ja-JP"/>
        </w:rPr>
      </w:pPr>
    </w:p>
    <w:p w14:paraId="608AD535" w14:textId="77777777" w:rsidR="006C6752" w:rsidRDefault="006C6752" w:rsidP="004416DD">
      <w:pPr>
        <w:rPr>
          <w:lang w:eastAsia="ja-JP"/>
        </w:rPr>
      </w:pPr>
    </w:p>
    <w:p w14:paraId="430D37D5" w14:textId="72D298D1" w:rsidR="006C6752" w:rsidRDefault="006C6752" w:rsidP="004416DD">
      <w:pPr>
        <w:rPr>
          <w:lang w:eastAsia="ja-JP"/>
        </w:rPr>
      </w:pPr>
    </w:p>
    <w:p w14:paraId="1163A111" w14:textId="50231A5F" w:rsidR="006C6752" w:rsidRDefault="006C6752" w:rsidP="004416DD">
      <w:pPr>
        <w:rPr>
          <w:lang w:eastAsia="ja-JP"/>
        </w:rPr>
      </w:pPr>
    </w:p>
    <w:p w14:paraId="0A7E7D8C" w14:textId="70D033C3" w:rsidR="006C6752" w:rsidRDefault="006C6752" w:rsidP="004416DD">
      <w:pPr>
        <w:rPr>
          <w:lang w:eastAsia="ja-JP"/>
        </w:rPr>
      </w:pPr>
    </w:p>
    <w:p w14:paraId="57645FB1" w14:textId="24D01722" w:rsidR="006C6752" w:rsidRDefault="006C6752" w:rsidP="004416DD">
      <w:pPr>
        <w:rPr>
          <w:lang w:eastAsia="ja-JP"/>
        </w:rPr>
      </w:pPr>
    </w:p>
    <w:p w14:paraId="6A1BA78A" w14:textId="7FD0CCB8" w:rsidR="006C6752" w:rsidRDefault="006C6752" w:rsidP="004416DD">
      <w:pPr>
        <w:rPr>
          <w:lang w:eastAsia="ja-JP"/>
        </w:rPr>
      </w:pPr>
    </w:p>
    <w:p w14:paraId="4833D509" w14:textId="65E497C7" w:rsidR="006C6752" w:rsidRDefault="006C6752" w:rsidP="004416DD">
      <w:pPr>
        <w:rPr>
          <w:lang w:eastAsia="ja-JP"/>
        </w:rPr>
      </w:pPr>
    </w:p>
    <w:p w14:paraId="6C0C38D7" w14:textId="77777777" w:rsidR="006C6752" w:rsidRDefault="006C6752" w:rsidP="004416DD">
      <w:pPr>
        <w:rPr>
          <w:lang w:eastAsia="ja-JP"/>
        </w:rPr>
      </w:pPr>
    </w:p>
    <w:p w14:paraId="510E57BE" w14:textId="3167629A" w:rsidR="006C6752" w:rsidRDefault="006C6752" w:rsidP="004416DD">
      <w:pPr>
        <w:rPr>
          <w:lang w:eastAsia="ja-JP"/>
        </w:rPr>
      </w:pPr>
      <w:r>
        <w:rPr>
          <w:noProof/>
        </w:rPr>
        <w:drawing>
          <wp:anchor distT="0" distB="0" distL="114300" distR="114300" simplePos="0" relativeHeight="251713536" behindDoc="0" locked="0" layoutInCell="1" allowOverlap="1" wp14:anchorId="348C207B" wp14:editId="663E6E3B">
            <wp:simplePos x="0" y="0"/>
            <wp:positionH relativeFrom="margin">
              <wp:align>center</wp:align>
            </wp:positionH>
            <wp:positionV relativeFrom="paragraph">
              <wp:posOffset>69850</wp:posOffset>
            </wp:positionV>
            <wp:extent cx="3590925" cy="2343785"/>
            <wp:effectExtent l="0" t="0" r="952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0925" cy="2343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E5DF7" w14:textId="749895BE" w:rsidR="006C6752" w:rsidRDefault="006C6752" w:rsidP="004416DD">
      <w:pPr>
        <w:rPr>
          <w:lang w:eastAsia="ja-JP"/>
        </w:rPr>
      </w:pPr>
    </w:p>
    <w:p w14:paraId="38EC2A27" w14:textId="45BC2E5A" w:rsidR="006C6752" w:rsidRDefault="006C6752" w:rsidP="004416DD">
      <w:pPr>
        <w:rPr>
          <w:lang w:eastAsia="ja-JP"/>
        </w:rPr>
      </w:pPr>
    </w:p>
    <w:p w14:paraId="18BB8D86" w14:textId="42AEE73B" w:rsidR="006C6752" w:rsidRDefault="006C6752" w:rsidP="004416DD">
      <w:pPr>
        <w:rPr>
          <w:lang w:eastAsia="ja-JP"/>
        </w:rPr>
      </w:pPr>
    </w:p>
    <w:p w14:paraId="6A539E33" w14:textId="05F11BAE" w:rsidR="006C6752" w:rsidRDefault="006C6752" w:rsidP="004416DD">
      <w:pPr>
        <w:rPr>
          <w:lang w:eastAsia="ja-JP"/>
        </w:rPr>
      </w:pPr>
    </w:p>
    <w:p w14:paraId="189B98A5" w14:textId="1B0E04CF" w:rsidR="006C6752" w:rsidRDefault="006C6752" w:rsidP="004416DD">
      <w:pPr>
        <w:rPr>
          <w:lang w:eastAsia="ja-JP"/>
        </w:rPr>
      </w:pPr>
    </w:p>
    <w:p w14:paraId="23B25897" w14:textId="319E7D07" w:rsidR="006C6752" w:rsidRDefault="006C6752" w:rsidP="004416DD">
      <w:pPr>
        <w:rPr>
          <w:lang w:eastAsia="ja-JP"/>
        </w:rPr>
      </w:pPr>
    </w:p>
    <w:p w14:paraId="13377E95" w14:textId="630AB16B" w:rsidR="006C6752" w:rsidRDefault="006C6752" w:rsidP="004416DD">
      <w:pPr>
        <w:rPr>
          <w:lang w:eastAsia="ja-JP"/>
        </w:rPr>
      </w:pPr>
    </w:p>
    <w:p w14:paraId="3D2BA634" w14:textId="4000E882" w:rsidR="006C6752" w:rsidRDefault="006C6752" w:rsidP="004416DD">
      <w:pPr>
        <w:rPr>
          <w:lang w:eastAsia="ja-JP"/>
        </w:rPr>
      </w:pPr>
    </w:p>
    <w:p w14:paraId="1980E7E3" w14:textId="306191BD" w:rsidR="006C6752" w:rsidRDefault="006C6752" w:rsidP="004416DD">
      <w:pPr>
        <w:rPr>
          <w:lang w:eastAsia="ja-JP"/>
        </w:rPr>
      </w:pPr>
    </w:p>
    <w:p w14:paraId="7897553B" w14:textId="0A19249B" w:rsidR="006C6752" w:rsidRDefault="006C6752" w:rsidP="004416DD">
      <w:pPr>
        <w:rPr>
          <w:lang w:eastAsia="ja-JP"/>
        </w:rPr>
      </w:pPr>
    </w:p>
    <w:p w14:paraId="0271AF70" w14:textId="3DD79287" w:rsidR="006C6752" w:rsidRDefault="006C6752" w:rsidP="004416DD">
      <w:pPr>
        <w:rPr>
          <w:lang w:eastAsia="ja-JP"/>
        </w:rPr>
      </w:pPr>
    </w:p>
    <w:p w14:paraId="3EFCF790" w14:textId="10041F2C" w:rsidR="006C6752" w:rsidRDefault="006C6752" w:rsidP="004416DD">
      <w:pPr>
        <w:rPr>
          <w:lang w:eastAsia="ja-JP"/>
        </w:rPr>
      </w:pPr>
    </w:p>
    <w:p w14:paraId="127453C2" w14:textId="7295C395" w:rsidR="006C6752" w:rsidRDefault="006C6752" w:rsidP="004416DD">
      <w:pPr>
        <w:rPr>
          <w:lang w:eastAsia="ja-JP"/>
        </w:rPr>
      </w:pPr>
    </w:p>
    <w:p w14:paraId="789F99A7" w14:textId="18B41D9E" w:rsidR="006C6752" w:rsidRDefault="006C6752" w:rsidP="004416DD">
      <w:pPr>
        <w:rPr>
          <w:lang w:eastAsia="ja-JP"/>
        </w:rPr>
      </w:pPr>
    </w:p>
    <w:p w14:paraId="4DD8C3BD" w14:textId="5AC3156D" w:rsidR="006C6752" w:rsidRDefault="006C6752" w:rsidP="004416DD">
      <w:pPr>
        <w:rPr>
          <w:lang w:eastAsia="ja-JP"/>
        </w:rPr>
      </w:pPr>
    </w:p>
    <w:p w14:paraId="3CB3556B" w14:textId="3D9477CE" w:rsidR="006C6752" w:rsidRDefault="006C6752" w:rsidP="004416DD">
      <w:pPr>
        <w:rPr>
          <w:lang w:eastAsia="ja-JP"/>
        </w:rPr>
      </w:pPr>
    </w:p>
    <w:p w14:paraId="37791206" w14:textId="090903EC" w:rsidR="006C6752" w:rsidRDefault="006C6752" w:rsidP="004416DD">
      <w:pPr>
        <w:rPr>
          <w:lang w:eastAsia="ja-JP"/>
        </w:rPr>
      </w:pPr>
    </w:p>
    <w:p w14:paraId="56056916" w14:textId="393F8891" w:rsidR="006C6752" w:rsidRDefault="006C6752" w:rsidP="004416DD">
      <w:pPr>
        <w:rPr>
          <w:lang w:eastAsia="ja-JP"/>
        </w:rPr>
      </w:pPr>
    </w:p>
    <w:p w14:paraId="614ED62E" w14:textId="10483838" w:rsidR="006C6752" w:rsidRDefault="006C6752" w:rsidP="006C6752">
      <w:pPr>
        <w:pStyle w:val="Heading1"/>
        <w:rPr>
          <w:lang w:val="en-GB"/>
        </w:rPr>
      </w:pPr>
      <w:r>
        <w:rPr>
          <w:lang w:val="en-GB"/>
        </w:rPr>
        <w:t xml:space="preserve">LECTURE </w:t>
      </w:r>
      <w:r w:rsidR="00A00F65">
        <w:rPr>
          <w:lang w:val="en-GB"/>
        </w:rPr>
        <w:t>5</w:t>
      </w:r>
      <w:r>
        <w:rPr>
          <w:lang w:val="en-GB"/>
        </w:rPr>
        <w:t xml:space="preserve">: </w:t>
      </w:r>
      <w:r w:rsidR="00A00F65">
        <w:rPr>
          <w:lang w:val="en-GB"/>
        </w:rPr>
        <w:t>Introduction to Graph Algorithms</w:t>
      </w:r>
      <w:r>
        <w:rPr>
          <w:lang w:val="en-GB"/>
        </w:rPr>
        <w:t xml:space="preserve"> </w:t>
      </w:r>
    </w:p>
    <w:p w14:paraId="287B9787" w14:textId="12C1BF38" w:rsidR="006C6752" w:rsidRDefault="00A00F65" w:rsidP="006C6752">
      <w:pPr>
        <w:rPr>
          <w:b/>
          <w:u w:val="single"/>
          <w:lang w:eastAsia="ja-JP"/>
        </w:rPr>
      </w:pPr>
      <w:r>
        <w:rPr>
          <w:b/>
          <w:u w:val="single"/>
          <w:lang w:eastAsia="ja-JP"/>
        </w:rPr>
        <w:t>Motivation: graph traversal</w:t>
      </w:r>
    </w:p>
    <w:p w14:paraId="2DD17DAB" w14:textId="58CED70C" w:rsidR="00A00F65" w:rsidRDefault="00A00F65" w:rsidP="006C6752">
      <w:pPr>
        <w:rPr>
          <w:b/>
          <w:u w:val="single"/>
          <w:lang w:eastAsia="ja-JP"/>
        </w:rPr>
      </w:pPr>
    </w:p>
    <w:p w14:paraId="121CBD9B" w14:textId="7D2D5FD8" w:rsidR="00A00F65" w:rsidRPr="00A00F65" w:rsidRDefault="00A00F65" w:rsidP="006C6752">
      <w:pPr>
        <w:rPr>
          <w:lang w:eastAsia="ja-JP"/>
        </w:rPr>
      </w:pPr>
      <w:r>
        <w:rPr>
          <w:lang w:eastAsia="ja-JP"/>
        </w:rPr>
        <w:t>Want to visit each node of a graph in a systematic and efficient way.</w:t>
      </w:r>
    </w:p>
    <w:p w14:paraId="2870D057" w14:textId="77777777" w:rsidR="006C6752" w:rsidRDefault="006C6752" w:rsidP="006C6752">
      <w:pPr>
        <w:rPr>
          <w:b/>
          <w:u w:val="single"/>
          <w:lang w:eastAsia="ja-JP"/>
        </w:rPr>
      </w:pPr>
    </w:p>
    <w:p w14:paraId="7C7CC916" w14:textId="77777777" w:rsidR="006C6752" w:rsidRDefault="006C6752" w:rsidP="004416DD">
      <w:pPr>
        <w:rPr>
          <w:lang w:eastAsia="ja-JP"/>
        </w:rPr>
      </w:pPr>
    </w:p>
    <w:p w14:paraId="302E0258" w14:textId="595785BD" w:rsidR="006C6752" w:rsidRDefault="00A00F65" w:rsidP="004416DD">
      <w:pPr>
        <w:rPr>
          <w:b/>
          <w:u w:val="single"/>
          <w:lang w:eastAsia="ja-JP"/>
        </w:rPr>
      </w:pPr>
      <w:r>
        <w:rPr>
          <w:b/>
          <w:u w:val="single"/>
          <w:lang w:eastAsia="ja-JP"/>
        </w:rPr>
        <w:t xml:space="preserve">General graph traversal: Colour scheme </w:t>
      </w:r>
    </w:p>
    <w:p w14:paraId="0DB27868" w14:textId="12C1F1F8" w:rsidR="00A00F65" w:rsidRDefault="00A00F65" w:rsidP="004416DD">
      <w:pPr>
        <w:rPr>
          <w:b/>
          <w:u w:val="single"/>
          <w:lang w:eastAsia="ja-JP"/>
        </w:rPr>
      </w:pPr>
    </w:p>
    <w:p w14:paraId="356C75CF" w14:textId="4C2AA5BE" w:rsidR="00A00F65" w:rsidRDefault="00A00F65" w:rsidP="00D23D67">
      <w:pPr>
        <w:pStyle w:val="ListParagraph"/>
        <w:numPr>
          <w:ilvl w:val="0"/>
          <w:numId w:val="51"/>
        </w:numPr>
        <w:rPr>
          <w:lang w:eastAsia="ja-JP"/>
        </w:rPr>
      </w:pPr>
      <w:r>
        <w:rPr>
          <w:lang w:eastAsia="ja-JP"/>
        </w:rPr>
        <w:t xml:space="preserve">White nodes: have not yet been visited </w:t>
      </w:r>
    </w:p>
    <w:p w14:paraId="1B2541FE" w14:textId="44F3B0D5" w:rsidR="00A00F65" w:rsidRDefault="00A00F65" w:rsidP="00D23D67">
      <w:pPr>
        <w:pStyle w:val="ListParagraph"/>
        <w:numPr>
          <w:ilvl w:val="0"/>
          <w:numId w:val="51"/>
        </w:numPr>
        <w:rPr>
          <w:lang w:eastAsia="ja-JP"/>
        </w:rPr>
      </w:pPr>
      <w:r>
        <w:rPr>
          <w:lang w:eastAsia="ja-JP"/>
        </w:rPr>
        <w:t xml:space="preserve">Grey (frontier) nodes: have been visited but may have adjacent nodes that are white </w:t>
      </w:r>
    </w:p>
    <w:p w14:paraId="53D3B2D2" w14:textId="413BFF85" w:rsidR="00A00F65" w:rsidRDefault="00A00F65" w:rsidP="00D23D67">
      <w:pPr>
        <w:pStyle w:val="ListParagraph"/>
        <w:numPr>
          <w:ilvl w:val="0"/>
          <w:numId w:val="51"/>
        </w:numPr>
        <w:rPr>
          <w:lang w:eastAsia="ja-JP"/>
        </w:rPr>
      </w:pPr>
      <w:r>
        <w:rPr>
          <w:lang w:eastAsia="ja-JP"/>
        </w:rPr>
        <w:t xml:space="preserve">Black nodes: have been visited and all their (out-) neighbours have been visited as well. </w:t>
      </w:r>
    </w:p>
    <w:p w14:paraId="35C66BE8" w14:textId="7DDB80B1" w:rsidR="00A00F65" w:rsidRDefault="00A00F65" w:rsidP="00A00F65">
      <w:pPr>
        <w:rPr>
          <w:lang w:eastAsia="ja-JP"/>
        </w:rPr>
      </w:pPr>
    </w:p>
    <w:p w14:paraId="68E510EA" w14:textId="0DFA018D" w:rsidR="00A00F65" w:rsidRDefault="00A00F65" w:rsidP="00A00F65">
      <w:pPr>
        <w:rPr>
          <w:lang w:eastAsia="ja-JP"/>
        </w:rPr>
      </w:pPr>
      <w:r>
        <w:rPr>
          <w:lang w:eastAsia="ja-JP"/>
        </w:rPr>
        <w:t>Visits:</w:t>
      </w:r>
    </w:p>
    <w:p w14:paraId="4B1A3C1D" w14:textId="4880FFB9" w:rsidR="00A00F65" w:rsidRDefault="00A00F65" w:rsidP="00A00F65">
      <w:pPr>
        <w:rPr>
          <w:lang w:eastAsia="ja-JP"/>
        </w:rPr>
      </w:pPr>
    </w:p>
    <w:p w14:paraId="17DF3839" w14:textId="3361B86D" w:rsidR="00A00F65" w:rsidRDefault="00A00F65" w:rsidP="00D23D67">
      <w:pPr>
        <w:pStyle w:val="ListParagraph"/>
        <w:numPr>
          <w:ilvl w:val="0"/>
          <w:numId w:val="52"/>
        </w:numPr>
        <w:rPr>
          <w:lang w:eastAsia="ja-JP"/>
        </w:rPr>
      </w:pPr>
      <w:r>
        <w:rPr>
          <w:lang w:eastAsia="ja-JP"/>
        </w:rPr>
        <w:t>S is coloured grey and pred[s] = null</w:t>
      </w:r>
    </w:p>
    <w:p w14:paraId="46ECEFE9" w14:textId="3E651F80" w:rsidR="00A00F65" w:rsidRDefault="00A00F65" w:rsidP="00D23D67">
      <w:pPr>
        <w:pStyle w:val="ListParagraph"/>
        <w:numPr>
          <w:ilvl w:val="0"/>
          <w:numId w:val="52"/>
        </w:numPr>
        <w:rPr>
          <w:lang w:eastAsia="ja-JP"/>
        </w:rPr>
      </w:pPr>
      <w:r>
        <w:rPr>
          <w:lang w:eastAsia="ja-JP"/>
        </w:rPr>
        <w:t xml:space="preserve">Choose a grey node u </w:t>
      </w:r>
    </w:p>
    <w:p w14:paraId="487635C2" w14:textId="445B9D58" w:rsidR="00A00F65" w:rsidRDefault="00A00F65" w:rsidP="00D23D67">
      <w:pPr>
        <w:pStyle w:val="ListParagraph"/>
        <w:numPr>
          <w:ilvl w:val="0"/>
          <w:numId w:val="52"/>
        </w:numPr>
        <w:rPr>
          <w:lang w:eastAsia="ja-JP"/>
        </w:rPr>
      </w:pPr>
      <w:r>
        <w:rPr>
          <w:lang w:eastAsia="ja-JP"/>
        </w:rPr>
        <w:t xml:space="preserve">If u has a white (out)- neighbour v, then colour v grey and pred[v] = u else colour u black </w:t>
      </w:r>
    </w:p>
    <w:p w14:paraId="18BB4ACB" w14:textId="51852A77" w:rsidR="00A00F65" w:rsidRDefault="00A00F65" w:rsidP="00D23D67">
      <w:pPr>
        <w:pStyle w:val="ListParagraph"/>
        <w:numPr>
          <w:ilvl w:val="0"/>
          <w:numId w:val="52"/>
        </w:numPr>
        <w:rPr>
          <w:lang w:eastAsia="ja-JP"/>
        </w:rPr>
      </w:pPr>
      <w:r>
        <w:rPr>
          <w:lang w:eastAsia="ja-JP"/>
        </w:rPr>
        <w:t xml:space="preserve">If we have grey nodes go to (2) </w:t>
      </w:r>
    </w:p>
    <w:p w14:paraId="55F9D34C" w14:textId="7CBAF1D1" w:rsidR="00A00F65" w:rsidRDefault="00A00F65" w:rsidP="00A00F65">
      <w:pPr>
        <w:rPr>
          <w:lang w:eastAsia="ja-JP"/>
        </w:rPr>
      </w:pPr>
    </w:p>
    <w:p w14:paraId="2ADBCFEB" w14:textId="77777777" w:rsidR="00A00F65" w:rsidRPr="00A00F65" w:rsidRDefault="00A00F65" w:rsidP="00A00F65">
      <w:pPr>
        <w:rPr>
          <w:lang w:eastAsia="ja-JP"/>
        </w:rPr>
      </w:pPr>
    </w:p>
    <w:p w14:paraId="18BC22F4" w14:textId="4E102359" w:rsidR="006C6752" w:rsidRDefault="006C6752" w:rsidP="004416DD">
      <w:pPr>
        <w:rPr>
          <w:lang w:eastAsia="ja-JP"/>
        </w:rPr>
      </w:pPr>
    </w:p>
    <w:p w14:paraId="4F25C1E0" w14:textId="6DFBA639" w:rsidR="00A00F65" w:rsidRDefault="00A00F65" w:rsidP="00A00F65">
      <w:pPr>
        <w:rPr>
          <w:b/>
          <w:u w:val="single"/>
          <w:lang w:eastAsia="ja-JP"/>
        </w:rPr>
      </w:pPr>
      <w:r>
        <w:rPr>
          <w:b/>
          <w:u w:val="single"/>
          <w:lang w:eastAsia="ja-JP"/>
        </w:rPr>
        <w:t xml:space="preserve">A search forest </w:t>
      </w:r>
    </w:p>
    <w:p w14:paraId="6A24C653" w14:textId="1FD95477" w:rsidR="00A00F65" w:rsidRDefault="00A00F65" w:rsidP="00A00F65">
      <w:pPr>
        <w:rPr>
          <w:b/>
          <w:u w:val="single"/>
          <w:lang w:eastAsia="ja-JP"/>
        </w:rPr>
      </w:pPr>
    </w:p>
    <w:p w14:paraId="6F8A2BCD" w14:textId="58A189ED" w:rsidR="00A00F65" w:rsidRPr="00A00F65" w:rsidRDefault="00A00F65" w:rsidP="00A00F65">
      <w:pPr>
        <w:rPr>
          <w:lang w:eastAsia="ja-JP"/>
        </w:rPr>
      </w:pPr>
      <w:r>
        <w:rPr>
          <w:lang w:eastAsia="ja-JP"/>
        </w:rPr>
        <w:t xml:space="preserve">A search forest is a collection of node-disjoint trees that span the digraph and contain, for each node u with pred[u] doesn’t equal NULL, the edge (pred[u], </w:t>
      </w:r>
      <w:proofErr w:type="spellStart"/>
      <w:r>
        <w:rPr>
          <w:lang w:eastAsia="ja-JP"/>
        </w:rPr>
        <w:t>u</w:t>
      </w:r>
      <w:proofErr w:type="spellEnd"/>
      <w:r>
        <w:rPr>
          <w:lang w:eastAsia="ja-JP"/>
        </w:rPr>
        <w:t xml:space="preserve">). </w:t>
      </w:r>
    </w:p>
    <w:p w14:paraId="7DBF9576" w14:textId="09B00DF1" w:rsidR="006C6752" w:rsidRDefault="006C6752" w:rsidP="004416DD">
      <w:pPr>
        <w:rPr>
          <w:lang w:eastAsia="ja-JP"/>
        </w:rPr>
      </w:pPr>
    </w:p>
    <w:p w14:paraId="638BF52E" w14:textId="77777777" w:rsidR="006854AA" w:rsidRDefault="006854AA" w:rsidP="004416DD">
      <w:pPr>
        <w:rPr>
          <w:lang w:eastAsia="ja-JP"/>
        </w:rPr>
      </w:pPr>
    </w:p>
    <w:p w14:paraId="42138947" w14:textId="41D6ABDC" w:rsidR="00A00F65" w:rsidRPr="006854AA" w:rsidRDefault="006854AA" w:rsidP="004416DD">
      <w:pPr>
        <w:rPr>
          <w:b/>
          <w:u w:val="single"/>
          <w:lang w:eastAsia="ja-JP"/>
        </w:rPr>
      </w:pPr>
      <w:r w:rsidRPr="006854AA">
        <w:rPr>
          <w:b/>
          <w:u w:val="single"/>
          <w:lang w:eastAsia="ja-JP"/>
        </w:rPr>
        <w:t xml:space="preserve">Traversal arc classifications </w:t>
      </w:r>
    </w:p>
    <w:p w14:paraId="2A25274B" w14:textId="6E6135F2" w:rsidR="006854AA" w:rsidRDefault="006854AA" w:rsidP="004416DD">
      <w:pPr>
        <w:rPr>
          <w:lang w:eastAsia="ja-JP"/>
        </w:rPr>
      </w:pPr>
    </w:p>
    <w:p w14:paraId="225F6C9E" w14:textId="4897E66F" w:rsidR="006854AA" w:rsidRDefault="006854AA" w:rsidP="004416DD">
      <w:pPr>
        <w:rPr>
          <w:lang w:eastAsia="ja-JP"/>
        </w:rPr>
      </w:pPr>
      <w:r>
        <w:rPr>
          <w:lang w:eastAsia="ja-JP"/>
        </w:rPr>
        <w:t xml:space="preserve">The arc is called a tree arc if it belongs to one of the trees of F. If the arc is not a tree arc, there are three possibilities: </w:t>
      </w:r>
    </w:p>
    <w:p w14:paraId="06700BAA" w14:textId="3F196499" w:rsidR="006854AA" w:rsidRDefault="006854AA" w:rsidP="00D23D67">
      <w:pPr>
        <w:pStyle w:val="ListParagraph"/>
        <w:numPr>
          <w:ilvl w:val="0"/>
          <w:numId w:val="53"/>
        </w:numPr>
        <w:rPr>
          <w:lang w:eastAsia="ja-JP"/>
        </w:rPr>
      </w:pPr>
      <w:r>
        <w:rPr>
          <w:lang w:eastAsia="ja-JP"/>
        </w:rPr>
        <w:t xml:space="preserve">A forward arc if u is an ancestor of v in F, </w:t>
      </w:r>
    </w:p>
    <w:p w14:paraId="4C350A7D" w14:textId="5BAEDC38" w:rsidR="006854AA" w:rsidRDefault="006854AA" w:rsidP="00D23D67">
      <w:pPr>
        <w:pStyle w:val="ListParagraph"/>
        <w:numPr>
          <w:ilvl w:val="0"/>
          <w:numId w:val="53"/>
        </w:numPr>
        <w:rPr>
          <w:lang w:eastAsia="ja-JP"/>
        </w:rPr>
      </w:pPr>
      <w:r>
        <w:rPr>
          <w:lang w:eastAsia="ja-JP"/>
        </w:rPr>
        <w:t xml:space="preserve">A back arc if u is a descendant of v in F, and </w:t>
      </w:r>
    </w:p>
    <w:p w14:paraId="5E43460E" w14:textId="7A955DFE" w:rsidR="006854AA" w:rsidRPr="006854AA" w:rsidRDefault="006854AA" w:rsidP="00D23D67">
      <w:pPr>
        <w:pStyle w:val="ListParagraph"/>
        <w:numPr>
          <w:ilvl w:val="0"/>
          <w:numId w:val="53"/>
        </w:numPr>
        <w:rPr>
          <w:lang w:eastAsia="ja-JP"/>
        </w:rPr>
      </w:pPr>
      <w:r>
        <w:rPr>
          <w:lang w:eastAsia="ja-JP"/>
        </w:rPr>
        <w:t xml:space="preserve">A cross arc if neither u nor v is an ancestor of the other in F. </w:t>
      </w:r>
    </w:p>
    <w:p w14:paraId="57AAF62B" w14:textId="15D2E28F" w:rsidR="006C6752" w:rsidRDefault="006C6752" w:rsidP="004416DD">
      <w:pPr>
        <w:rPr>
          <w:lang w:eastAsia="ja-JP"/>
        </w:rPr>
      </w:pPr>
    </w:p>
    <w:p w14:paraId="66EAB0B7" w14:textId="64C0EF03" w:rsidR="006C6752" w:rsidRDefault="006C6752" w:rsidP="004416DD">
      <w:pPr>
        <w:rPr>
          <w:lang w:eastAsia="ja-JP"/>
        </w:rPr>
      </w:pPr>
    </w:p>
    <w:p w14:paraId="594F2B8D" w14:textId="77777777" w:rsidR="006C6752" w:rsidRDefault="006C6752" w:rsidP="004416DD">
      <w:pPr>
        <w:rPr>
          <w:lang w:eastAsia="ja-JP"/>
        </w:rPr>
      </w:pPr>
    </w:p>
    <w:p w14:paraId="0C35F6F8" w14:textId="77777777" w:rsidR="006854AA" w:rsidRDefault="006854AA" w:rsidP="006854AA">
      <w:pPr>
        <w:pStyle w:val="Heading1"/>
        <w:rPr>
          <w:lang w:val="en-GB"/>
        </w:rPr>
      </w:pPr>
    </w:p>
    <w:p w14:paraId="6764BD38" w14:textId="5AC4F94E" w:rsidR="006854AA" w:rsidRDefault="006854AA" w:rsidP="006854AA">
      <w:pPr>
        <w:pStyle w:val="Heading1"/>
        <w:rPr>
          <w:lang w:val="en-GB"/>
        </w:rPr>
      </w:pPr>
      <w:r>
        <w:rPr>
          <w:lang w:val="en-GB"/>
        </w:rPr>
        <w:t xml:space="preserve">LECTURE 6: Introduction to Graph Algorithms </w:t>
      </w:r>
    </w:p>
    <w:p w14:paraId="27B99330" w14:textId="57AE208D" w:rsidR="006C6752" w:rsidRDefault="006854AA" w:rsidP="004416DD">
      <w:pPr>
        <w:rPr>
          <w:lang w:eastAsia="ja-JP"/>
        </w:rPr>
      </w:pPr>
      <w:r>
        <w:rPr>
          <w:b/>
          <w:noProof/>
          <w:u w:val="single"/>
        </w:rPr>
        <w:drawing>
          <wp:anchor distT="0" distB="0" distL="114300" distR="114300" simplePos="0" relativeHeight="251715584" behindDoc="0" locked="0" layoutInCell="1" allowOverlap="1" wp14:anchorId="2BD0E91F" wp14:editId="64291826">
            <wp:simplePos x="0" y="0"/>
            <wp:positionH relativeFrom="column">
              <wp:posOffset>619125</wp:posOffset>
            </wp:positionH>
            <wp:positionV relativeFrom="paragraph">
              <wp:posOffset>6985</wp:posOffset>
            </wp:positionV>
            <wp:extent cx="4400550" cy="2600325"/>
            <wp:effectExtent l="0" t="0" r="0"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00550" cy="2600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BF3EB5" w14:textId="041C1101" w:rsidR="006C6752" w:rsidRDefault="006C6752" w:rsidP="004416DD">
      <w:pPr>
        <w:rPr>
          <w:lang w:eastAsia="ja-JP"/>
        </w:rPr>
      </w:pPr>
    </w:p>
    <w:p w14:paraId="51C6BBD5" w14:textId="39F57F3A" w:rsidR="006C6752" w:rsidRDefault="006C6752" w:rsidP="004416DD">
      <w:pPr>
        <w:rPr>
          <w:lang w:eastAsia="ja-JP"/>
        </w:rPr>
      </w:pPr>
    </w:p>
    <w:p w14:paraId="14B0F75C" w14:textId="0EEC1804" w:rsidR="006C6752" w:rsidRDefault="006C6752" w:rsidP="004416DD">
      <w:pPr>
        <w:rPr>
          <w:lang w:eastAsia="ja-JP"/>
        </w:rPr>
      </w:pPr>
    </w:p>
    <w:p w14:paraId="11A8770A" w14:textId="77777777" w:rsidR="006C6752" w:rsidRDefault="006C6752" w:rsidP="004416DD">
      <w:pPr>
        <w:rPr>
          <w:lang w:eastAsia="ja-JP"/>
        </w:rPr>
      </w:pPr>
    </w:p>
    <w:p w14:paraId="1119F7C7" w14:textId="7B27686B" w:rsidR="006C6752" w:rsidRDefault="006C6752" w:rsidP="004416DD">
      <w:pPr>
        <w:rPr>
          <w:lang w:eastAsia="ja-JP"/>
        </w:rPr>
      </w:pPr>
    </w:p>
    <w:p w14:paraId="2CA54565" w14:textId="39D7F890" w:rsidR="006C6752" w:rsidRDefault="006C6752" w:rsidP="004416DD">
      <w:pPr>
        <w:rPr>
          <w:lang w:eastAsia="ja-JP"/>
        </w:rPr>
      </w:pPr>
    </w:p>
    <w:p w14:paraId="2399A36E" w14:textId="17B1077C" w:rsidR="006C6752" w:rsidRDefault="006C6752" w:rsidP="004416DD">
      <w:pPr>
        <w:rPr>
          <w:lang w:eastAsia="ja-JP"/>
        </w:rPr>
      </w:pPr>
    </w:p>
    <w:p w14:paraId="4D35A879" w14:textId="77777777" w:rsidR="006C6752" w:rsidRDefault="006C6752" w:rsidP="004416DD">
      <w:pPr>
        <w:rPr>
          <w:lang w:eastAsia="ja-JP"/>
        </w:rPr>
      </w:pPr>
    </w:p>
    <w:p w14:paraId="22647FF5" w14:textId="77777777" w:rsidR="006C6752" w:rsidRDefault="006C6752" w:rsidP="004416DD">
      <w:pPr>
        <w:rPr>
          <w:lang w:eastAsia="ja-JP"/>
        </w:rPr>
      </w:pPr>
    </w:p>
    <w:p w14:paraId="471D2679" w14:textId="7D81B230" w:rsidR="006C6752" w:rsidRDefault="006C6752" w:rsidP="004416DD">
      <w:pPr>
        <w:rPr>
          <w:lang w:eastAsia="ja-JP"/>
        </w:rPr>
      </w:pPr>
    </w:p>
    <w:p w14:paraId="455FD49B" w14:textId="77777777" w:rsidR="006C6752" w:rsidRDefault="006C6752" w:rsidP="004416DD">
      <w:pPr>
        <w:rPr>
          <w:lang w:eastAsia="ja-JP"/>
        </w:rPr>
      </w:pPr>
    </w:p>
    <w:p w14:paraId="373A6C38" w14:textId="77777777" w:rsidR="006C6752" w:rsidRDefault="006C6752" w:rsidP="004416DD">
      <w:pPr>
        <w:rPr>
          <w:lang w:eastAsia="ja-JP"/>
        </w:rPr>
      </w:pPr>
    </w:p>
    <w:p w14:paraId="27A65C45" w14:textId="77777777" w:rsidR="006C6752" w:rsidRDefault="006C6752" w:rsidP="004416DD">
      <w:pPr>
        <w:rPr>
          <w:lang w:eastAsia="ja-JP"/>
        </w:rPr>
      </w:pPr>
    </w:p>
    <w:p w14:paraId="7A210F24" w14:textId="77777777" w:rsidR="006C6752" w:rsidRDefault="006C6752" w:rsidP="004416DD">
      <w:pPr>
        <w:rPr>
          <w:lang w:eastAsia="ja-JP"/>
        </w:rPr>
      </w:pPr>
    </w:p>
    <w:p w14:paraId="0ECCD775" w14:textId="17904A77" w:rsidR="004416DD" w:rsidRDefault="004416DD" w:rsidP="004416DD">
      <w:pPr>
        <w:rPr>
          <w:lang w:eastAsia="ja-JP"/>
        </w:rPr>
      </w:pPr>
    </w:p>
    <w:p w14:paraId="3BB833F2" w14:textId="77777777" w:rsidR="006854AA" w:rsidRDefault="006854AA" w:rsidP="006854AA">
      <w:pPr>
        <w:rPr>
          <w:b/>
          <w:u w:val="single"/>
          <w:lang w:eastAsia="ja-JP"/>
        </w:rPr>
      </w:pPr>
    </w:p>
    <w:p w14:paraId="3B17893F" w14:textId="3382F283" w:rsidR="006854AA" w:rsidRDefault="006854AA" w:rsidP="006854AA">
      <w:pPr>
        <w:rPr>
          <w:b/>
          <w:u w:val="single"/>
          <w:lang w:eastAsia="ja-JP"/>
        </w:rPr>
      </w:pPr>
      <w:r>
        <w:rPr>
          <w:b/>
          <w:u w:val="single"/>
          <w:lang w:eastAsia="ja-JP"/>
        </w:rPr>
        <w:t>Graph Traversal</w:t>
      </w:r>
    </w:p>
    <w:p w14:paraId="419E6461" w14:textId="747DC071" w:rsidR="006854AA" w:rsidRDefault="006854AA" w:rsidP="006854AA">
      <w:pPr>
        <w:rPr>
          <w:b/>
          <w:u w:val="single"/>
          <w:lang w:eastAsia="ja-JP"/>
        </w:rPr>
      </w:pPr>
    </w:p>
    <w:p w14:paraId="174C9BC6" w14:textId="4E0288F6" w:rsidR="006854AA" w:rsidRDefault="006854AA" w:rsidP="00D23D67">
      <w:pPr>
        <w:pStyle w:val="ListParagraph"/>
        <w:numPr>
          <w:ilvl w:val="0"/>
          <w:numId w:val="54"/>
        </w:numPr>
        <w:rPr>
          <w:lang w:eastAsia="ja-JP"/>
        </w:rPr>
      </w:pPr>
      <w:r>
        <w:rPr>
          <w:lang w:eastAsia="ja-JP"/>
        </w:rPr>
        <w:t xml:space="preserve">Breadth-first search (BFS) </w:t>
      </w:r>
    </w:p>
    <w:p w14:paraId="524D1BD5" w14:textId="016D7F56" w:rsidR="006854AA" w:rsidRDefault="006854AA" w:rsidP="00D23D67">
      <w:pPr>
        <w:pStyle w:val="ListParagraph"/>
        <w:numPr>
          <w:ilvl w:val="0"/>
          <w:numId w:val="54"/>
        </w:numPr>
        <w:rPr>
          <w:lang w:eastAsia="ja-JP"/>
        </w:rPr>
      </w:pPr>
      <w:r>
        <w:rPr>
          <w:lang w:eastAsia="ja-JP"/>
        </w:rPr>
        <w:t xml:space="preserve">Depth-first search (DFS) </w:t>
      </w:r>
    </w:p>
    <w:p w14:paraId="60BAAD47" w14:textId="45500E17" w:rsidR="006854AA" w:rsidRDefault="006854AA" w:rsidP="00D23D67">
      <w:pPr>
        <w:pStyle w:val="ListParagraph"/>
        <w:numPr>
          <w:ilvl w:val="0"/>
          <w:numId w:val="54"/>
        </w:numPr>
        <w:rPr>
          <w:lang w:eastAsia="ja-JP"/>
        </w:rPr>
      </w:pPr>
      <w:r>
        <w:rPr>
          <w:lang w:eastAsia="ja-JP"/>
        </w:rPr>
        <w:t xml:space="preserve">Priority-first search (PFS) </w:t>
      </w:r>
    </w:p>
    <w:p w14:paraId="2B394F77" w14:textId="2DEC9884" w:rsidR="006854AA" w:rsidRDefault="006854AA" w:rsidP="006854AA">
      <w:pPr>
        <w:rPr>
          <w:lang w:eastAsia="ja-JP"/>
        </w:rPr>
      </w:pPr>
    </w:p>
    <w:p w14:paraId="68A3CABB" w14:textId="1C4C7DA7" w:rsidR="006854AA" w:rsidRDefault="006854AA" w:rsidP="006854AA">
      <w:pPr>
        <w:rPr>
          <w:lang w:eastAsia="ja-JP"/>
        </w:rPr>
      </w:pPr>
      <w:r>
        <w:rPr>
          <w:lang w:eastAsia="ja-JP"/>
        </w:rPr>
        <w:t xml:space="preserve">BFS and DFS are dual in some sense. In BFS we choose a new grey node to be the one that has been grey for the longest time. By contrast, in DFS, we choose the one that has been grey for the shortest time. </w:t>
      </w:r>
    </w:p>
    <w:p w14:paraId="3D7D3979" w14:textId="0812AD94" w:rsidR="006854AA" w:rsidRDefault="006854AA" w:rsidP="006854AA">
      <w:pPr>
        <w:rPr>
          <w:lang w:eastAsia="ja-JP"/>
        </w:rPr>
      </w:pPr>
    </w:p>
    <w:p w14:paraId="4F99B957" w14:textId="77777777" w:rsidR="006854AA" w:rsidRPr="006854AA" w:rsidRDefault="006854AA" w:rsidP="006854AA">
      <w:pPr>
        <w:rPr>
          <w:lang w:eastAsia="ja-JP"/>
        </w:rPr>
      </w:pPr>
    </w:p>
    <w:p w14:paraId="1B0E1794" w14:textId="55930C09" w:rsidR="002D6136" w:rsidRDefault="002D6136" w:rsidP="002D6136">
      <w:pPr>
        <w:rPr>
          <w:b/>
          <w:u w:val="single"/>
          <w:lang w:eastAsia="ja-JP"/>
        </w:rPr>
      </w:pPr>
      <w:r>
        <w:rPr>
          <w:b/>
          <w:u w:val="single"/>
          <w:lang w:eastAsia="ja-JP"/>
        </w:rPr>
        <w:t xml:space="preserve">The abstract data type stack </w:t>
      </w:r>
    </w:p>
    <w:p w14:paraId="05418B97" w14:textId="3E94DCEC" w:rsidR="002D6136" w:rsidRDefault="002D6136" w:rsidP="002D6136">
      <w:pPr>
        <w:rPr>
          <w:b/>
          <w:u w:val="single"/>
          <w:lang w:eastAsia="ja-JP"/>
        </w:rPr>
      </w:pPr>
    </w:p>
    <w:p w14:paraId="6FEC24FF" w14:textId="59740B52" w:rsidR="002D6136" w:rsidRDefault="002D6136" w:rsidP="00D23D67">
      <w:pPr>
        <w:pStyle w:val="ListParagraph"/>
        <w:numPr>
          <w:ilvl w:val="0"/>
          <w:numId w:val="55"/>
        </w:numPr>
        <w:rPr>
          <w:lang w:eastAsia="ja-JP"/>
        </w:rPr>
      </w:pPr>
      <w:r>
        <w:rPr>
          <w:lang w:eastAsia="ja-JP"/>
        </w:rPr>
        <w:t xml:space="preserve">Special list in which all operations occur at the same end (top) (last in first out) </w:t>
      </w:r>
    </w:p>
    <w:p w14:paraId="53E31F68" w14:textId="2AD8C886" w:rsidR="002D6136" w:rsidRDefault="002D6136" w:rsidP="00D23D67">
      <w:pPr>
        <w:pStyle w:val="ListParagraph"/>
        <w:numPr>
          <w:ilvl w:val="0"/>
          <w:numId w:val="55"/>
        </w:numPr>
        <w:rPr>
          <w:lang w:eastAsia="ja-JP"/>
        </w:rPr>
      </w:pPr>
      <w:r>
        <w:rPr>
          <w:lang w:eastAsia="ja-JP"/>
        </w:rPr>
        <w:t xml:space="preserve">Add an element to the list (insert or push) </w:t>
      </w:r>
    </w:p>
    <w:p w14:paraId="59918DD3" w14:textId="5EFB616A" w:rsidR="002D6136" w:rsidRDefault="002D6136" w:rsidP="00D23D67">
      <w:pPr>
        <w:pStyle w:val="ListParagraph"/>
        <w:numPr>
          <w:ilvl w:val="0"/>
          <w:numId w:val="55"/>
        </w:numPr>
        <w:rPr>
          <w:lang w:eastAsia="ja-JP"/>
        </w:rPr>
      </w:pPr>
      <w:r>
        <w:rPr>
          <w:lang w:eastAsia="ja-JP"/>
        </w:rPr>
        <w:t xml:space="preserve">Delete an element (delete or pop) </w:t>
      </w:r>
    </w:p>
    <w:p w14:paraId="6CD5172A" w14:textId="3F1B2243" w:rsidR="002D6136" w:rsidRDefault="002D6136" w:rsidP="00D23D67">
      <w:pPr>
        <w:pStyle w:val="ListParagraph"/>
        <w:numPr>
          <w:ilvl w:val="0"/>
          <w:numId w:val="55"/>
        </w:numPr>
        <w:rPr>
          <w:lang w:eastAsia="ja-JP"/>
        </w:rPr>
      </w:pPr>
      <w:r>
        <w:rPr>
          <w:lang w:eastAsia="ja-JP"/>
        </w:rPr>
        <w:t xml:space="preserve">Return top element without deleting it (GETTOP or PEEK) </w:t>
      </w:r>
    </w:p>
    <w:p w14:paraId="0EFE3A2C" w14:textId="4E094806" w:rsidR="002D6136" w:rsidRDefault="002D6136" w:rsidP="002D6136">
      <w:pPr>
        <w:rPr>
          <w:lang w:eastAsia="ja-JP"/>
        </w:rPr>
      </w:pPr>
    </w:p>
    <w:p w14:paraId="51E3CF24" w14:textId="5E7CA7E2" w:rsidR="002D6136" w:rsidRDefault="002D6136" w:rsidP="002D6136">
      <w:pPr>
        <w:rPr>
          <w:b/>
          <w:u w:val="single"/>
          <w:lang w:eastAsia="ja-JP"/>
        </w:rPr>
      </w:pPr>
      <w:r>
        <w:rPr>
          <w:b/>
          <w:u w:val="single"/>
          <w:lang w:eastAsia="ja-JP"/>
        </w:rPr>
        <w:t xml:space="preserve">The abstract data type stack in use: </w:t>
      </w:r>
      <w:proofErr w:type="spellStart"/>
      <w:r>
        <w:rPr>
          <w:b/>
          <w:u w:val="single"/>
          <w:lang w:eastAsia="ja-JP"/>
        </w:rPr>
        <w:t>dfsvisit</w:t>
      </w:r>
      <w:proofErr w:type="spellEnd"/>
      <w:r>
        <w:rPr>
          <w:b/>
          <w:u w:val="single"/>
          <w:lang w:eastAsia="ja-JP"/>
        </w:rPr>
        <w:t xml:space="preserve">(s) </w:t>
      </w:r>
    </w:p>
    <w:p w14:paraId="6F4172D3" w14:textId="3CDEEDCE" w:rsidR="002D6136" w:rsidRDefault="002D6136" w:rsidP="002D6136">
      <w:pPr>
        <w:rPr>
          <w:b/>
          <w:u w:val="single"/>
          <w:lang w:eastAsia="ja-JP"/>
        </w:rPr>
      </w:pPr>
    </w:p>
    <w:p w14:paraId="4F55DA11" w14:textId="66A48E3F" w:rsidR="002D6136" w:rsidRDefault="002D6136" w:rsidP="00D23D67">
      <w:pPr>
        <w:pStyle w:val="ListParagraph"/>
        <w:numPr>
          <w:ilvl w:val="0"/>
          <w:numId w:val="56"/>
        </w:numPr>
        <w:rPr>
          <w:lang w:eastAsia="ja-JP"/>
        </w:rPr>
      </w:pPr>
      <w:r>
        <w:rPr>
          <w:lang w:eastAsia="ja-JP"/>
        </w:rPr>
        <w:t xml:space="preserve">We create 2 special arrays seen and done, which have |V(G)| elements </w:t>
      </w:r>
    </w:p>
    <w:p w14:paraId="51F1E658" w14:textId="2BD521D8" w:rsidR="002D6136" w:rsidRDefault="002D6136" w:rsidP="00D23D67">
      <w:pPr>
        <w:pStyle w:val="ListParagraph"/>
        <w:numPr>
          <w:ilvl w:val="0"/>
          <w:numId w:val="56"/>
        </w:numPr>
        <w:rPr>
          <w:lang w:eastAsia="ja-JP"/>
        </w:rPr>
      </w:pPr>
      <w:r>
        <w:rPr>
          <w:lang w:eastAsia="ja-JP"/>
        </w:rPr>
        <w:t xml:space="preserve">In seen[v] we keep the step number we turned v grey </w:t>
      </w:r>
    </w:p>
    <w:p w14:paraId="2A802068" w14:textId="5193B929" w:rsidR="002D6136" w:rsidRPr="002D6136" w:rsidRDefault="002D6136" w:rsidP="00D23D67">
      <w:pPr>
        <w:pStyle w:val="ListParagraph"/>
        <w:numPr>
          <w:ilvl w:val="0"/>
          <w:numId w:val="56"/>
        </w:numPr>
        <w:rPr>
          <w:lang w:eastAsia="ja-JP"/>
        </w:rPr>
      </w:pPr>
      <w:r>
        <w:rPr>
          <w:lang w:eastAsia="ja-JP"/>
        </w:rPr>
        <w:t xml:space="preserve">In done[v] we keep the step number we turned v black. </w:t>
      </w:r>
    </w:p>
    <w:p w14:paraId="551CEE03" w14:textId="77777777" w:rsidR="002D6136" w:rsidRPr="002D6136" w:rsidRDefault="002D6136" w:rsidP="002D6136">
      <w:pPr>
        <w:rPr>
          <w:lang w:eastAsia="ja-JP"/>
        </w:rPr>
      </w:pPr>
    </w:p>
    <w:p w14:paraId="2AB6586B" w14:textId="77777777" w:rsidR="002D6136" w:rsidRDefault="002D6136" w:rsidP="004416DD">
      <w:pPr>
        <w:rPr>
          <w:lang w:eastAsia="ja-JP"/>
        </w:rPr>
      </w:pPr>
    </w:p>
    <w:p w14:paraId="0D94B275" w14:textId="77777777" w:rsidR="002D6136" w:rsidRDefault="002D6136" w:rsidP="004416DD">
      <w:pPr>
        <w:rPr>
          <w:lang w:eastAsia="ja-JP"/>
        </w:rPr>
      </w:pPr>
    </w:p>
    <w:p w14:paraId="322AB392" w14:textId="77777777" w:rsidR="002D6136" w:rsidRDefault="002D6136" w:rsidP="004416DD">
      <w:pPr>
        <w:rPr>
          <w:lang w:eastAsia="ja-JP"/>
        </w:rPr>
      </w:pPr>
    </w:p>
    <w:p w14:paraId="13D694C5" w14:textId="7DF52B2E" w:rsidR="002D6136" w:rsidRDefault="002D6136" w:rsidP="004416DD">
      <w:pPr>
        <w:rPr>
          <w:lang w:eastAsia="ja-JP"/>
        </w:rPr>
      </w:pPr>
      <w:r>
        <w:rPr>
          <w:noProof/>
        </w:rPr>
        <w:lastRenderedPageBreak/>
        <w:drawing>
          <wp:anchor distT="0" distB="0" distL="114300" distR="114300" simplePos="0" relativeHeight="251716608" behindDoc="0" locked="0" layoutInCell="1" allowOverlap="1" wp14:anchorId="1FE005FB" wp14:editId="67DE781F">
            <wp:simplePos x="0" y="0"/>
            <wp:positionH relativeFrom="margin">
              <wp:posOffset>667385</wp:posOffset>
            </wp:positionH>
            <wp:positionV relativeFrom="paragraph">
              <wp:posOffset>0</wp:posOffset>
            </wp:positionV>
            <wp:extent cx="3816350" cy="2524125"/>
            <wp:effectExtent l="0" t="0" r="0" b="952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6350" cy="252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8067D" w14:textId="210F2A6D" w:rsidR="002D6136" w:rsidRDefault="002D6136" w:rsidP="004416DD">
      <w:pPr>
        <w:rPr>
          <w:lang w:eastAsia="ja-JP"/>
        </w:rPr>
      </w:pPr>
    </w:p>
    <w:p w14:paraId="55F2ABB1" w14:textId="77777777" w:rsidR="002D6136" w:rsidRDefault="002D6136" w:rsidP="004416DD">
      <w:pPr>
        <w:rPr>
          <w:lang w:eastAsia="ja-JP"/>
        </w:rPr>
      </w:pPr>
    </w:p>
    <w:p w14:paraId="080B8967" w14:textId="427C425E" w:rsidR="002D6136" w:rsidRDefault="002D6136" w:rsidP="004416DD">
      <w:pPr>
        <w:rPr>
          <w:lang w:eastAsia="ja-JP"/>
        </w:rPr>
      </w:pPr>
    </w:p>
    <w:p w14:paraId="2D92EEC5" w14:textId="77777777" w:rsidR="002D6136" w:rsidRDefault="002D6136" w:rsidP="004416DD">
      <w:pPr>
        <w:rPr>
          <w:lang w:eastAsia="ja-JP"/>
        </w:rPr>
      </w:pPr>
    </w:p>
    <w:p w14:paraId="162F79A8" w14:textId="2E222211" w:rsidR="002D6136" w:rsidRDefault="002D6136" w:rsidP="004416DD">
      <w:pPr>
        <w:rPr>
          <w:lang w:eastAsia="ja-JP"/>
        </w:rPr>
      </w:pPr>
    </w:p>
    <w:p w14:paraId="5755DB88" w14:textId="77777777" w:rsidR="002D6136" w:rsidRDefault="002D6136" w:rsidP="004416DD">
      <w:pPr>
        <w:rPr>
          <w:lang w:eastAsia="ja-JP"/>
        </w:rPr>
      </w:pPr>
    </w:p>
    <w:p w14:paraId="433B73EF" w14:textId="77777777" w:rsidR="002D6136" w:rsidRDefault="002D6136" w:rsidP="004416DD">
      <w:pPr>
        <w:rPr>
          <w:lang w:eastAsia="ja-JP"/>
        </w:rPr>
      </w:pPr>
    </w:p>
    <w:p w14:paraId="2D543312" w14:textId="77777777" w:rsidR="002D6136" w:rsidRDefault="002D6136" w:rsidP="004416DD">
      <w:pPr>
        <w:rPr>
          <w:lang w:eastAsia="ja-JP"/>
        </w:rPr>
      </w:pPr>
    </w:p>
    <w:p w14:paraId="0CF8BA27" w14:textId="77777777" w:rsidR="002D6136" w:rsidRDefault="002D6136" w:rsidP="004416DD">
      <w:pPr>
        <w:rPr>
          <w:lang w:eastAsia="ja-JP"/>
        </w:rPr>
      </w:pPr>
    </w:p>
    <w:p w14:paraId="4B3F30A9" w14:textId="77777777" w:rsidR="002D6136" w:rsidRDefault="002D6136" w:rsidP="004416DD">
      <w:pPr>
        <w:rPr>
          <w:lang w:eastAsia="ja-JP"/>
        </w:rPr>
      </w:pPr>
    </w:p>
    <w:p w14:paraId="2E66D031" w14:textId="43ADCF44" w:rsidR="002D6136" w:rsidRDefault="002D6136" w:rsidP="004416DD">
      <w:pPr>
        <w:rPr>
          <w:lang w:eastAsia="ja-JP"/>
        </w:rPr>
      </w:pPr>
    </w:p>
    <w:p w14:paraId="77B13ABF" w14:textId="77777777" w:rsidR="002D6136" w:rsidRDefault="002D6136" w:rsidP="004416DD">
      <w:pPr>
        <w:rPr>
          <w:lang w:eastAsia="ja-JP"/>
        </w:rPr>
      </w:pPr>
    </w:p>
    <w:p w14:paraId="3D704FA4" w14:textId="77777777" w:rsidR="002D6136" w:rsidRDefault="002D6136" w:rsidP="004416DD">
      <w:pPr>
        <w:rPr>
          <w:lang w:eastAsia="ja-JP"/>
        </w:rPr>
      </w:pPr>
    </w:p>
    <w:p w14:paraId="1B763C4D" w14:textId="77777777" w:rsidR="002D6136" w:rsidRDefault="002D6136" w:rsidP="004416DD">
      <w:pPr>
        <w:rPr>
          <w:lang w:eastAsia="ja-JP"/>
        </w:rPr>
      </w:pPr>
    </w:p>
    <w:p w14:paraId="2A40B0C5" w14:textId="77777777" w:rsidR="002D6136" w:rsidRDefault="002D6136" w:rsidP="004416DD">
      <w:pPr>
        <w:rPr>
          <w:lang w:eastAsia="ja-JP"/>
        </w:rPr>
      </w:pPr>
    </w:p>
    <w:p w14:paraId="7FFC557B" w14:textId="77777777" w:rsidR="002D6136" w:rsidRDefault="002D6136" w:rsidP="004416DD">
      <w:pPr>
        <w:rPr>
          <w:lang w:eastAsia="ja-JP"/>
        </w:rPr>
      </w:pPr>
    </w:p>
    <w:p w14:paraId="4F948E41" w14:textId="6ADDC409" w:rsidR="002D6136" w:rsidRDefault="002D6136" w:rsidP="004416DD">
      <w:pPr>
        <w:rPr>
          <w:lang w:eastAsia="ja-JP"/>
        </w:rPr>
      </w:pPr>
      <w:r>
        <w:rPr>
          <w:noProof/>
        </w:rPr>
        <w:drawing>
          <wp:anchor distT="0" distB="0" distL="114300" distR="114300" simplePos="0" relativeHeight="251717632" behindDoc="0" locked="0" layoutInCell="1" allowOverlap="1" wp14:anchorId="4B5733F4" wp14:editId="735203B0">
            <wp:simplePos x="0" y="0"/>
            <wp:positionH relativeFrom="margin">
              <wp:posOffset>552450</wp:posOffset>
            </wp:positionH>
            <wp:positionV relativeFrom="paragraph">
              <wp:posOffset>13335</wp:posOffset>
            </wp:positionV>
            <wp:extent cx="3848100" cy="270510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2705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B38D6" w14:textId="77777777" w:rsidR="002D6136" w:rsidRDefault="002D6136" w:rsidP="004416DD">
      <w:pPr>
        <w:rPr>
          <w:lang w:eastAsia="ja-JP"/>
        </w:rPr>
      </w:pPr>
    </w:p>
    <w:p w14:paraId="133D9C03" w14:textId="4D1C61ED" w:rsidR="002D6136" w:rsidRDefault="002D6136" w:rsidP="004416DD">
      <w:pPr>
        <w:rPr>
          <w:lang w:eastAsia="ja-JP"/>
        </w:rPr>
      </w:pPr>
    </w:p>
    <w:p w14:paraId="5F12EB18" w14:textId="77777777" w:rsidR="002D6136" w:rsidRDefault="002D6136" w:rsidP="004416DD">
      <w:pPr>
        <w:rPr>
          <w:lang w:eastAsia="ja-JP"/>
        </w:rPr>
      </w:pPr>
    </w:p>
    <w:p w14:paraId="5712E212" w14:textId="5F0556BF" w:rsidR="002D6136" w:rsidRDefault="002D6136" w:rsidP="004416DD">
      <w:pPr>
        <w:rPr>
          <w:lang w:eastAsia="ja-JP"/>
        </w:rPr>
      </w:pPr>
    </w:p>
    <w:p w14:paraId="2EF0FDFA" w14:textId="77777777" w:rsidR="002D6136" w:rsidRDefault="002D6136" w:rsidP="004416DD">
      <w:pPr>
        <w:rPr>
          <w:lang w:eastAsia="ja-JP"/>
        </w:rPr>
      </w:pPr>
    </w:p>
    <w:p w14:paraId="796A46CF" w14:textId="6F564800" w:rsidR="002D6136" w:rsidRDefault="002D6136" w:rsidP="004416DD">
      <w:pPr>
        <w:rPr>
          <w:lang w:eastAsia="ja-JP"/>
        </w:rPr>
      </w:pPr>
    </w:p>
    <w:p w14:paraId="07DCFDD3" w14:textId="77777777" w:rsidR="002D6136" w:rsidRDefault="002D6136" w:rsidP="004416DD">
      <w:pPr>
        <w:rPr>
          <w:lang w:eastAsia="ja-JP"/>
        </w:rPr>
      </w:pPr>
    </w:p>
    <w:p w14:paraId="22364E99" w14:textId="77777777" w:rsidR="002D6136" w:rsidRDefault="002D6136" w:rsidP="004416DD">
      <w:pPr>
        <w:rPr>
          <w:lang w:eastAsia="ja-JP"/>
        </w:rPr>
      </w:pPr>
    </w:p>
    <w:p w14:paraId="68397F72" w14:textId="640664BD" w:rsidR="002D6136" w:rsidRDefault="002D6136" w:rsidP="004416DD">
      <w:pPr>
        <w:rPr>
          <w:lang w:eastAsia="ja-JP"/>
        </w:rPr>
      </w:pPr>
    </w:p>
    <w:p w14:paraId="71FE7AC3" w14:textId="77777777" w:rsidR="002D6136" w:rsidRDefault="002D6136" w:rsidP="004416DD">
      <w:pPr>
        <w:rPr>
          <w:lang w:eastAsia="ja-JP"/>
        </w:rPr>
      </w:pPr>
    </w:p>
    <w:p w14:paraId="22A45A57" w14:textId="77777777" w:rsidR="002D6136" w:rsidRDefault="002D6136" w:rsidP="004416DD">
      <w:pPr>
        <w:rPr>
          <w:lang w:eastAsia="ja-JP"/>
        </w:rPr>
      </w:pPr>
    </w:p>
    <w:p w14:paraId="75A96226" w14:textId="4C5FD23B" w:rsidR="002D6136" w:rsidRDefault="002D6136" w:rsidP="004416DD">
      <w:pPr>
        <w:rPr>
          <w:lang w:eastAsia="ja-JP"/>
        </w:rPr>
      </w:pPr>
    </w:p>
    <w:p w14:paraId="45E08BC9" w14:textId="77777777" w:rsidR="002D6136" w:rsidRDefault="002D6136" w:rsidP="004416DD">
      <w:pPr>
        <w:rPr>
          <w:lang w:eastAsia="ja-JP"/>
        </w:rPr>
      </w:pPr>
    </w:p>
    <w:p w14:paraId="32AB8E6C" w14:textId="77777777" w:rsidR="002D6136" w:rsidRDefault="002D6136" w:rsidP="004416DD">
      <w:pPr>
        <w:rPr>
          <w:lang w:eastAsia="ja-JP"/>
        </w:rPr>
      </w:pPr>
    </w:p>
    <w:p w14:paraId="275AA37D" w14:textId="77777777" w:rsidR="002D6136" w:rsidRDefault="002D6136" w:rsidP="004416DD">
      <w:pPr>
        <w:rPr>
          <w:lang w:eastAsia="ja-JP"/>
        </w:rPr>
      </w:pPr>
    </w:p>
    <w:p w14:paraId="10EF9ECA" w14:textId="77777777" w:rsidR="002D6136" w:rsidRDefault="002D6136" w:rsidP="004416DD">
      <w:pPr>
        <w:rPr>
          <w:lang w:eastAsia="ja-JP"/>
        </w:rPr>
      </w:pPr>
    </w:p>
    <w:p w14:paraId="731A904B" w14:textId="09504457" w:rsidR="002D6136" w:rsidRDefault="002D6136" w:rsidP="004416DD">
      <w:pPr>
        <w:rPr>
          <w:lang w:eastAsia="ja-JP"/>
        </w:rPr>
      </w:pPr>
      <w:r>
        <w:rPr>
          <w:noProof/>
        </w:rPr>
        <w:drawing>
          <wp:anchor distT="0" distB="0" distL="114300" distR="114300" simplePos="0" relativeHeight="251718656" behindDoc="0" locked="0" layoutInCell="1" allowOverlap="1" wp14:anchorId="77D18849" wp14:editId="7FC9E80E">
            <wp:simplePos x="0" y="0"/>
            <wp:positionH relativeFrom="column">
              <wp:posOffset>752475</wp:posOffset>
            </wp:positionH>
            <wp:positionV relativeFrom="paragraph">
              <wp:posOffset>14605</wp:posOffset>
            </wp:positionV>
            <wp:extent cx="3435985" cy="259207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35985" cy="2592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19C70A" w14:textId="77777777" w:rsidR="002D6136" w:rsidRDefault="002D6136" w:rsidP="004416DD">
      <w:pPr>
        <w:rPr>
          <w:lang w:eastAsia="ja-JP"/>
        </w:rPr>
      </w:pPr>
    </w:p>
    <w:p w14:paraId="61260013" w14:textId="54A5851E" w:rsidR="002D6136" w:rsidRDefault="002D6136" w:rsidP="004416DD">
      <w:pPr>
        <w:rPr>
          <w:lang w:eastAsia="ja-JP"/>
        </w:rPr>
      </w:pPr>
    </w:p>
    <w:p w14:paraId="1B43FBFF" w14:textId="77777777" w:rsidR="002D6136" w:rsidRDefault="002D6136" w:rsidP="004416DD">
      <w:pPr>
        <w:rPr>
          <w:lang w:eastAsia="ja-JP"/>
        </w:rPr>
      </w:pPr>
    </w:p>
    <w:p w14:paraId="6BB0000A" w14:textId="08AAAD05" w:rsidR="002D6136" w:rsidRDefault="002D6136" w:rsidP="004416DD">
      <w:pPr>
        <w:rPr>
          <w:lang w:eastAsia="ja-JP"/>
        </w:rPr>
      </w:pPr>
    </w:p>
    <w:p w14:paraId="0E4DE230" w14:textId="77777777" w:rsidR="002D6136" w:rsidRDefault="002D6136" w:rsidP="004416DD">
      <w:pPr>
        <w:rPr>
          <w:lang w:eastAsia="ja-JP"/>
        </w:rPr>
      </w:pPr>
    </w:p>
    <w:p w14:paraId="3D875116" w14:textId="7E5F31CA" w:rsidR="002D6136" w:rsidRDefault="002D6136" w:rsidP="004416DD">
      <w:pPr>
        <w:rPr>
          <w:lang w:eastAsia="ja-JP"/>
        </w:rPr>
      </w:pPr>
    </w:p>
    <w:p w14:paraId="7A68A8FD" w14:textId="39A851A0" w:rsidR="002D6136" w:rsidRDefault="002D6136" w:rsidP="004416DD">
      <w:pPr>
        <w:rPr>
          <w:lang w:eastAsia="ja-JP"/>
        </w:rPr>
      </w:pPr>
    </w:p>
    <w:p w14:paraId="4132CEDE" w14:textId="7ED0BE50" w:rsidR="002D6136" w:rsidRDefault="002D6136" w:rsidP="004416DD">
      <w:pPr>
        <w:rPr>
          <w:lang w:eastAsia="ja-JP"/>
        </w:rPr>
      </w:pPr>
    </w:p>
    <w:p w14:paraId="3A733862" w14:textId="0A72D7AE" w:rsidR="002D6136" w:rsidRDefault="002D6136" w:rsidP="004416DD">
      <w:pPr>
        <w:rPr>
          <w:lang w:eastAsia="ja-JP"/>
        </w:rPr>
      </w:pPr>
    </w:p>
    <w:p w14:paraId="443880C5" w14:textId="77777777" w:rsidR="002D6136" w:rsidRDefault="002D6136" w:rsidP="004416DD">
      <w:pPr>
        <w:rPr>
          <w:lang w:eastAsia="ja-JP"/>
        </w:rPr>
      </w:pPr>
    </w:p>
    <w:p w14:paraId="0B0CE3BB" w14:textId="66A6F311" w:rsidR="002D6136" w:rsidRDefault="002D6136" w:rsidP="004416DD">
      <w:pPr>
        <w:rPr>
          <w:lang w:eastAsia="ja-JP"/>
        </w:rPr>
      </w:pPr>
    </w:p>
    <w:p w14:paraId="1463232E" w14:textId="77777777" w:rsidR="002D6136" w:rsidRDefault="002D6136" w:rsidP="004416DD">
      <w:pPr>
        <w:rPr>
          <w:lang w:eastAsia="ja-JP"/>
        </w:rPr>
      </w:pPr>
    </w:p>
    <w:p w14:paraId="28A0BF6C" w14:textId="531EDC12" w:rsidR="002D6136" w:rsidRDefault="002D6136" w:rsidP="004416DD">
      <w:pPr>
        <w:rPr>
          <w:lang w:eastAsia="ja-JP"/>
        </w:rPr>
      </w:pPr>
    </w:p>
    <w:p w14:paraId="5692B8F0" w14:textId="0C733830" w:rsidR="002D6136" w:rsidRDefault="002D6136" w:rsidP="004416DD">
      <w:pPr>
        <w:rPr>
          <w:lang w:eastAsia="ja-JP"/>
        </w:rPr>
      </w:pPr>
    </w:p>
    <w:p w14:paraId="4F3EB32E" w14:textId="7E83C8FD" w:rsidR="002D6136" w:rsidRDefault="002D6136" w:rsidP="004416DD">
      <w:pPr>
        <w:rPr>
          <w:lang w:eastAsia="ja-JP"/>
        </w:rPr>
      </w:pPr>
    </w:p>
    <w:p w14:paraId="137786E4" w14:textId="77777777" w:rsidR="002D6136" w:rsidRDefault="002D6136" w:rsidP="004416DD">
      <w:pPr>
        <w:rPr>
          <w:lang w:eastAsia="ja-JP"/>
        </w:rPr>
      </w:pPr>
    </w:p>
    <w:p w14:paraId="71A294F4" w14:textId="77777777" w:rsidR="002D6136" w:rsidRDefault="002D6136" w:rsidP="004416DD">
      <w:pPr>
        <w:rPr>
          <w:lang w:eastAsia="ja-JP"/>
        </w:rPr>
      </w:pPr>
    </w:p>
    <w:p w14:paraId="006AD765" w14:textId="77777777" w:rsidR="002D6136" w:rsidRDefault="002D6136" w:rsidP="004416DD">
      <w:pPr>
        <w:rPr>
          <w:lang w:eastAsia="ja-JP"/>
        </w:rPr>
      </w:pPr>
    </w:p>
    <w:p w14:paraId="35CDD68F" w14:textId="77777777" w:rsidR="002D6136" w:rsidRDefault="002D6136" w:rsidP="004416DD">
      <w:pPr>
        <w:rPr>
          <w:lang w:eastAsia="ja-JP"/>
        </w:rPr>
      </w:pPr>
    </w:p>
    <w:p w14:paraId="158576D9" w14:textId="66CFDD4A" w:rsidR="006854AA" w:rsidRDefault="00BF69B5" w:rsidP="004416DD">
      <w:pPr>
        <w:rPr>
          <w:b/>
          <w:u w:val="single"/>
          <w:lang w:eastAsia="ja-JP"/>
        </w:rPr>
      </w:pPr>
      <w:r>
        <w:rPr>
          <w:b/>
          <w:u w:val="single"/>
          <w:lang w:eastAsia="ja-JP"/>
        </w:rPr>
        <w:t xml:space="preserve">Basic properties of depth-first search </w:t>
      </w:r>
    </w:p>
    <w:p w14:paraId="4F69530C" w14:textId="16A3D42B" w:rsidR="00BF69B5" w:rsidRDefault="00BF69B5" w:rsidP="004416DD">
      <w:pPr>
        <w:rPr>
          <w:b/>
          <w:u w:val="single"/>
          <w:lang w:eastAsia="ja-JP"/>
        </w:rPr>
      </w:pPr>
    </w:p>
    <w:p w14:paraId="260F432C" w14:textId="3290C8C0" w:rsidR="00BF69B5" w:rsidRDefault="00BF69B5" w:rsidP="004416DD">
      <w:pPr>
        <w:rPr>
          <w:b/>
          <w:u w:val="single"/>
          <w:lang w:eastAsia="ja-JP"/>
        </w:rPr>
      </w:pPr>
    </w:p>
    <w:p w14:paraId="0278E0A6" w14:textId="425D8625" w:rsidR="008F42EC" w:rsidRDefault="00BF69B5" w:rsidP="00D23D67">
      <w:pPr>
        <w:pStyle w:val="ListParagraph"/>
        <w:numPr>
          <w:ilvl w:val="0"/>
          <w:numId w:val="57"/>
        </w:numPr>
        <w:rPr>
          <w:lang w:eastAsia="ja-JP"/>
        </w:rPr>
      </w:pPr>
      <w:r>
        <w:rPr>
          <w:lang w:eastAsia="ja-JP"/>
        </w:rPr>
        <w:t xml:space="preserve">Each call to </w:t>
      </w:r>
      <w:proofErr w:type="spellStart"/>
      <w:r>
        <w:rPr>
          <w:lang w:eastAsia="ja-JP"/>
        </w:rPr>
        <w:t>dfs_visit</w:t>
      </w:r>
      <w:proofErr w:type="spellEnd"/>
      <w:r>
        <w:rPr>
          <w:lang w:eastAsia="ja-JP"/>
        </w:rPr>
        <w:t>(v) terminates only when all nodes reachable from v via a path of white nodes have been seen</w:t>
      </w:r>
    </w:p>
    <w:p w14:paraId="18F01455" w14:textId="3FB4334D" w:rsidR="008F42EC" w:rsidRDefault="008F42EC" w:rsidP="008F42EC">
      <w:pPr>
        <w:rPr>
          <w:lang w:eastAsia="ja-JP"/>
        </w:rPr>
      </w:pPr>
    </w:p>
    <w:p w14:paraId="7F20E9E9" w14:textId="2CBA80CA" w:rsidR="008F42EC" w:rsidRDefault="008F42EC" w:rsidP="008F42EC">
      <w:pPr>
        <w:rPr>
          <w:lang w:eastAsia="ja-JP"/>
        </w:rPr>
      </w:pPr>
    </w:p>
    <w:p w14:paraId="2B264EF9" w14:textId="5B2BA371" w:rsidR="008F42EC" w:rsidRDefault="008F42EC" w:rsidP="008F42EC">
      <w:pPr>
        <w:pStyle w:val="Heading1"/>
        <w:rPr>
          <w:lang w:val="en-GB"/>
        </w:rPr>
      </w:pPr>
      <w:r>
        <w:rPr>
          <w:lang w:val="en-GB"/>
        </w:rPr>
        <w:t xml:space="preserve">LECTURE 7: Introduction to Graph Algorithms </w:t>
      </w:r>
    </w:p>
    <w:p w14:paraId="77B06DDC" w14:textId="33383A2E" w:rsidR="008F42EC" w:rsidRDefault="00F10572" w:rsidP="008F42EC">
      <w:pPr>
        <w:rPr>
          <w:b/>
          <w:u w:val="single"/>
          <w:lang w:eastAsia="ja-JP"/>
        </w:rPr>
      </w:pPr>
      <w:r>
        <w:rPr>
          <w:b/>
          <w:u w:val="single"/>
          <w:lang w:eastAsia="ja-JP"/>
        </w:rPr>
        <w:t>Breadth First Search</w:t>
      </w:r>
    </w:p>
    <w:p w14:paraId="0F1CB8F3" w14:textId="5BF00BA1" w:rsidR="00F10572" w:rsidRDefault="00F10572" w:rsidP="008F42EC">
      <w:pPr>
        <w:rPr>
          <w:b/>
          <w:u w:val="single"/>
          <w:lang w:eastAsia="ja-JP"/>
        </w:rPr>
      </w:pPr>
    </w:p>
    <w:p w14:paraId="22FB1906" w14:textId="1A00DA4B" w:rsidR="00F10572" w:rsidRDefault="00F10572" w:rsidP="00D23D67">
      <w:pPr>
        <w:pStyle w:val="ListParagraph"/>
        <w:numPr>
          <w:ilvl w:val="0"/>
          <w:numId w:val="57"/>
        </w:numPr>
        <w:rPr>
          <w:lang w:eastAsia="ja-JP"/>
        </w:rPr>
      </w:pPr>
      <w:r>
        <w:rPr>
          <w:lang w:eastAsia="ja-JP"/>
        </w:rPr>
        <w:t xml:space="preserve">BFS assigns two values to each vertex v: </w:t>
      </w:r>
    </w:p>
    <w:p w14:paraId="2DC33F7F" w14:textId="6EDFF6FC" w:rsidR="00F10572" w:rsidRDefault="00F10572" w:rsidP="00D23D67">
      <w:pPr>
        <w:pStyle w:val="ListParagraph"/>
        <w:numPr>
          <w:ilvl w:val="1"/>
          <w:numId w:val="57"/>
        </w:numPr>
        <w:rPr>
          <w:lang w:eastAsia="ja-JP"/>
        </w:rPr>
      </w:pPr>
      <w:r>
        <w:rPr>
          <w:lang w:eastAsia="ja-JP"/>
        </w:rPr>
        <w:t xml:space="preserve">A distance, giving the minimum number of edges in any path from the source vertex to vertex v. </w:t>
      </w:r>
    </w:p>
    <w:p w14:paraId="2EAA85ED" w14:textId="77777777" w:rsidR="00783546" w:rsidRDefault="00F10572" w:rsidP="00D23D67">
      <w:pPr>
        <w:pStyle w:val="ListParagraph"/>
        <w:numPr>
          <w:ilvl w:val="1"/>
          <w:numId w:val="57"/>
        </w:numPr>
        <w:rPr>
          <w:lang w:eastAsia="ja-JP"/>
        </w:rPr>
      </w:pPr>
      <w:r>
        <w:rPr>
          <w:lang w:eastAsia="ja-JP"/>
        </w:rPr>
        <w:t>The predecessor vertex of v along some shortest path from the source vertex.</w:t>
      </w:r>
    </w:p>
    <w:p w14:paraId="2113231A" w14:textId="5EE0ACB0" w:rsidR="00F10572" w:rsidRDefault="00F10572" w:rsidP="00D23D67">
      <w:pPr>
        <w:pStyle w:val="ListParagraph"/>
        <w:numPr>
          <w:ilvl w:val="1"/>
          <w:numId w:val="57"/>
        </w:numPr>
        <w:rPr>
          <w:lang w:eastAsia="ja-JP"/>
        </w:rPr>
      </w:pPr>
      <w:r>
        <w:rPr>
          <w:lang w:eastAsia="ja-JP"/>
        </w:rPr>
        <w:t xml:space="preserve">The source vertex’s predecessor is some special value, such as null, indicating that it has no predecessor. </w:t>
      </w:r>
    </w:p>
    <w:p w14:paraId="6C4DC2BD" w14:textId="0CF11AB3" w:rsidR="00783546" w:rsidRPr="00F10572" w:rsidRDefault="00783546" w:rsidP="00D23D67">
      <w:pPr>
        <w:pStyle w:val="ListParagraph"/>
        <w:numPr>
          <w:ilvl w:val="0"/>
          <w:numId w:val="57"/>
        </w:numPr>
        <w:rPr>
          <w:lang w:eastAsia="ja-JP"/>
        </w:rPr>
      </w:pPr>
      <w:r>
        <w:rPr>
          <w:lang w:eastAsia="ja-JP"/>
        </w:rPr>
        <w:t xml:space="preserve">If there is no path from the source vertex to vertex v, then v’s distance is infinite and its predecessor has the same special value as the source’s predecessor. </w:t>
      </w:r>
    </w:p>
    <w:p w14:paraId="09EB83A7" w14:textId="5EFBD203" w:rsidR="008F42EC" w:rsidRDefault="008F42EC" w:rsidP="008F42EC">
      <w:pPr>
        <w:rPr>
          <w:lang w:eastAsia="ja-JP"/>
        </w:rPr>
      </w:pPr>
    </w:p>
    <w:p w14:paraId="214A5459" w14:textId="35677581" w:rsidR="004A5580" w:rsidRDefault="004A5580" w:rsidP="004A5580">
      <w:pPr>
        <w:rPr>
          <w:b/>
          <w:u w:val="single"/>
          <w:lang w:eastAsia="ja-JP"/>
        </w:rPr>
      </w:pPr>
      <w:r>
        <w:rPr>
          <w:b/>
          <w:u w:val="single"/>
          <w:lang w:eastAsia="ja-JP"/>
        </w:rPr>
        <w:t xml:space="preserve">The abstract data type </w:t>
      </w:r>
      <w:r w:rsidR="001370B2">
        <w:rPr>
          <w:b/>
          <w:u w:val="single"/>
          <w:lang w:eastAsia="ja-JP"/>
        </w:rPr>
        <w:t>queue</w:t>
      </w:r>
      <w:r>
        <w:rPr>
          <w:b/>
          <w:u w:val="single"/>
          <w:lang w:eastAsia="ja-JP"/>
        </w:rPr>
        <w:t xml:space="preserve"> in use: </w:t>
      </w:r>
      <w:proofErr w:type="spellStart"/>
      <w:r>
        <w:rPr>
          <w:b/>
          <w:u w:val="single"/>
          <w:lang w:eastAsia="ja-JP"/>
        </w:rPr>
        <w:t>bfsvisit</w:t>
      </w:r>
      <w:proofErr w:type="spellEnd"/>
      <w:r>
        <w:rPr>
          <w:b/>
          <w:u w:val="single"/>
          <w:lang w:eastAsia="ja-JP"/>
        </w:rPr>
        <w:t xml:space="preserve">(s) </w:t>
      </w:r>
    </w:p>
    <w:p w14:paraId="7DB4A34A" w14:textId="4B5BAE43" w:rsidR="004A5580" w:rsidRDefault="004A5580" w:rsidP="008F42EC">
      <w:pPr>
        <w:rPr>
          <w:lang w:eastAsia="ja-JP"/>
        </w:rPr>
      </w:pPr>
    </w:p>
    <w:p w14:paraId="17391A8E" w14:textId="194E0D3A" w:rsidR="004A5580" w:rsidRDefault="004A5580" w:rsidP="008F42EC">
      <w:pPr>
        <w:rPr>
          <w:lang w:eastAsia="ja-JP"/>
        </w:rPr>
      </w:pPr>
      <w:r>
        <w:rPr>
          <w:lang w:eastAsia="ja-JP"/>
        </w:rPr>
        <w:t xml:space="preserve">We create a special array d, which have |V(G)| elements. In d[v] we keep the “level” of v. Q is the abstract data type queue. </w:t>
      </w:r>
      <w:proofErr w:type="spellStart"/>
      <w:r>
        <w:rPr>
          <w:lang w:eastAsia="ja-JP"/>
        </w:rPr>
        <w:t>Bfsvisit</w:t>
      </w:r>
      <w:proofErr w:type="spellEnd"/>
      <w:r>
        <w:rPr>
          <w:lang w:eastAsia="ja-JP"/>
        </w:rPr>
        <w:t xml:space="preserve">(s) </w:t>
      </w:r>
    </w:p>
    <w:p w14:paraId="625E2B1B" w14:textId="51A89E1F" w:rsidR="004A5580" w:rsidRDefault="004A5580" w:rsidP="008F42EC">
      <w:pPr>
        <w:rPr>
          <w:lang w:eastAsia="ja-JP"/>
        </w:rPr>
      </w:pPr>
    </w:p>
    <w:p w14:paraId="4CC6FA01" w14:textId="63B31702" w:rsidR="004A5580" w:rsidRDefault="004A5580" w:rsidP="00D23D67">
      <w:pPr>
        <w:pStyle w:val="ListParagraph"/>
        <w:numPr>
          <w:ilvl w:val="0"/>
          <w:numId w:val="58"/>
        </w:numPr>
        <w:rPr>
          <w:lang w:eastAsia="ja-JP"/>
        </w:rPr>
      </w:pPr>
      <w:r>
        <w:rPr>
          <w:lang w:eastAsia="ja-JP"/>
        </w:rPr>
        <w:t xml:space="preserve">S is coloured grey, s is made the top of Q, and d[s] = 0 </w:t>
      </w:r>
    </w:p>
    <w:p w14:paraId="68869040" w14:textId="3898F819" w:rsidR="004A5580" w:rsidRDefault="004A5580" w:rsidP="00D23D67">
      <w:pPr>
        <w:pStyle w:val="ListParagraph"/>
        <w:numPr>
          <w:ilvl w:val="0"/>
          <w:numId w:val="58"/>
        </w:numPr>
        <w:rPr>
          <w:lang w:eastAsia="ja-JP"/>
        </w:rPr>
      </w:pPr>
      <w:r>
        <w:rPr>
          <w:lang w:eastAsia="ja-JP"/>
        </w:rPr>
        <w:t xml:space="preserve">Choose the top of Q, which is a grey node u. </w:t>
      </w:r>
    </w:p>
    <w:p w14:paraId="5F729831" w14:textId="489069BA" w:rsidR="004A5580" w:rsidRDefault="004A5580" w:rsidP="00D23D67">
      <w:pPr>
        <w:pStyle w:val="ListParagraph"/>
        <w:numPr>
          <w:ilvl w:val="0"/>
          <w:numId w:val="58"/>
        </w:numPr>
        <w:rPr>
          <w:lang w:eastAsia="ja-JP"/>
        </w:rPr>
      </w:pPr>
      <w:r>
        <w:rPr>
          <w:lang w:eastAsia="ja-JP"/>
        </w:rPr>
        <w:t xml:space="preserve">If u has a white (out) – neighbour v then colour v grey and pred[v] = u, d[v] = d[u] + 1, add v at the end of Q, go to (2) </w:t>
      </w:r>
    </w:p>
    <w:p w14:paraId="6734E334" w14:textId="6B73F2ED" w:rsidR="004A5580" w:rsidRDefault="004A5580" w:rsidP="00D23D67">
      <w:pPr>
        <w:pStyle w:val="ListParagraph"/>
        <w:numPr>
          <w:ilvl w:val="0"/>
          <w:numId w:val="58"/>
        </w:numPr>
        <w:rPr>
          <w:lang w:eastAsia="ja-JP"/>
        </w:rPr>
      </w:pPr>
      <w:r>
        <w:rPr>
          <w:lang w:eastAsia="ja-JP"/>
        </w:rPr>
        <w:t xml:space="preserve">Colour u black and remove u from Q </w:t>
      </w:r>
    </w:p>
    <w:p w14:paraId="5A3B4FBA" w14:textId="54ACBC7D" w:rsidR="004A5580" w:rsidRDefault="004A5580" w:rsidP="00D23D67">
      <w:pPr>
        <w:pStyle w:val="ListParagraph"/>
        <w:numPr>
          <w:ilvl w:val="0"/>
          <w:numId w:val="58"/>
        </w:numPr>
        <w:rPr>
          <w:lang w:eastAsia="ja-JP"/>
        </w:rPr>
      </w:pPr>
      <w:r>
        <w:rPr>
          <w:lang w:eastAsia="ja-JP"/>
        </w:rPr>
        <w:t xml:space="preserve">If Q is not empty go to (2) </w:t>
      </w:r>
    </w:p>
    <w:p w14:paraId="01C7DB7C" w14:textId="2C7642E0" w:rsidR="005A17D1" w:rsidRDefault="005A17D1" w:rsidP="005A17D1">
      <w:pPr>
        <w:rPr>
          <w:lang w:eastAsia="ja-JP"/>
        </w:rPr>
      </w:pPr>
    </w:p>
    <w:p w14:paraId="46203BEE" w14:textId="77777777" w:rsidR="00EA0FBF" w:rsidRDefault="00EA0FBF" w:rsidP="005A17D1">
      <w:pPr>
        <w:rPr>
          <w:lang w:eastAsia="ja-JP"/>
        </w:rPr>
      </w:pPr>
    </w:p>
    <w:p w14:paraId="10A631B5" w14:textId="77777777" w:rsidR="00EA0FBF" w:rsidRDefault="00EA0FBF" w:rsidP="005A17D1">
      <w:pPr>
        <w:rPr>
          <w:lang w:eastAsia="ja-JP"/>
        </w:rPr>
      </w:pPr>
    </w:p>
    <w:p w14:paraId="350D2EAB" w14:textId="77777777" w:rsidR="00EA0FBF" w:rsidRDefault="00EA0FBF" w:rsidP="005A17D1">
      <w:pPr>
        <w:rPr>
          <w:lang w:eastAsia="ja-JP"/>
        </w:rPr>
      </w:pPr>
    </w:p>
    <w:p w14:paraId="3C7A10C6" w14:textId="77777777" w:rsidR="00EA0FBF" w:rsidRDefault="00EA0FBF" w:rsidP="005A17D1">
      <w:pPr>
        <w:rPr>
          <w:lang w:eastAsia="ja-JP"/>
        </w:rPr>
      </w:pPr>
    </w:p>
    <w:p w14:paraId="50609680" w14:textId="77777777" w:rsidR="00EA0FBF" w:rsidRDefault="00EA0FBF" w:rsidP="005A17D1">
      <w:pPr>
        <w:rPr>
          <w:lang w:eastAsia="ja-JP"/>
        </w:rPr>
      </w:pPr>
    </w:p>
    <w:p w14:paraId="0C388101" w14:textId="77777777" w:rsidR="00EA0FBF" w:rsidRDefault="00EA0FBF" w:rsidP="005A17D1">
      <w:pPr>
        <w:rPr>
          <w:lang w:eastAsia="ja-JP"/>
        </w:rPr>
      </w:pPr>
    </w:p>
    <w:p w14:paraId="4FF054F4" w14:textId="01F83B21" w:rsidR="005A17D1" w:rsidRDefault="00EA0FBF" w:rsidP="005A17D1">
      <w:pPr>
        <w:rPr>
          <w:lang w:eastAsia="ja-JP"/>
        </w:rPr>
      </w:pPr>
      <w:r>
        <w:rPr>
          <w:noProof/>
        </w:rPr>
        <w:lastRenderedPageBreak/>
        <w:drawing>
          <wp:anchor distT="0" distB="0" distL="114300" distR="114300" simplePos="0" relativeHeight="251721728" behindDoc="0" locked="0" layoutInCell="1" allowOverlap="1" wp14:anchorId="5BD61E0C" wp14:editId="5D9AA58D">
            <wp:simplePos x="0" y="0"/>
            <wp:positionH relativeFrom="column">
              <wp:posOffset>895350</wp:posOffset>
            </wp:positionH>
            <wp:positionV relativeFrom="paragraph">
              <wp:posOffset>6536055</wp:posOffset>
            </wp:positionV>
            <wp:extent cx="3114675" cy="2543175"/>
            <wp:effectExtent l="0" t="0" r="9525" b="9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14675" cy="2543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0" locked="0" layoutInCell="1" allowOverlap="1" wp14:anchorId="2CC7249C" wp14:editId="265FD59B">
            <wp:simplePos x="0" y="0"/>
            <wp:positionH relativeFrom="margin">
              <wp:posOffset>1017905</wp:posOffset>
            </wp:positionH>
            <wp:positionV relativeFrom="paragraph">
              <wp:posOffset>3724275</wp:posOffset>
            </wp:positionV>
            <wp:extent cx="3324225" cy="2619375"/>
            <wp:effectExtent l="0" t="0" r="9525" b="952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24225" cy="2619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680" behindDoc="0" locked="0" layoutInCell="1" allowOverlap="1" wp14:anchorId="655F0AD2" wp14:editId="2853B061">
            <wp:simplePos x="0" y="0"/>
            <wp:positionH relativeFrom="column">
              <wp:posOffset>638175</wp:posOffset>
            </wp:positionH>
            <wp:positionV relativeFrom="paragraph">
              <wp:posOffset>781050</wp:posOffset>
            </wp:positionV>
            <wp:extent cx="3952875" cy="249555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5287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5A17D1">
        <w:rPr>
          <w:lang w:eastAsia="ja-JP"/>
        </w:rPr>
        <w:t xml:space="preserve">Look at distance as per level not how long it takes to get to the node. </w:t>
      </w:r>
    </w:p>
    <w:p w14:paraId="2B01131E" w14:textId="64F3BCA4" w:rsidR="00EA0FBF" w:rsidRDefault="00EA0FBF" w:rsidP="005A17D1">
      <w:pPr>
        <w:rPr>
          <w:lang w:eastAsia="ja-JP"/>
        </w:rPr>
      </w:pPr>
    </w:p>
    <w:p w14:paraId="7598C51A" w14:textId="00CE7B5F" w:rsidR="00EA0FBF" w:rsidRDefault="00EA0FBF" w:rsidP="005A17D1">
      <w:pPr>
        <w:rPr>
          <w:lang w:eastAsia="ja-JP"/>
        </w:rPr>
      </w:pPr>
    </w:p>
    <w:p w14:paraId="0C5FA7FB" w14:textId="4CBC1210" w:rsidR="00EA0FBF" w:rsidRDefault="00EA0FBF" w:rsidP="005A17D1">
      <w:pPr>
        <w:rPr>
          <w:lang w:eastAsia="ja-JP"/>
        </w:rPr>
      </w:pPr>
    </w:p>
    <w:p w14:paraId="660DD8E6" w14:textId="3C46D30F" w:rsidR="00EA0FBF" w:rsidRDefault="00EA0FBF" w:rsidP="005A17D1">
      <w:pPr>
        <w:rPr>
          <w:lang w:eastAsia="ja-JP"/>
        </w:rPr>
      </w:pPr>
    </w:p>
    <w:p w14:paraId="041BC8AF" w14:textId="38EE9A12" w:rsidR="00EA0FBF" w:rsidRDefault="00EA0FBF" w:rsidP="005A17D1">
      <w:pPr>
        <w:rPr>
          <w:lang w:eastAsia="ja-JP"/>
        </w:rPr>
      </w:pPr>
    </w:p>
    <w:p w14:paraId="34997CBB" w14:textId="7F52E3C0" w:rsidR="00EA0FBF" w:rsidRDefault="00EA0FBF" w:rsidP="005A17D1">
      <w:pPr>
        <w:rPr>
          <w:lang w:eastAsia="ja-JP"/>
        </w:rPr>
      </w:pPr>
    </w:p>
    <w:p w14:paraId="29F84A71" w14:textId="354C971C" w:rsidR="00EA0FBF" w:rsidRDefault="00EA0FBF" w:rsidP="005A17D1">
      <w:pPr>
        <w:rPr>
          <w:lang w:eastAsia="ja-JP"/>
        </w:rPr>
      </w:pPr>
    </w:p>
    <w:p w14:paraId="564DE0A4" w14:textId="04AFDAC2" w:rsidR="00EA0FBF" w:rsidRDefault="00EA0FBF" w:rsidP="005A17D1">
      <w:pPr>
        <w:rPr>
          <w:lang w:eastAsia="ja-JP"/>
        </w:rPr>
      </w:pPr>
    </w:p>
    <w:p w14:paraId="6967FC85" w14:textId="554F756C" w:rsidR="00EA0FBF" w:rsidRDefault="00EA0FBF" w:rsidP="005A17D1">
      <w:pPr>
        <w:rPr>
          <w:lang w:eastAsia="ja-JP"/>
        </w:rPr>
      </w:pPr>
    </w:p>
    <w:p w14:paraId="64589AC8" w14:textId="3636CFBC" w:rsidR="00EA0FBF" w:rsidRDefault="00EA0FBF" w:rsidP="005A17D1">
      <w:pPr>
        <w:rPr>
          <w:lang w:eastAsia="ja-JP"/>
        </w:rPr>
      </w:pPr>
    </w:p>
    <w:p w14:paraId="6FCC3A68" w14:textId="08E9A331" w:rsidR="00EA0FBF" w:rsidRDefault="00EA0FBF" w:rsidP="005A17D1">
      <w:pPr>
        <w:rPr>
          <w:lang w:eastAsia="ja-JP"/>
        </w:rPr>
      </w:pPr>
    </w:p>
    <w:p w14:paraId="06264893" w14:textId="05BAE49B" w:rsidR="00EA0FBF" w:rsidRDefault="00EA0FBF" w:rsidP="005A17D1">
      <w:pPr>
        <w:rPr>
          <w:lang w:eastAsia="ja-JP"/>
        </w:rPr>
      </w:pPr>
    </w:p>
    <w:p w14:paraId="6DE0C06F" w14:textId="62435004" w:rsidR="00EA0FBF" w:rsidRDefault="00EA0FBF" w:rsidP="005A17D1">
      <w:pPr>
        <w:rPr>
          <w:lang w:eastAsia="ja-JP"/>
        </w:rPr>
      </w:pPr>
    </w:p>
    <w:p w14:paraId="4B61A6A8" w14:textId="7C4368DF" w:rsidR="00EA0FBF" w:rsidRDefault="00EA0FBF" w:rsidP="005A17D1">
      <w:pPr>
        <w:rPr>
          <w:lang w:eastAsia="ja-JP"/>
        </w:rPr>
      </w:pPr>
    </w:p>
    <w:p w14:paraId="411B3E27" w14:textId="4D2C43D8" w:rsidR="00EA0FBF" w:rsidRDefault="00EA0FBF" w:rsidP="005A17D1">
      <w:pPr>
        <w:rPr>
          <w:lang w:eastAsia="ja-JP"/>
        </w:rPr>
      </w:pPr>
    </w:p>
    <w:p w14:paraId="3633A1F7" w14:textId="75D95B2A" w:rsidR="00EA0FBF" w:rsidRDefault="00EA0FBF" w:rsidP="005A17D1">
      <w:pPr>
        <w:rPr>
          <w:lang w:eastAsia="ja-JP"/>
        </w:rPr>
      </w:pPr>
    </w:p>
    <w:p w14:paraId="2E8B63AD" w14:textId="347BC2C8" w:rsidR="00EA0FBF" w:rsidRDefault="00EA0FBF" w:rsidP="005A17D1">
      <w:pPr>
        <w:rPr>
          <w:lang w:eastAsia="ja-JP"/>
        </w:rPr>
      </w:pPr>
    </w:p>
    <w:p w14:paraId="0AEC51D2" w14:textId="270B8CA1" w:rsidR="00EA0FBF" w:rsidRDefault="00EA0FBF" w:rsidP="005A17D1">
      <w:pPr>
        <w:rPr>
          <w:lang w:eastAsia="ja-JP"/>
        </w:rPr>
      </w:pPr>
    </w:p>
    <w:p w14:paraId="011EBDD4" w14:textId="1365307B" w:rsidR="00EA0FBF" w:rsidRDefault="00EA0FBF" w:rsidP="005A17D1">
      <w:pPr>
        <w:rPr>
          <w:lang w:eastAsia="ja-JP"/>
        </w:rPr>
      </w:pPr>
    </w:p>
    <w:p w14:paraId="2C019695" w14:textId="53FAA470" w:rsidR="00EA0FBF" w:rsidRDefault="00EA0FBF" w:rsidP="005A17D1">
      <w:pPr>
        <w:rPr>
          <w:lang w:eastAsia="ja-JP"/>
        </w:rPr>
      </w:pPr>
    </w:p>
    <w:p w14:paraId="518337C3" w14:textId="31FF188B" w:rsidR="00EA0FBF" w:rsidRDefault="00EA0FBF" w:rsidP="005A17D1">
      <w:pPr>
        <w:rPr>
          <w:lang w:eastAsia="ja-JP"/>
        </w:rPr>
      </w:pPr>
    </w:p>
    <w:p w14:paraId="225D6B22" w14:textId="74E3BAA2" w:rsidR="00EA0FBF" w:rsidRDefault="00EA0FBF" w:rsidP="005A17D1">
      <w:pPr>
        <w:rPr>
          <w:lang w:eastAsia="ja-JP"/>
        </w:rPr>
      </w:pPr>
    </w:p>
    <w:p w14:paraId="5F7BDD66" w14:textId="2DE97855" w:rsidR="00EA0FBF" w:rsidRDefault="00EA0FBF" w:rsidP="005A17D1">
      <w:pPr>
        <w:rPr>
          <w:lang w:eastAsia="ja-JP"/>
        </w:rPr>
      </w:pPr>
    </w:p>
    <w:p w14:paraId="70BA2C64" w14:textId="3145FE87" w:rsidR="00EA0FBF" w:rsidRDefault="00EA0FBF" w:rsidP="005A17D1">
      <w:pPr>
        <w:rPr>
          <w:lang w:eastAsia="ja-JP"/>
        </w:rPr>
      </w:pPr>
    </w:p>
    <w:p w14:paraId="654240CE" w14:textId="39BD0EC8" w:rsidR="00EA0FBF" w:rsidRDefault="00EA0FBF" w:rsidP="005A17D1">
      <w:pPr>
        <w:rPr>
          <w:lang w:eastAsia="ja-JP"/>
        </w:rPr>
      </w:pPr>
    </w:p>
    <w:p w14:paraId="24ECD05F" w14:textId="2C028B74" w:rsidR="00EA0FBF" w:rsidRDefault="00EA0FBF" w:rsidP="005A17D1">
      <w:pPr>
        <w:rPr>
          <w:lang w:eastAsia="ja-JP"/>
        </w:rPr>
      </w:pPr>
    </w:p>
    <w:p w14:paraId="78ACAACB" w14:textId="13211CCB" w:rsidR="00EA0FBF" w:rsidRDefault="00EA0FBF" w:rsidP="005A17D1">
      <w:pPr>
        <w:rPr>
          <w:lang w:eastAsia="ja-JP"/>
        </w:rPr>
      </w:pPr>
    </w:p>
    <w:p w14:paraId="785A52B6" w14:textId="3C240E72" w:rsidR="00EA0FBF" w:rsidRDefault="00EA0FBF" w:rsidP="005A17D1">
      <w:pPr>
        <w:rPr>
          <w:lang w:eastAsia="ja-JP"/>
        </w:rPr>
      </w:pPr>
    </w:p>
    <w:p w14:paraId="4E4B0ED8" w14:textId="30854FBC" w:rsidR="00EA0FBF" w:rsidRDefault="00EA0FBF" w:rsidP="005A17D1">
      <w:pPr>
        <w:rPr>
          <w:lang w:eastAsia="ja-JP"/>
        </w:rPr>
      </w:pPr>
    </w:p>
    <w:p w14:paraId="05509BEB" w14:textId="007A37D4" w:rsidR="00EA0FBF" w:rsidRDefault="00EA0FBF" w:rsidP="005A17D1">
      <w:pPr>
        <w:rPr>
          <w:lang w:eastAsia="ja-JP"/>
        </w:rPr>
      </w:pPr>
    </w:p>
    <w:p w14:paraId="6BBC6EFE" w14:textId="36FB0235" w:rsidR="00EA0FBF" w:rsidRDefault="00EA0FBF" w:rsidP="005A17D1">
      <w:pPr>
        <w:rPr>
          <w:lang w:eastAsia="ja-JP"/>
        </w:rPr>
      </w:pPr>
    </w:p>
    <w:p w14:paraId="56907AE7" w14:textId="7FC7CCFA" w:rsidR="00EA0FBF" w:rsidRDefault="00EA0FBF" w:rsidP="005A17D1">
      <w:pPr>
        <w:rPr>
          <w:lang w:eastAsia="ja-JP"/>
        </w:rPr>
      </w:pPr>
    </w:p>
    <w:p w14:paraId="2F0F8397" w14:textId="0137F992" w:rsidR="00EA0FBF" w:rsidRDefault="00EA0FBF" w:rsidP="005A17D1">
      <w:pPr>
        <w:rPr>
          <w:lang w:eastAsia="ja-JP"/>
        </w:rPr>
      </w:pPr>
    </w:p>
    <w:p w14:paraId="5B6E14FA" w14:textId="2927AAD7" w:rsidR="00EA0FBF" w:rsidRDefault="00EA0FBF" w:rsidP="005A17D1">
      <w:pPr>
        <w:rPr>
          <w:lang w:eastAsia="ja-JP"/>
        </w:rPr>
      </w:pPr>
    </w:p>
    <w:p w14:paraId="71D1CE3F" w14:textId="18E2466B" w:rsidR="00EA0FBF" w:rsidRDefault="00EA0FBF" w:rsidP="005A17D1">
      <w:pPr>
        <w:rPr>
          <w:lang w:eastAsia="ja-JP"/>
        </w:rPr>
      </w:pPr>
    </w:p>
    <w:p w14:paraId="3BB43057" w14:textId="0AAF5FA9" w:rsidR="00EA0FBF" w:rsidRDefault="00EA0FBF" w:rsidP="005A17D1">
      <w:pPr>
        <w:rPr>
          <w:lang w:eastAsia="ja-JP"/>
        </w:rPr>
      </w:pPr>
    </w:p>
    <w:p w14:paraId="04F59902" w14:textId="5CFBA78F" w:rsidR="00EA0FBF" w:rsidRDefault="00EA0FBF" w:rsidP="005A17D1">
      <w:pPr>
        <w:rPr>
          <w:lang w:eastAsia="ja-JP"/>
        </w:rPr>
      </w:pPr>
    </w:p>
    <w:p w14:paraId="3D57FDE1" w14:textId="73B36DE9" w:rsidR="00EA0FBF" w:rsidRDefault="00EA0FBF" w:rsidP="005A17D1">
      <w:pPr>
        <w:rPr>
          <w:lang w:eastAsia="ja-JP"/>
        </w:rPr>
      </w:pPr>
    </w:p>
    <w:p w14:paraId="458C874B" w14:textId="3B2F27A1" w:rsidR="00EA0FBF" w:rsidRDefault="00EA0FBF" w:rsidP="005A17D1">
      <w:pPr>
        <w:rPr>
          <w:lang w:eastAsia="ja-JP"/>
        </w:rPr>
      </w:pPr>
    </w:p>
    <w:p w14:paraId="1B102E19" w14:textId="56C52A0E" w:rsidR="00EA0FBF" w:rsidRDefault="00EA0FBF" w:rsidP="005A17D1">
      <w:pPr>
        <w:rPr>
          <w:lang w:eastAsia="ja-JP"/>
        </w:rPr>
      </w:pPr>
    </w:p>
    <w:p w14:paraId="64EB4508" w14:textId="30C43DF7" w:rsidR="00EA0FBF" w:rsidRDefault="00EA0FBF" w:rsidP="005A17D1">
      <w:pPr>
        <w:rPr>
          <w:lang w:eastAsia="ja-JP"/>
        </w:rPr>
      </w:pPr>
    </w:p>
    <w:p w14:paraId="738A0272" w14:textId="108CC7D4" w:rsidR="00EA0FBF" w:rsidRDefault="00EA0FBF" w:rsidP="005A17D1">
      <w:pPr>
        <w:rPr>
          <w:lang w:eastAsia="ja-JP"/>
        </w:rPr>
      </w:pPr>
    </w:p>
    <w:p w14:paraId="03DABF99" w14:textId="79F5112B" w:rsidR="00EA0FBF" w:rsidRDefault="00EA0FBF" w:rsidP="005A17D1">
      <w:pPr>
        <w:rPr>
          <w:lang w:eastAsia="ja-JP"/>
        </w:rPr>
      </w:pPr>
    </w:p>
    <w:p w14:paraId="49A08E7D" w14:textId="2F873298" w:rsidR="00EA0FBF" w:rsidRDefault="00EA0FBF" w:rsidP="005A17D1">
      <w:pPr>
        <w:rPr>
          <w:lang w:eastAsia="ja-JP"/>
        </w:rPr>
      </w:pPr>
    </w:p>
    <w:p w14:paraId="70ACBB3F" w14:textId="2D984B69" w:rsidR="00EA0FBF" w:rsidRDefault="00EA0FBF" w:rsidP="005A17D1">
      <w:pPr>
        <w:rPr>
          <w:lang w:eastAsia="ja-JP"/>
        </w:rPr>
      </w:pPr>
    </w:p>
    <w:p w14:paraId="4691C7CC" w14:textId="61AAAFFA" w:rsidR="00EA0FBF" w:rsidRDefault="00EA0FBF" w:rsidP="005A17D1">
      <w:pPr>
        <w:rPr>
          <w:lang w:eastAsia="ja-JP"/>
        </w:rPr>
      </w:pPr>
    </w:p>
    <w:p w14:paraId="6C2E05F9" w14:textId="3CA820D6" w:rsidR="00EA0FBF" w:rsidRDefault="00EA0FBF" w:rsidP="005A17D1">
      <w:pPr>
        <w:rPr>
          <w:lang w:eastAsia="ja-JP"/>
        </w:rPr>
      </w:pPr>
    </w:p>
    <w:p w14:paraId="1900837E" w14:textId="43C132C5" w:rsidR="00EA0FBF" w:rsidRDefault="00EA0FBF" w:rsidP="005A17D1">
      <w:pPr>
        <w:rPr>
          <w:lang w:eastAsia="ja-JP"/>
        </w:rPr>
      </w:pPr>
    </w:p>
    <w:p w14:paraId="65C579AB" w14:textId="63D9879C" w:rsidR="00EA0FBF" w:rsidRDefault="00EA0FBF" w:rsidP="005A17D1">
      <w:pPr>
        <w:rPr>
          <w:lang w:eastAsia="ja-JP"/>
        </w:rPr>
      </w:pPr>
    </w:p>
    <w:p w14:paraId="2B345A7E" w14:textId="1280600E" w:rsidR="00EA0FBF" w:rsidRDefault="00EA0FBF" w:rsidP="005A17D1">
      <w:pPr>
        <w:rPr>
          <w:lang w:eastAsia="ja-JP"/>
        </w:rPr>
      </w:pPr>
    </w:p>
    <w:p w14:paraId="5973C5CC" w14:textId="4F65CBE2" w:rsidR="00125858" w:rsidRPr="00125858" w:rsidRDefault="00125858" w:rsidP="00125858">
      <w:pPr>
        <w:pStyle w:val="Heading1"/>
        <w:rPr>
          <w:lang w:val="en-GB"/>
        </w:rPr>
      </w:pPr>
      <w:r>
        <w:rPr>
          <w:lang w:val="en-GB"/>
        </w:rPr>
        <w:lastRenderedPageBreak/>
        <w:t xml:space="preserve">LECTURE 8: Introduction to Graph Algorithms </w:t>
      </w:r>
    </w:p>
    <w:p w14:paraId="4D6B0A14" w14:textId="7F90EAF5" w:rsidR="00125858" w:rsidRDefault="00125858" w:rsidP="00125858">
      <w:pPr>
        <w:rPr>
          <w:b/>
          <w:u w:val="single"/>
          <w:lang w:eastAsia="ja-JP"/>
        </w:rPr>
      </w:pPr>
      <w:r>
        <w:rPr>
          <w:b/>
          <w:u w:val="single"/>
          <w:lang w:eastAsia="ja-JP"/>
        </w:rPr>
        <w:t xml:space="preserve">Priority-first-search (PFS) algorithm </w:t>
      </w:r>
    </w:p>
    <w:p w14:paraId="7592C1AC" w14:textId="77777777" w:rsidR="00125858" w:rsidRDefault="00125858" w:rsidP="00125858">
      <w:pPr>
        <w:rPr>
          <w:b/>
          <w:u w:val="single"/>
          <w:lang w:eastAsia="ja-JP"/>
        </w:rPr>
      </w:pPr>
    </w:p>
    <w:p w14:paraId="48A6E79B" w14:textId="77777777" w:rsidR="00125858" w:rsidRDefault="00125858" w:rsidP="00125858">
      <w:pPr>
        <w:pStyle w:val="ListParagraph"/>
        <w:numPr>
          <w:ilvl w:val="0"/>
          <w:numId w:val="31"/>
        </w:numPr>
        <w:rPr>
          <w:lang w:eastAsia="ja-JP"/>
        </w:rPr>
      </w:pPr>
      <w:r>
        <w:rPr>
          <w:lang w:eastAsia="ja-JP"/>
        </w:rPr>
        <w:t>In BFS we choose a new grey node to be the one that has been grey for the longest time.</w:t>
      </w:r>
    </w:p>
    <w:p w14:paraId="0F4B755F" w14:textId="460FFD46" w:rsidR="00125858" w:rsidRDefault="00125858" w:rsidP="00125858">
      <w:pPr>
        <w:pStyle w:val="ListParagraph"/>
        <w:numPr>
          <w:ilvl w:val="0"/>
          <w:numId w:val="31"/>
        </w:numPr>
        <w:rPr>
          <w:lang w:eastAsia="ja-JP"/>
        </w:rPr>
      </w:pPr>
      <w:r>
        <w:rPr>
          <w:lang w:eastAsia="ja-JP"/>
        </w:rPr>
        <w:t xml:space="preserve"> In DFS we choose a new grey node to be the one that has been grey for the shortest time. </w:t>
      </w:r>
    </w:p>
    <w:p w14:paraId="6E7449B5" w14:textId="35B04E19" w:rsidR="00125858" w:rsidRDefault="00125858" w:rsidP="00125858">
      <w:pPr>
        <w:pStyle w:val="ListParagraph"/>
        <w:numPr>
          <w:ilvl w:val="0"/>
          <w:numId w:val="31"/>
        </w:numPr>
        <w:rPr>
          <w:lang w:eastAsia="ja-JP"/>
        </w:rPr>
      </w:pPr>
      <w:r>
        <w:rPr>
          <w:lang w:eastAsia="ja-JP"/>
        </w:rPr>
        <w:t xml:space="preserve">In PFS we choose a new grey node to be the one given to us by priority. The priority rules </w:t>
      </w:r>
      <w:r w:rsidR="00292DF3">
        <w:rPr>
          <w:lang w:eastAsia="ja-JP"/>
        </w:rPr>
        <w:t>can be different.</w:t>
      </w:r>
    </w:p>
    <w:p w14:paraId="3D01C0E2" w14:textId="1ABAE90B" w:rsidR="0078456A" w:rsidRDefault="0078456A" w:rsidP="00125858">
      <w:pPr>
        <w:pStyle w:val="ListParagraph"/>
        <w:numPr>
          <w:ilvl w:val="0"/>
          <w:numId w:val="31"/>
        </w:numPr>
        <w:rPr>
          <w:lang w:eastAsia="ja-JP"/>
        </w:rPr>
      </w:pPr>
      <w:r>
        <w:rPr>
          <w:lang w:eastAsia="ja-JP"/>
        </w:rPr>
        <w:t xml:space="preserve">During PFS we create an array Q, where each element is an array with two elements [ a node, priority key]. Pfsvisit(s) </w:t>
      </w:r>
    </w:p>
    <w:p w14:paraId="15969B2E" w14:textId="717B2CD8" w:rsidR="00292336" w:rsidRDefault="00292336" w:rsidP="00292336">
      <w:pPr>
        <w:pStyle w:val="ListParagraph"/>
        <w:numPr>
          <w:ilvl w:val="1"/>
          <w:numId w:val="31"/>
        </w:numPr>
        <w:rPr>
          <w:lang w:eastAsia="ja-JP"/>
        </w:rPr>
      </w:pPr>
      <w:r>
        <w:rPr>
          <w:lang w:eastAsia="ja-JP"/>
        </w:rPr>
        <w:t>S is coloured grey, [s, key(s)] is added to Q.</w:t>
      </w:r>
    </w:p>
    <w:p w14:paraId="1485F0FF" w14:textId="46477344" w:rsidR="00292336" w:rsidRDefault="00292336" w:rsidP="00292336">
      <w:pPr>
        <w:pStyle w:val="ListParagraph"/>
        <w:numPr>
          <w:ilvl w:val="1"/>
          <w:numId w:val="31"/>
        </w:numPr>
        <w:rPr>
          <w:lang w:eastAsia="ja-JP"/>
        </w:rPr>
      </w:pPr>
      <w:r>
        <w:rPr>
          <w:lang w:eastAsia="ja-JP"/>
        </w:rPr>
        <w:t xml:space="preserve">Choose an element of Q, which has the minimum key value. Let it be a grey node u. </w:t>
      </w:r>
    </w:p>
    <w:p w14:paraId="5D5FFBB0" w14:textId="4A2ACD36" w:rsidR="00292336" w:rsidRDefault="00292336" w:rsidP="00292336">
      <w:pPr>
        <w:pStyle w:val="ListParagraph"/>
        <w:numPr>
          <w:ilvl w:val="1"/>
          <w:numId w:val="31"/>
        </w:numPr>
        <w:rPr>
          <w:lang w:eastAsia="ja-JP"/>
        </w:rPr>
      </w:pPr>
      <w:r>
        <w:rPr>
          <w:lang w:eastAsia="ja-JP"/>
        </w:rPr>
        <w:t>If u has a white (out) –neighbour v then colour v grey and add</w:t>
      </w:r>
      <w:r w:rsidR="00A96B16">
        <w:rPr>
          <w:lang w:eastAsia="ja-JP"/>
        </w:rPr>
        <w:t xml:space="preserve"> </w:t>
      </w:r>
      <w:r>
        <w:rPr>
          <w:lang w:eastAsia="ja-JP"/>
        </w:rPr>
        <w:t>[v, key(v)] to Q, else delete</w:t>
      </w:r>
      <w:r w:rsidR="00EB7C21">
        <w:rPr>
          <w:lang w:eastAsia="ja-JP"/>
        </w:rPr>
        <w:t xml:space="preserve"> </w:t>
      </w:r>
      <w:r>
        <w:rPr>
          <w:lang w:eastAsia="ja-JP"/>
        </w:rPr>
        <w:t>[u, key(u)] from Q and colour u black.</w:t>
      </w:r>
    </w:p>
    <w:p w14:paraId="60ACE92C" w14:textId="21414028" w:rsidR="00292336" w:rsidRDefault="00292336" w:rsidP="00292336">
      <w:pPr>
        <w:pStyle w:val="ListParagraph"/>
        <w:numPr>
          <w:ilvl w:val="1"/>
          <w:numId w:val="31"/>
        </w:numPr>
        <w:rPr>
          <w:lang w:eastAsia="ja-JP"/>
        </w:rPr>
      </w:pPr>
      <w:r>
        <w:rPr>
          <w:lang w:eastAsia="ja-JP"/>
        </w:rPr>
        <w:t xml:space="preserve">If Q is not empty go to (2) </w:t>
      </w:r>
    </w:p>
    <w:p w14:paraId="32439B98" w14:textId="77777777" w:rsidR="0078456A" w:rsidRDefault="0078456A" w:rsidP="0078456A">
      <w:pPr>
        <w:rPr>
          <w:lang w:eastAsia="ja-JP"/>
        </w:rPr>
      </w:pPr>
    </w:p>
    <w:p w14:paraId="64ACBC0A" w14:textId="4316D8BB" w:rsidR="0078456A" w:rsidRDefault="0078456A" w:rsidP="0078456A">
      <w:pPr>
        <w:rPr>
          <w:lang w:eastAsia="ja-JP"/>
        </w:rPr>
      </w:pPr>
      <w:r>
        <w:rPr>
          <w:lang w:eastAsia="ja-JP"/>
        </w:rPr>
        <w:t>Priority can:</w:t>
      </w:r>
    </w:p>
    <w:p w14:paraId="39E476DD" w14:textId="7111B07A" w:rsidR="0078456A" w:rsidRDefault="0078456A" w:rsidP="0078456A">
      <w:pPr>
        <w:pStyle w:val="ListParagraph"/>
        <w:numPr>
          <w:ilvl w:val="0"/>
          <w:numId w:val="59"/>
        </w:numPr>
        <w:rPr>
          <w:lang w:eastAsia="ja-JP"/>
        </w:rPr>
      </w:pPr>
      <w:r>
        <w:rPr>
          <w:lang w:eastAsia="ja-JP"/>
        </w:rPr>
        <w:t xml:space="preserve">Be fixed from the very beginning </w:t>
      </w:r>
    </w:p>
    <w:p w14:paraId="09557D95" w14:textId="2BE8D489" w:rsidR="0078456A" w:rsidRDefault="0078456A" w:rsidP="0078456A">
      <w:pPr>
        <w:pStyle w:val="ListParagraph"/>
        <w:numPr>
          <w:ilvl w:val="0"/>
          <w:numId w:val="59"/>
        </w:numPr>
        <w:rPr>
          <w:lang w:eastAsia="ja-JP"/>
        </w:rPr>
      </w:pPr>
      <w:r>
        <w:rPr>
          <w:lang w:eastAsia="ja-JP"/>
        </w:rPr>
        <w:t xml:space="preserve">Defined during the algorithm run and stay stable. </w:t>
      </w:r>
    </w:p>
    <w:p w14:paraId="77CB5304" w14:textId="4EAC2484" w:rsidR="0078456A" w:rsidRDefault="0078456A" w:rsidP="0078456A">
      <w:pPr>
        <w:pStyle w:val="ListParagraph"/>
        <w:numPr>
          <w:ilvl w:val="0"/>
          <w:numId w:val="59"/>
        </w:numPr>
        <w:rPr>
          <w:lang w:eastAsia="ja-JP"/>
        </w:rPr>
      </w:pPr>
      <w:r>
        <w:rPr>
          <w:lang w:eastAsia="ja-JP"/>
        </w:rPr>
        <w:t xml:space="preserve">Be defined and updated during the algorithm run.  </w:t>
      </w:r>
    </w:p>
    <w:p w14:paraId="03340940" w14:textId="77777777" w:rsidR="0078456A" w:rsidRDefault="0078456A" w:rsidP="0078456A">
      <w:pPr>
        <w:rPr>
          <w:lang w:eastAsia="ja-JP"/>
        </w:rPr>
      </w:pPr>
    </w:p>
    <w:p w14:paraId="61F1A91D" w14:textId="5C9AE6E5" w:rsidR="00EA0FBF" w:rsidRDefault="00EA0FBF" w:rsidP="005A17D1">
      <w:pPr>
        <w:rPr>
          <w:lang w:eastAsia="ja-JP"/>
        </w:rPr>
      </w:pPr>
    </w:p>
    <w:p w14:paraId="67C452F7" w14:textId="3D98C6D1" w:rsidR="00EA0FBF" w:rsidRDefault="00F61387" w:rsidP="005A17D1">
      <w:pPr>
        <w:rPr>
          <w:lang w:eastAsia="ja-JP"/>
        </w:rPr>
      </w:pPr>
      <w:r>
        <w:rPr>
          <w:noProof/>
        </w:rPr>
        <w:drawing>
          <wp:anchor distT="0" distB="0" distL="114300" distR="114300" simplePos="0" relativeHeight="251722752" behindDoc="0" locked="0" layoutInCell="1" allowOverlap="1" wp14:anchorId="1745E070" wp14:editId="05106221">
            <wp:simplePos x="0" y="0"/>
            <wp:positionH relativeFrom="column">
              <wp:posOffset>283210</wp:posOffset>
            </wp:positionH>
            <wp:positionV relativeFrom="paragraph">
              <wp:posOffset>0</wp:posOffset>
            </wp:positionV>
            <wp:extent cx="3937635" cy="1831975"/>
            <wp:effectExtent l="0" t="0" r="0" b="0"/>
            <wp:wrapSquare wrapText="bothSides"/>
            <wp:docPr id="34" name="Picture 34" descr="../Desktop/Screen%20Shot%202018-06-05%20at%202.4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2.43.00%20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37635" cy="1831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96D48" w14:textId="4FE25ABC" w:rsidR="00EA0FBF" w:rsidRDefault="00EA0FBF" w:rsidP="005A17D1">
      <w:pPr>
        <w:rPr>
          <w:lang w:eastAsia="ja-JP"/>
        </w:rPr>
      </w:pPr>
    </w:p>
    <w:p w14:paraId="61BA3B26" w14:textId="1F45F6C2" w:rsidR="00EA0FBF" w:rsidRDefault="00EA0FBF" w:rsidP="005A17D1">
      <w:pPr>
        <w:rPr>
          <w:lang w:eastAsia="ja-JP"/>
        </w:rPr>
      </w:pPr>
    </w:p>
    <w:p w14:paraId="6F933A61" w14:textId="3E9A3DB2" w:rsidR="00EA0FBF" w:rsidRDefault="00EA0FBF" w:rsidP="005A17D1">
      <w:pPr>
        <w:rPr>
          <w:lang w:eastAsia="ja-JP"/>
        </w:rPr>
      </w:pPr>
    </w:p>
    <w:p w14:paraId="18DCDE0B" w14:textId="4089D9C8" w:rsidR="00EA0FBF" w:rsidRDefault="00EA0FBF" w:rsidP="005A17D1">
      <w:pPr>
        <w:rPr>
          <w:lang w:eastAsia="ja-JP"/>
        </w:rPr>
      </w:pPr>
    </w:p>
    <w:p w14:paraId="4BE66812" w14:textId="4EE27846" w:rsidR="00EA0FBF" w:rsidRDefault="00EA0FBF" w:rsidP="005A17D1">
      <w:pPr>
        <w:rPr>
          <w:lang w:eastAsia="ja-JP"/>
        </w:rPr>
      </w:pPr>
    </w:p>
    <w:p w14:paraId="0B1049B4" w14:textId="5342FC63" w:rsidR="00EA0FBF" w:rsidRDefault="00EA0FBF" w:rsidP="005A17D1">
      <w:pPr>
        <w:rPr>
          <w:lang w:eastAsia="ja-JP"/>
        </w:rPr>
      </w:pPr>
    </w:p>
    <w:p w14:paraId="0AF00AC0" w14:textId="5A1767D0" w:rsidR="00EA0FBF" w:rsidRDefault="00EA0FBF" w:rsidP="005A17D1">
      <w:pPr>
        <w:rPr>
          <w:lang w:eastAsia="ja-JP"/>
        </w:rPr>
      </w:pPr>
    </w:p>
    <w:p w14:paraId="68492B76" w14:textId="12F580A5" w:rsidR="00EA0FBF" w:rsidRDefault="00EA0FBF" w:rsidP="005A17D1">
      <w:pPr>
        <w:rPr>
          <w:lang w:eastAsia="ja-JP"/>
        </w:rPr>
      </w:pPr>
    </w:p>
    <w:p w14:paraId="79BACFC0" w14:textId="346ABFF2" w:rsidR="00EA0FBF" w:rsidRDefault="00EA0FBF" w:rsidP="005A17D1">
      <w:pPr>
        <w:rPr>
          <w:lang w:eastAsia="ja-JP"/>
        </w:rPr>
      </w:pPr>
    </w:p>
    <w:p w14:paraId="19021E16" w14:textId="56CD18F7" w:rsidR="00EA0FBF" w:rsidRDefault="00EA0FBF" w:rsidP="005A17D1">
      <w:pPr>
        <w:rPr>
          <w:lang w:eastAsia="ja-JP"/>
        </w:rPr>
      </w:pPr>
    </w:p>
    <w:p w14:paraId="638CAA4B" w14:textId="3BAC96A6" w:rsidR="00EA0FBF" w:rsidRDefault="00F61387" w:rsidP="00F61387">
      <w:pPr>
        <w:pStyle w:val="ListParagraph"/>
        <w:numPr>
          <w:ilvl w:val="0"/>
          <w:numId w:val="60"/>
        </w:numPr>
        <w:rPr>
          <w:lang w:eastAsia="ja-JP"/>
        </w:rPr>
      </w:pPr>
      <w:r>
        <w:rPr>
          <w:lang w:eastAsia="ja-JP"/>
        </w:rPr>
        <w:t xml:space="preserve">Be consistent with the white neighbours you choose, like if you choose with the biggest node make sure you keep following that. If it’s random then choose at random. </w:t>
      </w:r>
    </w:p>
    <w:p w14:paraId="741307CD" w14:textId="77777777" w:rsidR="00F61387" w:rsidRDefault="00F61387" w:rsidP="00F61387">
      <w:pPr>
        <w:pStyle w:val="ListParagraph"/>
        <w:numPr>
          <w:ilvl w:val="0"/>
          <w:numId w:val="60"/>
        </w:numPr>
        <w:rPr>
          <w:lang w:eastAsia="ja-JP"/>
        </w:rPr>
      </w:pPr>
    </w:p>
    <w:p w14:paraId="5F0E5F8D" w14:textId="4191C24C" w:rsidR="00EA0FBF" w:rsidRDefault="00EA0FBF" w:rsidP="005A17D1">
      <w:pPr>
        <w:rPr>
          <w:lang w:eastAsia="ja-JP"/>
        </w:rPr>
      </w:pPr>
    </w:p>
    <w:p w14:paraId="20DB8013" w14:textId="79A0706B" w:rsidR="00EA0FBF" w:rsidRDefault="00EA0FBF" w:rsidP="005A17D1">
      <w:pPr>
        <w:rPr>
          <w:lang w:eastAsia="ja-JP"/>
        </w:rPr>
      </w:pPr>
    </w:p>
    <w:p w14:paraId="1929EDDC" w14:textId="28479C32" w:rsidR="00EA0FBF" w:rsidRDefault="00EA0FBF" w:rsidP="005A17D1">
      <w:pPr>
        <w:rPr>
          <w:lang w:eastAsia="ja-JP"/>
        </w:rPr>
      </w:pPr>
    </w:p>
    <w:p w14:paraId="470D8B54" w14:textId="77777777" w:rsidR="00364E01" w:rsidRDefault="00364E01" w:rsidP="005A17D1">
      <w:pPr>
        <w:rPr>
          <w:lang w:eastAsia="ja-JP"/>
        </w:rPr>
      </w:pPr>
    </w:p>
    <w:p w14:paraId="6DA6F5DF" w14:textId="77777777" w:rsidR="00364E01" w:rsidRDefault="00364E01" w:rsidP="005A17D1">
      <w:pPr>
        <w:rPr>
          <w:lang w:eastAsia="ja-JP"/>
        </w:rPr>
      </w:pPr>
    </w:p>
    <w:p w14:paraId="39335C7B" w14:textId="77777777" w:rsidR="00364E01" w:rsidRDefault="00364E01" w:rsidP="005A17D1">
      <w:pPr>
        <w:rPr>
          <w:lang w:eastAsia="ja-JP"/>
        </w:rPr>
      </w:pPr>
    </w:p>
    <w:p w14:paraId="026FA6E4" w14:textId="77777777" w:rsidR="00364E01" w:rsidRDefault="00364E01" w:rsidP="005A17D1">
      <w:pPr>
        <w:rPr>
          <w:lang w:eastAsia="ja-JP"/>
        </w:rPr>
      </w:pPr>
    </w:p>
    <w:p w14:paraId="106221E4" w14:textId="77777777" w:rsidR="00364E01" w:rsidRDefault="00364E01" w:rsidP="005A17D1">
      <w:pPr>
        <w:rPr>
          <w:lang w:eastAsia="ja-JP"/>
        </w:rPr>
      </w:pPr>
    </w:p>
    <w:p w14:paraId="1FBAEFFD" w14:textId="77777777" w:rsidR="00364E01" w:rsidRDefault="00364E01" w:rsidP="005A17D1">
      <w:pPr>
        <w:rPr>
          <w:lang w:eastAsia="ja-JP"/>
        </w:rPr>
      </w:pPr>
    </w:p>
    <w:p w14:paraId="61958451" w14:textId="77777777" w:rsidR="00364E01" w:rsidRDefault="00364E01" w:rsidP="005A17D1">
      <w:pPr>
        <w:rPr>
          <w:lang w:eastAsia="ja-JP"/>
        </w:rPr>
      </w:pPr>
    </w:p>
    <w:p w14:paraId="4001F53C" w14:textId="77777777" w:rsidR="00364E01" w:rsidRDefault="00364E01" w:rsidP="005A17D1">
      <w:pPr>
        <w:rPr>
          <w:lang w:eastAsia="ja-JP"/>
        </w:rPr>
      </w:pPr>
    </w:p>
    <w:p w14:paraId="2629E886" w14:textId="77777777" w:rsidR="00364E01" w:rsidRDefault="00364E01" w:rsidP="005A17D1">
      <w:pPr>
        <w:rPr>
          <w:lang w:eastAsia="ja-JP"/>
        </w:rPr>
      </w:pPr>
    </w:p>
    <w:p w14:paraId="30CA1B79" w14:textId="5C96D694" w:rsidR="00364E01" w:rsidRDefault="00364E01" w:rsidP="005A17D1">
      <w:pPr>
        <w:rPr>
          <w:lang w:eastAsia="ja-JP"/>
        </w:rPr>
      </w:pPr>
    </w:p>
    <w:p w14:paraId="548CACAD" w14:textId="48E9A2D7" w:rsidR="00364E01" w:rsidRDefault="00364E01" w:rsidP="005A17D1">
      <w:pPr>
        <w:rPr>
          <w:lang w:eastAsia="ja-JP"/>
        </w:rPr>
      </w:pPr>
    </w:p>
    <w:p w14:paraId="33C939C5" w14:textId="2194A97E" w:rsidR="00364E01" w:rsidRDefault="00364E01" w:rsidP="005A17D1">
      <w:pPr>
        <w:rPr>
          <w:lang w:eastAsia="ja-JP"/>
        </w:rPr>
      </w:pPr>
    </w:p>
    <w:p w14:paraId="49BA1B00" w14:textId="75A09C1C" w:rsidR="00364E01" w:rsidRDefault="00364E01" w:rsidP="005A17D1">
      <w:pPr>
        <w:rPr>
          <w:lang w:eastAsia="ja-JP"/>
        </w:rPr>
      </w:pPr>
    </w:p>
    <w:p w14:paraId="03AAA014" w14:textId="77777777" w:rsidR="00364E01" w:rsidRDefault="00364E01" w:rsidP="005A17D1">
      <w:pPr>
        <w:rPr>
          <w:lang w:eastAsia="ja-JP"/>
        </w:rPr>
      </w:pPr>
    </w:p>
    <w:p w14:paraId="093BBA4D" w14:textId="09C79ED3" w:rsidR="00364E01" w:rsidRDefault="00364E01" w:rsidP="005A17D1">
      <w:pPr>
        <w:rPr>
          <w:lang w:eastAsia="ja-JP"/>
        </w:rPr>
      </w:pPr>
    </w:p>
    <w:p w14:paraId="5366D571" w14:textId="2E28FA05" w:rsidR="00364E01" w:rsidRDefault="00364E01" w:rsidP="005A17D1">
      <w:pPr>
        <w:rPr>
          <w:lang w:eastAsia="ja-JP"/>
        </w:rPr>
      </w:pPr>
    </w:p>
    <w:p w14:paraId="43CBC0E9" w14:textId="0897B704" w:rsidR="00364E01" w:rsidRDefault="00364E01" w:rsidP="005A17D1">
      <w:pPr>
        <w:rPr>
          <w:lang w:eastAsia="ja-JP"/>
        </w:rPr>
      </w:pPr>
      <w:r>
        <w:rPr>
          <w:lang w:eastAsia="ja-JP"/>
        </w:rPr>
        <w:t>Once all nodes are grey you can start slowly removing the nodes from the array and making the nodes black.</w:t>
      </w:r>
    </w:p>
    <w:p w14:paraId="4DAB2FB0" w14:textId="4FBB7D03" w:rsidR="00EA0FBF" w:rsidRDefault="00641AB2" w:rsidP="005A17D1">
      <w:pPr>
        <w:rPr>
          <w:lang w:eastAsia="ja-JP"/>
        </w:rPr>
      </w:pPr>
      <w:r>
        <w:rPr>
          <w:noProof/>
        </w:rPr>
        <w:drawing>
          <wp:anchor distT="0" distB="0" distL="114300" distR="114300" simplePos="0" relativeHeight="251724800" behindDoc="0" locked="0" layoutInCell="1" allowOverlap="1" wp14:anchorId="66B7B1BB" wp14:editId="25CADF7B">
            <wp:simplePos x="0" y="0"/>
            <wp:positionH relativeFrom="column">
              <wp:posOffset>395605</wp:posOffset>
            </wp:positionH>
            <wp:positionV relativeFrom="paragraph">
              <wp:posOffset>242570</wp:posOffset>
            </wp:positionV>
            <wp:extent cx="4110355" cy="1784985"/>
            <wp:effectExtent l="0" t="0" r="4445" b="0"/>
            <wp:wrapSquare wrapText="bothSides"/>
            <wp:docPr id="39" name="Picture 39" descr="../Desktop/Screen%20Shot%202018-06-05%20at%202.49.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2.49.32%20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0355" cy="1784985"/>
                    </a:xfrm>
                    <a:prstGeom prst="rect">
                      <a:avLst/>
                    </a:prstGeom>
                    <a:noFill/>
                    <a:ln>
                      <a:noFill/>
                    </a:ln>
                  </pic:spPr>
                </pic:pic>
              </a:graphicData>
            </a:graphic>
            <wp14:sizeRelH relativeFrom="page">
              <wp14:pctWidth>0</wp14:pctWidth>
            </wp14:sizeRelH>
            <wp14:sizeRelV relativeFrom="page">
              <wp14:pctHeight>0</wp14:pctHeight>
            </wp14:sizeRelV>
          </wp:anchor>
        </w:drawing>
      </w:r>
      <w:r w:rsidR="00F61387">
        <w:rPr>
          <w:noProof/>
        </w:rPr>
        <w:drawing>
          <wp:anchor distT="0" distB="0" distL="114300" distR="114300" simplePos="0" relativeHeight="251723776" behindDoc="0" locked="0" layoutInCell="1" allowOverlap="1" wp14:anchorId="4862A182" wp14:editId="29EC94BE">
            <wp:simplePos x="0" y="0"/>
            <wp:positionH relativeFrom="column">
              <wp:posOffset>393065</wp:posOffset>
            </wp:positionH>
            <wp:positionV relativeFrom="paragraph">
              <wp:posOffset>-7099300</wp:posOffset>
            </wp:positionV>
            <wp:extent cx="3787775" cy="1613535"/>
            <wp:effectExtent l="0" t="0" r="0" b="12065"/>
            <wp:wrapSquare wrapText="bothSides"/>
            <wp:docPr id="38" name="Picture 38" descr="../Desktop/Screen%20Shot%202018-06-05%20at%202.4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2.43.18%20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7775" cy="1613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D89343" w14:textId="77777777" w:rsidR="00D6550C" w:rsidRDefault="00D6550C" w:rsidP="005A17D1">
      <w:pPr>
        <w:rPr>
          <w:lang w:eastAsia="ja-JP"/>
        </w:rPr>
      </w:pPr>
    </w:p>
    <w:p w14:paraId="1D9663FC" w14:textId="77777777" w:rsidR="00D6550C" w:rsidRDefault="00D6550C" w:rsidP="005A17D1">
      <w:pPr>
        <w:rPr>
          <w:lang w:eastAsia="ja-JP"/>
        </w:rPr>
      </w:pPr>
    </w:p>
    <w:p w14:paraId="2D866A94" w14:textId="63761626" w:rsidR="00D6550C" w:rsidRDefault="00D6550C" w:rsidP="005A17D1">
      <w:pPr>
        <w:rPr>
          <w:lang w:eastAsia="ja-JP"/>
        </w:rPr>
      </w:pPr>
    </w:p>
    <w:p w14:paraId="18B373CE" w14:textId="77777777" w:rsidR="00D6550C" w:rsidRDefault="00D6550C" w:rsidP="005A17D1">
      <w:pPr>
        <w:rPr>
          <w:lang w:eastAsia="ja-JP"/>
        </w:rPr>
      </w:pPr>
    </w:p>
    <w:p w14:paraId="376E569D" w14:textId="77777777" w:rsidR="00D6550C" w:rsidRDefault="00D6550C" w:rsidP="005A17D1">
      <w:pPr>
        <w:rPr>
          <w:lang w:eastAsia="ja-JP"/>
        </w:rPr>
      </w:pPr>
    </w:p>
    <w:p w14:paraId="1EFDA864" w14:textId="77777777" w:rsidR="00D6550C" w:rsidRDefault="00D6550C" w:rsidP="005A17D1">
      <w:pPr>
        <w:rPr>
          <w:lang w:eastAsia="ja-JP"/>
        </w:rPr>
      </w:pPr>
    </w:p>
    <w:p w14:paraId="0431D8A0" w14:textId="77777777" w:rsidR="00D6550C" w:rsidRDefault="00D6550C" w:rsidP="005A17D1">
      <w:pPr>
        <w:rPr>
          <w:lang w:eastAsia="ja-JP"/>
        </w:rPr>
      </w:pPr>
    </w:p>
    <w:p w14:paraId="075032DE" w14:textId="77777777" w:rsidR="00D6550C" w:rsidRDefault="00D6550C" w:rsidP="005A17D1">
      <w:pPr>
        <w:rPr>
          <w:lang w:eastAsia="ja-JP"/>
        </w:rPr>
      </w:pPr>
    </w:p>
    <w:p w14:paraId="2ABC1FBA" w14:textId="77777777" w:rsidR="00D6550C" w:rsidRDefault="00D6550C" w:rsidP="005A17D1">
      <w:pPr>
        <w:rPr>
          <w:lang w:eastAsia="ja-JP"/>
        </w:rPr>
      </w:pPr>
    </w:p>
    <w:p w14:paraId="0E19FB70" w14:textId="6F682A75" w:rsidR="00D6550C" w:rsidRDefault="00D6550C" w:rsidP="005A17D1">
      <w:pPr>
        <w:rPr>
          <w:lang w:eastAsia="ja-JP"/>
        </w:rPr>
      </w:pPr>
    </w:p>
    <w:p w14:paraId="15CFBB80" w14:textId="77777777" w:rsidR="00D6550C" w:rsidRDefault="00D6550C" w:rsidP="005A17D1">
      <w:pPr>
        <w:rPr>
          <w:lang w:eastAsia="ja-JP"/>
        </w:rPr>
      </w:pPr>
    </w:p>
    <w:p w14:paraId="5D58DFBC" w14:textId="77777777" w:rsidR="00D6550C" w:rsidRDefault="00D6550C" w:rsidP="005A17D1">
      <w:pPr>
        <w:rPr>
          <w:lang w:eastAsia="ja-JP"/>
        </w:rPr>
      </w:pPr>
    </w:p>
    <w:p w14:paraId="358C1F04" w14:textId="47F3762D" w:rsidR="00D6550C" w:rsidRDefault="00D6550C" w:rsidP="005A17D1">
      <w:pPr>
        <w:rPr>
          <w:b/>
          <w:u w:val="single"/>
          <w:lang w:eastAsia="ja-JP"/>
        </w:rPr>
      </w:pPr>
      <w:r>
        <w:rPr>
          <w:b/>
          <w:u w:val="single"/>
          <w:lang w:eastAsia="ja-JP"/>
        </w:rPr>
        <w:t xml:space="preserve">Cycle detection </w:t>
      </w:r>
    </w:p>
    <w:p w14:paraId="37F13C7E" w14:textId="4A83448B" w:rsidR="00D6550C" w:rsidRDefault="00D6550C" w:rsidP="005A17D1">
      <w:pPr>
        <w:rPr>
          <w:b/>
          <w:u w:val="single"/>
          <w:lang w:eastAsia="ja-JP"/>
        </w:rPr>
      </w:pPr>
    </w:p>
    <w:p w14:paraId="3CAA8105" w14:textId="7F078476" w:rsidR="00D6550C" w:rsidRDefault="00D6550C" w:rsidP="00D6550C">
      <w:pPr>
        <w:pStyle w:val="ListParagraph"/>
        <w:numPr>
          <w:ilvl w:val="0"/>
          <w:numId w:val="61"/>
        </w:numPr>
        <w:rPr>
          <w:lang w:eastAsia="ja-JP"/>
        </w:rPr>
      </w:pPr>
      <w:r>
        <w:rPr>
          <w:lang w:eastAsia="ja-JP"/>
        </w:rPr>
        <w:t xml:space="preserve">Suppose that there is a cycle in G and let v be the node in the cycle visited first by DFS. If (u, v) is an arc in the cycle then it must be a back arc. </w:t>
      </w:r>
    </w:p>
    <w:p w14:paraId="350808E9" w14:textId="2331DD80" w:rsidR="00D6550C" w:rsidRDefault="00D6550C" w:rsidP="00D6550C">
      <w:pPr>
        <w:pStyle w:val="ListParagraph"/>
        <w:numPr>
          <w:ilvl w:val="0"/>
          <w:numId w:val="61"/>
        </w:numPr>
        <w:rPr>
          <w:lang w:eastAsia="ja-JP"/>
        </w:rPr>
      </w:pPr>
      <w:r>
        <w:rPr>
          <w:lang w:eastAsia="ja-JP"/>
        </w:rPr>
        <w:t xml:space="preserve">Conversely if there is a back arc, we must have a cycle. </w:t>
      </w:r>
    </w:p>
    <w:p w14:paraId="1C0FBF7D" w14:textId="60B56437" w:rsidR="00D6550C" w:rsidRDefault="00D6550C" w:rsidP="00D6550C">
      <w:pPr>
        <w:pStyle w:val="ListParagraph"/>
        <w:numPr>
          <w:ilvl w:val="0"/>
          <w:numId w:val="61"/>
        </w:numPr>
        <w:rPr>
          <w:lang w:eastAsia="ja-JP"/>
        </w:rPr>
      </w:pPr>
      <w:r>
        <w:rPr>
          <w:lang w:eastAsia="ja-JP"/>
        </w:rPr>
        <w:t xml:space="preserve">Suppose that DFS is run on a digraph G. Then G is acyclic if and only if G does not contain a back arc. </w:t>
      </w:r>
    </w:p>
    <w:p w14:paraId="00C74B3D" w14:textId="398442E6" w:rsidR="001E1677" w:rsidRDefault="001E1677" w:rsidP="00D6550C">
      <w:pPr>
        <w:pStyle w:val="ListParagraph"/>
        <w:numPr>
          <w:ilvl w:val="0"/>
          <w:numId w:val="61"/>
        </w:numPr>
        <w:rPr>
          <w:lang w:eastAsia="ja-JP"/>
        </w:rPr>
      </w:pPr>
      <w:r>
        <w:rPr>
          <w:lang w:eastAsia="ja-JP"/>
        </w:rPr>
        <w:t xml:space="preserve">An acyclic digraph is called directed acyclic graph(DAG) </w:t>
      </w:r>
    </w:p>
    <w:p w14:paraId="2997E0D1" w14:textId="51E97379" w:rsidR="00CA72B0" w:rsidRDefault="00CA72B0" w:rsidP="00CA72B0">
      <w:pPr>
        <w:rPr>
          <w:lang w:eastAsia="ja-JP"/>
        </w:rPr>
      </w:pPr>
    </w:p>
    <w:p w14:paraId="14549887" w14:textId="6D3975FA" w:rsidR="00CA72B0" w:rsidRDefault="00CA72B0" w:rsidP="00CA72B0">
      <w:pPr>
        <w:rPr>
          <w:b/>
          <w:u w:val="single"/>
          <w:lang w:eastAsia="ja-JP"/>
        </w:rPr>
      </w:pPr>
      <w:r>
        <w:rPr>
          <w:b/>
          <w:u w:val="single"/>
          <w:lang w:eastAsia="ja-JP"/>
        </w:rPr>
        <w:t xml:space="preserve">Topological sorting </w:t>
      </w:r>
    </w:p>
    <w:p w14:paraId="2E05975C" w14:textId="0F6B885E" w:rsidR="00CA72B0" w:rsidRDefault="00CA72B0" w:rsidP="00CA72B0">
      <w:pPr>
        <w:rPr>
          <w:b/>
          <w:u w:val="single"/>
          <w:lang w:eastAsia="ja-JP"/>
        </w:rPr>
      </w:pPr>
    </w:p>
    <w:p w14:paraId="3E72E3E0" w14:textId="5368B3B6" w:rsidR="00CA72B0" w:rsidRDefault="00CA72B0" w:rsidP="006F56E0">
      <w:pPr>
        <w:pStyle w:val="ListParagraph"/>
        <w:numPr>
          <w:ilvl w:val="0"/>
          <w:numId w:val="62"/>
        </w:numPr>
        <w:rPr>
          <w:lang w:eastAsia="ja-JP"/>
        </w:rPr>
      </w:pPr>
      <w:r>
        <w:rPr>
          <w:lang w:eastAsia="ja-JP"/>
        </w:rPr>
        <w:t>A topological sorting of a digraph G is an ordering on its vertices suc</w:t>
      </w:r>
      <w:r w:rsidR="00EB7C21">
        <w:rPr>
          <w:lang w:eastAsia="ja-JP"/>
        </w:rPr>
        <w:t>h that, for each arc (u, v) of</w:t>
      </w:r>
      <w:r>
        <w:rPr>
          <w:lang w:eastAsia="ja-JP"/>
        </w:rPr>
        <w:t xml:space="preserve">, u appears before v in the ordering. </w:t>
      </w:r>
    </w:p>
    <w:p w14:paraId="6ACD54E7" w14:textId="317EE9EB" w:rsidR="00CA72B0" w:rsidRDefault="00CA72B0" w:rsidP="006F56E0">
      <w:pPr>
        <w:pStyle w:val="ListParagraph"/>
        <w:numPr>
          <w:ilvl w:val="0"/>
          <w:numId w:val="62"/>
        </w:numPr>
        <w:rPr>
          <w:lang w:eastAsia="ja-JP"/>
        </w:rPr>
      </w:pPr>
      <w:r>
        <w:rPr>
          <w:lang w:eastAsia="ja-JP"/>
        </w:rPr>
        <w:t xml:space="preserve">To place nodes of a digraph on a line so all arcs go in one direction. Possibly if and only if digraph is a DAG </w:t>
      </w:r>
    </w:p>
    <w:p w14:paraId="2B492E38" w14:textId="032B4DC2" w:rsidR="00CA72B0" w:rsidRDefault="00CA72B0" w:rsidP="006F56E0">
      <w:pPr>
        <w:pStyle w:val="ListParagraph"/>
        <w:numPr>
          <w:ilvl w:val="0"/>
          <w:numId w:val="62"/>
        </w:numPr>
        <w:rPr>
          <w:lang w:eastAsia="ja-JP"/>
        </w:rPr>
      </w:pPr>
      <w:r>
        <w:rPr>
          <w:lang w:eastAsia="ja-JP"/>
        </w:rPr>
        <w:t xml:space="preserve">Main application: scheduling events </w:t>
      </w:r>
    </w:p>
    <w:p w14:paraId="6CE0B276" w14:textId="16855086" w:rsidR="00CA72B0" w:rsidRDefault="00CA72B0" w:rsidP="006F56E0">
      <w:pPr>
        <w:pStyle w:val="ListParagraph"/>
        <w:numPr>
          <w:ilvl w:val="0"/>
          <w:numId w:val="62"/>
        </w:numPr>
        <w:rPr>
          <w:lang w:eastAsia="ja-JP"/>
        </w:rPr>
      </w:pPr>
      <w:r>
        <w:rPr>
          <w:lang w:eastAsia="ja-JP"/>
        </w:rPr>
        <w:t xml:space="preserve">List of finishing times for depth-first search, in reverse order, solves the problem (since there are no back arcs, each node finishes before anything pointing to </w:t>
      </w:r>
      <w:proofErr w:type="gramStart"/>
      <w:r>
        <w:rPr>
          <w:lang w:eastAsia="ja-JP"/>
        </w:rPr>
        <w:t>it )</w:t>
      </w:r>
      <w:proofErr w:type="gramEnd"/>
      <w:r>
        <w:rPr>
          <w:lang w:eastAsia="ja-JP"/>
        </w:rPr>
        <w:t xml:space="preserve">. </w:t>
      </w:r>
    </w:p>
    <w:p w14:paraId="2F52CCBE" w14:textId="136ED157" w:rsidR="00CA72B0" w:rsidRPr="00CA72B0" w:rsidRDefault="00CA72B0" w:rsidP="006F56E0">
      <w:pPr>
        <w:pStyle w:val="ListParagraph"/>
        <w:numPr>
          <w:ilvl w:val="0"/>
          <w:numId w:val="62"/>
        </w:numPr>
        <w:rPr>
          <w:lang w:eastAsia="ja-JP"/>
        </w:rPr>
      </w:pPr>
      <w:r>
        <w:rPr>
          <w:lang w:eastAsia="ja-JP"/>
        </w:rPr>
        <w:t xml:space="preserve">Another solution: zero in-degree sorting. Find node of in-degree zero, delete it and repeat until all nodes listed. </w:t>
      </w:r>
    </w:p>
    <w:p w14:paraId="6DD876D9" w14:textId="77777777" w:rsidR="00A60B68" w:rsidRDefault="00A60B68" w:rsidP="00CA72B0">
      <w:pPr>
        <w:rPr>
          <w:lang w:eastAsia="ja-JP"/>
        </w:rPr>
      </w:pPr>
    </w:p>
    <w:p w14:paraId="245453C0" w14:textId="77777777" w:rsidR="00A60B68" w:rsidRDefault="00A60B68" w:rsidP="00CA72B0">
      <w:pPr>
        <w:rPr>
          <w:lang w:eastAsia="ja-JP"/>
        </w:rPr>
      </w:pPr>
    </w:p>
    <w:p w14:paraId="521DBC66" w14:textId="77777777" w:rsidR="00A60B68" w:rsidRDefault="00A60B68" w:rsidP="00CA72B0">
      <w:pPr>
        <w:rPr>
          <w:lang w:eastAsia="ja-JP"/>
        </w:rPr>
      </w:pPr>
    </w:p>
    <w:p w14:paraId="59D1721D" w14:textId="77777777" w:rsidR="00A60B68" w:rsidRDefault="00A60B68" w:rsidP="00CA72B0">
      <w:pPr>
        <w:rPr>
          <w:lang w:eastAsia="ja-JP"/>
        </w:rPr>
      </w:pPr>
    </w:p>
    <w:p w14:paraId="5313B34D" w14:textId="77777777" w:rsidR="00A60B68" w:rsidRDefault="00A60B68" w:rsidP="00CA72B0">
      <w:pPr>
        <w:rPr>
          <w:lang w:eastAsia="ja-JP"/>
        </w:rPr>
      </w:pPr>
    </w:p>
    <w:p w14:paraId="35D278F9" w14:textId="7026B8C7" w:rsidR="00A60B68" w:rsidRDefault="00A60B68" w:rsidP="00CA72B0">
      <w:pPr>
        <w:rPr>
          <w:lang w:eastAsia="ja-JP"/>
        </w:rPr>
      </w:pPr>
      <w:r>
        <w:rPr>
          <w:noProof/>
        </w:rPr>
        <w:lastRenderedPageBreak/>
        <w:drawing>
          <wp:anchor distT="0" distB="0" distL="114300" distR="114300" simplePos="0" relativeHeight="251725824" behindDoc="0" locked="0" layoutInCell="1" allowOverlap="1" wp14:anchorId="0F0F906A" wp14:editId="34773FDB">
            <wp:simplePos x="0" y="0"/>
            <wp:positionH relativeFrom="column">
              <wp:posOffset>625475</wp:posOffset>
            </wp:positionH>
            <wp:positionV relativeFrom="paragraph">
              <wp:posOffset>5080</wp:posOffset>
            </wp:positionV>
            <wp:extent cx="4178300" cy="3157855"/>
            <wp:effectExtent l="0" t="0" r="12700" b="0"/>
            <wp:wrapSquare wrapText="bothSides"/>
            <wp:docPr id="41" name="Picture 41" descr="../Desktop/Screen%20Shot%202018-06-05%20at%203.0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3.01.48%20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78300" cy="3157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77C6CA" w14:textId="77777777" w:rsidR="00A60B68" w:rsidRDefault="00A60B68" w:rsidP="00CA72B0">
      <w:pPr>
        <w:rPr>
          <w:lang w:eastAsia="ja-JP"/>
        </w:rPr>
      </w:pPr>
    </w:p>
    <w:p w14:paraId="1C122786" w14:textId="101AD33E" w:rsidR="00A60B68" w:rsidRDefault="00A60B68" w:rsidP="00CA72B0">
      <w:pPr>
        <w:rPr>
          <w:lang w:eastAsia="ja-JP"/>
        </w:rPr>
      </w:pPr>
    </w:p>
    <w:p w14:paraId="7F8307FB" w14:textId="42AD53D9" w:rsidR="00A60B68" w:rsidRDefault="00A60B68" w:rsidP="00CA72B0">
      <w:pPr>
        <w:rPr>
          <w:lang w:eastAsia="ja-JP"/>
        </w:rPr>
      </w:pPr>
    </w:p>
    <w:p w14:paraId="60D63340" w14:textId="24074EBB" w:rsidR="00A60B68" w:rsidRDefault="00A60B68" w:rsidP="00CA72B0">
      <w:pPr>
        <w:rPr>
          <w:lang w:eastAsia="ja-JP"/>
        </w:rPr>
      </w:pPr>
    </w:p>
    <w:p w14:paraId="1478FCE3" w14:textId="77777777" w:rsidR="00A60B68" w:rsidRDefault="00A60B68" w:rsidP="00CA72B0">
      <w:pPr>
        <w:rPr>
          <w:lang w:eastAsia="ja-JP"/>
        </w:rPr>
      </w:pPr>
    </w:p>
    <w:p w14:paraId="008A53C1" w14:textId="63A5F087" w:rsidR="00A60B68" w:rsidRDefault="00A60B68" w:rsidP="00CA72B0">
      <w:pPr>
        <w:rPr>
          <w:lang w:eastAsia="ja-JP"/>
        </w:rPr>
      </w:pPr>
    </w:p>
    <w:p w14:paraId="55BBCAEF" w14:textId="77777777" w:rsidR="00A60B68" w:rsidRDefault="00A60B68" w:rsidP="00CA72B0">
      <w:pPr>
        <w:rPr>
          <w:lang w:eastAsia="ja-JP"/>
        </w:rPr>
      </w:pPr>
    </w:p>
    <w:p w14:paraId="20651908" w14:textId="77777777" w:rsidR="00A60B68" w:rsidRDefault="00A60B68" w:rsidP="00CA72B0">
      <w:pPr>
        <w:rPr>
          <w:lang w:eastAsia="ja-JP"/>
        </w:rPr>
      </w:pPr>
    </w:p>
    <w:p w14:paraId="617DFD8E" w14:textId="77777777" w:rsidR="00A60B68" w:rsidRDefault="00A60B68" w:rsidP="00CA72B0">
      <w:pPr>
        <w:rPr>
          <w:lang w:eastAsia="ja-JP"/>
        </w:rPr>
      </w:pPr>
    </w:p>
    <w:p w14:paraId="39750C86" w14:textId="77777777" w:rsidR="00A60B68" w:rsidRDefault="00A60B68" w:rsidP="00CA72B0">
      <w:pPr>
        <w:rPr>
          <w:lang w:eastAsia="ja-JP"/>
        </w:rPr>
      </w:pPr>
    </w:p>
    <w:p w14:paraId="5A6E45A6" w14:textId="77777777" w:rsidR="00A60B68" w:rsidRDefault="00A60B68" w:rsidP="00CA72B0">
      <w:pPr>
        <w:rPr>
          <w:lang w:eastAsia="ja-JP"/>
        </w:rPr>
      </w:pPr>
    </w:p>
    <w:p w14:paraId="5372CA65" w14:textId="77777777" w:rsidR="00A60B68" w:rsidRDefault="00A60B68" w:rsidP="00CA72B0">
      <w:pPr>
        <w:rPr>
          <w:lang w:eastAsia="ja-JP"/>
        </w:rPr>
      </w:pPr>
    </w:p>
    <w:p w14:paraId="75CB5D67" w14:textId="77777777" w:rsidR="00A60B68" w:rsidRDefault="00A60B68" w:rsidP="00CA72B0">
      <w:pPr>
        <w:rPr>
          <w:lang w:eastAsia="ja-JP"/>
        </w:rPr>
      </w:pPr>
    </w:p>
    <w:p w14:paraId="15CB3B05" w14:textId="6592809F" w:rsidR="00A60B68" w:rsidRDefault="00A60B68" w:rsidP="00CA72B0">
      <w:pPr>
        <w:rPr>
          <w:lang w:eastAsia="ja-JP"/>
        </w:rPr>
      </w:pPr>
    </w:p>
    <w:p w14:paraId="06E72B28" w14:textId="6192EEDF" w:rsidR="00CA72B0" w:rsidRDefault="00CA72B0" w:rsidP="00CA72B0">
      <w:pPr>
        <w:rPr>
          <w:lang w:eastAsia="ja-JP"/>
        </w:rPr>
      </w:pPr>
    </w:p>
    <w:p w14:paraId="5DD994EA" w14:textId="77777777" w:rsidR="00A60B68" w:rsidRDefault="00A60B68" w:rsidP="00CA72B0">
      <w:pPr>
        <w:rPr>
          <w:lang w:eastAsia="ja-JP"/>
        </w:rPr>
      </w:pPr>
    </w:p>
    <w:p w14:paraId="17A5CB14" w14:textId="77777777" w:rsidR="00A60B68" w:rsidRDefault="00A60B68" w:rsidP="00CA72B0">
      <w:pPr>
        <w:rPr>
          <w:lang w:eastAsia="ja-JP"/>
        </w:rPr>
      </w:pPr>
    </w:p>
    <w:p w14:paraId="4E6C6E4B" w14:textId="77777777" w:rsidR="00A60B68" w:rsidRDefault="00A60B68" w:rsidP="00CA72B0">
      <w:pPr>
        <w:rPr>
          <w:lang w:eastAsia="ja-JP"/>
        </w:rPr>
      </w:pPr>
    </w:p>
    <w:p w14:paraId="30D01DA5" w14:textId="77777777" w:rsidR="00A60B68" w:rsidRDefault="00A60B68" w:rsidP="00CA72B0">
      <w:pPr>
        <w:rPr>
          <w:lang w:eastAsia="ja-JP"/>
        </w:rPr>
      </w:pPr>
    </w:p>
    <w:p w14:paraId="3B0E1A15" w14:textId="77777777" w:rsidR="00A60B68" w:rsidRDefault="00A60B68" w:rsidP="00CA72B0">
      <w:pPr>
        <w:rPr>
          <w:lang w:eastAsia="ja-JP"/>
        </w:rPr>
      </w:pPr>
    </w:p>
    <w:p w14:paraId="270B7AFC" w14:textId="77777777" w:rsidR="00A60B68" w:rsidRDefault="00A60B68" w:rsidP="00CA72B0">
      <w:pPr>
        <w:rPr>
          <w:lang w:eastAsia="ja-JP"/>
        </w:rPr>
      </w:pPr>
    </w:p>
    <w:p w14:paraId="7E79E9D6" w14:textId="52CFFCB2" w:rsidR="00A60B68" w:rsidRDefault="00A60B68" w:rsidP="00CA72B0">
      <w:pPr>
        <w:rPr>
          <w:b/>
          <w:u w:val="single"/>
          <w:lang w:eastAsia="ja-JP"/>
        </w:rPr>
      </w:pPr>
      <w:r>
        <w:rPr>
          <w:b/>
          <w:u w:val="single"/>
          <w:lang w:eastAsia="ja-JP"/>
        </w:rPr>
        <w:t xml:space="preserve">Graph connectivity </w:t>
      </w:r>
    </w:p>
    <w:p w14:paraId="260CC435" w14:textId="77777777" w:rsidR="00A60B68" w:rsidRDefault="00A60B68" w:rsidP="00CA72B0">
      <w:pPr>
        <w:rPr>
          <w:b/>
          <w:u w:val="single"/>
          <w:lang w:eastAsia="ja-JP"/>
        </w:rPr>
      </w:pPr>
    </w:p>
    <w:p w14:paraId="101E1188" w14:textId="72BF4CA5" w:rsidR="00A60B68" w:rsidRDefault="00A60B68" w:rsidP="006F56E0">
      <w:pPr>
        <w:pStyle w:val="ListParagraph"/>
        <w:numPr>
          <w:ilvl w:val="0"/>
          <w:numId w:val="63"/>
        </w:numPr>
        <w:rPr>
          <w:lang w:eastAsia="ja-JP"/>
        </w:rPr>
      </w:pPr>
      <w:r>
        <w:rPr>
          <w:lang w:eastAsia="ja-JP"/>
        </w:rPr>
        <w:t xml:space="preserve">A graph </w:t>
      </w:r>
      <w:r w:rsidR="00042CA8">
        <w:rPr>
          <w:lang w:eastAsia="ja-JP"/>
        </w:rPr>
        <w:t xml:space="preserve">G is connected if for each pair of vertices u, v are an element of V(G) there is a path between them. </w:t>
      </w:r>
    </w:p>
    <w:p w14:paraId="139DC09C" w14:textId="0510860F" w:rsidR="00464B39" w:rsidRDefault="00464B39" w:rsidP="006F56E0">
      <w:pPr>
        <w:pStyle w:val="ListParagraph"/>
        <w:numPr>
          <w:ilvl w:val="0"/>
          <w:numId w:val="63"/>
        </w:numPr>
        <w:rPr>
          <w:lang w:eastAsia="ja-JP"/>
        </w:rPr>
      </w:pPr>
      <w:r>
        <w:rPr>
          <w:noProof/>
        </w:rPr>
        <w:drawing>
          <wp:anchor distT="0" distB="0" distL="114300" distR="114300" simplePos="0" relativeHeight="251726848" behindDoc="0" locked="0" layoutInCell="1" allowOverlap="1" wp14:anchorId="0C6E22E3" wp14:editId="79BC9DA4">
            <wp:simplePos x="0" y="0"/>
            <wp:positionH relativeFrom="column">
              <wp:posOffset>786809</wp:posOffset>
            </wp:positionH>
            <wp:positionV relativeFrom="paragraph">
              <wp:posOffset>727459</wp:posOffset>
            </wp:positionV>
            <wp:extent cx="3125426" cy="1562986"/>
            <wp:effectExtent l="0" t="0" r="0" b="12065"/>
            <wp:wrapSquare wrapText="bothSides"/>
            <wp:docPr id="42" name="Picture 42" descr="../Desktop/Screen%20Shot%202018-06-05%20at%203.09.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3.09.36%20PM.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9065" t="15453" r="4979" b="17719"/>
                    <a:stretch/>
                  </pic:blipFill>
                  <pic:spPr bwMode="auto">
                    <a:xfrm>
                      <a:off x="0" y="0"/>
                      <a:ext cx="3125426" cy="1562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 xml:space="preserve">A graph G is disconnected if it is not connected and the maximum induced connected subgraphs are called the components of G.  </w:t>
      </w:r>
    </w:p>
    <w:p w14:paraId="53F8A64C" w14:textId="65F395C2" w:rsidR="00464B39" w:rsidRDefault="00464B39" w:rsidP="006F56E0">
      <w:pPr>
        <w:pStyle w:val="ListParagraph"/>
        <w:numPr>
          <w:ilvl w:val="0"/>
          <w:numId w:val="63"/>
        </w:numPr>
        <w:rPr>
          <w:lang w:eastAsia="ja-JP"/>
        </w:rPr>
      </w:pPr>
      <w:r>
        <w:rPr>
          <w:lang w:eastAsia="ja-JP"/>
        </w:rPr>
        <w:t xml:space="preserve">Connected components shown below: </w:t>
      </w:r>
    </w:p>
    <w:p w14:paraId="23F756CB" w14:textId="77777777" w:rsidR="00C91E96" w:rsidRDefault="00C91E96" w:rsidP="00C91E96">
      <w:pPr>
        <w:rPr>
          <w:lang w:eastAsia="ja-JP"/>
        </w:rPr>
      </w:pPr>
    </w:p>
    <w:p w14:paraId="1CA01300" w14:textId="77777777" w:rsidR="00C91E96" w:rsidRDefault="00C91E96" w:rsidP="00C91E96">
      <w:pPr>
        <w:rPr>
          <w:lang w:eastAsia="ja-JP"/>
        </w:rPr>
      </w:pPr>
    </w:p>
    <w:p w14:paraId="44059D9F" w14:textId="77777777" w:rsidR="00C91E96" w:rsidRDefault="00C91E96" w:rsidP="00C91E96">
      <w:pPr>
        <w:rPr>
          <w:lang w:eastAsia="ja-JP"/>
        </w:rPr>
      </w:pPr>
    </w:p>
    <w:p w14:paraId="267CC690" w14:textId="77777777" w:rsidR="00C91E96" w:rsidRDefault="00C91E96" w:rsidP="00C91E96">
      <w:pPr>
        <w:rPr>
          <w:lang w:eastAsia="ja-JP"/>
        </w:rPr>
      </w:pPr>
    </w:p>
    <w:p w14:paraId="1BDA4813" w14:textId="77777777" w:rsidR="00C91E96" w:rsidRDefault="00C91E96" w:rsidP="00C91E96">
      <w:pPr>
        <w:rPr>
          <w:lang w:eastAsia="ja-JP"/>
        </w:rPr>
      </w:pPr>
    </w:p>
    <w:p w14:paraId="200BB880" w14:textId="77777777" w:rsidR="00C91E96" w:rsidRDefault="00C91E96" w:rsidP="00C91E96">
      <w:pPr>
        <w:rPr>
          <w:lang w:eastAsia="ja-JP"/>
        </w:rPr>
      </w:pPr>
    </w:p>
    <w:p w14:paraId="7CB1D7CB" w14:textId="77777777" w:rsidR="00C91E96" w:rsidRDefault="00C91E96" w:rsidP="00C91E96">
      <w:pPr>
        <w:rPr>
          <w:lang w:eastAsia="ja-JP"/>
        </w:rPr>
      </w:pPr>
    </w:p>
    <w:p w14:paraId="4DB08A05" w14:textId="77777777" w:rsidR="00C91E96" w:rsidRDefault="00C91E96" w:rsidP="00C91E96">
      <w:pPr>
        <w:rPr>
          <w:lang w:eastAsia="ja-JP"/>
        </w:rPr>
      </w:pPr>
    </w:p>
    <w:p w14:paraId="08ABC4A7" w14:textId="77777777" w:rsidR="00C91E96" w:rsidRDefault="00C91E96" w:rsidP="00C91E96">
      <w:pPr>
        <w:rPr>
          <w:lang w:eastAsia="ja-JP"/>
        </w:rPr>
      </w:pPr>
    </w:p>
    <w:p w14:paraId="40A3DE2F" w14:textId="77777777" w:rsidR="00C91E96" w:rsidRDefault="00C91E96" w:rsidP="00C91E96">
      <w:pPr>
        <w:rPr>
          <w:lang w:eastAsia="ja-JP"/>
        </w:rPr>
      </w:pPr>
    </w:p>
    <w:p w14:paraId="698F8EA8" w14:textId="77777777" w:rsidR="00C91E96" w:rsidRDefault="00C91E96" w:rsidP="00C91E96">
      <w:pPr>
        <w:rPr>
          <w:lang w:eastAsia="ja-JP"/>
        </w:rPr>
      </w:pPr>
    </w:p>
    <w:p w14:paraId="4360BE37" w14:textId="77777777" w:rsidR="00C91E96" w:rsidRDefault="00C91E96" w:rsidP="00C91E96">
      <w:pPr>
        <w:rPr>
          <w:lang w:eastAsia="ja-JP"/>
        </w:rPr>
      </w:pPr>
    </w:p>
    <w:p w14:paraId="716E0F21" w14:textId="77777777" w:rsidR="00C91E96" w:rsidRDefault="00C91E96" w:rsidP="00C91E96">
      <w:pPr>
        <w:rPr>
          <w:lang w:eastAsia="ja-JP"/>
        </w:rPr>
      </w:pPr>
    </w:p>
    <w:p w14:paraId="26476C50" w14:textId="77777777" w:rsidR="00C91E96" w:rsidRDefault="00C91E96" w:rsidP="00C91E96">
      <w:pPr>
        <w:rPr>
          <w:lang w:eastAsia="ja-JP"/>
        </w:rPr>
      </w:pPr>
    </w:p>
    <w:p w14:paraId="1D12EE57" w14:textId="77777777" w:rsidR="00C91E96" w:rsidRDefault="00C91E96" w:rsidP="00C91E96">
      <w:pPr>
        <w:rPr>
          <w:lang w:eastAsia="ja-JP"/>
        </w:rPr>
      </w:pPr>
    </w:p>
    <w:p w14:paraId="7A4E38B3" w14:textId="77777777" w:rsidR="00C91E96" w:rsidRDefault="00C91E96" w:rsidP="00C91E96">
      <w:pPr>
        <w:rPr>
          <w:lang w:eastAsia="ja-JP"/>
        </w:rPr>
      </w:pPr>
    </w:p>
    <w:p w14:paraId="25E2149A" w14:textId="77777777" w:rsidR="00C91E96" w:rsidRDefault="00C91E96" w:rsidP="00C91E96">
      <w:pPr>
        <w:rPr>
          <w:lang w:eastAsia="ja-JP"/>
        </w:rPr>
      </w:pPr>
    </w:p>
    <w:p w14:paraId="6D3D2F3C" w14:textId="77777777" w:rsidR="00C91E96" w:rsidRDefault="00C91E96" w:rsidP="00C91E96">
      <w:pPr>
        <w:rPr>
          <w:lang w:eastAsia="ja-JP"/>
        </w:rPr>
      </w:pPr>
    </w:p>
    <w:p w14:paraId="5F4A0216" w14:textId="77777777" w:rsidR="00C91E96" w:rsidRDefault="00C91E96" w:rsidP="00C91E96">
      <w:pPr>
        <w:rPr>
          <w:lang w:eastAsia="ja-JP"/>
        </w:rPr>
      </w:pPr>
    </w:p>
    <w:p w14:paraId="353EF869" w14:textId="77777777" w:rsidR="00C91E96" w:rsidRDefault="00C91E96" w:rsidP="00C91E96">
      <w:pPr>
        <w:rPr>
          <w:lang w:eastAsia="ja-JP"/>
        </w:rPr>
      </w:pPr>
    </w:p>
    <w:p w14:paraId="4BCC95A2" w14:textId="77777777" w:rsidR="00C91E96" w:rsidRDefault="00C91E96" w:rsidP="00C91E96">
      <w:pPr>
        <w:rPr>
          <w:lang w:eastAsia="ja-JP"/>
        </w:rPr>
      </w:pPr>
    </w:p>
    <w:p w14:paraId="02953841" w14:textId="77777777" w:rsidR="00C91E96" w:rsidRDefault="00C91E96" w:rsidP="00C91E96">
      <w:pPr>
        <w:rPr>
          <w:lang w:eastAsia="ja-JP"/>
        </w:rPr>
      </w:pPr>
    </w:p>
    <w:p w14:paraId="319BC545" w14:textId="77777777" w:rsidR="00C91E96" w:rsidRDefault="00C91E96" w:rsidP="00C91E96">
      <w:pPr>
        <w:rPr>
          <w:lang w:eastAsia="ja-JP"/>
        </w:rPr>
      </w:pPr>
    </w:p>
    <w:p w14:paraId="521F59E5" w14:textId="62D63C1F" w:rsidR="00C91E96" w:rsidRPr="00125858" w:rsidRDefault="00C91E96" w:rsidP="00C91E96">
      <w:pPr>
        <w:pStyle w:val="Heading1"/>
        <w:rPr>
          <w:lang w:val="en-GB"/>
        </w:rPr>
      </w:pPr>
      <w:r>
        <w:rPr>
          <w:lang w:val="en-GB"/>
        </w:rPr>
        <w:t xml:space="preserve">LECTURE 9: Introduction to Graph Algorithms </w:t>
      </w:r>
    </w:p>
    <w:p w14:paraId="7ACA6B71" w14:textId="78395B80" w:rsidR="00C91E96" w:rsidRDefault="00C91E96" w:rsidP="00C91E96">
      <w:pPr>
        <w:rPr>
          <w:b/>
          <w:u w:val="single"/>
          <w:lang w:eastAsia="ja-JP"/>
        </w:rPr>
      </w:pPr>
      <w:r>
        <w:rPr>
          <w:b/>
          <w:u w:val="single"/>
          <w:lang w:eastAsia="ja-JP"/>
        </w:rPr>
        <w:t xml:space="preserve">Nice DFS application: strong components </w:t>
      </w:r>
    </w:p>
    <w:p w14:paraId="153AE6EA" w14:textId="77777777" w:rsidR="00C91E96" w:rsidRDefault="00C91E96" w:rsidP="00C91E96">
      <w:pPr>
        <w:rPr>
          <w:b/>
          <w:u w:val="single"/>
          <w:lang w:eastAsia="ja-JP"/>
        </w:rPr>
      </w:pPr>
    </w:p>
    <w:p w14:paraId="17C88E7F" w14:textId="5D5C7266" w:rsidR="00C91E96" w:rsidRDefault="00C91E96" w:rsidP="006F56E0">
      <w:pPr>
        <w:pStyle w:val="ListParagraph"/>
        <w:numPr>
          <w:ilvl w:val="0"/>
          <w:numId w:val="64"/>
        </w:numPr>
        <w:rPr>
          <w:lang w:eastAsia="ja-JP"/>
        </w:rPr>
      </w:pPr>
      <w:r>
        <w:rPr>
          <w:lang w:eastAsia="ja-JP"/>
        </w:rPr>
        <w:t xml:space="preserve">Nodes v and w and mutually reachable if there is a directed path from v to w and a directed path from w to v. The nodes of a digraph divide up into disjoint subsets of mutually reachable nodes, which induce strong components </w:t>
      </w:r>
    </w:p>
    <w:p w14:paraId="338CAB61" w14:textId="4C306015" w:rsidR="00C91E96" w:rsidRDefault="00C91E96" w:rsidP="006905D3">
      <w:pPr>
        <w:pStyle w:val="ListParagraph"/>
        <w:numPr>
          <w:ilvl w:val="0"/>
          <w:numId w:val="64"/>
        </w:numPr>
        <w:ind w:left="1440" w:hanging="1080"/>
        <w:rPr>
          <w:lang w:eastAsia="ja-JP"/>
        </w:rPr>
      </w:pPr>
      <w:r>
        <w:rPr>
          <w:lang w:eastAsia="ja-JP"/>
        </w:rPr>
        <w:t xml:space="preserve">A digraph is </w:t>
      </w:r>
      <w:r w:rsidR="006905D3">
        <w:rPr>
          <w:lang w:eastAsia="ja-JP"/>
        </w:rPr>
        <w:t>up</w:t>
      </w:r>
      <w:r>
        <w:rPr>
          <w:lang w:eastAsia="ja-JP"/>
        </w:rPr>
        <w:t xml:space="preserve"> if it has only one strong component. </w:t>
      </w:r>
    </w:p>
    <w:p w14:paraId="5B176DC3" w14:textId="4F40D348" w:rsidR="00C01A8D" w:rsidRDefault="00C01A8D" w:rsidP="006F56E0">
      <w:pPr>
        <w:pStyle w:val="ListParagraph"/>
        <w:numPr>
          <w:ilvl w:val="0"/>
          <w:numId w:val="64"/>
        </w:numPr>
        <w:rPr>
          <w:lang w:eastAsia="ja-JP"/>
        </w:rPr>
      </w:pPr>
      <w:r>
        <w:rPr>
          <w:lang w:eastAsia="ja-JP"/>
        </w:rPr>
        <w:t xml:space="preserve">Components of a graph are found easily by BFS or DFS. However, this doesn’t work well for digraphs. </w:t>
      </w:r>
    </w:p>
    <w:p w14:paraId="6C52181C" w14:textId="77777777" w:rsidR="008F6C2E" w:rsidRDefault="008F6C2E" w:rsidP="008F6C2E">
      <w:pPr>
        <w:rPr>
          <w:lang w:eastAsia="ja-JP"/>
        </w:rPr>
      </w:pPr>
    </w:p>
    <w:p w14:paraId="6B2F596B" w14:textId="77777777" w:rsidR="008F6C2E" w:rsidRDefault="008F6C2E" w:rsidP="008F6C2E">
      <w:pPr>
        <w:rPr>
          <w:lang w:eastAsia="ja-JP"/>
        </w:rPr>
      </w:pPr>
    </w:p>
    <w:p w14:paraId="265BA928" w14:textId="5E7AF35B" w:rsidR="008F6C2E" w:rsidRDefault="008F6C2E" w:rsidP="008F6C2E">
      <w:pPr>
        <w:rPr>
          <w:b/>
          <w:u w:val="single"/>
          <w:lang w:eastAsia="ja-JP"/>
        </w:rPr>
      </w:pPr>
      <w:r>
        <w:rPr>
          <w:b/>
          <w:u w:val="single"/>
          <w:lang w:eastAsia="ja-JP"/>
        </w:rPr>
        <w:t xml:space="preserve">Strong components algorithm </w:t>
      </w:r>
    </w:p>
    <w:p w14:paraId="1A509EC3" w14:textId="4BE9DF4A" w:rsidR="008F6C2E" w:rsidRDefault="008F6C2E" w:rsidP="008F6C2E">
      <w:pPr>
        <w:rPr>
          <w:b/>
          <w:u w:val="single"/>
          <w:lang w:eastAsia="ja-JP"/>
        </w:rPr>
      </w:pPr>
    </w:p>
    <w:p w14:paraId="7AF68D5E" w14:textId="10D826F5" w:rsidR="008F6C2E" w:rsidRDefault="008F6C2E" w:rsidP="006F56E0">
      <w:pPr>
        <w:pStyle w:val="ListParagraph"/>
        <w:numPr>
          <w:ilvl w:val="0"/>
          <w:numId w:val="65"/>
        </w:numPr>
        <w:rPr>
          <w:lang w:eastAsia="ja-JP"/>
        </w:rPr>
      </w:pPr>
      <w:r>
        <w:rPr>
          <w:lang w:eastAsia="ja-JP"/>
        </w:rPr>
        <w:t xml:space="preserve">Let G be a digraph, and let Gr, be the reverse digraph of G obtained by reversing all arcs in G. </w:t>
      </w:r>
    </w:p>
    <w:p w14:paraId="2A4BE9B1" w14:textId="78D0F2E7" w:rsidR="008F6C2E" w:rsidRDefault="008F6C2E" w:rsidP="006F56E0">
      <w:pPr>
        <w:pStyle w:val="ListParagraph"/>
        <w:numPr>
          <w:ilvl w:val="0"/>
          <w:numId w:val="65"/>
        </w:numPr>
        <w:rPr>
          <w:lang w:eastAsia="ja-JP"/>
        </w:rPr>
      </w:pPr>
      <w:r>
        <w:rPr>
          <w:lang w:eastAsia="ja-JP"/>
        </w:rPr>
        <w:t xml:space="preserve">Phase 1: Run DFS on G, to get depth-first forest Ft. For each node w in Gr, let done[w] be the time at which </w:t>
      </w:r>
      <w:r w:rsidR="00B50295">
        <w:rPr>
          <w:lang w:eastAsia="ja-JP"/>
        </w:rPr>
        <w:t>“</w:t>
      </w:r>
      <w:r>
        <w:rPr>
          <w:lang w:eastAsia="ja-JP"/>
        </w:rPr>
        <w:t>w</w:t>
      </w:r>
      <w:r w:rsidR="00B50295">
        <w:rPr>
          <w:lang w:eastAsia="ja-JP"/>
        </w:rPr>
        <w:t>”</w:t>
      </w:r>
      <w:r>
        <w:rPr>
          <w:lang w:eastAsia="ja-JP"/>
        </w:rPr>
        <w:t xml:space="preserve"> turned from grey to black. </w:t>
      </w:r>
    </w:p>
    <w:p w14:paraId="64D52F10" w14:textId="3764C5E2" w:rsidR="008F6C2E" w:rsidRPr="008F6C2E" w:rsidRDefault="008F6C2E" w:rsidP="006F56E0">
      <w:pPr>
        <w:pStyle w:val="ListParagraph"/>
        <w:numPr>
          <w:ilvl w:val="0"/>
          <w:numId w:val="65"/>
        </w:numPr>
        <w:rPr>
          <w:lang w:eastAsia="ja-JP"/>
        </w:rPr>
      </w:pPr>
      <w:r>
        <w:rPr>
          <w:lang w:eastAsia="ja-JP"/>
        </w:rPr>
        <w:t xml:space="preserve">Phase 2: Run DFS on G; when choosing a new root, choose a white node </w:t>
      </w:r>
      <w:r w:rsidR="00B50295">
        <w:rPr>
          <w:lang w:eastAsia="ja-JP"/>
        </w:rPr>
        <w:t>“</w:t>
      </w:r>
      <w:r>
        <w:rPr>
          <w:lang w:eastAsia="ja-JP"/>
        </w:rPr>
        <w:t>w</w:t>
      </w:r>
      <w:r w:rsidR="00B50295">
        <w:rPr>
          <w:lang w:eastAsia="ja-JP"/>
        </w:rPr>
        <w:t>”</w:t>
      </w:r>
      <w:r>
        <w:rPr>
          <w:lang w:eastAsia="ja-JP"/>
        </w:rPr>
        <w:t xml:space="preserve"> such that done[w] is as large as possible. This gives a forest F.  </w:t>
      </w:r>
    </w:p>
    <w:p w14:paraId="12864D4B" w14:textId="77777777" w:rsidR="008F6C2E" w:rsidRPr="00C91E96" w:rsidRDefault="008F6C2E" w:rsidP="008F6C2E">
      <w:pPr>
        <w:rPr>
          <w:lang w:eastAsia="ja-JP"/>
        </w:rPr>
      </w:pPr>
    </w:p>
    <w:p w14:paraId="3FEBAFA0" w14:textId="2D337617" w:rsidR="00C91E96" w:rsidRDefault="00C91E96" w:rsidP="00C91E96">
      <w:pPr>
        <w:rPr>
          <w:lang w:eastAsia="ja-JP"/>
        </w:rPr>
      </w:pPr>
    </w:p>
    <w:p w14:paraId="3AABA1D3" w14:textId="7D23DECB" w:rsidR="00BC491E" w:rsidRDefault="00BC491E" w:rsidP="00BC491E">
      <w:pPr>
        <w:rPr>
          <w:b/>
          <w:u w:val="single"/>
          <w:lang w:eastAsia="ja-JP"/>
        </w:rPr>
      </w:pPr>
      <w:r>
        <w:rPr>
          <w:b/>
          <w:u w:val="single"/>
          <w:lang w:eastAsia="ja-JP"/>
        </w:rPr>
        <w:t xml:space="preserve">Girth of a graph (digraph) </w:t>
      </w:r>
    </w:p>
    <w:p w14:paraId="76C49653" w14:textId="388E8EC2" w:rsidR="00BC491E" w:rsidRDefault="00BC491E" w:rsidP="00BC491E">
      <w:pPr>
        <w:rPr>
          <w:b/>
          <w:u w:val="single"/>
          <w:lang w:eastAsia="ja-JP"/>
        </w:rPr>
      </w:pPr>
    </w:p>
    <w:p w14:paraId="6C58EAFB" w14:textId="7F99167F" w:rsidR="00BC491E" w:rsidRPr="00BC491E" w:rsidRDefault="00BC491E" w:rsidP="00BC491E">
      <w:pPr>
        <w:rPr>
          <w:lang w:eastAsia="ja-JP"/>
        </w:rPr>
      </w:pPr>
      <w:r>
        <w:rPr>
          <w:lang w:eastAsia="ja-JP"/>
        </w:rPr>
        <w:t xml:space="preserve">For a graph (with a cycle), the length of the shortest cycle is called the girth of the graph. If the graph has no cycles then the girth is undefined but may be viewed as infinity. For a </w:t>
      </w:r>
      <w:r w:rsidR="004D3B41">
        <w:rPr>
          <w:lang w:eastAsia="ja-JP"/>
        </w:rPr>
        <w:t>digraph,</w:t>
      </w:r>
      <w:r>
        <w:rPr>
          <w:lang w:eastAsia="ja-JP"/>
        </w:rPr>
        <w:t xml:space="preserve"> we use the term girth for its underlying graph and the term directed graph for the length of the smallest directed cycle. </w:t>
      </w:r>
    </w:p>
    <w:p w14:paraId="450ACA70" w14:textId="1BAE5866" w:rsidR="00BC491E" w:rsidRDefault="002A0466" w:rsidP="00C91E96">
      <w:pPr>
        <w:rPr>
          <w:lang w:eastAsia="ja-JP"/>
        </w:rPr>
      </w:pPr>
      <w:r>
        <w:rPr>
          <w:noProof/>
        </w:rPr>
        <w:drawing>
          <wp:anchor distT="0" distB="0" distL="114300" distR="114300" simplePos="0" relativeHeight="251727872" behindDoc="0" locked="0" layoutInCell="1" allowOverlap="1" wp14:anchorId="399EAE5C" wp14:editId="1C215458">
            <wp:simplePos x="0" y="0"/>
            <wp:positionH relativeFrom="column">
              <wp:posOffset>736600</wp:posOffset>
            </wp:positionH>
            <wp:positionV relativeFrom="paragraph">
              <wp:posOffset>161290</wp:posOffset>
            </wp:positionV>
            <wp:extent cx="3775075" cy="2380615"/>
            <wp:effectExtent l="0" t="0" r="9525" b="6985"/>
            <wp:wrapSquare wrapText="bothSides"/>
            <wp:docPr id="44" name="Picture 44" descr="../Desktop/Screen%20Shot%202018-06-05%20at%203.2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3.25.13%20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5075" cy="23806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D6983" w14:textId="6F1F37D8" w:rsidR="00C91E96" w:rsidRDefault="00C91E96" w:rsidP="00C91E96">
      <w:pPr>
        <w:rPr>
          <w:lang w:eastAsia="ja-JP"/>
        </w:rPr>
      </w:pPr>
    </w:p>
    <w:p w14:paraId="30859F02" w14:textId="136409B2" w:rsidR="00C91E96" w:rsidRDefault="00C91E96" w:rsidP="00C91E96">
      <w:pPr>
        <w:rPr>
          <w:lang w:eastAsia="ja-JP"/>
        </w:rPr>
      </w:pPr>
    </w:p>
    <w:p w14:paraId="45AD8365" w14:textId="77777777" w:rsidR="002A0466" w:rsidRDefault="002A0466" w:rsidP="00C91E96">
      <w:pPr>
        <w:rPr>
          <w:lang w:eastAsia="ja-JP"/>
        </w:rPr>
      </w:pPr>
    </w:p>
    <w:p w14:paraId="471E6D67" w14:textId="77777777" w:rsidR="002A0466" w:rsidRDefault="002A0466" w:rsidP="00C91E96">
      <w:pPr>
        <w:rPr>
          <w:lang w:eastAsia="ja-JP"/>
        </w:rPr>
      </w:pPr>
    </w:p>
    <w:p w14:paraId="7557EDA5" w14:textId="77777777" w:rsidR="002A0466" w:rsidRDefault="002A0466" w:rsidP="00C91E96">
      <w:pPr>
        <w:rPr>
          <w:lang w:eastAsia="ja-JP"/>
        </w:rPr>
      </w:pPr>
    </w:p>
    <w:p w14:paraId="4944BBFE" w14:textId="77777777" w:rsidR="002A0466" w:rsidRDefault="002A0466" w:rsidP="00C91E96">
      <w:pPr>
        <w:rPr>
          <w:lang w:eastAsia="ja-JP"/>
        </w:rPr>
      </w:pPr>
    </w:p>
    <w:p w14:paraId="6CECCC39" w14:textId="77777777" w:rsidR="002A0466" w:rsidRDefault="002A0466" w:rsidP="00C91E96">
      <w:pPr>
        <w:rPr>
          <w:lang w:eastAsia="ja-JP"/>
        </w:rPr>
      </w:pPr>
    </w:p>
    <w:p w14:paraId="53639573" w14:textId="77777777" w:rsidR="002A0466" w:rsidRDefault="002A0466" w:rsidP="00C91E96">
      <w:pPr>
        <w:rPr>
          <w:lang w:eastAsia="ja-JP"/>
        </w:rPr>
      </w:pPr>
    </w:p>
    <w:p w14:paraId="2E69489A" w14:textId="77777777" w:rsidR="002A0466" w:rsidRDefault="002A0466" w:rsidP="00C91E96">
      <w:pPr>
        <w:rPr>
          <w:lang w:eastAsia="ja-JP"/>
        </w:rPr>
      </w:pPr>
    </w:p>
    <w:p w14:paraId="1812FE09" w14:textId="77777777" w:rsidR="002A0466" w:rsidRDefault="002A0466" w:rsidP="00C91E96">
      <w:pPr>
        <w:rPr>
          <w:lang w:eastAsia="ja-JP"/>
        </w:rPr>
      </w:pPr>
    </w:p>
    <w:p w14:paraId="2BA85AB0" w14:textId="77777777" w:rsidR="002A0466" w:rsidRDefault="002A0466" w:rsidP="00C91E96">
      <w:pPr>
        <w:rPr>
          <w:lang w:eastAsia="ja-JP"/>
        </w:rPr>
      </w:pPr>
    </w:p>
    <w:p w14:paraId="74ABED59" w14:textId="77777777" w:rsidR="002A0466" w:rsidRDefault="002A0466" w:rsidP="00C91E96">
      <w:pPr>
        <w:rPr>
          <w:lang w:eastAsia="ja-JP"/>
        </w:rPr>
      </w:pPr>
    </w:p>
    <w:p w14:paraId="02BD6041" w14:textId="77777777" w:rsidR="002A0466" w:rsidRDefault="002A0466" w:rsidP="00C91E96">
      <w:pPr>
        <w:rPr>
          <w:lang w:eastAsia="ja-JP"/>
        </w:rPr>
      </w:pPr>
    </w:p>
    <w:p w14:paraId="362246E6" w14:textId="77777777" w:rsidR="002A0466" w:rsidRDefault="002A0466" w:rsidP="00C91E96">
      <w:pPr>
        <w:rPr>
          <w:lang w:eastAsia="ja-JP"/>
        </w:rPr>
      </w:pPr>
    </w:p>
    <w:p w14:paraId="5C06C29E" w14:textId="77777777" w:rsidR="002A0466" w:rsidRDefault="002A0466" w:rsidP="00C91E96">
      <w:pPr>
        <w:rPr>
          <w:lang w:eastAsia="ja-JP"/>
        </w:rPr>
      </w:pPr>
    </w:p>
    <w:p w14:paraId="0A6508CF" w14:textId="77777777" w:rsidR="002A0466" w:rsidRDefault="002A0466" w:rsidP="00C91E96">
      <w:pPr>
        <w:rPr>
          <w:lang w:eastAsia="ja-JP"/>
        </w:rPr>
      </w:pPr>
    </w:p>
    <w:p w14:paraId="610FA5C5" w14:textId="77777777" w:rsidR="002A0466" w:rsidRDefault="002A0466" w:rsidP="00C91E96">
      <w:pPr>
        <w:rPr>
          <w:lang w:eastAsia="ja-JP"/>
        </w:rPr>
      </w:pPr>
    </w:p>
    <w:p w14:paraId="305755BA" w14:textId="6CD727AD" w:rsidR="002A0466" w:rsidRDefault="002A0466" w:rsidP="00C91E96">
      <w:pPr>
        <w:rPr>
          <w:lang w:eastAsia="ja-JP"/>
        </w:rPr>
      </w:pPr>
    </w:p>
    <w:p w14:paraId="21808E46" w14:textId="151A1189" w:rsidR="002A0466" w:rsidRDefault="00EB3235" w:rsidP="00C91E96">
      <w:pPr>
        <w:rPr>
          <w:lang w:eastAsia="ja-JP"/>
        </w:rPr>
      </w:pPr>
      <w:r>
        <w:rPr>
          <w:noProof/>
        </w:rPr>
        <w:drawing>
          <wp:anchor distT="0" distB="0" distL="114300" distR="114300" simplePos="0" relativeHeight="251728896" behindDoc="0" locked="0" layoutInCell="1" allowOverlap="1" wp14:anchorId="6EF89926" wp14:editId="6E43DAC6">
            <wp:simplePos x="0" y="0"/>
            <wp:positionH relativeFrom="column">
              <wp:posOffset>736600</wp:posOffset>
            </wp:positionH>
            <wp:positionV relativeFrom="paragraph">
              <wp:posOffset>55245</wp:posOffset>
            </wp:positionV>
            <wp:extent cx="4227195" cy="2863850"/>
            <wp:effectExtent l="0" t="0" r="0" b="6350"/>
            <wp:wrapSquare wrapText="bothSides"/>
            <wp:docPr id="51" name="Picture 51" descr="../Desktop/Screen%20Shot%202018-06-05%20at%203.2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3.27.47%20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27195" cy="2863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ED4C4" w14:textId="77777777" w:rsidR="002A0466" w:rsidRDefault="002A0466" w:rsidP="00C91E96">
      <w:pPr>
        <w:rPr>
          <w:lang w:eastAsia="ja-JP"/>
        </w:rPr>
      </w:pPr>
    </w:p>
    <w:p w14:paraId="0E954C08" w14:textId="77777777" w:rsidR="002A0466" w:rsidRDefault="002A0466" w:rsidP="00C91E96">
      <w:pPr>
        <w:rPr>
          <w:lang w:eastAsia="ja-JP"/>
        </w:rPr>
      </w:pPr>
    </w:p>
    <w:p w14:paraId="3C2CBF4D" w14:textId="77777777" w:rsidR="00EB3235" w:rsidRDefault="00EB3235" w:rsidP="00C91E96">
      <w:pPr>
        <w:rPr>
          <w:lang w:eastAsia="ja-JP"/>
        </w:rPr>
      </w:pPr>
    </w:p>
    <w:p w14:paraId="1BB3B548" w14:textId="77777777" w:rsidR="00EB3235" w:rsidRDefault="00EB3235" w:rsidP="00C91E96">
      <w:pPr>
        <w:rPr>
          <w:lang w:eastAsia="ja-JP"/>
        </w:rPr>
      </w:pPr>
    </w:p>
    <w:p w14:paraId="583E497F" w14:textId="77777777" w:rsidR="00EB3235" w:rsidRDefault="00EB3235" w:rsidP="00C91E96">
      <w:pPr>
        <w:rPr>
          <w:lang w:eastAsia="ja-JP"/>
        </w:rPr>
      </w:pPr>
    </w:p>
    <w:p w14:paraId="68966BC5" w14:textId="77777777" w:rsidR="00EB3235" w:rsidRDefault="00EB3235" w:rsidP="00C91E96">
      <w:pPr>
        <w:rPr>
          <w:lang w:eastAsia="ja-JP"/>
        </w:rPr>
      </w:pPr>
    </w:p>
    <w:p w14:paraId="6DB14E36" w14:textId="77777777" w:rsidR="00EB3235" w:rsidRDefault="00EB3235" w:rsidP="00C91E96">
      <w:pPr>
        <w:rPr>
          <w:lang w:eastAsia="ja-JP"/>
        </w:rPr>
      </w:pPr>
    </w:p>
    <w:p w14:paraId="4612722A" w14:textId="77777777" w:rsidR="00EB3235" w:rsidRDefault="00EB3235" w:rsidP="00C91E96">
      <w:pPr>
        <w:rPr>
          <w:lang w:eastAsia="ja-JP"/>
        </w:rPr>
      </w:pPr>
    </w:p>
    <w:p w14:paraId="4CB29B89" w14:textId="77777777" w:rsidR="00EB3235" w:rsidRDefault="00EB3235" w:rsidP="00C91E96">
      <w:pPr>
        <w:rPr>
          <w:lang w:eastAsia="ja-JP"/>
        </w:rPr>
      </w:pPr>
    </w:p>
    <w:p w14:paraId="7B05AE48" w14:textId="77777777" w:rsidR="00EB3235" w:rsidRDefault="00EB3235" w:rsidP="00C91E96">
      <w:pPr>
        <w:rPr>
          <w:lang w:eastAsia="ja-JP"/>
        </w:rPr>
      </w:pPr>
    </w:p>
    <w:p w14:paraId="23FC065B" w14:textId="77777777" w:rsidR="00EB3235" w:rsidRDefault="00EB3235" w:rsidP="00C91E96">
      <w:pPr>
        <w:rPr>
          <w:lang w:eastAsia="ja-JP"/>
        </w:rPr>
      </w:pPr>
    </w:p>
    <w:p w14:paraId="168C90D3" w14:textId="77777777" w:rsidR="00EB3235" w:rsidRDefault="00EB3235" w:rsidP="00C91E96">
      <w:pPr>
        <w:rPr>
          <w:lang w:eastAsia="ja-JP"/>
        </w:rPr>
      </w:pPr>
    </w:p>
    <w:p w14:paraId="299CB83C" w14:textId="77777777" w:rsidR="00EB3235" w:rsidRDefault="00EB3235" w:rsidP="00C91E96">
      <w:pPr>
        <w:rPr>
          <w:lang w:eastAsia="ja-JP"/>
        </w:rPr>
      </w:pPr>
    </w:p>
    <w:p w14:paraId="7C549781" w14:textId="77777777" w:rsidR="00EB3235" w:rsidRDefault="00EB3235" w:rsidP="00C91E96">
      <w:pPr>
        <w:rPr>
          <w:lang w:eastAsia="ja-JP"/>
        </w:rPr>
      </w:pPr>
    </w:p>
    <w:p w14:paraId="54453B87" w14:textId="77777777" w:rsidR="00EB3235" w:rsidRDefault="00EB3235" w:rsidP="00C91E96">
      <w:pPr>
        <w:rPr>
          <w:lang w:eastAsia="ja-JP"/>
        </w:rPr>
      </w:pPr>
    </w:p>
    <w:p w14:paraId="7F099A0F" w14:textId="77777777" w:rsidR="00EB3235" w:rsidRDefault="00EB3235" w:rsidP="00C91E96">
      <w:pPr>
        <w:rPr>
          <w:lang w:eastAsia="ja-JP"/>
        </w:rPr>
      </w:pPr>
    </w:p>
    <w:p w14:paraId="2E68207F" w14:textId="77777777" w:rsidR="00EB3235" w:rsidRDefault="00EB3235" w:rsidP="00C91E96">
      <w:pPr>
        <w:rPr>
          <w:lang w:eastAsia="ja-JP"/>
        </w:rPr>
      </w:pPr>
    </w:p>
    <w:p w14:paraId="6BB3631A" w14:textId="77777777" w:rsidR="00EB3235" w:rsidRDefault="00EB3235" w:rsidP="00C91E96">
      <w:pPr>
        <w:rPr>
          <w:lang w:eastAsia="ja-JP"/>
        </w:rPr>
      </w:pPr>
    </w:p>
    <w:p w14:paraId="2C502CAF" w14:textId="3901BCE9" w:rsidR="00390BF2" w:rsidRPr="00125858" w:rsidRDefault="00A01A27" w:rsidP="00390BF2">
      <w:pPr>
        <w:pStyle w:val="Heading1"/>
        <w:rPr>
          <w:lang w:val="en-GB"/>
        </w:rPr>
      </w:pPr>
      <w:r>
        <w:rPr>
          <w:noProof/>
          <w:lang w:val="en-GB" w:eastAsia="en-GB"/>
        </w:rPr>
        <w:drawing>
          <wp:anchor distT="0" distB="0" distL="114300" distR="114300" simplePos="0" relativeHeight="251729920" behindDoc="0" locked="0" layoutInCell="1" allowOverlap="1" wp14:anchorId="0D2A0C74" wp14:editId="316C30F4">
            <wp:simplePos x="0" y="0"/>
            <wp:positionH relativeFrom="column">
              <wp:posOffset>394335</wp:posOffset>
            </wp:positionH>
            <wp:positionV relativeFrom="paragraph">
              <wp:posOffset>1068705</wp:posOffset>
            </wp:positionV>
            <wp:extent cx="4763135" cy="3466465"/>
            <wp:effectExtent l="0" t="0" r="12065" b="0"/>
            <wp:wrapSquare wrapText="bothSides"/>
            <wp:docPr id="53" name="Picture 53" descr="../Desktop/Screen%20Shot%202018-06-05%20at%203.33.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3.33.36%20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135" cy="3466465"/>
                    </a:xfrm>
                    <a:prstGeom prst="rect">
                      <a:avLst/>
                    </a:prstGeom>
                    <a:noFill/>
                    <a:ln>
                      <a:noFill/>
                    </a:ln>
                  </pic:spPr>
                </pic:pic>
              </a:graphicData>
            </a:graphic>
            <wp14:sizeRelH relativeFrom="page">
              <wp14:pctWidth>0</wp14:pctWidth>
            </wp14:sizeRelH>
            <wp14:sizeRelV relativeFrom="page">
              <wp14:pctHeight>0</wp14:pctHeight>
            </wp14:sizeRelV>
          </wp:anchor>
        </w:drawing>
      </w:r>
      <w:r w:rsidR="00390BF2">
        <w:rPr>
          <w:lang w:val="en-GB"/>
        </w:rPr>
        <w:t xml:space="preserve">LECTURE 10: Introduction to Graph Algorithms </w:t>
      </w:r>
    </w:p>
    <w:p w14:paraId="127AA335" w14:textId="1DBEBA67" w:rsidR="00EE5A12" w:rsidRDefault="00EE5A12" w:rsidP="00390BF2">
      <w:pPr>
        <w:rPr>
          <w:b/>
          <w:u w:val="single"/>
          <w:lang w:eastAsia="ja-JP"/>
        </w:rPr>
      </w:pPr>
    </w:p>
    <w:p w14:paraId="1ACEEFF2" w14:textId="176432AD" w:rsidR="00390BF2" w:rsidRDefault="00390BF2" w:rsidP="00390BF2">
      <w:pPr>
        <w:rPr>
          <w:b/>
          <w:u w:val="single"/>
          <w:lang w:eastAsia="ja-JP"/>
        </w:rPr>
      </w:pPr>
      <w:r>
        <w:rPr>
          <w:b/>
          <w:u w:val="single"/>
          <w:lang w:eastAsia="ja-JP"/>
        </w:rPr>
        <w:t xml:space="preserve"> </w:t>
      </w:r>
    </w:p>
    <w:p w14:paraId="7D832C87" w14:textId="290DE2AA" w:rsidR="00390BF2" w:rsidRDefault="00390BF2" w:rsidP="00C91E96">
      <w:pPr>
        <w:rPr>
          <w:lang w:eastAsia="ja-JP"/>
        </w:rPr>
      </w:pPr>
    </w:p>
    <w:p w14:paraId="1E9ECD4B" w14:textId="77777777" w:rsidR="00A01A27" w:rsidRDefault="00A01A27" w:rsidP="00C91E96">
      <w:pPr>
        <w:rPr>
          <w:lang w:eastAsia="ja-JP"/>
        </w:rPr>
      </w:pPr>
    </w:p>
    <w:p w14:paraId="1038192D" w14:textId="77777777" w:rsidR="00A01A27" w:rsidRDefault="00A01A27" w:rsidP="00C91E96">
      <w:pPr>
        <w:rPr>
          <w:lang w:eastAsia="ja-JP"/>
        </w:rPr>
      </w:pPr>
    </w:p>
    <w:p w14:paraId="532A8D57" w14:textId="77777777" w:rsidR="00A01A27" w:rsidRDefault="00A01A27" w:rsidP="00C91E96">
      <w:pPr>
        <w:rPr>
          <w:lang w:eastAsia="ja-JP"/>
        </w:rPr>
      </w:pPr>
    </w:p>
    <w:p w14:paraId="227D3313" w14:textId="77777777" w:rsidR="00A01A27" w:rsidRDefault="00A01A27" w:rsidP="00C91E96">
      <w:pPr>
        <w:rPr>
          <w:lang w:eastAsia="ja-JP"/>
        </w:rPr>
      </w:pPr>
    </w:p>
    <w:p w14:paraId="381D2C08" w14:textId="77777777" w:rsidR="00A01A27" w:rsidRDefault="00A01A27" w:rsidP="00C91E96">
      <w:pPr>
        <w:rPr>
          <w:lang w:eastAsia="ja-JP"/>
        </w:rPr>
      </w:pPr>
    </w:p>
    <w:p w14:paraId="522EF75C" w14:textId="77777777" w:rsidR="00A01A27" w:rsidRDefault="00A01A27" w:rsidP="00C91E96">
      <w:pPr>
        <w:rPr>
          <w:lang w:eastAsia="ja-JP"/>
        </w:rPr>
      </w:pPr>
    </w:p>
    <w:p w14:paraId="6ED4770F" w14:textId="77777777" w:rsidR="00A01A27" w:rsidRDefault="00A01A27" w:rsidP="00C91E96">
      <w:pPr>
        <w:rPr>
          <w:lang w:eastAsia="ja-JP"/>
        </w:rPr>
      </w:pPr>
    </w:p>
    <w:p w14:paraId="67E87734" w14:textId="77777777" w:rsidR="00A01A27" w:rsidRDefault="00A01A27" w:rsidP="00C91E96">
      <w:pPr>
        <w:rPr>
          <w:lang w:eastAsia="ja-JP"/>
        </w:rPr>
      </w:pPr>
    </w:p>
    <w:p w14:paraId="5C31F05D" w14:textId="77777777" w:rsidR="00A01A27" w:rsidRDefault="00A01A27" w:rsidP="00C91E96">
      <w:pPr>
        <w:rPr>
          <w:lang w:eastAsia="ja-JP"/>
        </w:rPr>
      </w:pPr>
    </w:p>
    <w:p w14:paraId="02DEFDE6" w14:textId="77777777" w:rsidR="00A01A27" w:rsidRDefault="00A01A27" w:rsidP="00C91E96">
      <w:pPr>
        <w:rPr>
          <w:lang w:eastAsia="ja-JP"/>
        </w:rPr>
      </w:pPr>
    </w:p>
    <w:p w14:paraId="3FBF196D" w14:textId="77777777" w:rsidR="00A01A27" w:rsidRDefault="00A01A27" w:rsidP="00C91E96">
      <w:pPr>
        <w:rPr>
          <w:lang w:eastAsia="ja-JP"/>
        </w:rPr>
      </w:pPr>
    </w:p>
    <w:p w14:paraId="213F3F45" w14:textId="77777777" w:rsidR="00A01A27" w:rsidRDefault="00A01A27" w:rsidP="00C91E96">
      <w:pPr>
        <w:rPr>
          <w:lang w:eastAsia="ja-JP"/>
        </w:rPr>
      </w:pPr>
    </w:p>
    <w:p w14:paraId="126B0E4A" w14:textId="77777777" w:rsidR="00A01A27" w:rsidRDefault="00A01A27" w:rsidP="00C91E96">
      <w:pPr>
        <w:rPr>
          <w:lang w:eastAsia="ja-JP"/>
        </w:rPr>
      </w:pPr>
    </w:p>
    <w:p w14:paraId="300FE6A7" w14:textId="77777777" w:rsidR="00A01A27" w:rsidRDefault="00A01A27" w:rsidP="00C91E96">
      <w:pPr>
        <w:rPr>
          <w:lang w:eastAsia="ja-JP"/>
        </w:rPr>
      </w:pPr>
    </w:p>
    <w:p w14:paraId="6D10703A" w14:textId="77777777" w:rsidR="00A01A27" w:rsidRDefault="00A01A27" w:rsidP="00C91E96">
      <w:pPr>
        <w:rPr>
          <w:lang w:eastAsia="ja-JP"/>
        </w:rPr>
      </w:pPr>
    </w:p>
    <w:p w14:paraId="2AAE5FED" w14:textId="77777777" w:rsidR="00A01A27" w:rsidRDefault="00A01A27" w:rsidP="00C91E96">
      <w:pPr>
        <w:rPr>
          <w:lang w:eastAsia="ja-JP"/>
        </w:rPr>
      </w:pPr>
    </w:p>
    <w:p w14:paraId="7EA2CE80" w14:textId="77777777" w:rsidR="00A01A27" w:rsidRDefault="00A01A27" w:rsidP="00C91E96">
      <w:pPr>
        <w:rPr>
          <w:lang w:eastAsia="ja-JP"/>
        </w:rPr>
      </w:pPr>
    </w:p>
    <w:p w14:paraId="46D908AC" w14:textId="77777777" w:rsidR="00A01A27" w:rsidRDefault="00A01A27" w:rsidP="00C91E96">
      <w:pPr>
        <w:rPr>
          <w:lang w:eastAsia="ja-JP"/>
        </w:rPr>
      </w:pPr>
    </w:p>
    <w:p w14:paraId="0F2E9836" w14:textId="77777777" w:rsidR="00A01A27" w:rsidRDefault="00A01A27" w:rsidP="00C91E96">
      <w:pPr>
        <w:rPr>
          <w:lang w:eastAsia="ja-JP"/>
        </w:rPr>
      </w:pPr>
    </w:p>
    <w:p w14:paraId="09920E69" w14:textId="77777777" w:rsidR="00A01A27" w:rsidRDefault="00A01A27" w:rsidP="00C91E96">
      <w:pPr>
        <w:rPr>
          <w:lang w:eastAsia="ja-JP"/>
        </w:rPr>
      </w:pPr>
    </w:p>
    <w:p w14:paraId="433F8DDD" w14:textId="77777777" w:rsidR="00A01A27" w:rsidRDefault="00A01A27" w:rsidP="00C91E96">
      <w:pPr>
        <w:rPr>
          <w:lang w:eastAsia="ja-JP"/>
        </w:rPr>
      </w:pPr>
    </w:p>
    <w:p w14:paraId="78322834" w14:textId="77777777" w:rsidR="00A01A27" w:rsidRDefault="00A01A27" w:rsidP="00C91E96">
      <w:pPr>
        <w:rPr>
          <w:lang w:eastAsia="ja-JP"/>
        </w:rPr>
      </w:pPr>
    </w:p>
    <w:p w14:paraId="373D59B0" w14:textId="3527309A" w:rsidR="00A01A27" w:rsidRDefault="00A01A27" w:rsidP="00C91E96">
      <w:pPr>
        <w:rPr>
          <w:lang w:eastAsia="ja-JP"/>
        </w:rPr>
      </w:pPr>
    </w:p>
    <w:p w14:paraId="47A68616" w14:textId="3B806594" w:rsidR="00A01A27" w:rsidRDefault="00C96BCD" w:rsidP="00C91E96">
      <w:pPr>
        <w:rPr>
          <w:lang w:eastAsia="ja-JP"/>
        </w:rPr>
      </w:pPr>
      <w:r>
        <w:rPr>
          <w:noProof/>
        </w:rPr>
        <w:drawing>
          <wp:anchor distT="0" distB="0" distL="114300" distR="114300" simplePos="0" relativeHeight="251730944" behindDoc="0" locked="0" layoutInCell="1" allowOverlap="1" wp14:anchorId="11009C99" wp14:editId="29C24B57">
            <wp:simplePos x="0" y="0"/>
            <wp:positionH relativeFrom="column">
              <wp:posOffset>736600</wp:posOffset>
            </wp:positionH>
            <wp:positionV relativeFrom="paragraph">
              <wp:posOffset>55245</wp:posOffset>
            </wp:positionV>
            <wp:extent cx="4204970" cy="2968625"/>
            <wp:effectExtent l="0" t="0" r="11430" b="3175"/>
            <wp:wrapSquare wrapText="bothSides"/>
            <wp:docPr id="58" name="Picture 58" descr="../Desktop/Screen%20Shot%202018-06-05%20at%203.36.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3.36.47%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04970" cy="2968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2C8F7" w14:textId="77777777" w:rsidR="00A01A27" w:rsidRDefault="00A01A27" w:rsidP="00C91E96">
      <w:pPr>
        <w:rPr>
          <w:lang w:eastAsia="ja-JP"/>
        </w:rPr>
      </w:pPr>
    </w:p>
    <w:p w14:paraId="1DD11A94" w14:textId="77777777" w:rsidR="00C96BCD" w:rsidRDefault="00C96BCD" w:rsidP="00C91E96">
      <w:pPr>
        <w:rPr>
          <w:lang w:eastAsia="ja-JP"/>
        </w:rPr>
      </w:pPr>
    </w:p>
    <w:p w14:paraId="79F56EA9" w14:textId="77777777" w:rsidR="00C96BCD" w:rsidRDefault="00C96BCD" w:rsidP="00C91E96">
      <w:pPr>
        <w:rPr>
          <w:lang w:eastAsia="ja-JP"/>
        </w:rPr>
      </w:pPr>
    </w:p>
    <w:p w14:paraId="57A353DC" w14:textId="77777777" w:rsidR="00C96BCD" w:rsidRDefault="00C96BCD" w:rsidP="00C91E96">
      <w:pPr>
        <w:rPr>
          <w:lang w:eastAsia="ja-JP"/>
        </w:rPr>
      </w:pPr>
    </w:p>
    <w:p w14:paraId="2FD5128A" w14:textId="77777777" w:rsidR="00C96BCD" w:rsidRDefault="00C96BCD" w:rsidP="00C91E96">
      <w:pPr>
        <w:rPr>
          <w:lang w:eastAsia="ja-JP"/>
        </w:rPr>
      </w:pPr>
    </w:p>
    <w:p w14:paraId="1C34F607" w14:textId="77777777" w:rsidR="00C96BCD" w:rsidRDefault="00C96BCD" w:rsidP="00C91E96">
      <w:pPr>
        <w:rPr>
          <w:lang w:eastAsia="ja-JP"/>
        </w:rPr>
      </w:pPr>
    </w:p>
    <w:p w14:paraId="36CF1F5E" w14:textId="77777777" w:rsidR="00C96BCD" w:rsidRDefault="00C96BCD" w:rsidP="00C91E96">
      <w:pPr>
        <w:rPr>
          <w:lang w:eastAsia="ja-JP"/>
        </w:rPr>
      </w:pPr>
    </w:p>
    <w:p w14:paraId="42F33529" w14:textId="77777777" w:rsidR="00C96BCD" w:rsidRDefault="00C96BCD" w:rsidP="00C91E96">
      <w:pPr>
        <w:rPr>
          <w:lang w:eastAsia="ja-JP"/>
        </w:rPr>
      </w:pPr>
    </w:p>
    <w:p w14:paraId="074B41D6" w14:textId="77777777" w:rsidR="00C96BCD" w:rsidRDefault="00C96BCD" w:rsidP="00C91E96">
      <w:pPr>
        <w:rPr>
          <w:lang w:eastAsia="ja-JP"/>
        </w:rPr>
      </w:pPr>
    </w:p>
    <w:p w14:paraId="6D295D58" w14:textId="77777777" w:rsidR="00C96BCD" w:rsidRDefault="00C96BCD" w:rsidP="00C91E96">
      <w:pPr>
        <w:rPr>
          <w:lang w:eastAsia="ja-JP"/>
        </w:rPr>
      </w:pPr>
    </w:p>
    <w:p w14:paraId="66EEF86B" w14:textId="77777777" w:rsidR="00C96BCD" w:rsidRDefault="00C96BCD" w:rsidP="00C91E96">
      <w:pPr>
        <w:rPr>
          <w:lang w:eastAsia="ja-JP"/>
        </w:rPr>
      </w:pPr>
    </w:p>
    <w:p w14:paraId="78BD2005" w14:textId="77777777" w:rsidR="00C96BCD" w:rsidRDefault="00C96BCD" w:rsidP="00C91E96">
      <w:pPr>
        <w:rPr>
          <w:lang w:eastAsia="ja-JP"/>
        </w:rPr>
      </w:pPr>
    </w:p>
    <w:p w14:paraId="0A826963" w14:textId="77777777" w:rsidR="00C96BCD" w:rsidRDefault="00C96BCD" w:rsidP="00C91E96">
      <w:pPr>
        <w:rPr>
          <w:lang w:eastAsia="ja-JP"/>
        </w:rPr>
      </w:pPr>
    </w:p>
    <w:p w14:paraId="4811C153" w14:textId="77777777" w:rsidR="00C96BCD" w:rsidRDefault="00C96BCD" w:rsidP="00C91E96">
      <w:pPr>
        <w:rPr>
          <w:lang w:eastAsia="ja-JP"/>
        </w:rPr>
      </w:pPr>
    </w:p>
    <w:p w14:paraId="6C325621" w14:textId="77777777" w:rsidR="00C96BCD" w:rsidRDefault="00C96BCD" w:rsidP="00C91E96">
      <w:pPr>
        <w:rPr>
          <w:lang w:eastAsia="ja-JP"/>
        </w:rPr>
      </w:pPr>
    </w:p>
    <w:p w14:paraId="621F2D0B" w14:textId="77777777" w:rsidR="00C96BCD" w:rsidRDefault="00C96BCD" w:rsidP="00C91E96">
      <w:pPr>
        <w:rPr>
          <w:lang w:eastAsia="ja-JP"/>
        </w:rPr>
      </w:pPr>
    </w:p>
    <w:p w14:paraId="610FDEFA" w14:textId="77777777" w:rsidR="00C96BCD" w:rsidRDefault="00C96BCD" w:rsidP="00C91E96">
      <w:pPr>
        <w:rPr>
          <w:lang w:eastAsia="ja-JP"/>
        </w:rPr>
      </w:pPr>
    </w:p>
    <w:p w14:paraId="38EA10CF" w14:textId="77777777" w:rsidR="00C96BCD" w:rsidRDefault="00C96BCD" w:rsidP="00C91E96">
      <w:pPr>
        <w:rPr>
          <w:lang w:eastAsia="ja-JP"/>
        </w:rPr>
      </w:pPr>
    </w:p>
    <w:p w14:paraId="0693B5EF" w14:textId="77777777" w:rsidR="00C96BCD" w:rsidRDefault="00C96BCD" w:rsidP="00C91E96">
      <w:pPr>
        <w:rPr>
          <w:lang w:eastAsia="ja-JP"/>
        </w:rPr>
      </w:pPr>
    </w:p>
    <w:p w14:paraId="6BB75868" w14:textId="77777777" w:rsidR="00C96BCD" w:rsidRDefault="00C96BCD" w:rsidP="00C91E96">
      <w:pPr>
        <w:rPr>
          <w:lang w:eastAsia="ja-JP"/>
        </w:rPr>
      </w:pPr>
    </w:p>
    <w:p w14:paraId="73C76BAA" w14:textId="77777777" w:rsidR="00C96BCD" w:rsidRDefault="00C96BCD" w:rsidP="00C91E96">
      <w:pPr>
        <w:rPr>
          <w:lang w:eastAsia="ja-JP"/>
        </w:rPr>
      </w:pPr>
    </w:p>
    <w:p w14:paraId="447A4986" w14:textId="4D7FF963" w:rsidR="00C96BCD" w:rsidRDefault="00C96BCD" w:rsidP="00C91E96">
      <w:pPr>
        <w:rPr>
          <w:lang w:eastAsia="ja-JP"/>
        </w:rPr>
      </w:pPr>
      <w:r>
        <w:rPr>
          <w:lang w:eastAsia="ja-JP"/>
        </w:rPr>
        <w:t xml:space="preserve">The purple edge is not a tree arc. Hence: </w:t>
      </w:r>
    </w:p>
    <w:p w14:paraId="19A0EBBA" w14:textId="14EA2950" w:rsidR="00C96BCD" w:rsidRDefault="00C96BCD" w:rsidP="006F56E0">
      <w:pPr>
        <w:pStyle w:val="ListParagraph"/>
        <w:numPr>
          <w:ilvl w:val="0"/>
          <w:numId w:val="66"/>
        </w:numPr>
        <w:rPr>
          <w:lang w:eastAsia="ja-JP"/>
        </w:rPr>
      </w:pPr>
      <w:r>
        <w:rPr>
          <w:lang w:eastAsia="ja-JP"/>
        </w:rPr>
        <w:t xml:space="preserve">Case 1: y was coloured grey before x turned black. Thus {x, y} was supposed to be found while x was still in the queue on earlier steps. A contradiction. </w:t>
      </w:r>
    </w:p>
    <w:p w14:paraId="1B86940B" w14:textId="3B098206" w:rsidR="00C96BCD" w:rsidRDefault="00C96BCD" w:rsidP="006F56E0">
      <w:pPr>
        <w:pStyle w:val="ListParagraph"/>
        <w:numPr>
          <w:ilvl w:val="0"/>
          <w:numId w:val="66"/>
        </w:numPr>
        <w:rPr>
          <w:lang w:eastAsia="ja-JP"/>
        </w:rPr>
      </w:pPr>
      <w:r>
        <w:rPr>
          <w:lang w:eastAsia="ja-JP"/>
        </w:rPr>
        <w:t xml:space="preserve">Case 2: y was coloured grey after x turned black. It is not possible as y is adjacent to x, hence, y </w:t>
      </w:r>
      <w:r w:rsidR="003A28AE">
        <w:rPr>
          <w:lang w:eastAsia="ja-JP"/>
        </w:rPr>
        <w:t>must</w:t>
      </w:r>
      <w:r>
        <w:rPr>
          <w:lang w:eastAsia="ja-JP"/>
        </w:rPr>
        <w:t xml:space="preserve"> be coloured grey before turning x to black. </w:t>
      </w:r>
    </w:p>
    <w:p w14:paraId="5E041E28" w14:textId="373EC34E" w:rsidR="003A28AE" w:rsidRDefault="003A28AE" w:rsidP="003A28AE">
      <w:pPr>
        <w:rPr>
          <w:lang w:eastAsia="ja-JP"/>
        </w:rPr>
      </w:pPr>
    </w:p>
    <w:p w14:paraId="40A5C509" w14:textId="7F4A4386" w:rsidR="00D56B6F" w:rsidRDefault="00D56B6F" w:rsidP="003A28AE">
      <w:pPr>
        <w:rPr>
          <w:lang w:eastAsia="ja-JP"/>
        </w:rPr>
      </w:pPr>
    </w:p>
    <w:p w14:paraId="3284BB58" w14:textId="479DFF89" w:rsidR="00D56B6F" w:rsidRDefault="00D56B6F" w:rsidP="003A28AE">
      <w:pPr>
        <w:rPr>
          <w:lang w:eastAsia="ja-JP"/>
        </w:rPr>
      </w:pPr>
    </w:p>
    <w:p w14:paraId="2913E6FA" w14:textId="136100F1" w:rsidR="00D56B6F" w:rsidRDefault="00D56B6F" w:rsidP="003A28AE">
      <w:pPr>
        <w:rPr>
          <w:lang w:eastAsia="ja-JP"/>
        </w:rPr>
      </w:pPr>
      <w:r>
        <w:rPr>
          <w:noProof/>
        </w:rPr>
        <w:drawing>
          <wp:anchor distT="0" distB="0" distL="114300" distR="114300" simplePos="0" relativeHeight="251731968" behindDoc="0" locked="0" layoutInCell="1" allowOverlap="1" wp14:anchorId="12F85EBB" wp14:editId="6E44F5A8">
            <wp:simplePos x="0" y="0"/>
            <wp:positionH relativeFrom="column">
              <wp:posOffset>503555</wp:posOffset>
            </wp:positionH>
            <wp:positionV relativeFrom="paragraph">
              <wp:posOffset>33655</wp:posOffset>
            </wp:positionV>
            <wp:extent cx="4390390" cy="2513965"/>
            <wp:effectExtent l="0" t="0" r="3810" b="635"/>
            <wp:wrapSquare wrapText="bothSides"/>
            <wp:docPr id="60" name="Picture 60" descr="../Desktop/Screen%20Shot%202018-06-05%20at%203.41.5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3.41.58%20PM.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843" b="11975"/>
                    <a:stretch/>
                  </pic:blipFill>
                  <pic:spPr bwMode="auto">
                    <a:xfrm>
                      <a:off x="0" y="0"/>
                      <a:ext cx="4390390" cy="2513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90CDA6" w14:textId="74A97F56" w:rsidR="00D56B6F" w:rsidRDefault="00D56B6F" w:rsidP="003A28AE">
      <w:pPr>
        <w:rPr>
          <w:lang w:eastAsia="ja-JP"/>
        </w:rPr>
      </w:pPr>
    </w:p>
    <w:p w14:paraId="7D2E486C" w14:textId="57028D43" w:rsidR="00D56B6F" w:rsidRDefault="00D56B6F" w:rsidP="003A28AE">
      <w:pPr>
        <w:rPr>
          <w:lang w:eastAsia="ja-JP"/>
        </w:rPr>
      </w:pPr>
    </w:p>
    <w:p w14:paraId="739D3F75" w14:textId="217A6A14" w:rsidR="00D56B6F" w:rsidRDefault="00D56B6F" w:rsidP="003A28AE">
      <w:pPr>
        <w:rPr>
          <w:lang w:eastAsia="ja-JP"/>
        </w:rPr>
      </w:pPr>
    </w:p>
    <w:p w14:paraId="72985ED1" w14:textId="54D20B6B" w:rsidR="00D56B6F" w:rsidRDefault="00D56B6F" w:rsidP="003A28AE">
      <w:pPr>
        <w:rPr>
          <w:lang w:eastAsia="ja-JP"/>
        </w:rPr>
      </w:pPr>
    </w:p>
    <w:p w14:paraId="5A7A66BE" w14:textId="543FC6F7" w:rsidR="00D56B6F" w:rsidRDefault="00D56B6F" w:rsidP="003A28AE">
      <w:pPr>
        <w:rPr>
          <w:lang w:eastAsia="ja-JP"/>
        </w:rPr>
      </w:pPr>
    </w:p>
    <w:p w14:paraId="24C479BE" w14:textId="3ECC84EE" w:rsidR="00D56B6F" w:rsidRDefault="00D56B6F" w:rsidP="003A28AE">
      <w:pPr>
        <w:rPr>
          <w:lang w:eastAsia="ja-JP"/>
        </w:rPr>
      </w:pPr>
    </w:p>
    <w:p w14:paraId="207F2506" w14:textId="0C20CDD3" w:rsidR="00D56B6F" w:rsidRDefault="00D56B6F" w:rsidP="003A28AE">
      <w:pPr>
        <w:rPr>
          <w:lang w:eastAsia="ja-JP"/>
        </w:rPr>
      </w:pPr>
    </w:p>
    <w:p w14:paraId="48BC1718" w14:textId="63D36DBD" w:rsidR="00D56B6F" w:rsidRDefault="00D56B6F" w:rsidP="003A28AE">
      <w:pPr>
        <w:rPr>
          <w:lang w:eastAsia="ja-JP"/>
        </w:rPr>
      </w:pPr>
    </w:p>
    <w:p w14:paraId="72CECB3B" w14:textId="6CA41756" w:rsidR="00D56B6F" w:rsidRDefault="00D56B6F" w:rsidP="003A28AE">
      <w:pPr>
        <w:rPr>
          <w:lang w:eastAsia="ja-JP"/>
        </w:rPr>
      </w:pPr>
    </w:p>
    <w:p w14:paraId="02579CA2" w14:textId="77777777" w:rsidR="00D56B6F" w:rsidRDefault="00D56B6F" w:rsidP="003A28AE">
      <w:pPr>
        <w:rPr>
          <w:lang w:eastAsia="ja-JP"/>
        </w:rPr>
      </w:pPr>
    </w:p>
    <w:p w14:paraId="7620B29D" w14:textId="66B92019" w:rsidR="00D56B6F" w:rsidRDefault="00D56B6F" w:rsidP="003A28AE">
      <w:pPr>
        <w:rPr>
          <w:lang w:eastAsia="ja-JP"/>
        </w:rPr>
      </w:pPr>
    </w:p>
    <w:p w14:paraId="5F7120FB" w14:textId="261FAC39" w:rsidR="00D56B6F" w:rsidRDefault="00D56B6F" w:rsidP="003A28AE">
      <w:pPr>
        <w:rPr>
          <w:lang w:eastAsia="ja-JP"/>
        </w:rPr>
      </w:pPr>
    </w:p>
    <w:p w14:paraId="120B15FA" w14:textId="013C0512" w:rsidR="00D56B6F" w:rsidRDefault="00D56B6F" w:rsidP="003A28AE">
      <w:pPr>
        <w:rPr>
          <w:lang w:eastAsia="ja-JP"/>
        </w:rPr>
      </w:pPr>
    </w:p>
    <w:p w14:paraId="4E56D4A9" w14:textId="6FE456DE" w:rsidR="00D56B6F" w:rsidRDefault="00D56B6F" w:rsidP="003A28AE">
      <w:pPr>
        <w:rPr>
          <w:lang w:eastAsia="ja-JP"/>
        </w:rPr>
      </w:pPr>
    </w:p>
    <w:p w14:paraId="7429441D" w14:textId="4D943C7F" w:rsidR="00D56B6F" w:rsidRDefault="00D56B6F" w:rsidP="003A28AE">
      <w:pPr>
        <w:rPr>
          <w:lang w:eastAsia="ja-JP"/>
        </w:rPr>
      </w:pPr>
    </w:p>
    <w:p w14:paraId="6E26FBE0" w14:textId="77777777" w:rsidR="00D56B6F" w:rsidRDefault="00D56B6F" w:rsidP="003A28AE">
      <w:pPr>
        <w:rPr>
          <w:lang w:eastAsia="ja-JP"/>
        </w:rPr>
      </w:pPr>
    </w:p>
    <w:p w14:paraId="6899BD94" w14:textId="21C19BFC" w:rsidR="00D56B6F" w:rsidRDefault="00D56B6F" w:rsidP="003A28AE">
      <w:pPr>
        <w:rPr>
          <w:lang w:eastAsia="ja-JP"/>
        </w:rPr>
      </w:pPr>
    </w:p>
    <w:p w14:paraId="6D0AC4AF" w14:textId="77777777" w:rsidR="00D56B6F" w:rsidRDefault="00D56B6F" w:rsidP="003A28AE">
      <w:pPr>
        <w:rPr>
          <w:lang w:eastAsia="ja-JP"/>
        </w:rPr>
      </w:pPr>
    </w:p>
    <w:p w14:paraId="51285952" w14:textId="086E3837" w:rsidR="00D56B6F" w:rsidRDefault="00D56B6F" w:rsidP="003A28AE">
      <w:pPr>
        <w:rPr>
          <w:lang w:eastAsia="ja-JP"/>
        </w:rPr>
      </w:pPr>
    </w:p>
    <w:p w14:paraId="13F7806C" w14:textId="293C7CF1" w:rsidR="00D56B6F" w:rsidRDefault="00D56B6F" w:rsidP="003A28AE">
      <w:pPr>
        <w:rPr>
          <w:lang w:eastAsia="ja-JP"/>
        </w:rPr>
      </w:pPr>
    </w:p>
    <w:p w14:paraId="19067CB7" w14:textId="1091E712" w:rsidR="00D56B6F" w:rsidRDefault="00D56B6F" w:rsidP="003A28AE">
      <w:pPr>
        <w:rPr>
          <w:lang w:eastAsia="ja-JP"/>
        </w:rPr>
      </w:pPr>
      <w:r>
        <w:rPr>
          <w:noProof/>
        </w:rPr>
        <w:drawing>
          <wp:anchor distT="0" distB="0" distL="114300" distR="114300" simplePos="0" relativeHeight="251732992" behindDoc="0" locked="0" layoutInCell="1" allowOverlap="1" wp14:anchorId="42050009" wp14:editId="6E87DD89">
            <wp:simplePos x="0" y="0"/>
            <wp:positionH relativeFrom="column">
              <wp:posOffset>737235</wp:posOffset>
            </wp:positionH>
            <wp:positionV relativeFrom="paragraph">
              <wp:posOffset>59055</wp:posOffset>
            </wp:positionV>
            <wp:extent cx="4229735" cy="2734945"/>
            <wp:effectExtent l="0" t="0" r="12065" b="8255"/>
            <wp:wrapSquare wrapText="bothSides"/>
            <wp:docPr id="75" name="Picture 75" descr="../Desktop/Screen%20Shot%202018-06-05%20at%203.42.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3.42.06%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29735" cy="2734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EB24EA" w14:textId="63352EAD" w:rsidR="00D56B6F" w:rsidRDefault="00D56B6F" w:rsidP="003A28AE">
      <w:pPr>
        <w:rPr>
          <w:lang w:eastAsia="ja-JP"/>
        </w:rPr>
      </w:pPr>
    </w:p>
    <w:p w14:paraId="5FF3F3D5" w14:textId="765BC5F9" w:rsidR="00D56B6F" w:rsidRDefault="00D56B6F" w:rsidP="003A28AE">
      <w:pPr>
        <w:rPr>
          <w:lang w:eastAsia="ja-JP"/>
        </w:rPr>
      </w:pPr>
    </w:p>
    <w:p w14:paraId="2CDE0F84" w14:textId="63560289" w:rsidR="00D56B6F" w:rsidRDefault="00D56B6F" w:rsidP="003A28AE">
      <w:pPr>
        <w:rPr>
          <w:lang w:eastAsia="ja-JP"/>
        </w:rPr>
      </w:pPr>
    </w:p>
    <w:p w14:paraId="526ECFBD" w14:textId="07CCB724" w:rsidR="003A28AE" w:rsidRDefault="003A28AE" w:rsidP="003A28AE">
      <w:pPr>
        <w:rPr>
          <w:lang w:eastAsia="ja-JP"/>
        </w:rPr>
      </w:pPr>
    </w:p>
    <w:p w14:paraId="6D4ABEFD" w14:textId="77777777" w:rsidR="00851472" w:rsidRDefault="00851472" w:rsidP="003A28AE">
      <w:pPr>
        <w:rPr>
          <w:lang w:eastAsia="ja-JP"/>
        </w:rPr>
      </w:pPr>
    </w:p>
    <w:p w14:paraId="678DD13D" w14:textId="77777777" w:rsidR="00851472" w:rsidRDefault="00851472" w:rsidP="003A28AE">
      <w:pPr>
        <w:rPr>
          <w:lang w:eastAsia="ja-JP"/>
        </w:rPr>
      </w:pPr>
    </w:p>
    <w:p w14:paraId="46A10F90" w14:textId="77777777" w:rsidR="00851472" w:rsidRDefault="00851472" w:rsidP="003A28AE">
      <w:pPr>
        <w:rPr>
          <w:lang w:eastAsia="ja-JP"/>
        </w:rPr>
      </w:pPr>
    </w:p>
    <w:p w14:paraId="2BDEF190" w14:textId="77777777" w:rsidR="00851472" w:rsidRDefault="00851472" w:rsidP="003A28AE">
      <w:pPr>
        <w:rPr>
          <w:lang w:eastAsia="ja-JP"/>
        </w:rPr>
      </w:pPr>
    </w:p>
    <w:p w14:paraId="22E5EA85" w14:textId="77777777" w:rsidR="00851472" w:rsidRDefault="00851472" w:rsidP="003A28AE">
      <w:pPr>
        <w:rPr>
          <w:lang w:eastAsia="ja-JP"/>
        </w:rPr>
      </w:pPr>
    </w:p>
    <w:p w14:paraId="6962B58C" w14:textId="77777777" w:rsidR="00851472" w:rsidRDefault="00851472" w:rsidP="003A28AE">
      <w:pPr>
        <w:rPr>
          <w:lang w:eastAsia="ja-JP"/>
        </w:rPr>
      </w:pPr>
    </w:p>
    <w:p w14:paraId="0ADBB5C5" w14:textId="77777777" w:rsidR="00851472" w:rsidRDefault="00851472" w:rsidP="003A28AE">
      <w:pPr>
        <w:rPr>
          <w:lang w:eastAsia="ja-JP"/>
        </w:rPr>
      </w:pPr>
    </w:p>
    <w:p w14:paraId="29D90E59" w14:textId="77777777" w:rsidR="00851472" w:rsidRDefault="00851472" w:rsidP="003A28AE">
      <w:pPr>
        <w:rPr>
          <w:lang w:eastAsia="ja-JP"/>
        </w:rPr>
      </w:pPr>
    </w:p>
    <w:p w14:paraId="070846A0" w14:textId="77777777" w:rsidR="00851472" w:rsidRDefault="00851472" w:rsidP="003A28AE">
      <w:pPr>
        <w:rPr>
          <w:lang w:eastAsia="ja-JP"/>
        </w:rPr>
      </w:pPr>
    </w:p>
    <w:p w14:paraId="638A16E1" w14:textId="77777777" w:rsidR="00851472" w:rsidRDefault="00851472" w:rsidP="003A28AE">
      <w:pPr>
        <w:rPr>
          <w:lang w:eastAsia="ja-JP"/>
        </w:rPr>
      </w:pPr>
    </w:p>
    <w:p w14:paraId="439C9CC4" w14:textId="77777777" w:rsidR="00851472" w:rsidRDefault="00851472" w:rsidP="003A28AE">
      <w:pPr>
        <w:rPr>
          <w:lang w:eastAsia="ja-JP"/>
        </w:rPr>
      </w:pPr>
    </w:p>
    <w:p w14:paraId="6A36DBAD" w14:textId="77777777" w:rsidR="00851472" w:rsidRDefault="00851472" w:rsidP="003A28AE">
      <w:pPr>
        <w:rPr>
          <w:lang w:eastAsia="ja-JP"/>
        </w:rPr>
      </w:pPr>
    </w:p>
    <w:p w14:paraId="559658D5" w14:textId="55951DC1" w:rsidR="00851472" w:rsidRDefault="00851472" w:rsidP="003A28AE">
      <w:pPr>
        <w:rPr>
          <w:lang w:eastAsia="ja-JP"/>
        </w:rPr>
      </w:pPr>
      <w:r>
        <w:rPr>
          <w:noProof/>
        </w:rPr>
        <w:drawing>
          <wp:anchor distT="0" distB="0" distL="114300" distR="114300" simplePos="0" relativeHeight="251734016" behindDoc="0" locked="0" layoutInCell="1" allowOverlap="1" wp14:anchorId="3FB89A97" wp14:editId="588B5447">
            <wp:simplePos x="0" y="0"/>
            <wp:positionH relativeFrom="column">
              <wp:posOffset>965835</wp:posOffset>
            </wp:positionH>
            <wp:positionV relativeFrom="paragraph">
              <wp:posOffset>160020</wp:posOffset>
            </wp:positionV>
            <wp:extent cx="4051935" cy="2847975"/>
            <wp:effectExtent l="0" t="0" r="12065" b="0"/>
            <wp:wrapSquare wrapText="bothSides"/>
            <wp:docPr id="76" name="Picture 76" descr="../Desktop/Screen%20Shot%202018-06-05%20at%203.4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5%20at%203.45.06%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51935"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ACD2F" w14:textId="08523A59" w:rsidR="00851472" w:rsidRDefault="00851472" w:rsidP="003A28AE">
      <w:pPr>
        <w:rPr>
          <w:lang w:eastAsia="ja-JP"/>
        </w:rPr>
      </w:pPr>
    </w:p>
    <w:p w14:paraId="7BFE2377" w14:textId="292FBF1A" w:rsidR="00851472" w:rsidRDefault="00851472" w:rsidP="003A28AE">
      <w:pPr>
        <w:rPr>
          <w:lang w:eastAsia="ja-JP"/>
        </w:rPr>
      </w:pPr>
    </w:p>
    <w:p w14:paraId="742D08AC" w14:textId="77777777" w:rsidR="00851472" w:rsidRDefault="00851472" w:rsidP="003A28AE">
      <w:pPr>
        <w:rPr>
          <w:lang w:eastAsia="ja-JP"/>
        </w:rPr>
      </w:pPr>
    </w:p>
    <w:p w14:paraId="390CC683" w14:textId="77777777" w:rsidR="00851472" w:rsidRDefault="00851472" w:rsidP="003A28AE">
      <w:pPr>
        <w:rPr>
          <w:lang w:eastAsia="ja-JP"/>
        </w:rPr>
      </w:pPr>
    </w:p>
    <w:p w14:paraId="3A286B3A" w14:textId="77777777" w:rsidR="00851472" w:rsidRDefault="00851472" w:rsidP="003A28AE">
      <w:pPr>
        <w:rPr>
          <w:lang w:eastAsia="ja-JP"/>
        </w:rPr>
      </w:pPr>
    </w:p>
    <w:p w14:paraId="3BA66F88" w14:textId="77777777" w:rsidR="00851472" w:rsidRDefault="00851472" w:rsidP="003A28AE">
      <w:pPr>
        <w:rPr>
          <w:lang w:eastAsia="ja-JP"/>
        </w:rPr>
      </w:pPr>
    </w:p>
    <w:p w14:paraId="7B11779D" w14:textId="77777777" w:rsidR="00851472" w:rsidRDefault="00851472" w:rsidP="003A28AE">
      <w:pPr>
        <w:rPr>
          <w:lang w:eastAsia="ja-JP"/>
        </w:rPr>
      </w:pPr>
    </w:p>
    <w:p w14:paraId="6826BF9D" w14:textId="77777777" w:rsidR="00851472" w:rsidRDefault="00851472" w:rsidP="003A28AE">
      <w:pPr>
        <w:rPr>
          <w:lang w:eastAsia="ja-JP"/>
        </w:rPr>
      </w:pPr>
    </w:p>
    <w:p w14:paraId="3191D45C" w14:textId="77777777" w:rsidR="00851472" w:rsidRDefault="00851472" w:rsidP="003A28AE">
      <w:pPr>
        <w:rPr>
          <w:lang w:eastAsia="ja-JP"/>
        </w:rPr>
      </w:pPr>
    </w:p>
    <w:p w14:paraId="428C9D98" w14:textId="77777777" w:rsidR="00851472" w:rsidRDefault="00851472" w:rsidP="003A28AE">
      <w:pPr>
        <w:rPr>
          <w:lang w:eastAsia="ja-JP"/>
        </w:rPr>
      </w:pPr>
    </w:p>
    <w:p w14:paraId="2786B7B2" w14:textId="77777777" w:rsidR="00851472" w:rsidRDefault="00851472" w:rsidP="003A28AE">
      <w:pPr>
        <w:rPr>
          <w:lang w:eastAsia="ja-JP"/>
        </w:rPr>
      </w:pPr>
    </w:p>
    <w:p w14:paraId="7641FB95" w14:textId="77777777" w:rsidR="00851472" w:rsidRDefault="00851472" w:rsidP="003A28AE">
      <w:pPr>
        <w:rPr>
          <w:lang w:eastAsia="ja-JP"/>
        </w:rPr>
      </w:pPr>
    </w:p>
    <w:p w14:paraId="5C5D6DC0" w14:textId="77777777" w:rsidR="00851472" w:rsidRDefault="00851472" w:rsidP="003A28AE">
      <w:pPr>
        <w:rPr>
          <w:lang w:eastAsia="ja-JP"/>
        </w:rPr>
      </w:pPr>
    </w:p>
    <w:p w14:paraId="07484AE0" w14:textId="77777777" w:rsidR="00851472" w:rsidRDefault="00851472" w:rsidP="003A28AE">
      <w:pPr>
        <w:rPr>
          <w:lang w:eastAsia="ja-JP"/>
        </w:rPr>
      </w:pPr>
    </w:p>
    <w:p w14:paraId="7B6D2AF8" w14:textId="77777777" w:rsidR="00851472" w:rsidRDefault="00851472" w:rsidP="003A28AE">
      <w:pPr>
        <w:rPr>
          <w:lang w:eastAsia="ja-JP"/>
        </w:rPr>
      </w:pPr>
    </w:p>
    <w:p w14:paraId="261663C2" w14:textId="77777777" w:rsidR="00851472" w:rsidRDefault="00851472" w:rsidP="003A28AE">
      <w:pPr>
        <w:rPr>
          <w:lang w:eastAsia="ja-JP"/>
        </w:rPr>
      </w:pPr>
    </w:p>
    <w:p w14:paraId="43FDC019" w14:textId="77777777" w:rsidR="00851472" w:rsidRDefault="00851472" w:rsidP="003A28AE">
      <w:pPr>
        <w:rPr>
          <w:lang w:eastAsia="ja-JP"/>
        </w:rPr>
      </w:pPr>
    </w:p>
    <w:p w14:paraId="78BF68E1" w14:textId="77777777" w:rsidR="00851472" w:rsidRDefault="00851472" w:rsidP="003A28AE">
      <w:pPr>
        <w:rPr>
          <w:lang w:eastAsia="ja-JP"/>
        </w:rPr>
      </w:pPr>
    </w:p>
    <w:p w14:paraId="62276BDC" w14:textId="77777777" w:rsidR="00851472" w:rsidRDefault="00851472" w:rsidP="003A28AE">
      <w:pPr>
        <w:rPr>
          <w:lang w:eastAsia="ja-JP"/>
        </w:rPr>
      </w:pPr>
    </w:p>
    <w:p w14:paraId="1D61B4F6" w14:textId="77777777" w:rsidR="00851472" w:rsidRDefault="00851472" w:rsidP="003A28AE">
      <w:pPr>
        <w:rPr>
          <w:lang w:eastAsia="ja-JP"/>
        </w:rPr>
      </w:pPr>
    </w:p>
    <w:p w14:paraId="20432F90" w14:textId="706DAE18" w:rsidR="00851472" w:rsidRDefault="00851472" w:rsidP="00851472">
      <w:pPr>
        <w:rPr>
          <w:b/>
          <w:u w:val="single"/>
          <w:lang w:eastAsia="ja-JP"/>
        </w:rPr>
      </w:pPr>
      <w:r>
        <w:rPr>
          <w:b/>
          <w:u w:val="single"/>
          <w:lang w:eastAsia="ja-JP"/>
        </w:rPr>
        <w:t>Bipartite graphs (digraphs)</w:t>
      </w:r>
    </w:p>
    <w:p w14:paraId="0FD4C3F1" w14:textId="77777777" w:rsidR="00851472" w:rsidRDefault="00851472" w:rsidP="00851472">
      <w:pPr>
        <w:rPr>
          <w:b/>
          <w:u w:val="single"/>
          <w:lang w:eastAsia="ja-JP"/>
        </w:rPr>
      </w:pPr>
    </w:p>
    <w:p w14:paraId="3ABCBBBD" w14:textId="6358A330" w:rsidR="00851472" w:rsidRDefault="00851472" w:rsidP="006F56E0">
      <w:pPr>
        <w:pStyle w:val="ListParagraph"/>
        <w:numPr>
          <w:ilvl w:val="0"/>
          <w:numId w:val="67"/>
        </w:numPr>
        <w:rPr>
          <w:lang w:eastAsia="ja-JP"/>
        </w:rPr>
      </w:pPr>
      <w:r>
        <w:rPr>
          <w:lang w:eastAsia="ja-JP"/>
        </w:rPr>
        <w:t xml:space="preserve">A graph G is bipartite if V(G) can be partitioned into two nonempty disjoint subsets V1, V2 such that each edge of G has one endpoint in V1 and on in V2 </w:t>
      </w:r>
    </w:p>
    <w:p w14:paraId="1EC88C6B" w14:textId="6946E8DA" w:rsidR="00CC472C" w:rsidRDefault="00CC472C" w:rsidP="006F56E0">
      <w:pPr>
        <w:pStyle w:val="ListParagraph"/>
        <w:numPr>
          <w:ilvl w:val="0"/>
          <w:numId w:val="67"/>
        </w:numPr>
        <w:rPr>
          <w:lang w:eastAsia="ja-JP"/>
        </w:rPr>
      </w:pPr>
      <w:r>
        <w:rPr>
          <w:lang w:eastAsia="ja-JP"/>
        </w:rPr>
        <w:t xml:space="preserve">The following conditions on a graph G are equivalent. </w:t>
      </w:r>
    </w:p>
    <w:p w14:paraId="0EBFA5C3" w14:textId="5AA7D1A2" w:rsidR="00CC472C" w:rsidRDefault="00CC472C" w:rsidP="006F56E0">
      <w:pPr>
        <w:pStyle w:val="ListParagraph"/>
        <w:numPr>
          <w:ilvl w:val="1"/>
          <w:numId w:val="67"/>
        </w:numPr>
        <w:rPr>
          <w:lang w:eastAsia="ja-JP"/>
        </w:rPr>
      </w:pPr>
      <w:r>
        <w:rPr>
          <w:lang w:eastAsia="ja-JP"/>
        </w:rPr>
        <w:t xml:space="preserve">G has a 2-colouring </w:t>
      </w:r>
    </w:p>
    <w:p w14:paraId="605FEA2E" w14:textId="7D9C23A6" w:rsidR="00CC472C" w:rsidRDefault="00CC472C" w:rsidP="006F56E0">
      <w:pPr>
        <w:pStyle w:val="ListParagraph"/>
        <w:numPr>
          <w:ilvl w:val="1"/>
          <w:numId w:val="67"/>
        </w:numPr>
        <w:rPr>
          <w:lang w:eastAsia="ja-JP"/>
        </w:rPr>
      </w:pPr>
      <w:r>
        <w:rPr>
          <w:lang w:eastAsia="ja-JP"/>
        </w:rPr>
        <w:t xml:space="preserve">G is bipartite </w:t>
      </w:r>
    </w:p>
    <w:p w14:paraId="73221568" w14:textId="1923ECE4" w:rsidR="00CC472C" w:rsidRDefault="00CC472C" w:rsidP="006F56E0">
      <w:pPr>
        <w:pStyle w:val="ListParagraph"/>
        <w:numPr>
          <w:ilvl w:val="1"/>
          <w:numId w:val="67"/>
        </w:numPr>
        <w:rPr>
          <w:lang w:eastAsia="ja-JP"/>
        </w:rPr>
      </w:pPr>
      <w:r>
        <w:rPr>
          <w:lang w:eastAsia="ja-JP"/>
        </w:rPr>
        <w:t xml:space="preserve">G does not contain an odd length cycle </w:t>
      </w:r>
    </w:p>
    <w:p w14:paraId="6A1094A8" w14:textId="77777777" w:rsidR="00CC472C" w:rsidRPr="00851472" w:rsidRDefault="00CC472C" w:rsidP="00CC472C">
      <w:pPr>
        <w:pStyle w:val="ListParagraph"/>
        <w:rPr>
          <w:lang w:eastAsia="ja-JP"/>
        </w:rPr>
      </w:pPr>
    </w:p>
    <w:p w14:paraId="56EC76DB" w14:textId="77777777" w:rsidR="00851472" w:rsidRDefault="00851472" w:rsidP="003A28AE">
      <w:pPr>
        <w:rPr>
          <w:lang w:eastAsia="ja-JP"/>
        </w:rPr>
      </w:pPr>
    </w:p>
    <w:p w14:paraId="1597DDDF" w14:textId="6DACC466" w:rsidR="00E41E54" w:rsidRPr="00125858" w:rsidRDefault="00E41E54" w:rsidP="00E41E54">
      <w:pPr>
        <w:pStyle w:val="Heading1"/>
        <w:rPr>
          <w:lang w:val="en-GB"/>
        </w:rPr>
      </w:pPr>
      <w:r>
        <w:rPr>
          <w:lang w:val="en-GB"/>
        </w:rPr>
        <w:lastRenderedPageBreak/>
        <w:t xml:space="preserve">LECTURE 11: Introduction to Graph Algorithms </w:t>
      </w:r>
    </w:p>
    <w:p w14:paraId="5E5015B6" w14:textId="77777777" w:rsidR="006F56E0" w:rsidRDefault="006F56E0" w:rsidP="00E41E54">
      <w:pPr>
        <w:rPr>
          <w:b/>
          <w:u w:val="single"/>
          <w:lang w:eastAsia="ja-JP"/>
        </w:rPr>
      </w:pPr>
      <w:r>
        <w:rPr>
          <w:b/>
          <w:u w:val="single"/>
          <w:lang w:eastAsia="ja-JP"/>
        </w:rPr>
        <w:t xml:space="preserve">Maximum matchings in graphs </w:t>
      </w:r>
    </w:p>
    <w:p w14:paraId="45A07E97" w14:textId="77777777" w:rsidR="006F56E0" w:rsidRDefault="006F56E0" w:rsidP="00E41E54">
      <w:pPr>
        <w:rPr>
          <w:b/>
          <w:u w:val="single"/>
          <w:lang w:eastAsia="ja-JP"/>
        </w:rPr>
      </w:pPr>
    </w:p>
    <w:p w14:paraId="7E277DE3" w14:textId="7B8E68EE" w:rsidR="00E41E54" w:rsidRDefault="006F56E0" w:rsidP="00AA075D">
      <w:pPr>
        <w:pStyle w:val="ListParagraph"/>
        <w:numPr>
          <w:ilvl w:val="0"/>
          <w:numId w:val="68"/>
        </w:numPr>
        <w:rPr>
          <w:lang w:eastAsia="ja-JP"/>
        </w:rPr>
      </w:pPr>
      <w:r>
        <w:rPr>
          <w:lang w:eastAsia="ja-JP"/>
        </w:rPr>
        <w:t xml:space="preserve">A </w:t>
      </w:r>
      <w:r w:rsidRPr="001A0910">
        <w:rPr>
          <w:b/>
          <w:lang w:eastAsia="ja-JP"/>
        </w:rPr>
        <w:t>matching</w:t>
      </w:r>
      <w:r>
        <w:rPr>
          <w:lang w:eastAsia="ja-JP"/>
        </w:rPr>
        <w:t xml:space="preserve"> in a graph is a set of pairwise non-adjacent edges (that is, each vertex can be in at most one edge of the matching) </w:t>
      </w:r>
    </w:p>
    <w:p w14:paraId="58C0E7EE" w14:textId="10A5BF11" w:rsidR="006F56E0" w:rsidRDefault="006F56E0" w:rsidP="00AA075D">
      <w:pPr>
        <w:pStyle w:val="ListParagraph"/>
        <w:numPr>
          <w:ilvl w:val="0"/>
          <w:numId w:val="68"/>
        </w:numPr>
        <w:rPr>
          <w:lang w:eastAsia="ja-JP"/>
        </w:rPr>
      </w:pPr>
      <w:r>
        <w:rPr>
          <w:lang w:eastAsia="ja-JP"/>
        </w:rPr>
        <w:t xml:space="preserve">A </w:t>
      </w:r>
      <w:r w:rsidRPr="001A0910">
        <w:rPr>
          <w:b/>
          <w:lang w:eastAsia="ja-JP"/>
        </w:rPr>
        <w:t>maximal matching</w:t>
      </w:r>
      <w:r>
        <w:rPr>
          <w:lang w:eastAsia="ja-JP"/>
        </w:rPr>
        <w:t xml:space="preserve"> is a matching such that is not a prop</w:t>
      </w:r>
      <w:r w:rsidR="00C81392">
        <w:rPr>
          <w:lang w:eastAsia="ja-JP"/>
        </w:rPr>
        <w:t xml:space="preserve">er subset of any other matching, cannot add edges to this matching anymore. </w:t>
      </w:r>
    </w:p>
    <w:p w14:paraId="215C59A4" w14:textId="594FE633" w:rsidR="006F56E0" w:rsidRDefault="006F56E0" w:rsidP="00AA075D">
      <w:pPr>
        <w:pStyle w:val="ListParagraph"/>
        <w:numPr>
          <w:ilvl w:val="0"/>
          <w:numId w:val="68"/>
        </w:numPr>
        <w:rPr>
          <w:lang w:eastAsia="ja-JP"/>
        </w:rPr>
      </w:pPr>
      <w:r>
        <w:rPr>
          <w:lang w:eastAsia="ja-JP"/>
        </w:rPr>
        <w:t xml:space="preserve">A </w:t>
      </w:r>
      <w:r w:rsidRPr="001A0910">
        <w:rPr>
          <w:b/>
          <w:lang w:eastAsia="ja-JP"/>
        </w:rPr>
        <w:t>maximum matching</w:t>
      </w:r>
      <w:r>
        <w:rPr>
          <w:lang w:eastAsia="ja-JP"/>
        </w:rPr>
        <w:t xml:space="preserve"> is one with the largest possible number of edges</w:t>
      </w:r>
      <w:r w:rsidR="00A842CB">
        <w:rPr>
          <w:lang w:eastAsia="ja-JP"/>
        </w:rPr>
        <w:t xml:space="preserve"> (over all possible matchings). </w:t>
      </w:r>
    </w:p>
    <w:p w14:paraId="470CCEBD" w14:textId="06A3A473" w:rsidR="006F56E0" w:rsidRPr="006F56E0" w:rsidRDefault="006F56E0" w:rsidP="00AA075D">
      <w:pPr>
        <w:pStyle w:val="ListParagraph"/>
        <w:numPr>
          <w:ilvl w:val="0"/>
          <w:numId w:val="68"/>
        </w:numPr>
        <w:rPr>
          <w:lang w:eastAsia="ja-JP"/>
        </w:rPr>
      </w:pPr>
      <w:r>
        <w:rPr>
          <w:lang w:eastAsia="ja-JP"/>
        </w:rPr>
        <w:t xml:space="preserve">A </w:t>
      </w:r>
      <w:r w:rsidRPr="001A0910">
        <w:rPr>
          <w:b/>
          <w:lang w:eastAsia="ja-JP"/>
        </w:rPr>
        <w:t>perfect matching</w:t>
      </w:r>
      <w:r>
        <w:rPr>
          <w:lang w:eastAsia="ja-JP"/>
        </w:rPr>
        <w:t xml:space="preserve"> is a matching in which each vertex is matched. Not every graph has such a matching. </w:t>
      </w:r>
    </w:p>
    <w:p w14:paraId="3155FB40" w14:textId="02A56448" w:rsidR="00DD1DC0" w:rsidRDefault="00DD1DC0" w:rsidP="003A28AE">
      <w:pPr>
        <w:rPr>
          <w:lang w:eastAsia="ja-JP"/>
        </w:rPr>
      </w:pPr>
      <w:r>
        <w:rPr>
          <w:noProof/>
        </w:rPr>
        <w:drawing>
          <wp:anchor distT="0" distB="0" distL="114300" distR="114300" simplePos="0" relativeHeight="251735040" behindDoc="0" locked="0" layoutInCell="1" allowOverlap="1" wp14:anchorId="2C0F481D" wp14:editId="72018432">
            <wp:simplePos x="0" y="0"/>
            <wp:positionH relativeFrom="column">
              <wp:posOffset>737870</wp:posOffset>
            </wp:positionH>
            <wp:positionV relativeFrom="paragraph">
              <wp:posOffset>138430</wp:posOffset>
            </wp:positionV>
            <wp:extent cx="4199890" cy="1456690"/>
            <wp:effectExtent l="0" t="0" r="0" b="0"/>
            <wp:wrapSquare wrapText="bothSides"/>
            <wp:docPr id="77" name="Picture 77" descr="../Desktop/Screen%20Shot%202018-06-05%20at%204.0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5%20at%204.01.18%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99890" cy="1456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9486FD" w14:textId="22611D15" w:rsidR="00DD1DC0" w:rsidRDefault="00DD1DC0" w:rsidP="003A28AE">
      <w:pPr>
        <w:rPr>
          <w:lang w:eastAsia="ja-JP"/>
        </w:rPr>
      </w:pPr>
    </w:p>
    <w:p w14:paraId="3F0B6F5A" w14:textId="3887CBBE" w:rsidR="00DD1DC0" w:rsidRDefault="00DD1DC0" w:rsidP="003A28AE">
      <w:pPr>
        <w:rPr>
          <w:lang w:eastAsia="ja-JP"/>
        </w:rPr>
      </w:pPr>
    </w:p>
    <w:p w14:paraId="34BBA890" w14:textId="77777777" w:rsidR="00DD1DC0" w:rsidRDefault="00DD1DC0" w:rsidP="003A28AE">
      <w:pPr>
        <w:rPr>
          <w:lang w:eastAsia="ja-JP"/>
        </w:rPr>
      </w:pPr>
    </w:p>
    <w:p w14:paraId="1E3E6020" w14:textId="77777777" w:rsidR="00DD1DC0" w:rsidRDefault="00DD1DC0" w:rsidP="003A28AE">
      <w:pPr>
        <w:rPr>
          <w:lang w:eastAsia="ja-JP"/>
        </w:rPr>
      </w:pPr>
    </w:p>
    <w:p w14:paraId="59FA6DDC" w14:textId="77777777" w:rsidR="00DD1DC0" w:rsidRDefault="00DD1DC0" w:rsidP="003A28AE">
      <w:pPr>
        <w:rPr>
          <w:lang w:eastAsia="ja-JP"/>
        </w:rPr>
      </w:pPr>
    </w:p>
    <w:p w14:paraId="2383E293" w14:textId="3AACD28F" w:rsidR="00E41E54" w:rsidRDefault="00E41E54" w:rsidP="003A28AE">
      <w:pPr>
        <w:rPr>
          <w:lang w:eastAsia="ja-JP"/>
        </w:rPr>
      </w:pPr>
    </w:p>
    <w:p w14:paraId="3F396D6C" w14:textId="77777777" w:rsidR="00DD1DC0" w:rsidRDefault="00DD1DC0" w:rsidP="003A28AE">
      <w:pPr>
        <w:rPr>
          <w:lang w:eastAsia="ja-JP"/>
        </w:rPr>
      </w:pPr>
    </w:p>
    <w:p w14:paraId="73D34949" w14:textId="77777777" w:rsidR="00DD1DC0" w:rsidRDefault="00DD1DC0" w:rsidP="003A28AE">
      <w:pPr>
        <w:rPr>
          <w:lang w:eastAsia="ja-JP"/>
        </w:rPr>
      </w:pPr>
    </w:p>
    <w:p w14:paraId="0BAF7593" w14:textId="77777777" w:rsidR="00DD1DC0" w:rsidRDefault="00DD1DC0" w:rsidP="003A28AE">
      <w:pPr>
        <w:rPr>
          <w:lang w:eastAsia="ja-JP"/>
        </w:rPr>
      </w:pPr>
    </w:p>
    <w:p w14:paraId="653E4C36" w14:textId="77777777" w:rsidR="00DD1DC0" w:rsidRDefault="00DD1DC0" w:rsidP="003A28AE">
      <w:pPr>
        <w:rPr>
          <w:lang w:eastAsia="ja-JP"/>
        </w:rPr>
      </w:pPr>
    </w:p>
    <w:p w14:paraId="3FBBD9B3" w14:textId="3D5CD41B" w:rsidR="00DD1DC0" w:rsidRDefault="00BB0C10" w:rsidP="003A28AE">
      <w:pPr>
        <w:rPr>
          <w:lang w:eastAsia="ja-JP"/>
        </w:rPr>
      </w:pPr>
      <w:r>
        <w:rPr>
          <w:noProof/>
        </w:rPr>
        <w:drawing>
          <wp:anchor distT="0" distB="0" distL="114300" distR="114300" simplePos="0" relativeHeight="251736064" behindDoc="0" locked="0" layoutInCell="1" allowOverlap="1" wp14:anchorId="2E2EFD94" wp14:editId="5EB73E75">
            <wp:simplePos x="0" y="0"/>
            <wp:positionH relativeFrom="column">
              <wp:posOffset>508000</wp:posOffset>
            </wp:positionH>
            <wp:positionV relativeFrom="paragraph">
              <wp:posOffset>615950</wp:posOffset>
            </wp:positionV>
            <wp:extent cx="4115435" cy="2886075"/>
            <wp:effectExtent l="0" t="0" r="0" b="9525"/>
            <wp:wrapSquare wrapText="bothSides"/>
            <wp:docPr id="78" name="Picture 78" descr="../Desktop/Screen%20Shot%202018-06-05%20at%204.02.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5%20at%204.02.3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5435"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1DC0">
        <w:rPr>
          <w:lang w:eastAsia="ja-JP"/>
        </w:rPr>
        <w:t xml:space="preserve">A maximal (left) and maximum (right) matching in a bipartite graph. Use a greedy approach to compute a maximal matching. </w:t>
      </w:r>
    </w:p>
    <w:p w14:paraId="63BD201D" w14:textId="77777777" w:rsidR="00931F17" w:rsidRDefault="00931F17" w:rsidP="003A28AE">
      <w:pPr>
        <w:rPr>
          <w:lang w:eastAsia="ja-JP"/>
        </w:rPr>
      </w:pPr>
    </w:p>
    <w:p w14:paraId="6985D212" w14:textId="77777777" w:rsidR="00931F17" w:rsidRDefault="00931F17" w:rsidP="003A28AE">
      <w:pPr>
        <w:rPr>
          <w:lang w:eastAsia="ja-JP"/>
        </w:rPr>
      </w:pPr>
    </w:p>
    <w:p w14:paraId="4DD8FF10" w14:textId="77777777" w:rsidR="00931F17" w:rsidRDefault="00931F17" w:rsidP="003A28AE">
      <w:pPr>
        <w:rPr>
          <w:lang w:eastAsia="ja-JP"/>
        </w:rPr>
      </w:pPr>
    </w:p>
    <w:p w14:paraId="18BDF2B0" w14:textId="77777777" w:rsidR="00931F17" w:rsidRDefault="00931F17" w:rsidP="003A28AE">
      <w:pPr>
        <w:rPr>
          <w:lang w:eastAsia="ja-JP"/>
        </w:rPr>
      </w:pPr>
    </w:p>
    <w:p w14:paraId="4A1416AA" w14:textId="77777777" w:rsidR="00931F17" w:rsidRDefault="00931F17" w:rsidP="003A28AE">
      <w:pPr>
        <w:rPr>
          <w:lang w:eastAsia="ja-JP"/>
        </w:rPr>
      </w:pPr>
    </w:p>
    <w:p w14:paraId="7FB65198" w14:textId="77777777" w:rsidR="00931F17" w:rsidRDefault="00931F17" w:rsidP="003A28AE">
      <w:pPr>
        <w:rPr>
          <w:lang w:eastAsia="ja-JP"/>
        </w:rPr>
      </w:pPr>
    </w:p>
    <w:p w14:paraId="10652C42" w14:textId="77777777" w:rsidR="00931F17" w:rsidRDefault="00931F17" w:rsidP="003A28AE">
      <w:pPr>
        <w:rPr>
          <w:lang w:eastAsia="ja-JP"/>
        </w:rPr>
      </w:pPr>
    </w:p>
    <w:p w14:paraId="145F9328" w14:textId="77777777" w:rsidR="00931F17" w:rsidRDefault="00931F17" w:rsidP="003A28AE">
      <w:pPr>
        <w:rPr>
          <w:lang w:eastAsia="ja-JP"/>
        </w:rPr>
      </w:pPr>
    </w:p>
    <w:p w14:paraId="319D1B55" w14:textId="77777777" w:rsidR="00931F17" w:rsidRDefault="00931F17" w:rsidP="003A28AE">
      <w:pPr>
        <w:rPr>
          <w:lang w:eastAsia="ja-JP"/>
        </w:rPr>
      </w:pPr>
    </w:p>
    <w:p w14:paraId="732E4F63" w14:textId="77777777" w:rsidR="00931F17" w:rsidRDefault="00931F17" w:rsidP="003A28AE">
      <w:pPr>
        <w:rPr>
          <w:lang w:eastAsia="ja-JP"/>
        </w:rPr>
      </w:pPr>
    </w:p>
    <w:p w14:paraId="52A87C0E" w14:textId="77777777" w:rsidR="00931F17" w:rsidRDefault="00931F17" w:rsidP="003A28AE">
      <w:pPr>
        <w:rPr>
          <w:lang w:eastAsia="ja-JP"/>
        </w:rPr>
      </w:pPr>
    </w:p>
    <w:p w14:paraId="24ABFEED" w14:textId="77777777" w:rsidR="00931F17" w:rsidRDefault="00931F17" w:rsidP="003A28AE">
      <w:pPr>
        <w:rPr>
          <w:lang w:eastAsia="ja-JP"/>
        </w:rPr>
      </w:pPr>
    </w:p>
    <w:p w14:paraId="755F9BC4" w14:textId="77777777" w:rsidR="00931F17" w:rsidRDefault="00931F17" w:rsidP="003A28AE">
      <w:pPr>
        <w:rPr>
          <w:lang w:eastAsia="ja-JP"/>
        </w:rPr>
      </w:pPr>
    </w:p>
    <w:p w14:paraId="6FE7ADF4" w14:textId="77777777" w:rsidR="00931F17" w:rsidRDefault="00931F17" w:rsidP="003A28AE">
      <w:pPr>
        <w:rPr>
          <w:lang w:eastAsia="ja-JP"/>
        </w:rPr>
      </w:pPr>
    </w:p>
    <w:p w14:paraId="26095E4E" w14:textId="77777777" w:rsidR="00931F17" w:rsidRDefault="00931F17" w:rsidP="003A28AE">
      <w:pPr>
        <w:rPr>
          <w:lang w:eastAsia="ja-JP"/>
        </w:rPr>
      </w:pPr>
    </w:p>
    <w:p w14:paraId="5073A922" w14:textId="77777777" w:rsidR="00931F17" w:rsidRDefault="00931F17" w:rsidP="003A28AE">
      <w:pPr>
        <w:rPr>
          <w:lang w:eastAsia="ja-JP"/>
        </w:rPr>
      </w:pPr>
    </w:p>
    <w:p w14:paraId="002C4C2E" w14:textId="77777777" w:rsidR="00931F17" w:rsidRDefault="00931F17" w:rsidP="003A28AE">
      <w:pPr>
        <w:rPr>
          <w:lang w:eastAsia="ja-JP"/>
        </w:rPr>
      </w:pPr>
    </w:p>
    <w:p w14:paraId="3E73377C" w14:textId="77777777" w:rsidR="00931F17" w:rsidRDefault="00931F17" w:rsidP="003A28AE">
      <w:pPr>
        <w:rPr>
          <w:lang w:eastAsia="ja-JP"/>
        </w:rPr>
      </w:pPr>
    </w:p>
    <w:p w14:paraId="6524616B" w14:textId="77777777" w:rsidR="00931F17" w:rsidRDefault="00931F17" w:rsidP="003A28AE">
      <w:pPr>
        <w:rPr>
          <w:lang w:eastAsia="ja-JP"/>
        </w:rPr>
      </w:pPr>
    </w:p>
    <w:p w14:paraId="3FBA3823" w14:textId="77777777" w:rsidR="00931F17" w:rsidRDefault="00931F17" w:rsidP="003A28AE">
      <w:pPr>
        <w:rPr>
          <w:lang w:eastAsia="ja-JP"/>
        </w:rPr>
      </w:pPr>
    </w:p>
    <w:p w14:paraId="7832D9D5" w14:textId="77777777" w:rsidR="00F165A0" w:rsidRDefault="00F165A0" w:rsidP="00931F17">
      <w:pPr>
        <w:rPr>
          <w:b/>
          <w:u w:val="single"/>
          <w:lang w:eastAsia="ja-JP"/>
        </w:rPr>
      </w:pPr>
    </w:p>
    <w:p w14:paraId="51DBC633" w14:textId="77777777" w:rsidR="00F165A0" w:rsidRDefault="00F165A0" w:rsidP="00931F17">
      <w:pPr>
        <w:rPr>
          <w:b/>
          <w:u w:val="single"/>
          <w:lang w:eastAsia="ja-JP"/>
        </w:rPr>
      </w:pPr>
    </w:p>
    <w:p w14:paraId="774F7C40" w14:textId="77777777" w:rsidR="00F165A0" w:rsidRDefault="00F165A0" w:rsidP="00931F17">
      <w:pPr>
        <w:rPr>
          <w:b/>
          <w:u w:val="single"/>
          <w:lang w:eastAsia="ja-JP"/>
        </w:rPr>
      </w:pPr>
    </w:p>
    <w:p w14:paraId="3F5E8867" w14:textId="77777777" w:rsidR="00F165A0" w:rsidRDefault="00F165A0" w:rsidP="00931F17">
      <w:pPr>
        <w:rPr>
          <w:b/>
          <w:u w:val="single"/>
          <w:lang w:eastAsia="ja-JP"/>
        </w:rPr>
      </w:pPr>
    </w:p>
    <w:p w14:paraId="5BC62C41" w14:textId="394B8727" w:rsidR="00931F17" w:rsidRDefault="00931F17" w:rsidP="00931F17">
      <w:pPr>
        <w:rPr>
          <w:b/>
          <w:u w:val="single"/>
          <w:lang w:eastAsia="ja-JP"/>
        </w:rPr>
      </w:pPr>
      <w:r>
        <w:rPr>
          <w:b/>
          <w:u w:val="single"/>
          <w:lang w:eastAsia="ja-JP"/>
        </w:rPr>
        <w:lastRenderedPageBreak/>
        <w:t xml:space="preserve">Finding an Augmenting Path: au-BFSvisit </w:t>
      </w:r>
    </w:p>
    <w:p w14:paraId="01E7EBBE" w14:textId="77777777" w:rsidR="00931F17" w:rsidRDefault="00931F17" w:rsidP="00931F17">
      <w:pPr>
        <w:rPr>
          <w:b/>
          <w:u w:val="single"/>
          <w:lang w:eastAsia="ja-JP"/>
        </w:rPr>
      </w:pPr>
    </w:p>
    <w:p w14:paraId="218CC6AD" w14:textId="647F2933" w:rsidR="00931F17" w:rsidRDefault="00931F17" w:rsidP="00931F17">
      <w:pPr>
        <w:rPr>
          <w:lang w:eastAsia="ja-JP"/>
        </w:rPr>
      </w:pPr>
      <w:r>
        <w:rPr>
          <w:lang w:eastAsia="ja-JP"/>
        </w:rPr>
        <w:t xml:space="preserve">We have a matching M. </w:t>
      </w:r>
    </w:p>
    <w:p w14:paraId="7443B4E2" w14:textId="09E7CCE9" w:rsidR="00931F17" w:rsidRDefault="00F165A0" w:rsidP="00AA075D">
      <w:pPr>
        <w:pStyle w:val="ListParagraph"/>
        <w:numPr>
          <w:ilvl w:val="0"/>
          <w:numId w:val="69"/>
        </w:numPr>
        <w:rPr>
          <w:lang w:eastAsia="ja-JP"/>
        </w:rPr>
      </w:pPr>
      <w:r>
        <w:rPr>
          <w:lang w:eastAsia="ja-JP"/>
        </w:rPr>
        <w:t xml:space="preserve">S is coloured grey, s is made the top of Q, and d[s] = 0 </w:t>
      </w:r>
    </w:p>
    <w:p w14:paraId="26A4589A" w14:textId="28CA8726" w:rsidR="00F165A0" w:rsidRDefault="00F165A0" w:rsidP="00AA075D">
      <w:pPr>
        <w:pStyle w:val="ListParagraph"/>
        <w:numPr>
          <w:ilvl w:val="0"/>
          <w:numId w:val="69"/>
        </w:numPr>
        <w:rPr>
          <w:lang w:eastAsia="ja-JP"/>
        </w:rPr>
      </w:pPr>
      <w:r>
        <w:rPr>
          <w:lang w:eastAsia="ja-JP"/>
        </w:rPr>
        <w:t xml:space="preserve">Choose the top of Q, which is a grey node u. </w:t>
      </w:r>
    </w:p>
    <w:p w14:paraId="6123784A" w14:textId="53A1C72F" w:rsidR="00F165A0" w:rsidRDefault="00F165A0" w:rsidP="00AA075D">
      <w:pPr>
        <w:pStyle w:val="ListParagraph"/>
        <w:numPr>
          <w:ilvl w:val="0"/>
          <w:numId w:val="69"/>
        </w:numPr>
        <w:rPr>
          <w:lang w:eastAsia="ja-JP"/>
        </w:rPr>
      </w:pPr>
      <w:r>
        <w:rPr>
          <w:lang w:eastAsia="ja-JP"/>
        </w:rPr>
        <w:t xml:space="preserve">If d[u] is even then go to (4) else (in case d[u] is odd) go to (5) </w:t>
      </w:r>
    </w:p>
    <w:p w14:paraId="2B1EB210" w14:textId="1EB01712" w:rsidR="00F165A0" w:rsidRDefault="00F165A0" w:rsidP="00AA075D">
      <w:pPr>
        <w:pStyle w:val="ListParagraph"/>
        <w:numPr>
          <w:ilvl w:val="0"/>
          <w:numId w:val="69"/>
        </w:numPr>
        <w:rPr>
          <w:lang w:eastAsia="ja-JP"/>
        </w:rPr>
      </w:pPr>
      <w:r>
        <w:rPr>
          <w:lang w:eastAsia="ja-JP"/>
        </w:rPr>
        <w:t xml:space="preserve">If u has a white neighbour v such that u, v is unmatched, that is u, v is not an element of M, then colour v grey and pred[v] = u, d[v] = d[u] + 1, add v at the end of Q, go to (4), deal with neighbours of a vertex from even level. </w:t>
      </w:r>
    </w:p>
    <w:p w14:paraId="01B52DF1" w14:textId="2DF8EDE0" w:rsidR="00F165A0" w:rsidRDefault="00F831AE" w:rsidP="00AA075D">
      <w:pPr>
        <w:pStyle w:val="ListParagraph"/>
        <w:numPr>
          <w:ilvl w:val="0"/>
          <w:numId w:val="69"/>
        </w:numPr>
        <w:rPr>
          <w:lang w:eastAsia="ja-JP"/>
        </w:rPr>
      </w:pPr>
      <w:r>
        <w:rPr>
          <w:lang w:eastAsia="ja-JP"/>
        </w:rPr>
        <w:t xml:space="preserve">If u has a white neighbour v such that u, v is matched, that is u, v is an element of M, then colour v grey and pred[v] = u. d[v] = d[u] + 1, add v at the end of Q, go to (5) </w:t>
      </w:r>
    </w:p>
    <w:p w14:paraId="5516E9BD" w14:textId="276AD87B" w:rsidR="0022733E" w:rsidRDefault="0022733E" w:rsidP="00AA075D">
      <w:pPr>
        <w:pStyle w:val="ListParagraph"/>
        <w:numPr>
          <w:ilvl w:val="0"/>
          <w:numId w:val="69"/>
        </w:numPr>
        <w:rPr>
          <w:lang w:eastAsia="ja-JP"/>
        </w:rPr>
      </w:pPr>
      <w:r>
        <w:rPr>
          <w:lang w:eastAsia="ja-JP"/>
        </w:rPr>
        <w:t xml:space="preserve">Colour u black and remove u from Q. </w:t>
      </w:r>
    </w:p>
    <w:p w14:paraId="6B11DD7C" w14:textId="3E3759F1" w:rsidR="0022733E" w:rsidRPr="00931F17" w:rsidRDefault="0022733E" w:rsidP="00AA075D">
      <w:pPr>
        <w:pStyle w:val="ListParagraph"/>
        <w:numPr>
          <w:ilvl w:val="0"/>
          <w:numId w:val="69"/>
        </w:numPr>
        <w:rPr>
          <w:lang w:eastAsia="ja-JP"/>
        </w:rPr>
      </w:pPr>
      <w:r>
        <w:rPr>
          <w:lang w:eastAsia="ja-JP"/>
        </w:rPr>
        <w:t xml:space="preserve">If Q is not empty go to (2) </w:t>
      </w:r>
    </w:p>
    <w:p w14:paraId="660870A0" w14:textId="66060F8F" w:rsidR="00931F17" w:rsidRDefault="00F26C81" w:rsidP="003A28AE">
      <w:pPr>
        <w:rPr>
          <w:lang w:eastAsia="ja-JP"/>
        </w:rPr>
      </w:pPr>
      <w:r>
        <w:rPr>
          <w:noProof/>
        </w:rPr>
        <w:drawing>
          <wp:anchor distT="0" distB="0" distL="114300" distR="114300" simplePos="0" relativeHeight="251737088" behindDoc="0" locked="0" layoutInCell="1" allowOverlap="1" wp14:anchorId="396B6D36" wp14:editId="1D1B8886">
            <wp:simplePos x="0" y="0"/>
            <wp:positionH relativeFrom="column">
              <wp:posOffset>503555</wp:posOffset>
            </wp:positionH>
            <wp:positionV relativeFrom="paragraph">
              <wp:posOffset>156845</wp:posOffset>
            </wp:positionV>
            <wp:extent cx="3881755" cy="2672080"/>
            <wp:effectExtent l="0" t="0" r="4445" b="0"/>
            <wp:wrapSquare wrapText="bothSides"/>
            <wp:docPr id="79" name="Picture 79" descr="../Desktop/Screen%20Shot%202018-06-05%20at%204.32.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5%20at%204.32.28%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1755" cy="267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94B323" w14:textId="4395D480" w:rsidR="00F26C81" w:rsidRDefault="00F26C81" w:rsidP="003A28AE">
      <w:pPr>
        <w:rPr>
          <w:lang w:eastAsia="ja-JP"/>
        </w:rPr>
      </w:pPr>
    </w:p>
    <w:p w14:paraId="13A93C08" w14:textId="299CD790" w:rsidR="00F26C81" w:rsidRDefault="00F26C81" w:rsidP="003A28AE">
      <w:pPr>
        <w:rPr>
          <w:lang w:eastAsia="ja-JP"/>
        </w:rPr>
      </w:pPr>
    </w:p>
    <w:p w14:paraId="5E70AB30" w14:textId="43A5CB75" w:rsidR="00F26C81" w:rsidRDefault="00F26C81" w:rsidP="003A28AE">
      <w:pPr>
        <w:rPr>
          <w:lang w:eastAsia="ja-JP"/>
        </w:rPr>
      </w:pPr>
    </w:p>
    <w:p w14:paraId="236437B1" w14:textId="77CD9FA9" w:rsidR="00F26C81" w:rsidRDefault="00F26C81" w:rsidP="003A28AE">
      <w:pPr>
        <w:rPr>
          <w:lang w:eastAsia="ja-JP"/>
        </w:rPr>
      </w:pPr>
    </w:p>
    <w:p w14:paraId="56B94050" w14:textId="38FC1EE4" w:rsidR="00F26C81" w:rsidRDefault="00F26C81" w:rsidP="003A28AE">
      <w:pPr>
        <w:rPr>
          <w:lang w:eastAsia="ja-JP"/>
        </w:rPr>
      </w:pPr>
    </w:p>
    <w:p w14:paraId="1BE5340D" w14:textId="542B9668" w:rsidR="00F26C81" w:rsidRDefault="00F26C81" w:rsidP="003A28AE">
      <w:pPr>
        <w:rPr>
          <w:lang w:eastAsia="ja-JP"/>
        </w:rPr>
      </w:pPr>
    </w:p>
    <w:p w14:paraId="430A9B48" w14:textId="1DBDFE44" w:rsidR="00F26C81" w:rsidRDefault="00F26C81" w:rsidP="003A28AE">
      <w:pPr>
        <w:rPr>
          <w:lang w:eastAsia="ja-JP"/>
        </w:rPr>
      </w:pPr>
    </w:p>
    <w:p w14:paraId="150BA14C" w14:textId="69EDDE98" w:rsidR="00AA5E0B" w:rsidRDefault="00AA5E0B" w:rsidP="003A28AE">
      <w:pPr>
        <w:rPr>
          <w:lang w:eastAsia="ja-JP"/>
        </w:rPr>
      </w:pPr>
    </w:p>
    <w:p w14:paraId="44513B78" w14:textId="77777777" w:rsidR="00F26C81" w:rsidRDefault="00F26C81" w:rsidP="003A28AE">
      <w:pPr>
        <w:rPr>
          <w:lang w:eastAsia="ja-JP"/>
        </w:rPr>
      </w:pPr>
    </w:p>
    <w:p w14:paraId="52DBC012" w14:textId="77777777" w:rsidR="00F26C81" w:rsidRDefault="00F26C81" w:rsidP="003A28AE">
      <w:pPr>
        <w:rPr>
          <w:lang w:eastAsia="ja-JP"/>
        </w:rPr>
      </w:pPr>
    </w:p>
    <w:p w14:paraId="536460E8" w14:textId="77777777" w:rsidR="00F26C81" w:rsidRDefault="00F26C81" w:rsidP="003A28AE">
      <w:pPr>
        <w:rPr>
          <w:lang w:eastAsia="ja-JP"/>
        </w:rPr>
      </w:pPr>
    </w:p>
    <w:p w14:paraId="4CE69379" w14:textId="77777777" w:rsidR="00F26C81" w:rsidRDefault="00F26C81" w:rsidP="003A28AE">
      <w:pPr>
        <w:rPr>
          <w:lang w:eastAsia="ja-JP"/>
        </w:rPr>
      </w:pPr>
    </w:p>
    <w:p w14:paraId="44B47813" w14:textId="77777777" w:rsidR="00F26C81" w:rsidRDefault="00F26C81" w:rsidP="003A28AE">
      <w:pPr>
        <w:rPr>
          <w:lang w:eastAsia="ja-JP"/>
        </w:rPr>
      </w:pPr>
    </w:p>
    <w:p w14:paraId="5A6F590D" w14:textId="77777777" w:rsidR="00F26C81" w:rsidRDefault="00F26C81" w:rsidP="003A28AE">
      <w:pPr>
        <w:rPr>
          <w:lang w:eastAsia="ja-JP"/>
        </w:rPr>
      </w:pPr>
    </w:p>
    <w:p w14:paraId="7CB833FE" w14:textId="77777777" w:rsidR="00F26C81" w:rsidRDefault="00F26C81" w:rsidP="003A28AE">
      <w:pPr>
        <w:rPr>
          <w:lang w:eastAsia="ja-JP"/>
        </w:rPr>
      </w:pPr>
    </w:p>
    <w:p w14:paraId="41AF832C" w14:textId="77777777" w:rsidR="00F26C81" w:rsidRDefault="00F26C81" w:rsidP="003A28AE">
      <w:pPr>
        <w:rPr>
          <w:lang w:eastAsia="ja-JP"/>
        </w:rPr>
      </w:pPr>
    </w:p>
    <w:p w14:paraId="0547F80B" w14:textId="60768960" w:rsidR="00F26C81" w:rsidRDefault="00F26C81" w:rsidP="003A28AE">
      <w:pPr>
        <w:rPr>
          <w:b/>
          <w:lang w:eastAsia="ja-JP"/>
        </w:rPr>
      </w:pPr>
      <w:r w:rsidRPr="00F26C81">
        <w:rPr>
          <w:b/>
          <w:lang w:eastAsia="ja-JP"/>
        </w:rPr>
        <w:t>YouTube more about this!</w:t>
      </w:r>
    </w:p>
    <w:p w14:paraId="3E811233" w14:textId="77777777" w:rsidR="00F26C81" w:rsidRDefault="00F26C81" w:rsidP="003A28AE">
      <w:pPr>
        <w:rPr>
          <w:b/>
          <w:lang w:eastAsia="ja-JP"/>
        </w:rPr>
      </w:pPr>
    </w:p>
    <w:p w14:paraId="78A3FEB3" w14:textId="77777777" w:rsidR="00F26C81" w:rsidRDefault="00F26C81" w:rsidP="003A28AE">
      <w:pPr>
        <w:rPr>
          <w:b/>
          <w:lang w:eastAsia="ja-JP"/>
        </w:rPr>
      </w:pPr>
    </w:p>
    <w:p w14:paraId="2B7328DC" w14:textId="19055561" w:rsidR="00F26C81" w:rsidRPr="00125858" w:rsidRDefault="00F26C81" w:rsidP="00F26C81">
      <w:pPr>
        <w:pStyle w:val="Heading1"/>
        <w:rPr>
          <w:lang w:val="en-GB"/>
        </w:rPr>
      </w:pPr>
      <w:r>
        <w:rPr>
          <w:lang w:val="en-GB"/>
        </w:rPr>
        <w:t xml:space="preserve">LECTURE 12: Introduction to Graph Algorithms </w:t>
      </w:r>
    </w:p>
    <w:p w14:paraId="68B1DD21" w14:textId="77777777" w:rsidR="000A2DEC" w:rsidRDefault="000A2DEC" w:rsidP="00F26C81">
      <w:pPr>
        <w:rPr>
          <w:b/>
          <w:u w:val="single"/>
          <w:lang w:eastAsia="ja-JP"/>
        </w:rPr>
      </w:pPr>
      <w:r>
        <w:rPr>
          <w:b/>
          <w:u w:val="single"/>
          <w:lang w:eastAsia="ja-JP"/>
        </w:rPr>
        <w:t xml:space="preserve">Dijkstra’s algorithm </w:t>
      </w:r>
    </w:p>
    <w:p w14:paraId="7CBF7139" w14:textId="77777777" w:rsidR="000A2DEC" w:rsidRDefault="000A2DEC" w:rsidP="00F26C81">
      <w:pPr>
        <w:rPr>
          <w:b/>
          <w:u w:val="single"/>
          <w:lang w:eastAsia="ja-JP"/>
        </w:rPr>
      </w:pPr>
    </w:p>
    <w:p w14:paraId="7BF34B26" w14:textId="038BF850" w:rsidR="00F26C81" w:rsidRDefault="001F4000" w:rsidP="00AA075D">
      <w:pPr>
        <w:pStyle w:val="ListParagraph"/>
        <w:numPr>
          <w:ilvl w:val="0"/>
          <w:numId w:val="70"/>
        </w:numPr>
        <w:rPr>
          <w:lang w:eastAsia="ja-JP"/>
        </w:rPr>
      </w:pPr>
      <w:r>
        <w:rPr>
          <w:lang w:eastAsia="ja-JP"/>
        </w:rPr>
        <w:t xml:space="preserve">Colour the source black </w:t>
      </w:r>
    </w:p>
    <w:p w14:paraId="0D11EBB3" w14:textId="44EBF68B" w:rsidR="001F4000" w:rsidRDefault="001F4000" w:rsidP="00AA075D">
      <w:pPr>
        <w:pStyle w:val="ListParagraph"/>
        <w:numPr>
          <w:ilvl w:val="0"/>
          <w:numId w:val="70"/>
        </w:numPr>
        <w:rPr>
          <w:lang w:eastAsia="ja-JP"/>
        </w:rPr>
      </w:pPr>
      <w:r>
        <w:rPr>
          <w:lang w:eastAsia="ja-JP"/>
        </w:rPr>
        <w:t>For every adjacent to source node/vertex v dist[v] is the cost c [source v</w:t>
      </w:r>
      <w:r w:rsidR="006D11BB">
        <w:rPr>
          <w:lang w:eastAsia="ja-JP"/>
        </w:rPr>
        <w:t xml:space="preserve">]. </w:t>
      </w:r>
    </w:p>
    <w:p w14:paraId="53B0E91E" w14:textId="540E99C4" w:rsidR="006D11BB" w:rsidRDefault="006D11BB" w:rsidP="00AA075D">
      <w:pPr>
        <w:pStyle w:val="ListParagraph"/>
        <w:numPr>
          <w:ilvl w:val="0"/>
          <w:numId w:val="70"/>
        </w:numPr>
        <w:rPr>
          <w:lang w:eastAsia="ja-JP"/>
        </w:rPr>
      </w:pPr>
      <w:r>
        <w:rPr>
          <w:lang w:eastAsia="ja-JP"/>
        </w:rPr>
        <w:t xml:space="preserve">Choose a white node/vertex u with min value of dist </w:t>
      </w:r>
    </w:p>
    <w:p w14:paraId="2B5E19C0" w14:textId="29E4BD94" w:rsidR="006D11BB" w:rsidRDefault="006D11BB" w:rsidP="00AA075D">
      <w:pPr>
        <w:pStyle w:val="ListParagraph"/>
        <w:numPr>
          <w:ilvl w:val="0"/>
          <w:numId w:val="70"/>
        </w:numPr>
        <w:rPr>
          <w:lang w:eastAsia="ja-JP"/>
        </w:rPr>
      </w:pPr>
      <w:r>
        <w:rPr>
          <w:lang w:eastAsia="ja-JP"/>
        </w:rPr>
        <w:t xml:space="preserve">Colour u black </w:t>
      </w:r>
    </w:p>
    <w:p w14:paraId="4F2DC4D3" w14:textId="6C7150DF" w:rsidR="006D11BB" w:rsidRDefault="006D11BB" w:rsidP="00AA075D">
      <w:pPr>
        <w:pStyle w:val="ListParagraph"/>
        <w:numPr>
          <w:ilvl w:val="0"/>
          <w:numId w:val="70"/>
        </w:numPr>
        <w:rPr>
          <w:lang w:eastAsia="ja-JP"/>
        </w:rPr>
      </w:pPr>
      <w:r>
        <w:rPr>
          <w:lang w:eastAsia="ja-JP"/>
        </w:rPr>
        <w:t xml:space="preserve">For every adjacent to u white x do </w:t>
      </w:r>
    </w:p>
    <w:p w14:paraId="474991F5" w14:textId="3871E4DF" w:rsidR="006D11BB" w:rsidRDefault="006D11BB" w:rsidP="00AA075D">
      <w:pPr>
        <w:pStyle w:val="ListParagraph"/>
        <w:numPr>
          <w:ilvl w:val="1"/>
          <w:numId w:val="70"/>
        </w:numPr>
        <w:rPr>
          <w:lang w:eastAsia="ja-JP"/>
        </w:rPr>
      </w:pPr>
      <w:r>
        <w:rPr>
          <w:lang w:eastAsia="ja-JP"/>
        </w:rPr>
        <w:t xml:space="preserve">dist[x] = mindist[x], dist[u] + </w:t>
      </w:r>
      <w:proofErr w:type="gramStart"/>
      <w:r>
        <w:rPr>
          <w:lang w:eastAsia="ja-JP"/>
        </w:rPr>
        <w:t>c[</w:t>
      </w:r>
      <w:proofErr w:type="gramEnd"/>
      <w:r>
        <w:rPr>
          <w:lang w:eastAsia="ja-JP"/>
        </w:rPr>
        <w:t xml:space="preserve">u, x] </w:t>
      </w:r>
    </w:p>
    <w:p w14:paraId="0466218C" w14:textId="61D85F61" w:rsidR="006D11BB" w:rsidRDefault="006D11BB" w:rsidP="00AA075D">
      <w:pPr>
        <w:pStyle w:val="ListParagraph"/>
        <w:numPr>
          <w:ilvl w:val="0"/>
          <w:numId w:val="70"/>
        </w:numPr>
        <w:rPr>
          <w:lang w:eastAsia="ja-JP"/>
        </w:rPr>
      </w:pPr>
      <w:r>
        <w:rPr>
          <w:lang w:eastAsia="ja-JP"/>
        </w:rPr>
        <w:t xml:space="preserve">If there is a white node/vertex adjacent to black then go to (3) else stop </w:t>
      </w:r>
    </w:p>
    <w:p w14:paraId="44CFE57A" w14:textId="77777777" w:rsidR="006D11BB" w:rsidRPr="001F4000" w:rsidRDefault="006D11BB" w:rsidP="006D11BB">
      <w:pPr>
        <w:pStyle w:val="ListParagraph"/>
        <w:rPr>
          <w:lang w:eastAsia="ja-JP"/>
        </w:rPr>
      </w:pPr>
    </w:p>
    <w:p w14:paraId="3180E296" w14:textId="77777777" w:rsidR="006D11BB" w:rsidRDefault="006D11BB" w:rsidP="003A28AE">
      <w:pPr>
        <w:rPr>
          <w:lang w:eastAsia="ja-JP"/>
        </w:rPr>
      </w:pPr>
    </w:p>
    <w:p w14:paraId="38816125" w14:textId="77777777" w:rsidR="006D11BB" w:rsidRDefault="006D11BB" w:rsidP="003A28AE">
      <w:pPr>
        <w:rPr>
          <w:lang w:eastAsia="ja-JP"/>
        </w:rPr>
      </w:pPr>
    </w:p>
    <w:p w14:paraId="56789B50" w14:textId="75868189" w:rsidR="006D11BB" w:rsidRDefault="006D11BB" w:rsidP="003A28AE">
      <w:pPr>
        <w:rPr>
          <w:lang w:eastAsia="ja-JP"/>
        </w:rPr>
      </w:pPr>
      <w:r>
        <w:rPr>
          <w:noProof/>
        </w:rPr>
        <w:lastRenderedPageBreak/>
        <w:drawing>
          <wp:anchor distT="0" distB="0" distL="114300" distR="114300" simplePos="0" relativeHeight="251738112" behindDoc="0" locked="0" layoutInCell="1" allowOverlap="1" wp14:anchorId="61B74A11" wp14:editId="29B59AD1">
            <wp:simplePos x="0" y="0"/>
            <wp:positionH relativeFrom="column">
              <wp:posOffset>849172</wp:posOffset>
            </wp:positionH>
            <wp:positionV relativeFrom="paragraph">
              <wp:posOffset>0</wp:posOffset>
            </wp:positionV>
            <wp:extent cx="3720465" cy="2471420"/>
            <wp:effectExtent l="0" t="0" r="0" b="0"/>
            <wp:wrapSquare wrapText="bothSides"/>
            <wp:docPr id="80" name="Picture 80" descr="../Desktop/Screen%20Shot%202018-06-05%20at%205.0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5%20at%205.05.51%20PM.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3470" t="9322" r="9772" b="388"/>
                    <a:stretch/>
                  </pic:blipFill>
                  <pic:spPr bwMode="auto">
                    <a:xfrm>
                      <a:off x="0" y="0"/>
                      <a:ext cx="372046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EB21DA" w14:textId="4CF531DB" w:rsidR="006D11BB" w:rsidRDefault="006D11BB" w:rsidP="003A28AE">
      <w:pPr>
        <w:rPr>
          <w:lang w:eastAsia="ja-JP"/>
        </w:rPr>
      </w:pPr>
    </w:p>
    <w:p w14:paraId="367EA793" w14:textId="1B77CDCD" w:rsidR="006D11BB" w:rsidRDefault="006D11BB" w:rsidP="003A28AE">
      <w:pPr>
        <w:rPr>
          <w:lang w:eastAsia="ja-JP"/>
        </w:rPr>
      </w:pPr>
    </w:p>
    <w:p w14:paraId="33EF8426" w14:textId="62E30AB0" w:rsidR="006D11BB" w:rsidRDefault="006D11BB" w:rsidP="003A28AE">
      <w:pPr>
        <w:rPr>
          <w:lang w:eastAsia="ja-JP"/>
        </w:rPr>
      </w:pPr>
    </w:p>
    <w:p w14:paraId="06AD862B" w14:textId="77777777" w:rsidR="006D11BB" w:rsidRDefault="006D11BB" w:rsidP="003A28AE">
      <w:pPr>
        <w:rPr>
          <w:lang w:eastAsia="ja-JP"/>
        </w:rPr>
      </w:pPr>
    </w:p>
    <w:p w14:paraId="4A00C35D" w14:textId="77777777" w:rsidR="006D11BB" w:rsidRDefault="006D11BB" w:rsidP="003A28AE">
      <w:pPr>
        <w:rPr>
          <w:lang w:eastAsia="ja-JP"/>
        </w:rPr>
      </w:pPr>
    </w:p>
    <w:p w14:paraId="1A5392EA" w14:textId="77777777" w:rsidR="006D11BB" w:rsidRDefault="006D11BB" w:rsidP="003A28AE">
      <w:pPr>
        <w:rPr>
          <w:lang w:eastAsia="ja-JP"/>
        </w:rPr>
      </w:pPr>
    </w:p>
    <w:p w14:paraId="1337E377" w14:textId="77777777" w:rsidR="006D11BB" w:rsidRDefault="006D11BB" w:rsidP="003A28AE">
      <w:pPr>
        <w:rPr>
          <w:lang w:eastAsia="ja-JP"/>
        </w:rPr>
      </w:pPr>
    </w:p>
    <w:p w14:paraId="621E1881" w14:textId="77777777" w:rsidR="006D11BB" w:rsidRDefault="006D11BB" w:rsidP="003A28AE">
      <w:pPr>
        <w:rPr>
          <w:lang w:eastAsia="ja-JP"/>
        </w:rPr>
      </w:pPr>
    </w:p>
    <w:p w14:paraId="379F099F" w14:textId="081DAF9B" w:rsidR="006D11BB" w:rsidRDefault="006D11BB" w:rsidP="003A28AE">
      <w:pPr>
        <w:rPr>
          <w:lang w:eastAsia="ja-JP"/>
        </w:rPr>
      </w:pPr>
    </w:p>
    <w:p w14:paraId="6B40DCCB" w14:textId="3258EC41" w:rsidR="006D11BB" w:rsidRDefault="006D11BB" w:rsidP="003A28AE">
      <w:pPr>
        <w:rPr>
          <w:lang w:eastAsia="ja-JP"/>
        </w:rPr>
      </w:pPr>
    </w:p>
    <w:p w14:paraId="32635541" w14:textId="77777777" w:rsidR="006D11BB" w:rsidRDefault="006D11BB" w:rsidP="003A28AE">
      <w:pPr>
        <w:rPr>
          <w:lang w:eastAsia="ja-JP"/>
        </w:rPr>
      </w:pPr>
    </w:p>
    <w:p w14:paraId="27CA5BAF" w14:textId="77777777" w:rsidR="006D11BB" w:rsidRDefault="006D11BB" w:rsidP="003A28AE">
      <w:pPr>
        <w:rPr>
          <w:lang w:eastAsia="ja-JP"/>
        </w:rPr>
      </w:pPr>
    </w:p>
    <w:p w14:paraId="192BFD7A" w14:textId="77777777" w:rsidR="006D11BB" w:rsidRDefault="006D11BB" w:rsidP="003A28AE">
      <w:pPr>
        <w:rPr>
          <w:lang w:eastAsia="ja-JP"/>
        </w:rPr>
      </w:pPr>
    </w:p>
    <w:p w14:paraId="47A7EDF0" w14:textId="77470BD5" w:rsidR="006D11BB" w:rsidRDefault="006D11BB" w:rsidP="003A28AE">
      <w:pPr>
        <w:rPr>
          <w:lang w:eastAsia="ja-JP"/>
        </w:rPr>
      </w:pPr>
    </w:p>
    <w:p w14:paraId="466F0081" w14:textId="3CEE5E3F" w:rsidR="00F26C81" w:rsidRDefault="00F26C81" w:rsidP="003A28AE">
      <w:pPr>
        <w:rPr>
          <w:lang w:eastAsia="ja-JP"/>
        </w:rPr>
      </w:pPr>
    </w:p>
    <w:p w14:paraId="3700FA8D" w14:textId="77777777" w:rsidR="006D11BB" w:rsidRDefault="006D11BB" w:rsidP="003A28AE">
      <w:pPr>
        <w:rPr>
          <w:lang w:eastAsia="ja-JP"/>
        </w:rPr>
      </w:pPr>
    </w:p>
    <w:p w14:paraId="2EBF5D40" w14:textId="58DCBE67" w:rsidR="006D11BB" w:rsidRDefault="006D11BB" w:rsidP="003A28AE">
      <w:pPr>
        <w:rPr>
          <w:b/>
          <w:u w:val="single"/>
          <w:lang w:eastAsia="ja-JP"/>
        </w:rPr>
      </w:pPr>
      <w:r>
        <w:rPr>
          <w:b/>
          <w:u w:val="single"/>
          <w:lang w:eastAsia="ja-JP"/>
        </w:rPr>
        <w:t>Why Dijkstra’s algorithm works?</w:t>
      </w:r>
    </w:p>
    <w:p w14:paraId="33A912FD" w14:textId="77777777" w:rsidR="006D11BB" w:rsidRDefault="006D11BB" w:rsidP="003A28AE">
      <w:pPr>
        <w:rPr>
          <w:b/>
          <w:u w:val="single"/>
          <w:lang w:eastAsia="ja-JP"/>
        </w:rPr>
      </w:pPr>
    </w:p>
    <w:p w14:paraId="2781587A" w14:textId="50510BF7" w:rsidR="006D11BB" w:rsidRDefault="006D11BB" w:rsidP="003A28AE">
      <w:pPr>
        <w:rPr>
          <w:lang w:eastAsia="ja-JP"/>
        </w:rPr>
      </w:pPr>
      <w:r>
        <w:rPr>
          <w:lang w:eastAsia="ja-JP"/>
        </w:rPr>
        <w:t xml:space="preserve">Let an S-path be a path starting at node s and ending at node w with all nodes coloured black except possibly w. </w:t>
      </w:r>
    </w:p>
    <w:p w14:paraId="5044F299" w14:textId="77777777" w:rsidR="006D11BB" w:rsidRDefault="006D11BB" w:rsidP="003A28AE">
      <w:pPr>
        <w:rPr>
          <w:lang w:eastAsia="ja-JP"/>
        </w:rPr>
      </w:pPr>
    </w:p>
    <w:p w14:paraId="001BB8B1" w14:textId="21D1B612" w:rsidR="006D11BB" w:rsidRDefault="006D11BB" w:rsidP="003A28AE">
      <w:pPr>
        <w:rPr>
          <w:lang w:eastAsia="ja-JP"/>
        </w:rPr>
      </w:pPr>
      <w:r>
        <w:rPr>
          <w:lang w:eastAsia="ja-JP"/>
        </w:rPr>
        <w:t xml:space="preserve">Suppose that all weights are non-negative. At the top of while loop, these properties hold for all w is an element of V(G): </w:t>
      </w:r>
    </w:p>
    <w:p w14:paraId="4289215D" w14:textId="77777777" w:rsidR="006D11BB" w:rsidRDefault="006D11BB" w:rsidP="003A28AE">
      <w:pPr>
        <w:rPr>
          <w:lang w:eastAsia="ja-JP"/>
        </w:rPr>
      </w:pPr>
    </w:p>
    <w:p w14:paraId="054284C5" w14:textId="3F391982" w:rsidR="006D11BB" w:rsidRDefault="006D11BB" w:rsidP="00AA075D">
      <w:pPr>
        <w:pStyle w:val="ListParagraph"/>
        <w:numPr>
          <w:ilvl w:val="0"/>
          <w:numId w:val="71"/>
        </w:numPr>
        <w:rPr>
          <w:lang w:eastAsia="ja-JP"/>
        </w:rPr>
      </w:pPr>
      <w:r>
        <w:rPr>
          <w:lang w:eastAsia="ja-JP"/>
        </w:rPr>
        <w:t xml:space="preserve">dist[w] is the minimum weight of an S-path to w. </w:t>
      </w:r>
    </w:p>
    <w:p w14:paraId="67F50F5E" w14:textId="02DD5ABF" w:rsidR="00314B1D" w:rsidRDefault="00314B1D" w:rsidP="00AA075D">
      <w:pPr>
        <w:pStyle w:val="ListParagraph"/>
        <w:numPr>
          <w:ilvl w:val="1"/>
          <w:numId w:val="71"/>
        </w:numPr>
        <w:rPr>
          <w:lang w:eastAsia="ja-JP"/>
        </w:rPr>
      </w:pPr>
      <w:r>
        <w:rPr>
          <w:lang w:eastAsia="ja-JP"/>
        </w:rPr>
        <w:t xml:space="preserve">This guarantees that, in each iteration of the algorithm, we find a minimum weight path from s to a vertex w </w:t>
      </w:r>
      <w:r>
        <w:rPr>
          <w:lang w:eastAsia="ja-JP"/>
        </w:rPr>
        <w:sym w:font="Symbol" w:char="F0CE"/>
      </w:r>
      <w:r>
        <w:rPr>
          <w:lang w:eastAsia="ja-JP"/>
        </w:rPr>
        <w:t>V(G)</w:t>
      </w:r>
      <w:r w:rsidR="000E31B6">
        <w:rPr>
          <w:lang w:eastAsia="ja-JP"/>
        </w:rPr>
        <w:t xml:space="preserve"> that only uses vertices in S (</w:t>
      </w:r>
      <w:r>
        <w:rPr>
          <w:lang w:eastAsia="ja-JP"/>
        </w:rPr>
        <w:t xml:space="preserve">black vertices) except possibly w. </w:t>
      </w:r>
    </w:p>
    <w:p w14:paraId="3D068C17" w14:textId="0C947130" w:rsidR="006D11BB" w:rsidRDefault="006D11BB" w:rsidP="00AA075D">
      <w:pPr>
        <w:pStyle w:val="ListParagraph"/>
        <w:numPr>
          <w:ilvl w:val="0"/>
          <w:numId w:val="71"/>
        </w:numPr>
        <w:rPr>
          <w:lang w:eastAsia="ja-JP"/>
        </w:rPr>
      </w:pPr>
      <w:r>
        <w:rPr>
          <w:lang w:eastAsia="ja-JP"/>
        </w:rPr>
        <w:t xml:space="preserve">if colour[w] = BLACK, dist[w] is the minimum weight. </w:t>
      </w:r>
    </w:p>
    <w:p w14:paraId="700B6826" w14:textId="3200C77F" w:rsidR="00314B1D" w:rsidRDefault="00314B1D" w:rsidP="00AA075D">
      <w:pPr>
        <w:pStyle w:val="ListParagraph"/>
        <w:numPr>
          <w:ilvl w:val="1"/>
          <w:numId w:val="71"/>
        </w:numPr>
        <w:rPr>
          <w:lang w:eastAsia="ja-JP"/>
        </w:rPr>
      </w:pPr>
      <w:r>
        <w:rPr>
          <w:lang w:eastAsia="ja-JP"/>
        </w:rPr>
        <w:t xml:space="preserve">This guarantees that, for each black vertex w, we have already found a minimum weight path from s to w. </w:t>
      </w:r>
    </w:p>
    <w:p w14:paraId="00A76CAD" w14:textId="341DA12F" w:rsidR="00314B1D" w:rsidRDefault="00314B1D" w:rsidP="00AA075D">
      <w:pPr>
        <w:pStyle w:val="ListParagraph"/>
        <w:numPr>
          <w:ilvl w:val="0"/>
          <w:numId w:val="71"/>
        </w:numPr>
        <w:rPr>
          <w:lang w:eastAsia="ja-JP"/>
        </w:rPr>
      </w:pPr>
      <w:r>
        <w:rPr>
          <w:lang w:eastAsia="ja-JP"/>
        </w:rPr>
        <w:t xml:space="preserve">Taken together, these two imply that Dijkstra’s algorithm solves the single-source shortest path problem for weighted digraphs/graphs that do not have any negative arc/edge weights. </w:t>
      </w:r>
    </w:p>
    <w:p w14:paraId="3F1CE019" w14:textId="77777777" w:rsidR="00BE3E78" w:rsidRDefault="00BE3E78" w:rsidP="00BE3E78">
      <w:pPr>
        <w:rPr>
          <w:lang w:eastAsia="ja-JP"/>
        </w:rPr>
      </w:pPr>
    </w:p>
    <w:p w14:paraId="00EF028B" w14:textId="77777777" w:rsidR="000E31B6" w:rsidRDefault="000E31B6" w:rsidP="00BE3E78">
      <w:pPr>
        <w:rPr>
          <w:lang w:eastAsia="ja-JP"/>
        </w:rPr>
      </w:pPr>
    </w:p>
    <w:p w14:paraId="3B25474F" w14:textId="760EF2E1" w:rsidR="00E83986" w:rsidRPr="00125858" w:rsidRDefault="00E83986" w:rsidP="00E83986">
      <w:pPr>
        <w:pStyle w:val="Heading1"/>
        <w:rPr>
          <w:lang w:val="en-GB"/>
        </w:rPr>
      </w:pPr>
      <w:r>
        <w:rPr>
          <w:lang w:val="en-GB"/>
        </w:rPr>
        <w:t xml:space="preserve">LECTURE 13: Introduction to Graph Algorithms </w:t>
      </w:r>
    </w:p>
    <w:p w14:paraId="202D7B17" w14:textId="77777777" w:rsidR="00E83986" w:rsidRDefault="00E83986" w:rsidP="00E83986">
      <w:pPr>
        <w:rPr>
          <w:b/>
          <w:u w:val="single"/>
          <w:lang w:eastAsia="ja-JP"/>
        </w:rPr>
      </w:pPr>
      <w:r>
        <w:rPr>
          <w:b/>
          <w:u w:val="single"/>
          <w:lang w:eastAsia="ja-JP"/>
        </w:rPr>
        <w:t xml:space="preserve">Dijkstra’s algorithm </w:t>
      </w:r>
    </w:p>
    <w:p w14:paraId="2F702DDB" w14:textId="77777777" w:rsidR="00904A14" w:rsidRDefault="00904A14" w:rsidP="00E83986">
      <w:pPr>
        <w:rPr>
          <w:b/>
          <w:u w:val="single"/>
          <w:lang w:eastAsia="ja-JP"/>
        </w:rPr>
      </w:pPr>
    </w:p>
    <w:p w14:paraId="7D9BF3FC" w14:textId="440DEEA6" w:rsidR="00904A14" w:rsidRDefault="003634A2" w:rsidP="00E83986">
      <w:pPr>
        <w:rPr>
          <w:lang w:eastAsia="ja-JP"/>
        </w:rPr>
      </w:pPr>
      <w:r>
        <w:rPr>
          <w:lang w:eastAsia="ja-JP"/>
        </w:rPr>
        <w:t xml:space="preserve">Dijkstra’s algorithm is PFS with priority function dist. The priority function is updated during PFS run. We check all non-black out neighbours of a grey v. If an out-neighbour of v is white then do the usual things. If an out-neighbour of v is grey then work only with a priority function (array dist in this case). </w:t>
      </w:r>
    </w:p>
    <w:p w14:paraId="1AB2F2FF" w14:textId="77777777" w:rsidR="00A21E0A" w:rsidRDefault="00A21E0A" w:rsidP="00E83986">
      <w:pPr>
        <w:rPr>
          <w:lang w:eastAsia="ja-JP"/>
        </w:rPr>
      </w:pPr>
    </w:p>
    <w:p w14:paraId="292DFD8E" w14:textId="77777777" w:rsidR="00A21E0A" w:rsidRDefault="00A21E0A" w:rsidP="00A21E0A">
      <w:pPr>
        <w:rPr>
          <w:b/>
          <w:u w:val="single"/>
          <w:lang w:eastAsia="ja-JP"/>
        </w:rPr>
      </w:pPr>
    </w:p>
    <w:p w14:paraId="6483FD28" w14:textId="250B9D02" w:rsidR="00A21E0A" w:rsidRDefault="00A21E0A" w:rsidP="00A21E0A">
      <w:pPr>
        <w:rPr>
          <w:b/>
          <w:u w:val="single"/>
          <w:lang w:eastAsia="ja-JP"/>
        </w:rPr>
      </w:pPr>
      <w:r>
        <w:rPr>
          <w:b/>
          <w:u w:val="single"/>
          <w:lang w:eastAsia="ja-JP"/>
        </w:rPr>
        <w:lastRenderedPageBreak/>
        <w:t xml:space="preserve">Bellman-Ford algorithm </w:t>
      </w:r>
    </w:p>
    <w:p w14:paraId="6025CBE3" w14:textId="77777777" w:rsidR="00A21E0A" w:rsidRDefault="00A21E0A" w:rsidP="00A21E0A">
      <w:pPr>
        <w:rPr>
          <w:b/>
          <w:u w:val="single"/>
          <w:lang w:eastAsia="ja-JP"/>
        </w:rPr>
      </w:pPr>
    </w:p>
    <w:p w14:paraId="49930B86" w14:textId="2EF7C43F" w:rsidR="00A21E0A" w:rsidRDefault="00A21E0A" w:rsidP="00A21E0A">
      <w:pPr>
        <w:rPr>
          <w:lang w:eastAsia="ja-JP"/>
        </w:rPr>
      </w:pPr>
      <w:r>
        <w:rPr>
          <w:lang w:eastAsia="ja-JP"/>
        </w:rPr>
        <w:t xml:space="preserve">We are still looking for the min distance from source node to all other nodes. Note, this algorithm works for graphs! </w:t>
      </w:r>
    </w:p>
    <w:p w14:paraId="486746EB" w14:textId="77777777" w:rsidR="00AF2C16" w:rsidRDefault="00AF2C16" w:rsidP="00A21E0A">
      <w:pPr>
        <w:rPr>
          <w:lang w:eastAsia="ja-JP"/>
        </w:rPr>
      </w:pPr>
    </w:p>
    <w:p w14:paraId="3D187432" w14:textId="5956840E" w:rsidR="00AF2C16" w:rsidRDefault="00AF2C16" w:rsidP="00A21E0A">
      <w:pPr>
        <w:rPr>
          <w:lang w:eastAsia="ja-JP"/>
        </w:rPr>
      </w:pPr>
      <w:r>
        <w:rPr>
          <w:lang w:eastAsia="ja-JP"/>
        </w:rPr>
        <w:t xml:space="preserve">The Bellman-Ford algorithm is an algorithm that computes shortest paths from a single source vertex to all other vertices in a weighted digraph. It is slower than Dijkstra’s algorithm for the same problem, but more versatile, as it is capable of handling graphs in which some of the edge weights are negative numbers. </w:t>
      </w:r>
      <w:r w:rsidR="00DD46C4">
        <w:rPr>
          <w:lang w:eastAsia="ja-JP"/>
        </w:rPr>
        <w:t>Can’t solve negative cycles only negative numbers.</w:t>
      </w:r>
    </w:p>
    <w:p w14:paraId="2AAAE1E6" w14:textId="77777777" w:rsidR="00DD46C4" w:rsidRDefault="00DD46C4" w:rsidP="00A21E0A">
      <w:pPr>
        <w:rPr>
          <w:lang w:eastAsia="ja-JP"/>
        </w:rPr>
      </w:pPr>
    </w:p>
    <w:p w14:paraId="78A8F391" w14:textId="77777777" w:rsidR="00DD46C4" w:rsidRDefault="00DD46C4" w:rsidP="00A21E0A">
      <w:pPr>
        <w:rPr>
          <w:lang w:eastAsia="ja-JP"/>
        </w:rPr>
      </w:pPr>
    </w:p>
    <w:p w14:paraId="7D8DEB54" w14:textId="77777777" w:rsidR="00AF2C16" w:rsidRDefault="00AF2C16" w:rsidP="00A21E0A">
      <w:pPr>
        <w:rPr>
          <w:lang w:eastAsia="ja-JP"/>
        </w:rPr>
      </w:pPr>
    </w:p>
    <w:p w14:paraId="4889EC0D" w14:textId="77777777" w:rsidR="00AF2C16" w:rsidRDefault="00AF2C16" w:rsidP="00A21E0A">
      <w:pPr>
        <w:rPr>
          <w:lang w:eastAsia="ja-JP"/>
        </w:rPr>
      </w:pPr>
    </w:p>
    <w:p w14:paraId="6E319659" w14:textId="616EB7F2" w:rsidR="00AF2C16" w:rsidRPr="00AF2C16" w:rsidRDefault="00AF2C16" w:rsidP="00A21E0A">
      <w:pPr>
        <w:rPr>
          <w:b/>
          <w:lang w:eastAsia="ja-JP"/>
        </w:rPr>
      </w:pPr>
      <w:r w:rsidRPr="00AF2C16">
        <w:rPr>
          <w:b/>
          <w:lang w:eastAsia="ja-JP"/>
        </w:rPr>
        <w:t xml:space="preserve">Check YouTube for this example! </w:t>
      </w:r>
    </w:p>
    <w:p w14:paraId="699DAFD0" w14:textId="77777777" w:rsidR="00AF2C16" w:rsidRPr="00AF2C16" w:rsidRDefault="00AF2C16" w:rsidP="00A21E0A">
      <w:pPr>
        <w:rPr>
          <w:b/>
          <w:lang w:eastAsia="ja-JP"/>
        </w:rPr>
      </w:pPr>
    </w:p>
    <w:p w14:paraId="6F93A2A4" w14:textId="77777777" w:rsidR="00AF2C16" w:rsidRDefault="00AF2C16" w:rsidP="00A21E0A">
      <w:pPr>
        <w:rPr>
          <w:lang w:eastAsia="ja-JP"/>
        </w:rPr>
      </w:pPr>
    </w:p>
    <w:p w14:paraId="0DD364B8" w14:textId="77777777" w:rsidR="00AF2C16" w:rsidRPr="00AF2C16" w:rsidRDefault="00AF2C16" w:rsidP="00A21E0A">
      <w:pPr>
        <w:rPr>
          <w:lang w:eastAsia="ja-JP"/>
        </w:rPr>
      </w:pPr>
    </w:p>
    <w:p w14:paraId="6991B156" w14:textId="59882A45" w:rsidR="00AF2C16" w:rsidRPr="00125858" w:rsidRDefault="00AF2C16" w:rsidP="00AF2C16">
      <w:pPr>
        <w:pStyle w:val="Heading1"/>
        <w:rPr>
          <w:lang w:val="en-GB"/>
        </w:rPr>
      </w:pPr>
      <w:r>
        <w:rPr>
          <w:lang w:val="en-GB"/>
        </w:rPr>
        <w:t xml:space="preserve">LECTURE 14: Introduction to Graph Algorithms </w:t>
      </w:r>
    </w:p>
    <w:p w14:paraId="7E796E1D" w14:textId="77777777" w:rsidR="00DD46C4" w:rsidRDefault="00DD46C4" w:rsidP="00AF2C16">
      <w:pPr>
        <w:rPr>
          <w:b/>
          <w:u w:val="single"/>
          <w:lang w:eastAsia="ja-JP"/>
        </w:rPr>
      </w:pPr>
      <w:r>
        <w:rPr>
          <w:b/>
          <w:u w:val="single"/>
          <w:lang w:eastAsia="ja-JP"/>
        </w:rPr>
        <w:t xml:space="preserve">Floyd-Warshall algorithm </w:t>
      </w:r>
    </w:p>
    <w:p w14:paraId="08642260" w14:textId="77777777" w:rsidR="00DD46C4" w:rsidRDefault="00DD46C4" w:rsidP="00AF2C16">
      <w:pPr>
        <w:rPr>
          <w:b/>
          <w:u w:val="single"/>
          <w:lang w:eastAsia="ja-JP"/>
        </w:rPr>
      </w:pPr>
    </w:p>
    <w:p w14:paraId="2A45F55D" w14:textId="77777777" w:rsidR="00DD46C4" w:rsidRDefault="00DD46C4" w:rsidP="00AA075D">
      <w:pPr>
        <w:pStyle w:val="ListParagraph"/>
        <w:numPr>
          <w:ilvl w:val="0"/>
          <w:numId w:val="72"/>
        </w:numPr>
        <w:rPr>
          <w:lang w:eastAsia="ja-JP"/>
        </w:rPr>
      </w:pPr>
      <w:r>
        <w:rPr>
          <w:lang w:eastAsia="ja-JP"/>
        </w:rPr>
        <w:t xml:space="preserve">Finding shortest paths in a weighted graph with positive or negative edge weights (but with no negative cycles). </w:t>
      </w:r>
    </w:p>
    <w:p w14:paraId="0A4E69CF" w14:textId="77777777" w:rsidR="00DD46C4" w:rsidRDefault="00DD46C4" w:rsidP="00AA075D">
      <w:pPr>
        <w:pStyle w:val="ListParagraph"/>
        <w:numPr>
          <w:ilvl w:val="0"/>
          <w:numId w:val="72"/>
        </w:numPr>
        <w:rPr>
          <w:lang w:eastAsia="ja-JP"/>
        </w:rPr>
      </w:pPr>
      <w:r>
        <w:rPr>
          <w:lang w:eastAsia="ja-JP"/>
        </w:rPr>
        <w:t xml:space="preserve">A single execution of the algorithm will find the lengths (summed weights) of shortest paths between all pairs and vertices. </w:t>
      </w:r>
    </w:p>
    <w:p w14:paraId="154D3086" w14:textId="7D3DD73A" w:rsidR="00AF2C16" w:rsidRPr="00DD46C4" w:rsidRDefault="00DD46C4" w:rsidP="00AA075D">
      <w:pPr>
        <w:pStyle w:val="ListParagraph"/>
        <w:numPr>
          <w:ilvl w:val="0"/>
          <w:numId w:val="72"/>
        </w:numPr>
        <w:rPr>
          <w:lang w:eastAsia="ja-JP"/>
        </w:rPr>
      </w:pPr>
      <w:r>
        <w:rPr>
          <w:lang w:eastAsia="ja-JP"/>
        </w:rPr>
        <w:t>Although it does not return details of the path themselves, it is possible to reconstruct the paths with simple modifications to the algorithm.</w:t>
      </w:r>
    </w:p>
    <w:p w14:paraId="7F61B62F" w14:textId="77777777" w:rsidR="00AF2C16" w:rsidRDefault="00AF2C16" w:rsidP="00A21E0A">
      <w:pPr>
        <w:rPr>
          <w:lang w:eastAsia="ja-JP"/>
        </w:rPr>
      </w:pPr>
    </w:p>
    <w:p w14:paraId="5E20D263" w14:textId="77777777" w:rsidR="00A21E0A" w:rsidRDefault="00A21E0A" w:rsidP="00E83986">
      <w:pPr>
        <w:rPr>
          <w:lang w:eastAsia="ja-JP"/>
        </w:rPr>
      </w:pPr>
    </w:p>
    <w:p w14:paraId="3D8AFEDA" w14:textId="77777777" w:rsidR="00DD46C4" w:rsidRDefault="00DD46C4" w:rsidP="00E83986">
      <w:pPr>
        <w:rPr>
          <w:lang w:eastAsia="ja-JP"/>
        </w:rPr>
      </w:pPr>
    </w:p>
    <w:p w14:paraId="185FB695" w14:textId="77777777" w:rsidR="00DD46C4" w:rsidRDefault="00DD46C4" w:rsidP="00E83986">
      <w:pPr>
        <w:rPr>
          <w:lang w:eastAsia="ja-JP"/>
        </w:rPr>
      </w:pPr>
    </w:p>
    <w:p w14:paraId="3847ED18" w14:textId="40E0C118" w:rsidR="00716B7E" w:rsidRPr="00125858" w:rsidRDefault="00716B7E" w:rsidP="00716B7E">
      <w:pPr>
        <w:pStyle w:val="Heading1"/>
        <w:rPr>
          <w:lang w:val="en-GB"/>
        </w:rPr>
      </w:pPr>
      <w:r>
        <w:rPr>
          <w:lang w:val="en-GB"/>
        </w:rPr>
        <w:t xml:space="preserve">LECTURE 15: Introduction to Graph Algorithms </w:t>
      </w:r>
    </w:p>
    <w:p w14:paraId="3A5F9274" w14:textId="1D289942" w:rsidR="00716B7E" w:rsidRDefault="00210F87" w:rsidP="00716B7E">
      <w:pPr>
        <w:rPr>
          <w:b/>
          <w:u w:val="single"/>
          <w:lang w:eastAsia="ja-JP"/>
        </w:rPr>
      </w:pPr>
      <w:r>
        <w:rPr>
          <w:b/>
          <w:u w:val="single"/>
          <w:lang w:eastAsia="ja-JP"/>
        </w:rPr>
        <w:t xml:space="preserve">Minimum spanning tree problem </w:t>
      </w:r>
    </w:p>
    <w:p w14:paraId="2AD3DF41" w14:textId="77777777" w:rsidR="00210F87" w:rsidRDefault="00210F87" w:rsidP="00716B7E">
      <w:pPr>
        <w:rPr>
          <w:b/>
          <w:u w:val="single"/>
          <w:lang w:eastAsia="ja-JP"/>
        </w:rPr>
      </w:pPr>
    </w:p>
    <w:p w14:paraId="398C27E2" w14:textId="5A31A2DE" w:rsidR="00210F87" w:rsidRDefault="00210F87" w:rsidP="00AA075D">
      <w:pPr>
        <w:pStyle w:val="ListParagraph"/>
        <w:numPr>
          <w:ilvl w:val="0"/>
          <w:numId w:val="73"/>
        </w:numPr>
        <w:rPr>
          <w:lang w:eastAsia="ja-JP"/>
        </w:rPr>
      </w:pPr>
      <w:r>
        <w:rPr>
          <w:lang w:eastAsia="ja-JP"/>
        </w:rPr>
        <w:t xml:space="preserve">Given a connected weighted graph, find a spanning tree (subgraph containing all vertices that is a tree) of minimum total weight. </w:t>
      </w:r>
    </w:p>
    <w:p w14:paraId="53896D44" w14:textId="5E4ED2A9" w:rsidR="00210F87" w:rsidRDefault="00210F87" w:rsidP="00AA075D">
      <w:pPr>
        <w:pStyle w:val="ListParagraph"/>
        <w:numPr>
          <w:ilvl w:val="0"/>
          <w:numId w:val="73"/>
        </w:numPr>
        <w:rPr>
          <w:lang w:eastAsia="ja-JP"/>
        </w:rPr>
      </w:pPr>
      <w:r>
        <w:rPr>
          <w:lang w:eastAsia="ja-JP"/>
        </w:rPr>
        <w:t xml:space="preserve">Total efficient greedy algorithms presented here: Prim’s and Krushkal’s </w:t>
      </w:r>
    </w:p>
    <w:p w14:paraId="766D687F" w14:textId="11188263" w:rsidR="00210F87" w:rsidRDefault="00210F87" w:rsidP="00AA075D">
      <w:pPr>
        <w:pStyle w:val="ListParagraph"/>
        <w:numPr>
          <w:ilvl w:val="0"/>
          <w:numId w:val="73"/>
        </w:numPr>
        <w:rPr>
          <w:lang w:eastAsia="ja-JP"/>
        </w:rPr>
      </w:pPr>
      <w:r>
        <w:rPr>
          <w:lang w:eastAsia="ja-JP"/>
        </w:rPr>
        <w:t xml:space="preserve">Each selects edge in order of increasing weight but avoids creating a cycle </w:t>
      </w:r>
    </w:p>
    <w:p w14:paraId="10F4876C" w14:textId="3E0360CB" w:rsidR="00210F87" w:rsidRDefault="00210F87" w:rsidP="00AA075D">
      <w:pPr>
        <w:pStyle w:val="ListParagraph"/>
        <w:numPr>
          <w:ilvl w:val="0"/>
          <w:numId w:val="73"/>
        </w:numPr>
        <w:rPr>
          <w:lang w:eastAsia="ja-JP"/>
        </w:rPr>
      </w:pPr>
      <w:r>
        <w:rPr>
          <w:lang w:eastAsia="ja-JP"/>
        </w:rPr>
        <w:t xml:space="preserve">Prim maintains a tree at each stage that grows to span; Krushkal’s maintains a forest whose trees coalesce into one spanning tree. </w:t>
      </w:r>
    </w:p>
    <w:p w14:paraId="22A5255D" w14:textId="27DD7487" w:rsidR="00210F87" w:rsidRDefault="00210F87" w:rsidP="00AA075D">
      <w:pPr>
        <w:pStyle w:val="ListParagraph"/>
        <w:numPr>
          <w:ilvl w:val="0"/>
          <w:numId w:val="73"/>
        </w:numPr>
        <w:rPr>
          <w:lang w:eastAsia="ja-JP"/>
        </w:rPr>
      </w:pPr>
      <w:r>
        <w:rPr>
          <w:lang w:eastAsia="ja-JP"/>
        </w:rPr>
        <w:lastRenderedPageBreak/>
        <w:t xml:space="preserve">Prim implementation very </w:t>
      </w:r>
      <w:r w:rsidR="00D00A49">
        <w:rPr>
          <w:lang w:eastAsia="ja-JP"/>
        </w:rPr>
        <w:t>like</w:t>
      </w:r>
      <w:r>
        <w:rPr>
          <w:lang w:eastAsia="ja-JP"/>
        </w:rPr>
        <w:t xml:space="preserve"> Dijkstra, runs in time O (m + nlogn); Kruskal can be implemented to run in time O(mlogn) </w:t>
      </w:r>
    </w:p>
    <w:p w14:paraId="6B974ACB" w14:textId="77777777" w:rsidR="00B41A2D" w:rsidRDefault="00B41A2D" w:rsidP="00B41A2D">
      <w:pPr>
        <w:rPr>
          <w:lang w:eastAsia="ja-JP"/>
        </w:rPr>
      </w:pPr>
    </w:p>
    <w:p w14:paraId="12EBFBC8" w14:textId="77777777" w:rsidR="00B41A2D" w:rsidRDefault="00B41A2D" w:rsidP="00B41A2D">
      <w:pPr>
        <w:rPr>
          <w:lang w:eastAsia="ja-JP"/>
        </w:rPr>
      </w:pPr>
    </w:p>
    <w:p w14:paraId="3C23E2F6" w14:textId="1E8C7501" w:rsidR="00D00A49" w:rsidRPr="00D00A49" w:rsidRDefault="00B41A2D" w:rsidP="00B41A2D">
      <w:pPr>
        <w:pStyle w:val="uiqtextpara"/>
        <w:spacing w:before="0" w:beforeAutospacing="0" w:after="240" w:afterAutospacing="0"/>
        <w:rPr>
          <w:rFonts w:ascii="Times" w:hAnsi="Times"/>
          <w:color w:val="333333"/>
        </w:rPr>
      </w:pPr>
      <w:r w:rsidRPr="00D00A49">
        <w:rPr>
          <w:rFonts w:ascii="Times" w:hAnsi="Times"/>
          <w:color w:val="333333"/>
        </w:rPr>
        <w:t xml:space="preserve">A spanning tree is a subset of graph G, which has all the vertices covered with minimum possible number of edges. In a weighted graph, a minimum spanning tree is a spanning tree that has minimum weight than all other spanning trees of the same graph. </w:t>
      </w:r>
    </w:p>
    <w:p w14:paraId="4EB64459" w14:textId="5040F815" w:rsidR="00D00A49" w:rsidRDefault="00D00A49" w:rsidP="00AA075D">
      <w:pPr>
        <w:pStyle w:val="uiqtextpara"/>
        <w:numPr>
          <w:ilvl w:val="0"/>
          <w:numId w:val="74"/>
        </w:numPr>
        <w:spacing w:before="0" w:beforeAutospacing="0" w:after="240" w:afterAutospacing="0"/>
        <w:rPr>
          <w:rFonts w:ascii="Times" w:hAnsi="Times"/>
          <w:color w:val="333333"/>
        </w:rPr>
      </w:pPr>
      <w:r w:rsidRPr="00D00A49">
        <w:rPr>
          <w:rFonts w:ascii="Times" w:hAnsi="Times"/>
          <w:color w:val="333333"/>
        </w:rPr>
        <w:t xml:space="preserve">The </w:t>
      </w:r>
      <w:r>
        <w:rPr>
          <w:rFonts w:ascii="Times" w:hAnsi="Times"/>
          <w:color w:val="333333"/>
        </w:rPr>
        <w:t xml:space="preserve">most popular algorithms for minimum spanning tree are: </w:t>
      </w:r>
    </w:p>
    <w:p w14:paraId="0D7157C6" w14:textId="52B9C3C5" w:rsidR="00D00A49" w:rsidRDefault="00D00A49" w:rsidP="00AA075D">
      <w:pPr>
        <w:pStyle w:val="uiqtextpara"/>
        <w:numPr>
          <w:ilvl w:val="1"/>
          <w:numId w:val="74"/>
        </w:numPr>
        <w:spacing w:before="0" w:beforeAutospacing="0" w:after="240" w:afterAutospacing="0"/>
        <w:rPr>
          <w:rFonts w:ascii="Times" w:hAnsi="Times"/>
          <w:color w:val="333333"/>
        </w:rPr>
      </w:pPr>
      <w:r>
        <w:rPr>
          <w:rFonts w:ascii="Times" w:hAnsi="Times"/>
          <w:color w:val="333333"/>
        </w:rPr>
        <w:t>Kruskal’s Algorithm: Kruskal’s algorithm can be shown to run in O (E log E) time, or equivalent, O</w:t>
      </w:r>
      <w:r w:rsidR="00414A33">
        <w:rPr>
          <w:rFonts w:ascii="Times" w:hAnsi="Times"/>
          <w:color w:val="333333"/>
        </w:rPr>
        <w:t xml:space="preserve"> </w:t>
      </w:r>
      <w:r>
        <w:rPr>
          <w:rFonts w:ascii="Times" w:hAnsi="Times"/>
          <w:color w:val="333333"/>
        </w:rPr>
        <w:t xml:space="preserve">(E log V) time, where E is the number of edges in the graph and V is the number of vertices, all with simple data structures. This algorithm performs better in typical situations because it uses simpler data structures. </w:t>
      </w:r>
    </w:p>
    <w:p w14:paraId="0A3599E9" w14:textId="34E77A0D" w:rsidR="00D00A49" w:rsidRPr="00D00A49" w:rsidRDefault="00D00A49" w:rsidP="00AA075D">
      <w:pPr>
        <w:pStyle w:val="uiqtextpara"/>
        <w:numPr>
          <w:ilvl w:val="1"/>
          <w:numId w:val="74"/>
        </w:numPr>
        <w:spacing w:before="0" w:beforeAutospacing="0" w:after="240" w:afterAutospacing="0"/>
        <w:rPr>
          <w:rFonts w:ascii="Times" w:hAnsi="Times"/>
          <w:color w:val="333333"/>
        </w:rPr>
      </w:pPr>
      <w:r>
        <w:rPr>
          <w:rFonts w:ascii="Times" w:hAnsi="Times"/>
          <w:color w:val="333333"/>
        </w:rPr>
        <w:t xml:space="preserve">Prim’s Algorithm: The time complexity is O (VlogV is ElogV) = O(ElogV), making it the same as Kruskal’s algorithm. This algorithm is significantly faster in the limit when you’ve got a dense graph with many more edges than vertices. </w:t>
      </w:r>
    </w:p>
    <w:p w14:paraId="13743B9F" w14:textId="2DA5DA59" w:rsidR="00B41A2D" w:rsidRDefault="00B41A2D" w:rsidP="00B41A2D">
      <w:pPr>
        <w:pStyle w:val="uiqtextpara"/>
        <w:spacing w:before="0" w:beforeAutospacing="0" w:after="240" w:afterAutospacing="0"/>
        <w:rPr>
          <w:rFonts w:ascii="Georgia" w:hAnsi="Georgia"/>
          <w:color w:val="333333"/>
        </w:rPr>
      </w:pPr>
    </w:p>
    <w:p w14:paraId="1DFB8051" w14:textId="3D6D497D" w:rsidR="00FE7AFB" w:rsidRPr="009F574F" w:rsidRDefault="00FE7AFB" w:rsidP="009F574F">
      <w:pPr>
        <w:pStyle w:val="Heading1"/>
        <w:rPr>
          <w:lang w:val="en-GB"/>
        </w:rPr>
      </w:pPr>
      <w:r>
        <w:rPr>
          <w:lang w:val="en-GB"/>
        </w:rPr>
        <w:t xml:space="preserve">All Algorithms tested  </w:t>
      </w:r>
    </w:p>
    <w:p w14:paraId="54767446" w14:textId="5F577AE4" w:rsidR="00FE7AFB" w:rsidRDefault="00FE7AFB" w:rsidP="00FE7AFB">
      <w:pPr>
        <w:rPr>
          <w:b/>
          <w:u w:val="single"/>
          <w:lang w:eastAsia="ja-JP"/>
        </w:rPr>
      </w:pPr>
      <w:r w:rsidRPr="00FE7AFB">
        <w:rPr>
          <w:b/>
          <w:u w:val="single"/>
          <w:lang w:eastAsia="ja-JP"/>
        </w:rPr>
        <w:t xml:space="preserve">General tree traversal </w:t>
      </w:r>
    </w:p>
    <w:p w14:paraId="3A127863" w14:textId="77777777" w:rsidR="00FE7AFB" w:rsidRDefault="00FE7AFB" w:rsidP="00FE7AFB">
      <w:pPr>
        <w:rPr>
          <w:b/>
          <w:u w:val="single"/>
          <w:lang w:eastAsia="ja-JP"/>
        </w:rPr>
      </w:pPr>
    </w:p>
    <w:p w14:paraId="71A13598" w14:textId="205CCCFF" w:rsidR="00FE7AFB" w:rsidRDefault="008D7E64" w:rsidP="00AA075D">
      <w:pPr>
        <w:pStyle w:val="ListParagraph"/>
        <w:numPr>
          <w:ilvl w:val="0"/>
          <w:numId w:val="74"/>
        </w:numPr>
        <w:rPr>
          <w:lang w:eastAsia="ja-JP"/>
        </w:rPr>
      </w:pPr>
      <w:r>
        <w:rPr>
          <w:lang w:eastAsia="ja-JP"/>
        </w:rPr>
        <w:t xml:space="preserve">If we start at node “a”, if you run visit(a) it will go to the node “e” and colour it in grey. </w:t>
      </w:r>
    </w:p>
    <w:p w14:paraId="144CE0C8" w14:textId="6240FCD9" w:rsidR="008D7E64" w:rsidRDefault="008D7E64" w:rsidP="00AA075D">
      <w:pPr>
        <w:pStyle w:val="ListParagraph"/>
        <w:numPr>
          <w:ilvl w:val="0"/>
          <w:numId w:val="74"/>
        </w:numPr>
        <w:rPr>
          <w:lang w:eastAsia="ja-JP"/>
        </w:rPr>
      </w:pPr>
      <w:r>
        <w:rPr>
          <w:lang w:eastAsia="ja-JP"/>
        </w:rPr>
        <w:t>Since “e” has no white out neighbours, we return to “a”</w:t>
      </w:r>
    </w:p>
    <w:p w14:paraId="7230F2E9" w14:textId="04AC1934" w:rsidR="008D7E64" w:rsidRDefault="008D7E64" w:rsidP="00AA075D">
      <w:pPr>
        <w:pStyle w:val="ListParagraph"/>
        <w:numPr>
          <w:ilvl w:val="0"/>
          <w:numId w:val="74"/>
        </w:numPr>
        <w:rPr>
          <w:lang w:eastAsia="ja-JP"/>
        </w:rPr>
      </w:pPr>
      <w:r>
        <w:rPr>
          <w:lang w:eastAsia="ja-JP"/>
        </w:rPr>
        <w:t xml:space="preserve">“a” has no white out neighbours so we colour “a” black. We traverse to “e” and colour it black as well. We are now done with visit(a) </w:t>
      </w:r>
    </w:p>
    <w:p w14:paraId="1E113FF1" w14:textId="1DF302B0" w:rsidR="008D7E64" w:rsidRDefault="003A1C5F" w:rsidP="00AA075D">
      <w:pPr>
        <w:pStyle w:val="ListParagraph"/>
        <w:numPr>
          <w:ilvl w:val="0"/>
          <w:numId w:val="74"/>
        </w:numPr>
        <w:rPr>
          <w:lang w:eastAsia="ja-JP"/>
        </w:rPr>
      </w:pPr>
      <w:r>
        <w:rPr>
          <w:lang w:eastAsia="ja-JP"/>
        </w:rPr>
        <w:t xml:space="preserve">We now run visit (b) colour b grey then go to </w:t>
      </w:r>
      <w:r w:rsidR="00DC4968">
        <w:rPr>
          <w:lang w:eastAsia="ja-JP"/>
        </w:rPr>
        <w:t>(c)</w:t>
      </w:r>
      <w:r>
        <w:rPr>
          <w:lang w:eastAsia="ja-JP"/>
        </w:rPr>
        <w:t xml:space="preserve">, then colour that in grey as well. </w:t>
      </w:r>
    </w:p>
    <w:p w14:paraId="57777C1D" w14:textId="77777777" w:rsidR="00763D63" w:rsidRDefault="003A1C5F" w:rsidP="00AA075D">
      <w:pPr>
        <w:pStyle w:val="ListParagraph"/>
        <w:numPr>
          <w:ilvl w:val="0"/>
          <w:numId w:val="74"/>
        </w:numPr>
        <w:rPr>
          <w:lang w:eastAsia="ja-JP"/>
        </w:rPr>
      </w:pPr>
      <w:r>
        <w:rPr>
          <w:lang w:eastAsia="ja-JP"/>
        </w:rPr>
        <w:t xml:space="preserve">From (c) we move to (d) and colour it in grey. </w:t>
      </w:r>
    </w:p>
    <w:p w14:paraId="11DA17ED" w14:textId="7FF166E6" w:rsidR="00763D63" w:rsidRDefault="00763D63" w:rsidP="00AA075D">
      <w:pPr>
        <w:pStyle w:val="ListParagraph"/>
        <w:numPr>
          <w:ilvl w:val="0"/>
          <w:numId w:val="74"/>
        </w:numPr>
        <w:rPr>
          <w:lang w:eastAsia="ja-JP"/>
        </w:rPr>
      </w:pPr>
      <w:r>
        <w:rPr>
          <w:lang w:eastAsia="ja-JP"/>
        </w:rPr>
        <w:t>Fina</w:t>
      </w:r>
      <w:r w:rsidR="00DC4968">
        <w:rPr>
          <w:lang w:eastAsia="ja-JP"/>
        </w:rPr>
        <w:t>lly</w:t>
      </w:r>
      <w:r w:rsidR="0020176B">
        <w:rPr>
          <w:lang w:eastAsia="ja-JP"/>
        </w:rPr>
        <w:t>,</w:t>
      </w:r>
      <w:r w:rsidR="00DC4968">
        <w:rPr>
          <w:lang w:eastAsia="ja-JP"/>
        </w:rPr>
        <w:t xml:space="preserve"> we colour (d)</w:t>
      </w:r>
      <w:r>
        <w:rPr>
          <w:lang w:eastAsia="ja-JP"/>
        </w:rPr>
        <w:t>, (</w:t>
      </w:r>
      <w:r w:rsidR="00F86561">
        <w:rPr>
          <w:lang w:eastAsia="ja-JP"/>
        </w:rPr>
        <w:t>b</w:t>
      </w:r>
      <w:r>
        <w:rPr>
          <w:lang w:eastAsia="ja-JP"/>
        </w:rPr>
        <w:t>) and (</w:t>
      </w:r>
      <w:r w:rsidR="00F86561">
        <w:rPr>
          <w:lang w:eastAsia="ja-JP"/>
        </w:rPr>
        <w:t>c</w:t>
      </w:r>
      <w:r>
        <w:rPr>
          <w:lang w:eastAsia="ja-JP"/>
        </w:rPr>
        <w:t xml:space="preserve">) in black. </w:t>
      </w:r>
    </w:p>
    <w:p w14:paraId="6B058CA6" w14:textId="326484CE" w:rsidR="00F86561" w:rsidRDefault="00F86561" w:rsidP="00AA075D">
      <w:pPr>
        <w:pStyle w:val="ListParagraph"/>
        <w:numPr>
          <w:ilvl w:val="0"/>
          <w:numId w:val="74"/>
        </w:numPr>
        <w:rPr>
          <w:lang w:eastAsia="ja-JP"/>
        </w:rPr>
      </w:pPr>
      <w:r>
        <w:rPr>
          <w:lang w:eastAsia="ja-JP"/>
        </w:rPr>
        <w:t xml:space="preserve">The dark lines at the end will be the search forest whereas the light lines are not needed. The dark lines represent the nodes we have made in grey by traversing. </w:t>
      </w:r>
    </w:p>
    <w:p w14:paraId="4D50CD2F" w14:textId="62EEFC73" w:rsidR="003A1C5F" w:rsidRDefault="00F86561" w:rsidP="00763D63">
      <w:pPr>
        <w:ind w:left="360"/>
        <w:rPr>
          <w:lang w:eastAsia="ja-JP"/>
        </w:rPr>
      </w:pPr>
      <w:r>
        <w:rPr>
          <w:noProof/>
        </w:rPr>
        <w:lastRenderedPageBreak/>
        <w:drawing>
          <wp:anchor distT="0" distB="0" distL="114300" distR="114300" simplePos="0" relativeHeight="251740160" behindDoc="0" locked="0" layoutInCell="1" allowOverlap="1" wp14:anchorId="4CD5F63F" wp14:editId="5810F860">
            <wp:simplePos x="0" y="0"/>
            <wp:positionH relativeFrom="column">
              <wp:posOffset>965200</wp:posOffset>
            </wp:positionH>
            <wp:positionV relativeFrom="paragraph">
              <wp:posOffset>2855595</wp:posOffset>
            </wp:positionV>
            <wp:extent cx="4503420" cy="1779270"/>
            <wp:effectExtent l="0" t="0" r="0" b="0"/>
            <wp:wrapSquare wrapText="bothSides"/>
            <wp:docPr id="83" name="Picture 83" descr="../Desktop/Screen%20Shot%202018-06-05%20at%206.51.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5%20at%206.51.02%20PM.png"/>
                    <pic:cNvPicPr>
                      <a:picLocks noChangeAspect="1" noChangeArrowheads="1"/>
                    </pic:cNvPicPr>
                  </pic:nvPicPr>
                  <pic:blipFill rotWithShape="1">
                    <a:blip r:embed="rId86">
                      <a:extLst>
                        <a:ext uri="{28A0092B-C50C-407E-A947-70E740481C1C}">
                          <a14:useLocalDpi xmlns:a14="http://schemas.microsoft.com/office/drawing/2010/main" val="0"/>
                        </a:ext>
                      </a:extLst>
                    </a:blip>
                    <a:srcRect b="10118"/>
                    <a:stretch/>
                  </pic:blipFill>
                  <pic:spPr bwMode="auto">
                    <a:xfrm>
                      <a:off x="0" y="0"/>
                      <a:ext cx="4503420" cy="17792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D63">
        <w:rPr>
          <w:noProof/>
        </w:rPr>
        <w:drawing>
          <wp:anchor distT="0" distB="0" distL="114300" distR="114300" simplePos="0" relativeHeight="251739136" behindDoc="0" locked="0" layoutInCell="1" allowOverlap="1" wp14:anchorId="045F9882" wp14:editId="2DD9A6A0">
            <wp:simplePos x="0" y="0"/>
            <wp:positionH relativeFrom="column">
              <wp:posOffset>851195</wp:posOffset>
            </wp:positionH>
            <wp:positionV relativeFrom="paragraph">
              <wp:posOffset>476043</wp:posOffset>
            </wp:positionV>
            <wp:extent cx="3772535" cy="1899285"/>
            <wp:effectExtent l="0" t="0" r="12065" b="5715"/>
            <wp:wrapSquare wrapText="bothSides"/>
            <wp:docPr id="82" name="Picture 82" descr="../Desktop/Screen%20Shot%202018-06-05%20at%206.42.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5%20at%206.42.35%20PM.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1" r="9381" b="4033"/>
                    <a:stretch/>
                  </pic:blipFill>
                  <pic:spPr bwMode="auto">
                    <a:xfrm>
                      <a:off x="0" y="0"/>
                      <a:ext cx="3772535" cy="18992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1C5F">
        <w:rPr>
          <w:lang w:eastAsia="ja-JP"/>
        </w:rPr>
        <w:t xml:space="preserve"> </w:t>
      </w:r>
    </w:p>
    <w:p w14:paraId="0557BF4B" w14:textId="125248DC" w:rsidR="007A4921" w:rsidRDefault="007A4921" w:rsidP="00763D63">
      <w:pPr>
        <w:ind w:left="360"/>
        <w:rPr>
          <w:lang w:eastAsia="ja-JP"/>
        </w:rPr>
      </w:pPr>
    </w:p>
    <w:p w14:paraId="79C1E4A1" w14:textId="1E6CE3FC" w:rsidR="007A4921" w:rsidRDefault="007A4921" w:rsidP="00763D63">
      <w:pPr>
        <w:ind w:left="360"/>
        <w:rPr>
          <w:lang w:eastAsia="ja-JP"/>
        </w:rPr>
      </w:pPr>
    </w:p>
    <w:p w14:paraId="5272F8D0" w14:textId="1FC01B3B" w:rsidR="007A4921" w:rsidRDefault="007A4921" w:rsidP="00763D63">
      <w:pPr>
        <w:ind w:left="360"/>
        <w:rPr>
          <w:lang w:eastAsia="ja-JP"/>
        </w:rPr>
      </w:pPr>
    </w:p>
    <w:p w14:paraId="27E16DD8" w14:textId="0E3FAEEB" w:rsidR="007A4921" w:rsidRDefault="007A4921" w:rsidP="00763D63">
      <w:pPr>
        <w:ind w:left="360"/>
        <w:rPr>
          <w:lang w:eastAsia="ja-JP"/>
        </w:rPr>
      </w:pPr>
    </w:p>
    <w:p w14:paraId="3C2630BB" w14:textId="20285B17" w:rsidR="007A4921" w:rsidRDefault="007A4921" w:rsidP="00763D63">
      <w:pPr>
        <w:ind w:left="360"/>
        <w:rPr>
          <w:lang w:eastAsia="ja-JP"/>
        </w:rPr>
      </w:pPr>
    </w:p>
    <w:p w14:paraId="473B3D13" w14:textId="46A2D2D3" w:rsidR="007A4921" w:rsidRDefault="007A4921" w:rsidP="00763D63">
      <w:pPr>
        <w:ind w:left="360"/>
        <w:rPr>
          <w:lang w:eastAsia="ja-JP"/>
        </w:rPr>
      </w:pPr>
    </w:p>
    <w:p w14:paraId="6F7EC915" w14:textId="6DF52210" w:rsidR="007A4921" w:rsidRDefault="007A4921" w:rsidP="00763D63">
      <w:pPr>
        <w:ind w:left="360"/>
        <w:rPr>
          <w:lang w:eastAsia="ja-JP"/>
        </w:rPr>
      </w:pPr>
    </w:p>
    <w:p w14:paraId="7028AE54" w14:textId="63B4C9B8" w:rsidR="007A4921" w:rsidRDefault="007A4921" w:rsidP="00763D63">
      <w:pPr>
        <w:ind w:left="360"/>
        <w:rPr>
          <w:lang w:eastAsia="ja-JP"/>
        </w:rPr>
      </w:pPr>
    </w:p>
    <w:p w14:paraId="29AB85C4" w14:textId="34377596" w:rsidR="007A4921" w:rsidRDefault="007A4921" w:rsidP="00763D63">
      <w:pPr>
        <w:ind w:left="360"/>
        <w:rPr>
          <w:lang w:eastAsia="ja-JP"/>
        </w:rPr>
      </w:pPr>
    </w:p>
    <w:p w14:paraId="4EA6DCF9" w14:textId="7278225B" w:rsidR="007A4921" w:rsidRDefault="007A4921" w:rsidP="00763D63">
      <w:pPr>
        <w:ind w:left="360"/>
        <w:rPr>
          <w:lang w:eastAsia="ja-JP"/>
        </w:rPr>
      </w:pPr>
    </w:p>
    <w:p w14:paraId="05CAFE77" w14:textId="5790C304" w:rsidR="007A4921" w:rsidRDefault="007A4921" w:rsidP="00763D63">
      <w:pPr>
        <w:ind w:left="360"/>
        <w:rPr>
          <w:lang w:eastAsia="ja-JP"/>
        </w:rPr>
      </w:pPr>
    </w:p>
    <w:p w14:paraId="67965B99" w14:textId="0E44F30C" w:rsidR="007A4921" w:rsidRDefault="007A4921" w:rsidP="00763D63">
      <w:pPr>
        <w:ind w:left="360"/>
        <w:rPr>
          <w:lang w:eastAsia="ja-JP"/>
        </w:rPr>
      </w:pPr>
    </w:p>
    <w:p w14:paraId="062CCD82" w14:textId="7FD4A5E7" w:rsidR="007A4921" w:rsidRDefault="007A4921" w:rsidP="00763D63">
      <w:pPr>
        <w:ind w:left="360"/>
        <w:rPr>
          <w:lang w:eastAsia="ja-JP"/>
        </w:rPr>
      </w:pPr>
    </w:p>
    <w:p w14:paraId="1BED792B" w14:textId="004E2FFB" w:rsidR="007A4921" w:rsidRDefault="007A4921" w:rsidP="00763D63">
      <w:pPr>
        <w:ind w:left="360"/>
        <w:rPr>
          <w:lang w:eastAsia="ja-JP"/>
        </w:rPr>
      </w:pPr>
    </w:p>
    <w:p w14:paraId="52935CFD" w14:textId="7A634793" w:rsidR="007A4921" w:rsidRDefault="007A4921" w:rsidP="00763D63">
      <w:pPr>
        <w:ind w:left="360"/>
        <w:rPr>
          <w:lang w:eastAsia="ja-JP"/>
        </w:rPr>
      </w:pPr>
    </w:p>
    <w:p w14:paraId="4DBDCFAF" w14:textId="05D53B07" w:rsidR="007A4921" w:rsidRDefault="007A4921" w:rsidP="00763D63">
      <w:pPr>
        <w:ind w:left="360"/>
        <w:rPr>
          <w:lang w:eastAsia="ja-JP"/>
        </w:rPr>
      </w:pPr>
    </w:p>
    <w:p w14:paraId="604635D6" w14:textId="008C38B9" w:rsidR="007A4921" w:rsidRDefault="007A4921" w:rsidP="00763D63">
      <w:pPr>
        <w:ind w:left="360"/>
        <w:rPr>
          <w:lang w:eastAsia="ja-JP"/>
        </w:rPr>
      </w:pPr>
    </w:p>
    <w:p w14:paraId="1E68CCDA" w14:textId="35879127" w:rsidR="007A4921" w:rsidRDefault="007A4921" w:rsidP="00763D63">
      <w:pPr>
        <w:ind w:left="360"/>
        <w:rPr>
          <w:lang w:eastAsia="ja-JP"/>
        </w:rPr>
      </w:pPr>
    </w:p>
    <w:p w14:paraId="2CD84EDD" w14:textId="4C09CB24" w:rsidR="007A4921" w:rsidRDefault="007A4921" w:rsidP="00763D63">
      <w:pPr>
        <w:ind w:left="360"/>
        <w:rPr>
          <w:lang w:eastAsia="ja-JP"/>
        </w:rPr>
      </w:pPr>
    </w:p>
    <w:p w14:paraId="62120C12" w14:textId="6965EDFF" w:rsidR="007A4921" w:rsidRDefault="007A4921" w:rsidP="00763D63">
      <w:pPr>
        <w:ind w:left="360"/>
        <w:rPr>
          <w:lang w:eastAsia="ja-JP"/>
        </w:rPr>
      </w:pPr>
    </w:p>
    <w:p w14:paraId="066844AE" w14:textId="691F700B" w:rsidR="007A4921" w:rsidRDefault="007A4921" w:rsidP="00763D63">
      <w:pPr>
        <w:ind w:left="360"/>
        <w:rPr>
          <w:lang w:eastAsia="ja-JP"/>
        </w:rPr>
      </w:pPr>
    </w:p>
    <w:p w14:paraId="761A55F8" w14:textId="6B611496" w:rsidR="007A4921" w:rsidRDefault="007A4921" w:rsidP="00763D63">
      <w:pPr>
        <w:ind w:left="360"/>
        <w:rPr>
          <w:lang w:eastAsia="ja-JP"/>
        </w:rPr>
      </w:pPr>
    </w:p>
    <w:p w14:paraId="065FA453" w14:textId="1E2FB1F0" w:rsidR="007A4921" w:rsidRDefault="007A4921" w:rsidP="00763D63">
      <w:pPr>
        <w:ind w:left="360"/>
        <w:rPr>
          <w:lang w:eastAsia="ja-JP"/>
        </w:rPr>
      </w:pPr>
    </w:p>
    <w:p w14:paraId="26C9F6FE" w14:textId="2D152798" w:rsidR="007A4921" w:rsidRDefault="007A4921" w:rsidP="00763D63">
      <w:pPr>
        <w:ind w:left="360"/>
        <w:rPr>
          <w:lang w:eastAsia="ja-JP"/>
        </w:rPr>
      </w:pPr>
    </w:p>
    <w:p w14:paraId="1F9CCA56" w14:textId="5D0B1018" w:rsidR="007A4921" w:rsidRDefault="007A4921" w:rsidP="00763D63">
      <w:pPr>
        <w:ind w:left="360"/>
        <w:rPr>
          <w:lang w:eastAsia="ja-JP"/>
        </w:rPr>
      </w:pPr>
    </w:p>
    <w:p w14:paraId="0C75542B" w14:textId="0C2ABB3C" w:rsidR="007A4921" w:rsidRDefault="007A4921" w:rsidP="00763D63">
      <w:pPr>
        <w:ind w:left="360"/>
        <w:rPr>
          <w:lang w:eastAsia="ja-JP"/>
        </w:rPr>
      </w:pPr>
    </w:p>
    <w:p w14:paraId="5E5D9675" w14:textId="4761E00B" w:rsidR="007A4921" w:rsidRDefault="007A4921" w:rsidP="00763D63">
      <w:pPr>
        <w:ind w:left="360"/>
        <w:rPr>
          <w:lang w:eastAsia="ja-JP"/>
        </w:rPr>
      </w:pPr>
    </w:p>
    <w:p w14:paraId="10DCE229" w14:textId="04DD0269" w:rsidR="007A4921" w:rsidRDefault="007A4921" w:rsidP="00763D63">
      <w:pPr>
        <w:ind w:left="360"/>
        <w:rPr>
          <w:lang w:eastAsia="ja-JP"/>
        </w:rPr>
      </w:pPr>
    </w:p>
    <w:p w14:paraId="2DB21C82" w14:textId="24FC8111" w:rsidR="007A4921" w:rsidRDefault="007A4921" w:rsidP="00763D63">
      <w:pPr>
        <w:ind w:left="360"/>
        <w:rPr>
          <w:lang w:eastAsia="ja-JP"/>
        </w:rPr>
      </w:pPr>
    </w:p>
    <w:p w14:paraId="05F03ADA" w14:textId="6C0E7038" w:rsidR="007A4921" w:rsidRDefault="007A4921" w:rsidP="00763D63">
      <w:pPr>
        <w:ind w:left="360"/>
        <w:rPr>
          <w:lang w:eastAsia="ja-JP"/>
        </w:rPr>
      </w:pPr>
    </w:p>
    <w:p w14:paraId="00F408F0" w14:textId="2D078494" w:rsidR="007A4921" w:rsidRDefault="007A4921" w:rsidP="00763D63">
      <w:pPr>
        <w:ind w:left="360"/>
        <w:rPr>
          <w:lang w:eastAsia="ja-JP"/>
        </w:rPr>
      </w:pPr>
    </w:p>
    <w:p w14:paraId="681E9F05" w14:textId="1C1C97C1" w:rsidR="007A4921" w:rsidRDefault="007A4921" w:rsidP="007A4921">
      <w:pPr>
        <w:rPr>
          <w:b/>
          <w:u w:val="single"/>
          <w:lang w:eastAsia="ja-JP"/>
        </w:rPr>
      </w:pPr>
      <w:r>
        <w:rPr>
          <w:b/>
          <w:u w:val="single"/>
          <w:lang w:eastAsia="ja-JP"/>
        </w:rPr>
        <w:t>Depth-first-search</w:t>
      </w:r>
    </w:p>
    <w:p w14:paraId="5CDA3B94" w14:textId="0F78D5A8" w:rsidR="007A4921" w:rsidRDefault="007A4921" w:rsidP="00763D63">
      <w:pPr>
        <w:ind w:left="360"/>
        <w:rPr>
          <w:lang w:eastAsia="ja-JP"/>
        </w:rPr>
      </w:pPr>
    </w:p>
    <w:p w14:paraId="29A939CB" w14:textId="7091BD77" w:rsidR="007A4921" w:rsidRDefault="007A4921" w:rsidP="00440163">
      <w:pPr>
        <w:rPr>
          <w:lang w:eastAsia="ja-JP"/>
        </w:rPr>
      </w:pPr>
    </w:p>
    <w:p w14:paraId="221E682F" w14:textId="4C7AA58D" w:rsidR="00440163" w:rsidRDefault="00440163" w:rsidP="00440163">
      <w:pPr>
        <w:pStyle w:val="ListParagraph"/>
        <w:numPr>
          <w:ilvl w:val="0"/>
          <w:numId w:val="75"/>
        </w:numPr>
        <w:rPr>
          <w:lang w:eastAsia="ja-JP"/>
        </w:rPr>
      </w:pPr>
      <w:r>
        <w:rPr>
          <w:lang w:eastAsia="ja-JP"/>
        </w:rPr>
        <w:t xml:space="preserve">We have </w:t>
      </w:r>
      <w:proofErr w:type="spellStart"/>
      <w:proofErr w:type="gramStart"/>
      <w:r>
        <w:rPr>
          <w:lang w:eastAsia="ja-JP"/>
        </w:rPr>
        <w:t>a</w:t>
      </w:r>
      <w:proofErr w:type="spellEnd"/>
      <w:proofErr w:type="gramEnd"/>
      <w:r>
        <w:rPr>
          <w:lang w:eastAsia="ja-JP"/>
        </w:rPr>
        <w:t xml:space="preserve"> abstract data type, first array is seen second is done. </w:t>
      </w:r>
    </w:p>
    <w:p w14:paraId="182E004C" w14:textId="7F86B037" w:rsidR="001832FD" w:rsidRDefault="001832FD" w:rsidP="00440163">
      <w:pPr>
        <w:pStyle w:val="ListParagraph"/>
        <w:numPr>
          <w:ilvl w:val="0"/>
          <w:numId w:val="75"/>
        </w:numPr>
        <w:rPr>
          <w:lang w:eastAsia="ja-JP"/>
        </w:rPr>
      </w:pPr>
      <w:r>
        <w:rPr>
          <w:lang w:eastAsia="ja-JP"/>
        </w:rPr>
        <w:t xml:space="preserve">We start with node 1 and make it grey, so we add it to our list. Add 1 to the 0 step on the seen list. </w:t>
      </w:r>
    </w:p>
    <w:p w14:paraId="6D2326C3" w14:textId="19A75233" w:rsidR="001832FD" w:rsidRDefault="001832FD" w:rsidP="00440163">
      <w:pPr>
        <w:pStyle w:val="ListParagraph"/>
        <w:numPr>
          <w:ilvl w:val="0"/>
          <w:numId w:val="75"/>
        </w:numPr>
        <w:rPr>
          <w:lang w:eastAsia="ja-JP"/>
        </w:rPr>
      </w:pPr>
      <w:r>
        <w:rPr>
          <w:lang w:eastAsia="ja-JP"/>
        </w:rPr>
        <w:t>Now we choose a white out neighbour (not specified which neighbour to choose), so we choose 2, then 3.</w:t>
      </w:r>
    </w:p>
    <w:p w14:paraId="43093124" w14:textId="2EC629FA" w:rsidR="001832FD" w:rsidRDefault="001832FD" w:rsidP="00440163">
      <w:pPr>
        <w:pStyle w:val="ListParagraph"/>
        <w:numPr>
          <w:ilvl w:val="0"/>
          <w:numId w:val="75"/>
        </w:numPr>
        <w:rPr>
          <w:lang w:eastAsia="ja-JP"/>
        </w:rPr>
      </w:pPr>
      <w:r>
        <w:rPr>
          <w:lang w:eastAsia="ja-JP"/>
        </w:rPr>
        <w:t xml:space="preserve">Add them both to the list </w:t>
      </w:r>
      <w:proofErr w:type="gramStart"/>
      <w:r>
        <w:rPr>
          <w:lang w:eastAsia="ja-JP"/>
        </w:rPr>
        <w:t>and also</w:t>
      </w:r>
      <w:proofErr w:type="gramEnd"/>
      <w:r>
        <w:rPr>
          <w:lang w:eastAsia="ja-JP"/>
        </w:rPr>
        <w:t xml:space="preserve"> to the seen list. </w:t>
      </w:r>
    </w:p>
    <w:p w14:paraId="4585C9E4" w14:textId="77777777" w:rsidR="001832FD" w:rsidRDefault="001832FD" w:rsidP="001832FD">
      <w:pPr>
        <w:pStyle w:val="ListParagraph"/>
        <w:rPr>
          <w:lang w:eastAsia="ja-JP"/>
        </w:rPr>
      </w:pPr>
    </w:p>
    <w:p w14:paraId="4A705DB4" w14:textId="77777777" w:rsidR="001832FD" w:rsidRDefault="001832FD" w:rsidP="001832FD">
      <w:pPr>
        <w:pStyle w:val="ListParagraph"/>
        <w:rPr>
          <w:lang w:eastAsia="ja-JP"/>
        </w:rPr>
      </w:pPr>
    </w:p>
    <w:p w14:paraId="2C9BCB47" w14:textId="77777777" w:rsidR="001832FD" w:rsidRDefault="001832FD" w:rsidP="001832FD">
      <w:pPr>
        <w:pStyle w:val="ListParagraph"/>
        <w:rPr>
          <w:lang w:eastAsia="ja-JP"/>
        </w:rPr>
      </w:pPr>
    </w:p>
    <w:p w14:paraId="6E6A3029" w14:textId="77777777" w:rsidR="001832FD" w:rsidRDefault="001832FD" w:rsidP="001832FD">
      <w:pPr>
        <w:pStyle w:val="ListParagraph"/>
        <w:rPr>
          <w:lang w:eastAsia="ja-JP"/>
        </w:rPr>
      </w:pPr>
    </w:p>
    <w:p w14:paraId="2D58C897" w14:textId="77777777" w:rsidR="001832FD" w:rsidRDefault="001832FD" w:rsidP="001832FD">
      <w:pPr>
        <w:pStyle w:val="ListParagraph"/>
        <w:rPr>
          <w:lang w:eastAsia="ja-JP"/>
        </w:rPr>
      </w:pPr>
    </w:p>
    <w:p w14:paraId="19F6D32A" w14:textId="77777777" w:rsidR="001832FD" w:rsidRDefault="001832FD" w:rsidP="001832FD">
      <w:pPr>
        <w:pStyle w:val="ListParagraph"/>
        <w:rPr>
          <w:lang w:eastAsia="ja-JP"/>
        </w:rPr>
      </w:pPr>
    </w:p>
    <w:p w14:paraId="504F8130" w14:textId="77777777" w:rsidR="001832FD" w:rsidRDefault="001832FD" w:rsidP="001832FD">
      <w:pPr>
        <w:pStyle w:val="ListParagraph"/>
        <w:rPr>
          <w:lang w:eastAsia="ja-JP"/>
        </w:rPr>
      </w:pPr>
    </w:p>
    <w:p w14:paraId="6A71400D" w14:textId="77777777" w:rsidR="001832FD" w:rsidRDefault="001832FD" w:rsidP="001832FD">
      <w:pPr>
        <w:pStyle w:val="ListParagraph"/>
        <w:rPr>
          <w:lang w:eastAsia="ja-JP"/>
        </w:rPr>
      </w:pPr>
    </w:p>
    <w:p w14:paraId="11BEF8EF" w14:textId="77777777" w:rsidR="001832FD" w:rsidRDefault="001832FD" w:rsidP="001832FD">
      <w:pPr>
        <w:pStyle w:val="ListParagraph"/>
        <w:rPr>
          <w:lang w:eastAsia="ja-JP"/>
        </w:rPr>
      </w:pPr>
    </w:p>
    <w:p w14:paraId="260AE89C" w14:textId="77777777" w:rsidR="001832FD" w:rsidRDefault="001832FD" w:rsidP="001832FD">
      <w:pPr>
        <w:pStyle w:val="ListParagraph"/>
        <w:rPr>
          <w:lang w:eastAsia="ja-JP"/>
        </w:rPr>
      </w:pPr>
    </w:p>
    <w:p w14:paraId="572EA1C4" w14:textId="1A43DDA0" w:rsidR="001832FD" w:rsidRDefault="001832FD" w:rsidP="001832FD">
      <w:pPr>
        <w:pStyle w:val="ListParagraph"/>
        <w:rPr>
          <w:lang w:eastAsia="ja-JP"/>
        </w:rPr>
      </w:pPr>
    </w:p>
    <w:p w14:paraId="40C9EDD6" w14:textId="02F904C2" w:rsidR="001832FD" w:rsidRDefault="001832FD" w:rsidP="001832FD">
      <w:pPr>
        <w:pStyle w:val="ListParagraph"/>
        <w:rPr>
          <w:lang w:eastAsia="ja-JP"/>
        </w:rPr>
      </w:pPr>
      <w:r>
        <w:rPr>
          <w:noProof/>
        </w:rPr>
        <w:drawing>
          <wp:anchor distT="0" distB="0" distL="114300" distR="114300" simplePos="0" relativeHeight="251741184" behindDoc="0" locked="0" layoutInCell="1" allowOverlap="1" wp14:anchorId="62E7F5F0" wp14:editId="4315FF55">
            <wp:simplePos x="0" y="0"/>
            <wp:positionH relativeFrom="margin">
              <wp:posOffset>631549</wp:posOffset>
            </wp:positionH>
            <wp:positionV relativeFrom="paragraph">
              <wp:posOffset>150523</wp:posOffset>
            </wp:positionV>
            <wp:extent cx="3943985" cy="2305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43985" cy="2305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AE044" w14:textId="27AE764A" w:rsidR="001832FD" w:rsidRDefault="001832FD" w:rsidP="001832FD">
      <w:pPr>
        <w:pStyle w:val="ListParagraph"/>
        <w:rPr>
          <w:lang w:eastAsia="ja-JP"/>
        </w:rPr>
      </w:pPr>
    </w:p>
    <w:p w14:paraId="3C37105F" w14:textId="14B7CFAD" w:rsidR="001832FD" w:rsidRDefault="001832FD" w:rsidP="001832FD">
      <w:pPr>
        <w:pStyle w:val="ListParagraph"/>
        <w:rPr>
          <w:lang w:eastAsia="ja-JP"/>
        </w:rPr>
      </w:pPr>
    </w:p>
    <w:p w14:paraId="58888D9F" w14:textId="1DC9D31C" w:rsidR="001832FD" w:rsidRDefault="001832FD" w:rsidP="001832FD">
      <w:pPr>
        <w:rPr>
          <w:lang w:eastAsia="ja-JP"/>
        </w:rPr>
      </w:pPr>
    </w:p>
    <w:p w14:paraId="73B8C278" w14:textId="173F98DA" w:rsidR="001832FD" w:rsidRDefault="001832FD" w:rsidP="001832FD">
      <w:pPr>
        <w:pStyle w:val="ListParagraph"/>
        <w:rPr>
          <w:lang w:eastAsia="ja-JP"/>
        </w:rPr>
      </w:pPr>
    </w:p>
    <w:p w14:paraId="10F019BD" w14:textId="088F3825" w:rsidR="001832FD" w:rsidRDefault="001832FD" w:rsidP="001832FD">
      <w:pPr>
        <w:pStyle w:val="ListParagraph"/>
        <w:rPr>
          <w:lang w:eastAsia="ja-JP"/>
        </w:rPr>
      </w:pPr>
    </w:p>
    <w:p w14:paraId="457143EA" w14:textId="13F1168E" w:rsidR="001832FD" w:rsidRDefault="001832FD" w:rsidP="001832FD">
      <w:pPr>
        <w:pStyle w:val="ListParagraph"/>
        <w:rPr>
          <w:lang w:eastAsia="ja-JP"/>
        </w:rPr>
      </w:pPr>
    </w:p>
    <w:p w14:paraId="38432430" w14:textId="4D634372" w:rsidR="001832FD" w:rsidRDefault="001832FD" w:rsidP="001832FD">
      <w:pPr>
        <w:pStyle w:val="ListParagraph"/>
        <w:rPr>
          <w:lang w:eastAsia="ja-JP"/>
        </w:rPr>
      </w:pPr>
    </w:p>
    <w:p w14:paraId="0469A2AF" w14:textId="29497ACE" w:rsidR="001832FD" w:rsidRDefault="001832FD" w:rsidP="001832FD">
      <w:pPr>
        <w:pStyle w:val="ListParagraph"/>
        <w:rPr>
          <w:lang w:eastAsia="ja-JP"/>
        </w:rPr>
      </w:pPr>
    </w:p>
    <w:p w14:paraId="13A5A6F7" w14:textId="11A42612" w:rsidR="001832FD" w:rsidRDefault="001832FD" w:rsidP="001832FD">
      <w:pPr>
        <w:pStyle w:val="ListParagraph"/>
        <w:rPr>
          <w:lang w:eastAsia="ja-JP"/>
        </w:rPr>
      </w:pPr>
    </w:p>
    <w:p w14:paraId="715B835F" w14:textId="29D2EDF3" w:rsidR="001832FD" w:rsidRDefault="001832FD" w:rsidP="001832FD">
      <w:pPr>
        <w:pStyle w:val="ListParagraph"/>
        <w:rPr>
          <w:lang w:eastAsia="ja-JP"/>
        </w:rPr>
      </w:pPr>
    </w:p>
    <w:p w14:paraId="4824D7AA" w14:textId="77777777" w:rsidR="001832FD" w:rsidRDefault="001832FD" w:rsidP="001832FD">
      <w:pPr>
        <w:pStyle w:val="ListParagraph"/>
        <w:rPr>
          <w:lang w:eastAsia="ja-JP"/>
        </w:rPr>
      </w:pPr>
    </w:p>
    <w:p w14:paraId="03452B19" w14:textId="26384ABD" w:rsidR="001832FD" w:rsidRDefault="001832FD" w:rsidP="001832FD">
      <w:pPr>
        <w:pStyle w:val="ListParagraph"/>
        <w:rPr>
          <w:lang w:eastAsia="ja-JP"/>
        </w:rPr>
      </w:pPr>
    </w:p>
    <w:p w14:paraId="5897FA58" w14:textId="2FCF8530" w:rsidR="001832FD" w:rsidRDefault="001832FD" w:rsidP="001832FD">
      <w:pPr>
        <w:pStyle w:val="ListParagraph"/>
        <w:rPr>
          <w:lang w:eastAsia="ja-JP"/>
        </w:rPr>
      </w:pPr>
    </w:p>
    <w:p w14:paraId="473559F4" w14:textId="64C8C579" w:rsidR="001832FD" w:rsidRDefault="001832FD" w:rsidP="001832FD">
      <w:pPr>
        <w:pStyle w:val="ListParagraph"/>
        <w:rPr>
          <w:lang w:eastAsia="ja-JP"/>
        </w:rPr>
      </w:pPr>
    </w:p>
    <w:p w14:paraId="054C9903" w14:textId="6696CAB3" w:rsidR="001832FD" w:rsidRDefault="001832FD" w:rsidP="001832FD">
      <w:pPr>
        <w:pStyle w:val="ListParagraph"/>
        <w:rPr>
          <w:lang w:eastAsia="ja-JP"/>
        </w:rPr>
      </w:pPr>
    </w:p>
    <w:p w14:paraId="41EB2139" w14:textId="21BA3370" w:rsidR="001832FD" w:rsidRDefault="001832FD" w:rsidP="001832FD">
      <w:pPr>
        <w:pStyle w:val="ListParagraph"/>
        <w:numPr>
          <w:ilvl w:val="0"/>
          <w:numId w:val="75"/>
        </w:numPr>
        <w:rPr>
          <w:lang w:eastAsia="ja-JP"/>
        </w:rPr>
      </w:pPr>
      <w:r>
        <w:rPr>
          <w:lang w:eastAsia="ja-JP"/>
        </w:rPr>
        <w:t xml:space="preserve">Once we get to node (6) and is at the top of the list, we are now done since there are no more white out neighbours. So, we turn it black and remove it from the list and add it to done. </w:t>
      </w:r>
    </w:p>
    <w:p w14:paraId="748B942A" w14:textId="51746988" w:rsidR="001832FD" w:rsidRDefault="001832FD" w:rsidP="00C90863">
      <w:pPr>
        <w:pStyle w:val="ListParagraph"/>
        <w:numPr>
          <w:ilvl w:val="0"/>
          <w:numId w:val="75"/>
        </w:numPr>
        <w:rPr>
          <w:lang w:eastAsia="ja-JP"/>
        </w:rPr>
      </w:pPr>
      <w:r>
        <w:rPr>
          <w:lang w:eastAsia="ja-JP"/>
        </w:rPr>
        <w:t>Node 6 will be completed on the 6</w:t>
      </w:r>
      <w:r w:rsidRPr="00BD17A0">
        <w:rPr>
          <w:vertAlign w:val="superscript"/>
          <w:lang w:eastAsia="ja-JP"/>
        </w:rPr>
        <w:t>th</w:t>
      </w:r>
      <w:r>
        <w:rPr>
          <w:lang w:eastAsia="ja-JP"/>
        </w:rPr>
        <w:t xml:space="preserve"> step so </w:t>
      </w:r>
      <w:r w:rsidR="00EB1CC5">
        <w:rPr>
          <w:lang w:eastAsia="ja-JP"/>
        </w:rPr>
        <w:t xml:space="preserve">we write </w:t>
      </w:r>
      <w:r w:rsidR="00BD17A0">
        <w:rPr>
          <w:lang w:eastAsia="ja-JP"/>
        </w:rPr>
        <w:t xml:space="preserve">6 on the done list under 6. </w:t>
      </w:r>
    </w:p>
    <w:p w14:paraId="50B79610" w14:textId="59B08A27" w:rsidR="00BD17A0" w:rsidRDefault="00BD17A0" w:rsidP="00BD17A0">
      <w:pPr>
        <w:pStyle w:val="ListParagraph"/>
        <w:numPr>
          <w:ilvl w:val="0"/>
          <w:numId w:val="75"/>
        </w:numPr>
        <w:rPr>
          <w:lang w:eastAsia="ja-JP"/>
        </w:rPr>
      </w:pPr>
      <w:r>
        <w:rPr>
          <w:lang w:eastAsia="ja-JP"/>
        </w:rPr>
        <w:t>Node 7 will be completed on the 7</w:t>
      </w:r>
      <w:r w:rsidRPr="00BD17A0">
        <w:rPr>
          <w:vertAlign w:val="superscript"/>
          <w:lang w:eastAsia="ja-JP"/>
        </w:rPr>
        <w:t>th</w:t>
      </w:r>
      <w:r>
        <w:rPr>
          <w:lang w:eastAsia="ja-JP"/>
        </w:rPr>
        <w:t xml:space="preserve"> step so </w:t>
      </w:r>
      <w:r w:rsidR="00EB1CC5">
        <w:rPr>
          <w:lang w:eastAsia="ja-JP"/>
        </w:rPr>
        <w:t xml:space="preserve">we write </w:t>
      </w:r>
      <w:r>
        <w:rPr>
          <w:lang w:eastAsia="ja-JP"/>
        </w:rPr>
        <w:t xml:space="preserve">7 on the done list under 7. </w:t>
      </w:r>
    </w:p>
    <w:p w14:paraId="6F7F5938" w14:textId="7CA30AC4" w:rsidR="00BD17A0" w:rsidRDefault="00BD17A0" w:rsidP="00BD17A0">
      <w:pPr>
        <w:pStyle w:val="ListParagraph"/>
        <w:numPr>
          <w:ilvl w:val="0"/>
          <w:numId w:val="75"/>
        </w:numPr>
        <w:rPr>
          <w:lang w:eastAsia="ja-JP"/>
        </w:rPr>
      </w:pPr>
      <w:r>
        <w:rPr>
          <w:lang w:eastAsia="ja-JP"/>
        </w:rPr>
        <w:t xml:space="preserve">Node </w:t>
      </w:r>
      <w:r w:rsidR="00EB1CC5">
        <w:rPr>
          <w:lang w:eastAsia="ja-JP"/>
        </w:rPr>
        <w:t>5</w:t>
      </w:r>
      <w:r>
        <w:rPr>
          <w:lang w:eastAsia="ja-JP"/>
        </w:rPr>
        <w:t xml:space="preserve"> will be completed on the </w:t>
      </w:r>
      <w:r w:rsidR="00EB1CC5">
        <w:rPr>
          <w:lang w:eastAsia="ja-JP"/>
        </w:rPr>
        <w:t>8</w:t>
      </w:r>
      <w:r w:rsidRPr="00BD17A0">
        <w:rPr>
          <w:vertAlign w:val="superscript"/>
          <w:lang w:eastAsia="ja-JP"/>
        </w:rPr>
        <w:t>th</w:t>
      </w:r>
      <w:r>
        <w:rPr>
          <w:lang w:eastAsia="ja-JP"/>
        </w:rPr>
        <w:t xml:space="preserve"> step so </w:t>
      </w:r>
      <w:r w:rsidR="00EB1CC5">
        <w:rPr>
          <w:lang w:eastAsia="ja-JP"/>
        </w:rPr>
        <w:t>we write 8</w:t>
      </w:r>
      <w:r>
        <w:rPr>
          <w:lang w:eastAsia="ja-JP"/>
        </w:rPr>
        <w:t xml:space="preserve"> on the done list under </w:t>
      </w:r>
      <w:r w:rsidR="00EB1CC5">
        <w:rPr>
          <w:lang w:eastAsia="ja-JP"/>
        </w:rPr>
        <w:t>5</w:t>
      </w:r>
      <w:r>
        <w:rPr>
          <w:lang w:eastAsia="ja-JP"/>
        </w:rPr>
        <w:t xml:space="preserve">. </w:t>
      </w:r>
    </w:p>
    <w:p w14:paraId="007E6872" w14:textId="52DEACFD" w:rsidR="00EB1CC5" w:rsidRDefault="00EB1CC5" w:rsidP="00EB1CC5">
      <w:pPr>
        <w:pStyle w:val="ListParagraph"/>
        <w:numPr>
          <w:ilvl w:val="0"/>
          <w:numId w:val="75"/>
        </w:numPr>
        <w:rPr>
          <w:lang w:eastAsia="ja-JP"/>
        </w:rPr>
      </w:pPr>
      <w:r>
        <w:rPr>
          <w:lang w:eastAsia="ja-JP"/>
        </w:rPr>
        <w:t xml:space="preserve">Etc, etc. </w:t>
      </w:r>
    </w:p>
    <w:p w14:paraId="439F58B3" w14:textId="77777777" w:rsidR="001B2BE6" w:rsidRDefault="001B2BE6" w:rsidP="001B2BE6">
      <w:pPr>
        <w:rPr>
          <w:lang w:eastAsia="ja-JP"/>
        </w:rPr>
      </w:pPr>
    </w:p>
    <w:p w14:paraId="6C818DEE" w14:textId="232B227D" w:rsidR="001832FD" w:rsidRDefault="001832FD" w:rsidP="001832FD">
      <w:pPr>
        <w:pStyle w:val="ListParagraph"/>
        <w:rPr>
          <w:lang w:eastAsia="ja-JP"/>
        </w:rPr>
      </w:pPr>
    </w:p>
    <w:p w14:paraId="48D6D7CC" w14:textId="75218466" w:rsidR="00FB6DBD" w:rsidRDefault="00FB6DBD" w:rsidP="001832FD">
      <w:pPr>
        <w:pStyle w:val="ListParagraph"/>
        <w:rPr>
          <w:lang w:eastAsia="ja-JP"/>
        </w:rPr>
      </w:pPr>
    </w:p>
    <w:p w14:paraId="21E12E59" w14:textId="56BBD862" w:rsidR="00FB6DBD" w:rsidRDefault="00FB6DBD" w:rsidP="001832FD">
      <w:pPr>
        <w:pStyle w:val="ListParagraph"/>
        <w:rPr>
          <w:lang w:eastAsia="ja-JP"/>
        </w:rPr>
      </w:pPr>
    </w:p>
    <w:p w14:paraId="7F690F73" w14:textId="7C82A589" w:rsidR="00FB6DBD" w:rsidRDefault="00FB6DBD" w:rsidP="001832FD">
      <w:pPr>
        <w:pStyle w:val="ListParagraph"/>
        <w:rPr>
          <w:lang w:eastAsia="ja-JP"/>
        </w:rPr>
      </w:pPr>
    </w:p>
    <w:p w14:paraId="79B25C75" w14:textId="22F1AEA8" w:rsidR="00FB6DBD" w:rsidRDefault="00FB6DBD" w:rsidP="00FB6DBD">
      <w:pPr>
        <w:rPr>
          <w:b/>
          <w:u w:val="single"/>
          <w:lang w:eastAsia="ja-JP"/>
        </w:rPr>
      </w:pPr>
      <w:r>
        <w:rPr>
          <w:b/>
          <w:u w:val="single"/>
          <w:lang w:eastAsia="ja-JP"/>
        </w:rPr>
        <w:t>Breadth-first-search</w:t>
      </w:r>
    </w:p>
    <w:p w14:paraId="3B15753A" w14:textId="413F00AC" w:rsidR="00FB6DBD" w:rsidRDefault="00FB6DBD" w:rsidP="001832FD">
      <w:pPr>
        <w:pStyle w:val="ListParagraph"/>
        <w:rPr>
          <w:lang w:eastAsia="ja-JP"/>
        </w:rPr>
      </w:pPr>
    </w:p>
    <w:p w14:paraId="282313F5" w14:textId="77777777" w:rsidR="00A563E7" w:rsidRDefault="00A563E7" w:rsidP="00D82CB9">
      <w:pPr>
        <w:rPr>
          <w:lang w:eastAsia="ja-JP"/>
        </w:rPr>
      </w:pPr>
    </w:p>
    <w:p w14:paraId="67DB47CB" w14:textId="076F5720" w:rsidR="00A563E7" w:rsidRDefault="00A563E7" w:rsidP="00A563E7">
      <w:pPr>
        <w:pStyle w:val="ListParagraph"/>
        <w:numPr>
          <w:ilvl w:val="0"/>
          <w:numId w:val="76"/>
        </w:numPr>
        <w:rPr>
          <w:lang w:eastAsia="ja-JP"/>
        </w:rPr>
      </w:pPr>
      <w:r>
        <w:rPr>
          <w:lang w:eastAsia="ja-JP"/>
        </w:rPr>
        <w:t>We have a queue. Start from d</w:t>
      </w:r>
      <w:r w:rsidR="002810DB">
        <w:rPr>
          <w:lang w:eastAsia="ja-JP"/>
        </w:rPr>
        <w:t xml:space="preserve"> </w:t>
      </w:r>
      <w:r>
        <w:rPr>
          <w:lang w:eastAsia="ja-JP"/>
        </w:rPr>
        <w:t>(1) which is 0. Then traverse to the white out neighbour which isn’t specified.</w:t>
      </w:r>
      <w:r w:rsidR="002810DB">
        <w:rPr>
          <w:lang w:eastAsia="ja-JP"/>
        </w:rPr>
        <w:t xml:space="preserve"> </w:t>
      </w:r>
      <w:r w:rsidR="00A543E3">
        <w:rPr>
          <w:lang w:eastAsia="ja-JP"/>
        </w:rPr>
        <w:t>So,</w:t>
      </w:r>
      <w:r w:rsidR="002810DB">
        <w:rPr>
          <w:lang w:eastAsia="ja-JP"/>
        </w:rPr>
        <w:t xml:space="preserve"> we go to any of them. </w:t>
      </w:r>
    </w:p>
    <w:p w14:paraId="4A8F7658" w14:textId="148C8A56" w:rsidR="002810DB" w:rsidRDefault="002810DB" w:rsidP="00A563E7">
      <w:pPr>
        <w:pStyle w:val="ListParagraph"/>
        <w:numPr>
          <w:ilvl w:val="0"/>
          <w:numId w:val="76"/>
        </w:numPr>
        <w:rPr>
          <w:lang w:eastAsia="ja-JP"/>
        </w:rPr>
      </w:pPr>
      <w:r>
        <w:rPr>
          <w:lang w:eastAsia="ja-JP"/>
        </w:rPr>
        <w:t xml:space="preserve">We go to (2), it is on the first level and add 1 to the 2 on the distance array. The node 2 will be added to the queue at the back. </w:t>
      </w:r>
    </w:p>
    <w:p w14:paraId="6EA3AFF3" w14:textId="3BFC246E" w:rsidR="002810DB" w:rsidRDefault="002810DB" w:rsidP="00A563E7">
      <w:pPr>
        <w:pStyle w:val="ListParagraph"/>
        <w:numPr>
          <w:ilvl w:val="0"/>
          <w:numId w:val="76"/>
        </w:numPr>
        <w:rPr>
          <w:lang w:eastAsia="ja-JP"/>
        </w:rPr>
      </w:pPr>
      <w:r>
        <w:rPr>
          <w:lang w:eastAsia="ja-JP"/>
        </w:rPr>
        <w:t xml:space="preserve">2 has a white out neighbour which is 3, since it’s on level 1 we add that to the distance array, and then add 3 to the queue. Since the top of the queue is 1 we check from there again to see if there are any white out neighbours and notice we have 4. </w:t>
      </w:r>
    </w:p>
    <w:p w14:paraId="530E7410" w14:textId="35105B6D" w:rsidR="002810DB" w:rsidRDefault="002810DB" w:rsidP="00A563E7">
      <w:pPr>
        <w:pStyle w:val="ListParagraph"/>
        <w:numPr>
          <w:ilvl w:val="0"/>
          <w:numId w:val="76"/>
        </w:numPr>
        <w:rPr>
          <w:lang w:eastAsia="ja-JP"/>
        </w:rPr>
      </w:pPr>
      <w:r>
        <w:rPr>
          <w:lang w:eastAsia="ja-JP"/>
        </w:rPr>
        <w:t xml:space="preserve">4 is added to the queue and 1 is added to the distance. </w:t>
      </w:r>
    </w:p>
    <w:p w14:paraId="4F903A9D" w14:textId="53C6BB5F" w:rsidR="002810DB" w:rsidRDefault="002810DB" w:rsidP="00A563E7">
      <w:pPr>
        <w:pStyle w:val="ListParagraph"/>
        <w:numPr>
          <w:ilvl w:val="0"/>
          <w:numId w:val="76"/>
        </w:numPr>
        <w:rPr>
          <w:lang w:eastAsia="ja-JP"/>
        </w:rPr>
      </w:pPr>
      <w:r>
        <w:rPr>
          <w:lang w:eastAsia="ja-JP"/>
        </w:rPr>
        <w:t xml:space="preserve">Since 1 has no more white out neighbours, so we colour it black and remove it from the queue. The new top element is now 2. </w:t>
      </w:r>
    </w:p>
    <w:p w14:paraId="0A0EFF23" w14:textId="67DCB5BB" w:rsidR="002810DB" w:rsidRDefault="002810DB" w:rsidP="00A563E7">
      <w:pPr>
        <w:pStyle w:val="ListParagraph"/>
        <w:numPr>
          <w:ilvl w:val="0"/>
          <w:numId w:val="76"/>
        </w:numPr>
        <w:rPr>
          <w:lang w:eastAsia="ja-JP"/>
        </w:rPr>
      </w:pPr>
      <w:r>
        <w:rPr>
          <w:lang w:eastAsia="ja-JP"/>
        </w:rPr>
        <w:t xml:space="preserve">2 doesn’t have any white out neighbours so we colour that black and then remove it from the queue and look at 3. </w:t>
      </w:r>
    </w:p>
    <w:p w14:paraId="1934C6EA" w14:textId="66852E3B" w:rsidR="00F90664" w:rsidRDefault="00F90664" w:rsidP="00A563E7">
      <w:pPr>
        <w:pStyle w:val="ListParagraph"/>
        <w:numPr>
          <w:ilvl w:val="0"/>
          <w:numId w:val="76"/>
        </w:numPr>
        <w:rPr>
          <w:lang w:eastAsia="ja-JP"/>
        </w:rPr>
      </w:pPr>
      <w:r>
        <w:rPr>
          <w:lang w:eastAsia="ja-JP"/>
        </w:rPr>
        <w:t xml:space="preserve">3 has a whiteout neighbour which is 5 so we colour it in grey and add it to the queue. </w:t>
      </w:r>
    </w:p>
    <w:p w14:paraId="1E4B8BEA" w14:textId="559BEF11" w:rsidR="00F90664" w:rsidRDefault="00F90664" w:rsidP="00F90664">
      <w:pPr>
        <w:pStyle w:val="ListParagraph"/>
        <w:numPr>
          <w:ilvl w:val="1"/>
          <w:numId w:val="76"/>
        </w:numPr>
        <w:rPr>
          <w:lang w:eastAsia="ja-JP"/>
        </w:rPr>
      </w:pPr>
      <w:r>
        <w:rPr>
          <w:lang w:eastAsia="ja-JP"/>
        </w:rPr>
        <w:t xml:space="preserve">5 is on the second level so we add 2 to the distance array </w:t>
      </w:r>
    </w:p>
    <w:p w14:paraId="4FCE63B9" w14:textId="77777777" w:rsidR="00A563E7" w:rsidRDefault="00A563E7" w:rsidP="001832FD">
      <w:pPr>
        <w:pStyle w:val="ListParagraph"/>
        <w:rPr>
          <w:lang w:eastAsia="ja-JP"/>
        </w:rPr>
      </w:pPr>
    </w:p>
    <w:p w14:paraId="61F1F4DA" w14:textId="7EB473B5" w:rsidR="00A563E7" w:rsidRDefault="00A563E7" w:rsidP="001832FD">
      <w:pPr>
        <w:pStyle w:val="ListParagraph"/>
        <w:rPr>
          <w:lang w:eastAsia="ja-JP"/>
        </w:rPr>
      </w:pPr>
    </w:p>
    <w:p w14:paraId="5212DD30" w14:textId="085D19C8" w:rsidR="00A563E7" w:rsidRDefault="00A563E7" w:rsidP="001832FD">
      <w:pPr>
        <w:pStyle w:val="ListParagraph"/>
        <w:rPr>
          <w:lang w:eastAsia="ja-JP"/>
        </w:rPr>
      </w:pPr>
    </w:p>
    <w:p w14:paraId="2E587E2E" w14:textId="7626D0FC" w:rsidR="00A563E7" w:rsidRDefault="00A563E7" w:rsidP="001832FD">
      <w:pPr>
        <w:pStyle w:val="ListParagraph"/>
        <w:rPr>
          <w:lang w:eastAsia="ja-JP"/>
        </w:rPr>
      </w:pPr>
    </w:p>
    <w:p w14:paraId="161D73C6" w14:textId="6F1DB6EA" w:rsidR="00A563E7" w:rsidRDefault="00A563E7" w:rsidP="001832FD">
      <w:pPr>
        <w:pStyle w:val="ListParagraph"/>
        <w:rPr>
          <w:lang w:eastAsia="ja-JP"/>
        </w:rPr>
      </w:pPr>
    </w:p>
    <w:p w14:paraId="2D2543FF" w14:textId="1A231DA8" w:rsidR="00A563E7" w:rsidRDefault="00A563E7" w:rsidP="001832FD">
      <w:pPr>
        <w:pStyle w:val="ListParagraph"/>
        <w:rPr>
          <w:lang w:eastAsia="ja-JP"/>
        </w:rPr>
      </w:pPr>
    </w:p>
    <w:p w14:paraId="7FD09E01" w14:textId="7C3724EA" w:rsidR="00A563E7" w:rsidRDefault="00A563E7" w:rsidP="001832FD">
      <w:pPr>
        <w:pStyle w:val="ListParagraph"/>
        <w:rPr>
          <w:lang w:eastAsia="ja-JP"/>
        </w:rPr>
      </w:pPr>
    </w:p>
    <w:p w14:paraId="2405282A" w14:textId="77777777" w:rsidR="00A563E7" w:rsidRDefault="00A563E7" w:rsidP="001832FD">
      <w:pPr>
        <w:pStyle w:val="ListParagraph"/>
        <w:rPr>
          <w:lang w:eastAsia="ja-JP"/>
        </w:rPr>
      </w:pPr>
    </w:p>
    <w:p w14:paraId="36D5583B" w14:textId="5207BC73" w:rsidR="00A563E7" w:rsidRDefault="00A563E7" w:rsidP="001832FD">
      <w:pPr>
        <w:pStyle w:val="ListParagraph"/>
        <w:rPr>
          <w:lang w:eastAsia="ja-JP"/>
        </w:rPr>
      </w:pPr>
    </w:p>
    <w:p w14:paraId="60D2BE72" w14:textId="77777777" w:rsidR="00A563E7" w:rsidRDefault="00A563E7" w:rsidP="001832FD">
      <w:pPr>
        <w:pStyle w:val="ListParagraph"/>
        <w:rPr>
          <w:lang w:eastAsia="ja-JP"/>
        </w:rPr>
      </w:pPr>
    </w:p>
    <w:p w14:paraId="478629BF" w14:textId="029497AB" w:rsidR="00A563E7" w:rsidRDefault="00A563E7" w:rsidP="001832FD">
      <w:pPr>
        <w:pStyle w:val="ListParagraph"/>
        <w:rPr>
          <w:lang w:eastAsia="ja-JP"/>
        </w:rPr>
      </w:pPr>
    </w:p>
    <w:p w14:paraId="6C952A4B" w14:textId="3494C603" w:rsidR="00A563E7" w:rsidRDefault="00A563E7" w:rsidP="001832FD">
      <w:pPr>
        <w:pStyle w:val="ListParagraph"/>
        <w:rPr>
          <w:lang w:eastAsia="ja-JP"/>
        </w:rPr>
      </w:pPr>
    </w:p>
    <w:p w14:paraId="3EF2ABEA" w14:textId="1D556C4E" w:rsidR="00A563E7" w:rsidRDefault="00A563E7" w:rsidP="001832FD">
      <w:pPr>
        <w:pStyle w:val="ListParagraph"/>
        <w:rPr>
          <w:lang w:eastAsia="ja-JP"/>
        </w:rPr>
      </w:pPr>
    </w:p>
    <w:p w14:paraId="4174C2E0" w14:textId="520CED5F" w:rsidR="00A563E7" w:rsidRDefault="00A563E7" w:rsidP="001832FD">
      <w:pPr>
        <w:pStyle w:val="ListParagraph"/>
        <w:rPr>
          <w:lang w:eastAsia="ja-JP"/>
        </w:rPr>
      </w:pPr>
    </w:p>
    <w:p w14:paraId="3560F927" w14:textId="6A9018B2" w:rsidR="00A563E7" w:rsidRDefault="002810DB" w:rsidP="001832FD">
      <w:pPr>
        <w:pStyle w:val="ListParagraph"/>
        <w:rPr>
          <w:lang w:eastAsia="ja-JP"/>
        </w:rPr>
      </w:pPr>
      <w:r>
        <w:rPr>
          <w:noProof/>
        </w:rPr>
        <w:drawing>
          <wp:anchor distT="0" distB="0" distL="114300" distR="114300" simplePos="0" relativeHeight="251743232" behindDoc="0" locked="0" layoutInCell="1" allowOverlap="1" wp14:anchorId="2C0A80BD" wp14:editId="7EB8B55D">
            <wp:simplePos x="0" y="0"/>
            <wp:positionH relativeFrom="column">
              <wp:posOffset>1184468</wp:posOffset>
            </wp:positionH>
            <wp:positionV relativeFrom="paragraph">
              <wp:posOffset>7620</wp:posOffset>
            </wp:positionV>
            <wp:extent cx="3025775" cy="1910080"/>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5775" cy="1910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D7D96E" w14:textId="63A4D958" w:rsidR="00A563E7" w:rsidRDefault="00A563E7" w:rsidP="001832FD">
      <w:pPr>
        <w:pStyle w:val="ListParagraph"/>
        <w:rPr>
          <w:lang w:eastAsia="ja-JP"/>
        </w:rPr>
      </w:pPr>
    </w:p>
    <w:p w14:paraId="67A5B592" w14:textId="77777777" w:rsidR="00A563E7" w:rsidRDefault="00A563E7" w:rsidP="001832FD">
      <w:pPr>
        <w:pStyle w:val="ListParagraph"/>
        <w:rPr>
          <w:lang w:eastAsia="ja-JP"/>
        </w:rPr>
      </w:pPr>
    </w:p>
    <w:p w14:paraId="62468B59" w14:textId="2613A115" w:rsidR="00A563E7" w:rsidRDefault="00A563E7" w:rsidP="001832FD">
      <w:pPr>
        <w:pStyle w:val="ListParagraph"/>
        <w:rPr>
          <w:lang w:eastAsia="ja-JP"/>
        </w:rPr>
      </w:pPr>
    </w:p>
    <w:p w14:paraId="4A851379" w14:textId="77777777" w:rsidR="00A563E7" w:rsidRDefault="00A563E7" w:rsidP="001832FD">
      <w:pPr>
        <w:pStyle w:val="ListParagraph"/>
        <w:rPr>
          <w:lang w:eastAsia="ja-JP"/>
        </w:rPr>
      </w:pPr>
    </w:p>
    <w:p w14:paraId="7F4545DA" w14:textId="51CBE6D9" w:rsidR="00A563E7" w:rsidRDefault="00A563E7" w:rsidP="001832FD">
      <w:pPr>
        <w:pStyle w:val="ListParagraph"/>
        <w:rPr>
          <w:lang w:eastAsia="ja-JP"/>
        </w:rPr>
      </w:pPr>
    </w:p>
    <w:p w14:paraId="4F15DF0B" w14:textId="02DDAE5E" w:rsidR="00A563E7" w:rsidRDefault="00A563E7" w:rsidP="001832FD">
      <w:pPr>
        <w:pStyle w:val="ListParagraph"/>
        <w:rPr>
          <w:lang w:eastAsia="ja-JP"/>
        </w:rPr>
      </w:pPr>
    </w:p>
    <w:p w14:paraId="3384CFA6" w14:textId="5F997B11" w:rsidR="00A563E7" w:rsidRDefault="00A563E7" w:rsidP="001832FD">
      <w:pPr>
        <w:pStyle w:val="ListParagraph"/>
        <w:rPr>
          <w:lang w:eastAsia="ja-JP"/>
        </w:rPr>
      </w:pPr>
    </w:p>
    <w:p w14:paraId="0342CD32" w14:textId="72143727" w:rsidR="00A563E7" w:rsidRDefault="00A563E7" w:rsidP="001832FD">
      <w:pPr>
        <w:pStyle w:val="ListParagraph"/>
        <w:rPr>
          <w:lang w:eastAsia="ja-JP"/>
        </w:rPr>
      </w:pPr>
    </w:p>
    <w:p w14:paraId="421D6351" w14:textId="1247A319" w:rsidR="00A563E7" w:rsidRDefault="00A563E7" w:rsidP="001832FD">
      <w:pPr>
        <w:pStyle w:val="ListParagraph"/>
        <w:rPr>
          <w:lang w:eastAsia="ja-JP"/>
        </w:rPr>
      </w:pPr>
    </w:p>
    <w:p w14:paraId="204D2D1A" w14:textId="77777777" w:rsidR="00A563E7" w:rsidRDefault="00A563E7" w:rsidP="001832FD">
      <w:pPr>
        <w:pStyle w:val="ListParagraph"/>
        <w:rPr>
          <w:lang w:eastAsia="ja-JP"/>
        </w:rPr>
      </w:pPr>
    </w:p>
    <w:p w14:paraId="53EB9620" w14:textId="7CA64185" w:rsidR="00A563E7" w:rsidRDefault="00A563E7" w:rsidP="001832FD">
      <w:pPr>
        <w:pStyle w:val="ListParagraph"/>
        <w:rPr>
          <w:lang w:eastAsia="ja-JP"/>
        </w:rPr>
      </w:pPr>
    </w:p>
    <w:p w14:paraId="4BD6113A" w14:textId="7684141E" w:rsidR="00A563E7" w:rsidRDefault="0047356B" w:rsidP="001832FD">
      <w:pPr>
        <w:pStyle w:val="ListParagraph"/>
        <w:rPr>
          <w:lang w:eastAsia="ja-JP"/>
        </w:rPr>
      </w:pPr>
      <w:r>
        <w:rPr>
          <w:noProof/>
        </w:rPr>
        <w:drawing>
          <wp:anchor distT="0" distB="0" distL="114300" distR="114300" simplePos="0" relativeHeight="251745280" behindDoc="0" locked="0" layoutInCell="1" allowOverlap="1" wp14:anchorId="00EC0890" wp14:editId="3950F51E">
            <wp:simplePos x="0" y="0"/>
            <wp:positionH relativeFrom="margin">
              <wp:posOffset>1250978</wp:posOffset>
            </wp:positionH>
            <wp:positionV relativeFrom="paragraph">
              <wp:posOffset>28630</wp:posOffset>
            </wp:positionV>
            <wp:extent cx="2889885" cy="2277110"/>
            <wp:effectExtent l="0" t="0" r="5715" b="889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9885" cy="2277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598CB" w14:textId="379BFEA0" w:rsidR="00A563E7" w:rsidRDefault="00A563E7" w:rsidP="001832FD">
      <w:pPr>
        <w:pStyle w:val="ListParagraph"/>
        <w:rPr>
          <w:lang w:eastAsia="ja-JP"/>
        </w:rPr>
      </w:pPr>
    </w:p>
    <w:p w14:paraId="51248AD2" w14:textId="77777777" w:rsidR="00A563E7" w:rsidRDefault="00A563E7" w:rsidP="001832FD">
      <w:pPr>
        <w:pStyle w:val="ListParagraph"/>
        <w:rPr>
          <w:lang w:eastAsia="ja-JP"/>
        </w:rPr>
      </w:pPr>
    </w:p>
    <w:p w14:paraId="338B0BEE" w14:textId="2305BF7B" w:rsidR="00A563E7" w:rsidRDefault="00A563E7" w:rsidP="001832FD">
      <w:pPr>
        <w:pStyle w:val="ListParagraph"/>
        <w:rPr>
          <w:lang w:eastAsia="ja-JP"/>
        </w:rPr>
      </w:pPr>
    </w:p>
    <w:p w14:paraId="29098EB8" w14:textId="47684C55" w:rsidR="00FB6DBD" w:rsidRDefault="00FB6DBD" w:rsidP="001832FD">
      <w:pPr>
        <w:pStyle w:val="ListParagraph"/>
        <w:rPr>
          <w:lang w:eastAsia="ja-JP"/>
        </w:rPr>
      </w:pPr>
    </w:p>
    <w:p w14:paraId="07454681" w14:textId="07AE6C61" w:rsidR="0099790A" w:rsidRDefault="0099790A" w:rsidP="001832FD">
      <w:pPr>
        <w:pStyle w:val="ListParagraph"/>
        <w:rPr>
          <w:lang w:eastAsia="ja-JP"/>
        </w:rPr>
      </w:pPr>
    </w:p>
    <w:p w14:paraId="49806A7A" w14:textId="5E81AEB9" w:rsidR="0099790A" w:rsidRDefault="0099790A" w:rsidP="001832FD">
      <w:pPr>
        <w:pStyle w:val="ListParagraph"/>
        <w:rPr>
          <w:lang w:eastAsia="ja-JP"/>
        </w:rPr>
      </w:pPr>
    </w:p>
    <w:p w14:paraId="3018D855" w14:textId="443008A6" w:rsidR="0099790A" w:rsidRDefault="0099790A" w:rsidP="001832FD">
      <w:pPr>
        <w:pStyle w:val="ListParagraph"/>
        <w:rPr>
          <w:lang w:eastAsia="ja-JP"/>
        </w:rPr>
      </w:pPr>
    </w:p>
    <w:p w14:paraId="01C8A4FF" w14:textId="096E7234" w:rsidR="0099790A" w:rsidRDefault="0099790A" w:rsidP="001832FD">
      <w:pPr>
        <w:pStyle w:val="ListParagraph"/>
        <w:rPr>
          <w:lang w:eastAsia="ja-JP"/>
        </w:rPr>
      </w:pPr>
    </w:p>
    <w:p w14:paraId="6D1FE4C5" w14:textId="7B984D05" w:rsidR="0099790A" w:rsidRDefault="0099790A" w:rsidP="001832FD">
      <w:pPr>
        <w:pStyle w:val="ListParagraph"/>
        <w:rPr>
          <w:lang w:eastAsia="ja-JP"/>
        </w:rPr>
      </w:pPr>
    </w:p>
    <w:p w14:paraId="1CCFA64A" w14:textId="652B26E5" w:rsidR="0099790A" w:rsidRDefault="0099790A" w:rsidP="001832FD">
      <w:pPr>
        <w:pStyle w:val="ListParagraph"/>
        <w:rPr>
          <w:lang w:eastAsia="ja-JP"/>
        </w:rPr>
      </w:pPr>
    </w:p>
    <w:p w14:paraId="437FFA01" w14:textId="1FA6D7E6" w:rsidR="0099790A" w:rsidRDefault="0099790A" w:rsidP="001832FD">
      <w:pPr>
        <w:pStyle w:val="ListParagraph"/>
        <w:rPr>
          <w:lang w:eastAsia="ja-JP"/>
        </w:rPr>
      </w:pPr>
    </w:p>
    <w:p w14:paraId="5EB55CBB" w14:textId="6EB36B64" w:rsidR="0099790A" w:rsidRDefault="0099790A" w:rsidP="001832FD">
      <w:pPr>
        <w:pStyle w:val="ListParagraph"/>
        <w:rPr>
          <w:lang w:eastAsia="ja-JP"/>
        </w:rPr>
      </w:pPr>
    </w:p>
    <w:p w14:paraId="742BC606" w14:textId="4E58C732" w:rsidR="0099790A" w:rsidRDefault="0099790A" w:rsidP="001832FD">
      <w:pPr>
        <w:pStyle w:val="ListParagraph"/>
        <w:rPr>
          <w:lang w:eastAsia="ja-JP"/>
        </w:rPr>
      </w:pPr>
    </w:p>
    <w:p w14:paraId="3EDE9C1C" w14:textId="7D17BAEE" w:rsidR="0099790A" w:rsidRDefault="0099790A" w:rsidP="001832FD">
      <w:pPr>
        <w:pStyle w:val="ListParagraph"/>
        <w:rPr>
          <w:lang w:eastAsia="ja-JP"/>
        </w:rPr>
      </w:pPr>
    </w:p>
    <w:p w14:paraId="126B37B9" w14:textId="3645600A" w:rsidR="0099790A" w:rsidRDefault="0099790A" w:rsidP="001832FD">
      <w:pPr>
        <w:pStyle w:val="ListParagraph"/>
        <w:rPr>
          <w:lang w:eastAsia="ja-JP"/>
        </w:rPr>
      </w:pPr>
    </w:p>
    <w:p w14:paraId="1E824371" w14:textId="0661F76F" w:rsidR="0099790A" w:rsidRDefault="0099790A" w:rsidP="001832FD">
      <w:pPr>
        <w:pStyle w:val="ListParagraph"/>
        <w:rPr>
          <w:lang w:eastAsia="ja-JP"/>
        </w:rPr>
      </w:pPr>
    </w:p>
    <w:p w14:paraId="775E0555" w14:textId="6CFF8DEE" w:rsidR="0099790A" w:rsidRDefault="0099790A" w:rsidP="001832FD">
      <w:pPr>
        <w:pStyle w:val="ListParagraph"/>
        <w:rPr>
          <w:lang w:eastAsia="ja-JP"/>
        </w:rPr>
      </w:pPr>
    </w:p>
    <w:p w14:paraId="0B4EEADA" w14:textId="77777777" w:rsidR="00C90863" w:rsidRDefault="00C90863" w:rsidP="001832FD">
      <w:pPr>
        <w:pStyle w:val="ListParagraph"/>
        <w:rPr>
          <w:lang w:eastAsia="ja-JP"/>
        </w:rPr>
      </w:pPr>
    </w:p>
    <w:p w14:paraId="6D946491" w14:textId="77777777" w:rsidR="00C90863" w:rsidRDefault="00C90863" w:rsidP="001832FD">
      <w:pPr>
        <w:pStyle w:val="ListParagraph"/>
        <w:rPr>
          <w:lang w:eastAsia="ja-JP"/>
        </w:rPr>
      </w:pPr>
    </w:p>
    <w:p w14:paraId="70E2F16E" w14:textId="77777777" w:rsidR="00C90863" w:rsidRDefault="00C90863" w:rsidP="001832FD">
      <w:pPr>
        <w:pStyle w:val="ListParagraph"/>
        <w:rPr>
          <w:lang w:eastAsia="ja-JP"/>
        </w:rPr>
      </w:pPr>
    </w:p>
    <w:p w14:paraId="4D54F262" w14:textId="77777777" w:rsidR="00C90863" w:rsidRDefault="00C90863" w:rsidP="001832FD">
      <w:pPr>
        <w:pStyle w:val="ListParagraph"/>
        <w:rPr>
          <w:lang w:eastAsia="ja-JP"/>
        </w:rPr>
      </w:pPr>
    </w:p>
    <w:p w14:paraId="4EE38952" w14:textId="77777777" w:rsidR="00C90863" w:rsidRDefault="00C90863" w:rsidP="001832FD">
      <w:pPr>
        <w:pStyle w:val="ListParagraph"/>
        <w:rPr>
          <w:lang w:eastAsia="ja-JP"/>
        </w:rPr>
      </w:pPr>
    </w:p>
    <w:p w14:paraId="0A17E1F7" w14:textId="77777777" w:rsidR="00C90863" w:rsidRDefault="00C90863" w:rsidP="001832FD">
      <w:pPr>
        <w:pStyle w:val="ListParagraph"/>
        <w:rPr>
          <w:lang w:eastAsia="ja-JP"/>
        </w:rPr>
      </w:pPr>
    </w:p>
    <w:p w14:paraId="514465AB" w14:textId="77777777" w:rsidR="00C90863" w:rsidRDefault="00C90863" w:rsidP="001832FD">
      <w:pPr>
        <w:pStyle w:val="ListParagraph"/>
        <w:rPr>
          <w:lang w:eastAsia="ja-JP"/>
        </w:rPr>
      </w:pPr>
    </w:p>
    <w:p w14:paraId="47FD4004" w14:textId="77777777" w:rsidR="00C90863" w:rsidRDefault="00C90863" w:rsidP="001832FD">
      <w:pPr>
        <w:pStyle w:val="ListParagraph"/>
        <w:rPr>
          <w:lang w:eastAsia="ja-JP"/>
        </w:rPr>
      </w:pPr>
    </w:p>
    <w:p w14:paraId="598DACB2" w14:textId="77777777" w:rsidR="00C90863" w:rsidRDefault="00C90863" w:rsidP="001832FD">
      <w:pPr>
        <w:pStyle w:val="ListParagraph"/>
        <w:rPr>
          <w:lang w:eastAsia="ja-JP"/>
        </w:rPr>
      </w:pPr>
    </w:p>
    <w:p w14:paraId="22F4CDA3" w14:textId="2481A887" w:rsidR="0099790A" w:rsidRDefault="0099790A" w:rsidP="001832FD">
      <w:pPr>
        <w:pStyle w:val="ListParagraph"/>
        <w:rPr>
          <w:lang w:eastAsia="ja-JP"/>
        </w:rPr>
      </w:pPr>
    </w:p>
    <w:p w14:paraId="1CB797E7" w14:textId="6A32EC04" w:rsidR="00F14ECC" w:rsidRDefault="00F14ECC" w:rsidP="00F14ECC">
      <w:pPr>
        <w:rPr>
          <w:b/>
          <w:u w:val="single"/>
          <w:lang w:eastAsia="ja-JP"/>
        </w:rPr>
      </w:pPr>
      <w:r>
        <w:rPr>
          <w:b/>
          <w:u w:val="single"/>
          <w:lang w:eastAsia="ja-JP"/>
        </w:rPr>
        <w:lastRenderedPageBreak/>
        <w:t>Priority-first-sea</w:t>
      </w:r>
      <w:r w:rsidR="00642F87">
        <w:rPr>
          <w:b/>
          <w:u w:val="single"/>
          <w:lang w:eastAsia="ja-JP"/>
        </w:rPr>
        <w:t xml:space="preserve">rch </w:t>
      </w:r>
    </w:p>
    <w:p w14:paraId="3E954B51" w14:textId="0077318E" w:rsidR="00642F87" w:rsidRDefault="00642F87" w:rsidP="00F14ECC">
      <w:pPr>
        <w:rPr>
          <w:b/>
          <w:u w:val="single"/>
          <w:lang w:eastAsia="ja-JP"/>
        </w:rPr>
      </w:pPr>
    </w:p>
    <w:p w14:paraId="77B4C0DE" w14:textId="5B87B3D4" w:rsidR="00642F87" w:rsidRDefault="00642F87" w:rsidP="00642F87">
      <w:pPr>
        <w:pStyle w:val="ListParagraph"/>
        <w:numPr>
          <w:ilvl w:val="0"/>
          <w:numId w:val="77"/>
        </w:numPr>
        <w:rPr>
          <w:lang w:eastAsia="ja-JP"/>
        </w:rPr>
      </w:pPr>
      <w:r>
        <w:rPr>
          <w:lang w:eastAsia="ja-JP"/>
        </w:rPr>
        <w:t>We start with an array Q, we start with [[1,0]] 0 being our minimum key and 1 being the node we are on.</w:t>
      </w:r>
    </w:p>
    <w:p w14:paraId="000AAFF9" w14:textId="1B7B9A6D" w:rsidR="00642F87" w:rsidRDefault="00642F87" w:rsidP="00642F87">
      <w:pPr>
        <w:pStyle w:val="ListParagraph"/>
        <w:numPr>
          <w:ilvl w:val="0"/>
          <w:numId w:val="77"/>
        </w:numPr>
        <w:rPr>
          <w:lang w:eastAsia="ja-JP"/>
        </w:rPr>
      </w:pPr>
      <w:r>
        <w:rPr>
          <w:lang w:eastAsia="ja-JP"/>
        </w:rPr>
        <w:t>Then we go to node 4 and increment the key by 1. So, we will have [[4,1]]</w:t>
      </w:r>
    </w:p>
    <w:p w14:paraId="7AA8366D" w14:textId="6FDFFA19" w:rsidR="00642F87" w:rsidRDefault="00642F87" w:rsidP="00642F87">
      <w:pPr>
        <w:pStyle w:val="ListParagraph"/>
        <w:numPr>
          <w:ilvl w:val="0"/>
          <w:numId w:val="77"/>
        </w:numPr>
        <w:rPr>
          <w:lang w:eastAsia="ja-JP"/>
        </w:rPr>
      </w:pPr>
      <w:r>
        <w:rPr>
          <w:lang w:eastAsia="ja-JP"/>
        </w:rPr>
        <w:t xml:space="preserve">We can choose the order by random but make sure we are consistently choosing random. </w:t>
      </w:r>
    </w:p>
    <w:p w14:paraId="7E8A7B40" w14:textId="5D6FB2CB" w:rsidR="00642F87" w:rsidRDefault="00642F87" w:rsidP="00642F87">
      <w:pPr>
        <w:pStyle w:val="ListParagraph"/>
        <w:numPr>
          <w:ilvl w:val="0"/>
          <w:numId w:val="77"/>
        </w:numPr>
        <w:rPr>
          <w:lang w:eastAsia="ja-JP"/>
        </w:rPr>
      </w:pPr>
      <w:r>
        <w:rPr>
          <w:lang w:eastAsia="ja-JP"/>
        </w:rPr>
        <w:t>Since the minimum key is 0 we return to the node with key 0, and choose a white out neighbour</w:t>
      </w:r>
      <w:r w:rsidR="00517323">
        <w:rPr>
          <w:lang w:eastAsia="ja-JP"/>
        </w:rPr>
        <w:t xml:space="preserve"> which can be 3. </w:t>
      </w:r>
    </w:p>
    <w:p w14:paraId="537FEDCA" w14:textId="1747B39E" w:rsidR="00517323" w:rsidRDefault="00517323" w:rsidP="00517323">
      <w:pPr>
        <w:pStyle w:val="ListParagraph"/>
        <w:numPr>
          <w:ilvl w:val="1"/>
          <w:numId w:val="77"/>
        </w:numPr>
        <w:rPr>
          <w:lang w:eastAsia="ja-JP"/>
        </w:rPr>
      </w:pPr>
      <w:r>
        <w:rPr>
          <w:lang w:eastAsia="ja-JP"/>
        </w:rPr>
        <w:t>Then we add [3,2] to the array then we go back to the minimum key which is still 0.</w:t>
      </w:r>
    </w:p>
    <w:p w14:paraId="21E49359" w14:textId="77777777" w:rsidR="00517323" w:rsidRDefault="00517323" w:rsidP="00517323">
      <w:pPr>
        <w:pStyle w:val="ListParagraph"/>
        <w:numPr>
          <w:ilvl w:val="0"/>
          <w:numId w:val="77"/>
        </w:numPr>
        <w:rPr>
          <w:lang w:eastAsia="ja-JP"/>
        </w:rPr>
      </w:pPr>
      <w:r>
        <w:rPr>
          <w:lang w:eastAsia="ja-JP"/>
        </w:rPr>
        <w:t xml:space="preserve">Final white out neighbour is 2, we traverse there and add it to the array so [2,3] </w:t>
      </w:r>
    </w:p>
    <w:p w14:paraId="34C2651A" w14:textId="6F7D11C3" w:rsidR="00517323" w:rsidRDefault="00517323" w:rsidP="00517323">
      <w:pPr>
        <w:pStyle w:val="ListParagraph"/>
        <w:numPr>
          <w:ilvl w:val="0"/>
          <w:numId w:val="77"/>
        </w:numPr>
        <w:rPr>
          <w:lang w:eastAsia="ja-JP"/>
        </w:rPr>
      </w:pPr>
      <w:r>
        <w:rPr>
          <w:lang w:eastAsia="ja-JP"/>
        </w:rPr>
        <w:t>Since minimum key is still 0 we travel to node 1 and check for neighbours</w:t>
      </w:r>
      <w:r w:rsidR="00BA5E9B">
        <w:rPr>
          <w:lang w:eastAsia="ja-JP"/>
        </w:rPr>
        <w:t xml:space="preserve">, since we have no white out </w:t>
      </w:r>
      <w:r w:rsidR="005447A2">
        <w:rPr>
          <w:lang w:eastAsia="ja-JP"/>
        </w:rPr>
        <w:t>neighbours,</w:t>
      </w:r>
      <w:r w:rsidR="00BA5E9B">
        <w:rPr>
          <w:lang w:eastAsia="ja-JP"/>
        </w:rPr>
        <w:t xml:space="preserve"> so we pop out the node 1 and remove it from the array.</w:t>
      </w:r>
    </w:p>
    <w:p w14:paraId="4B1C0B6F" w14:textId="77777777" w:rsidR="005447A2" w:rsidRDefault="00BA5E9B" w:rsidP="005447A2">
      <w:pPr>
        <w:pStyle w:val="ListParagraph"/>
        <w:numPr>
          <w:ilvl w:val="0"/>
          <w:numId w:val="77"/>
        </w:numPr>
        <w:rPr>
          <w:lang w:eastAsia="ja-JP"/>
        </w:rPr>
      </w:pPr>
      <w:r>
        <w:rPr>
          <w:lang w:eastAsia="ja-JP"/>
        </w:rPr>
        <w:t xml:space="preserve">We do the same with node 4 since it has the minimum key of 1 we go there and look for white out neighbour, since we have none we turn it black and remove it from the array. </w:t>
      </w:r>
      <w:r w:rsidR="005447A2">
        <w:rPr>
          <w:lang w:eastAsia="ja-JP"/>
        </w:rPr>
        <w:t xml:space="preserve">      </w:t>
      </w:r>
    </w:p>
    <w:p w14:paraId="2B27214D" w14:textId="77777777" w:rsidR="00C90863" w:rsidRDefault="005447A2" w:rsidP="005447A2">
      <w:pPr>
        <w:pStyle w:val="ListParagraph"/>
        <w:numPr>
          <w:ilvl w:val="0"/>
          <w:numId w:val="77"/>
        </w:numPr>
        <w:rPr>
          <w:lang w:eastAsia="ja-JP"/>
        </w:rPr>
      </w:pPr>
      <w:r>
        <w:rPr>
          <w:lang w:eastAsia="ja-JP"/>
        </w:rPr>
        <w:t xml:space="preserve">Etc                                           </w:t>
      </w:r>
    </w:p>
    <w:p w14:paraId="35206A6D" w14:textId="77777777" w:rsidR="00C90863" w:rsidRDefault="00C90863" w:rsidP="00C90863">
      <w:pPr>
        <w:rPr>
          <w:lang w:eastAsia="ja-JP"/>
        </w:rPr>
      </w:pPr>
    </w:p>
    <w:p w14:paraId="379FAD64" w14:textId="77777777" w:rsidR="00C90863" w:rsidRDefault="00C90863" w:rsidP="00C90863">
      <w:pPr>
        <w:rPr>
          <w:lang w:eastAsia="ja-JP"/>
        </w:rPr>
      </w:pPr>
    </w:p>
    <w:p w14:paraId="03CBAE59" w14:textId="77777777" w:rsidR="00C90863" w:rsidRDefault="00C90863" w:rsidP="00C90863">
      <w:pPr>
        <w:rPr>
          <w:lang w:eastAsia="ja-JP"/>
        </w:rPr>
      </w:pPr>
    </w:p>
    <w:p w14:paraId="1D2B135E" w14:textId="17354B63" w:rsidR="0099790A" w:rsidRPr="00AA075D" w:rsidRDefault="005447A2" w:rsidP="00C90863">
      <w:pPr>
        <w:rPr>
          <w:lang w:eastAsia="ja-JP"/>
        </w:rPr>
      </w:pPr>
      <w:r>
        <w:rPr>
          <w:lang w:eastAsia="ja-JP"/>
        </w:rPr>
        <w:t xml:space="preserve">                                  </w:t>
      </w:r>
    </w:p>
    <w:sectPr w:rsidR="0099790A" w:rsidRPr="00AA075D" w:rsidSect="00651DC0">
      <w:footerReference w:type="default" r:id="rId89"/>
      <w:pgSz w:w="11906" w:h="16838" w:code="9"/>
      <w:pgMar w:top="720" w:right="1440" w:bottom="1800" w:left="1440" w:header="720" w:footer="720" w:gutter="0"/>
      <w:cols w:space="720"/>
      <w:titlePg/>
      <w:docGrid w:linePitch="40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8FA43" w14:textId="77777777" w:rsidR="00D12DA3" w:rsidRDefault="00D12DA3">
      <w:r>
        <w:separator/>
      </w:r>
    </w:p>
    <w:p w14:paraId="3825A446" w14:textId="77777777" w:rsidR="00D12DA3" w:rsidRDefault="00D12DA3"/>
  </w:endnote>
  <w:endnote w:type="continuationSeparator" w:id="0">
    <w:p w14:paraId="2185B120" w14:textId="77777777" w:rsidR="00D12DA3" w:rsidRDefault="00D12DA3">
      <w:r>
        <w:continuationSeparator/>
      </w:r>
    </w:p>
    <w:p w14:paraId="20E8DA0A" w14:textId="77777777" w:rsidR="00D12DA3" w:rsidRDefault="00D12D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Segoe UI">
    <w:charset w:val="00"/>
    <w:family w:val="swiss"/>
    <w:pitch w:val="variable"/>
    <w:sig w:usb0="E4002EFF" w:usb1="C000E47F" w:usb2="00000009" w:usb3="00000000" w:csb0="000001F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0699706"/>
      <w:docPartObj>
        <w:docPartGallery w:val="Page Numbers (Bottom of Page)"/>
        <w:docPartUnique/>
      </w:docPartObj>
    </w:sdtPr>
    <w:sdtEndPr>
      <w:rPr>
        <w:noProof/>
      </w:rPr>
    </w:sdtEndPr>
    <w:sdtContent>
      <w:p w14:paraId="02671671" w14:textId="77777777" w:rsidR="006905D3" w:rsidRDefault="006905D3">
        <w:pPr>
          <w:pStyle w:val="Footer"/>
        </w:pPr>
        <w:r>
          <w:rPr>
            <w:lang w:val="en-GB" w:bidi="en-GB"/>
          </w:rPr>
          <w:fldChar w:fldCharType="begin"/>
        </w:r>
        <w:r>
          <w:rPr>
            <w:lang w:val="en-GB" w:bidi="en-GB"/>
          </w:rPr>
          <w:instrText xml:space="preserve"> PAGE   \* MERGEFORMAT </w:instrText>
        </w:r>
        <w:r>
          <w:rPr>
            <w:lang w:val="en-GB" w:bidi="en-GB"/>
          </w:rPr>
          <w:fldChar w:fldCharType="separate"/>
        </w:r>
        <w:r w:rsidR="007B7D2A">
          <w:rPr>
            <w:noProof/>
            <w:lang w:val="en-GB" w:bidi="en-GB"/>
          </w:rPr>
          <w:t>51</w:t>
        </w:r>
        <w:r>
          <w:rPr>
            <w:noProof/>
            <w:lang w:val="en-GB" w:bidi="en-GB"/>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FC578E" w14:textId="77777777" w:rsidR="00D12DA3" w:rsidRDefault="00D12DA3">
      <w:r>
        <w:separator/>
      </w:r>
    </w:p>
    <w:p w14:paraId="55B7C86A" w14:textId="77777777" w:rsidR="00D12DA3" w:rsidRDefault="00D12DA3"/>
  </w:footnote>
  <w:footnote w:type="continuationSeparator" w:id="0">
    <w:p w14:paraId="6B8C05D5" w14:textId="77777777" w:rsidR="00D12DA3" w:rsidRDefault="00D12DA3">
      <w:r>
        <w:continuationSeparator/>
      </w:r>
    </w:p>
    <w:p w14:paraId="75C89C0F" w14:textId="77777777" w:rsidR="00D12DA3" w:rsidRDefault="00D12DA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01208"/>
    <w:multiLevelType w:val="hybridMultilevel"/>
    <w:tmpl w:val="D344885E"/>
    <w:lvl w:ilvl="0" w:tplc="08090001">
      <w:start w:val="1"/>
      <w:numFmt w:val="bullet"/>
      <w:lvlText w:val=""/>
      <w:lvlJc w:val="left"/>
      <w:pPr>
        <w:ind w:left="781" w:hanging="360"/>
      </w:pPr>
      <w:rPr>
        <w:rFonts w:ascii="Symbol" w:hAnsi="Symbol" w:hint="default"/>
      </w:rPr>
    </w:lvl>
    <w:lvl w:ilvl="1" w:tplc="08090003">
      <w:start w:val="1"/>
      <w:numFmt w:val="bullet"/>
      <w:lvlText w:val="o"/>
      <w:lvlJc w:val="left"/>
      <w:pPr>
        <w:ind w:left="1501" w:hanging="360"/>
      </w:pPr>
      <w:rPr>
        <w:rFonts w:ascii="Courier New" w:hAnsi="Courier New" w:cs="Courier New" w:hint="default"/>
      </w:rPr>
    </w:lvl>
    <w:lvl w:ilvl="2" w:tplc="08090005" w:tentative="1">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1">
    <w:nsid w:val="01217C75"/>
    <w:multiLevelType w:val="hybridMultilevel"/>
    <w:tmpl w:val="B276E8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1B24398"/>
    <w:multiLevelType w:val="hybridMultilevel"/>
    <w:tmpl w:val="9FB69D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663FFC"/>
    <w:multiLevelType w:val="hybridMultilevel"/>
    <w:tmpl w:val="F086EBA0"/>
    <w:lvl w:ilvl="0" w:tplc="08090001">
      <w:start w:val="1"/>
      <w:numFmt w:val="bullet"/>
      <w:lvlText w:val=""/>
      <w:lvlJc w:val="left"/>
      <w:pPr>
        <w:ind w:left="772" w:hanging="360"/>
      </w:pPr>
      <w:rPr>
        <w:rFonts w:ascii="Symbol" w:hAnsi="Symbol" w:hint="default"/>
      </w:rPr>
    </w:lvl>
    <w:lvl w:ilvl="1" w:tplc="08090003">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4">
    <w:nsid w:val="02E8220E"/>
    <w:multiLevelType w:val="hybridMultilevel"/>
    <w:tmpl w:val="030C2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038F34F8"/>
    <w:multiLevelType w:val="hybridMultilevel"/>
    <w:tmpl w:val="E8CA30C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055370B7"/>
    <w:multiLevelType w:val="hybridMultilevel"/>
    <w:tmpl w:val="33E0A29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08166E2C"/>
    <w:multiLevelType w:val="hybridMultilevel"/>
    <w:tmpl w:val="A4223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8711445"/>
    <w:multiLevelType w:val="hybridMultilevel"/>
    <w:tmpl w:val="BB485CD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nsid w:val="0A312E35"/>
    <w:multiLevelType w:val="hybridMultilevel"/>
    <w:tmpl w:val="EA5ECB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C7465B0"/>
    <w:multiLevelType w:val="hybridMultilevel"/>
    <w:tmpl w:val="A78EA47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0FD45866"/>
    <w:multiLevelType w:val="hybridMultilevel"/>
    <w:tmpl w:val="55282F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nsid w:val="112D2E6A"/>
    <w:multiLevelType w:val="hybridMultilevel"/>
    <w:tmpl w:val="A462F7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25E4CA2"/>
    <w:multiLevelType w:val="hybridMultilevel"/>
    <w:tmpl w:val="424CD98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12767E84"/>
    <w:multiLevelType w:val="hybridMultilevel"/>
    <w:tmpl w:val="D4102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27D6F3C"/>
    <w:multiLevelType w:val="hybridMultilevel"/>
    <w:tmpl w:val="2A0C5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37C2023"/>
    <w:multiLevelType w:val="hybridMultilevel"/>
    <w:tmpl w:val="31C4896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7">
    <w:nsid w:val="14955D25"/>
    <w:multiLevelType w:val="hybridMultilevel"/>
    <w:tmpl w:val="5B3C8BC8"/>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173033E5"/>
    <w:multiLevelType w:val="hybridMultilevel"/>
    <w:tmpl w:val="2D323E0E"/>
    <w:lvl w:ilvl="0" w:tplc="08090001">
      <w:start w:val="1"/>
      <w:numFmt w:val="bullet"/>
      <w:lvlText w:val=""/>
      <w:lvlJc w:val="left"/>
      <w:pPr>
        <w:ind w:left="772" w:hanging="360"/>
      </w:pPr>
      <w:rPr>
        <w:rFonts w:ascii="Symbol" w:hAnsi="Symbol" w:hint="default"/>
      </w:rPr>
    </w:lvl>
    <w:lvl w:ilvl="1" w:tplc="08090003">
      <w:start w:val="1"/>
      <w:numFmt w:val="bullet"/>
      <w:lvlText w:val="o"/>
      <w:lvlJc w:val="left"/>
      <w:pPr>
        <w:ind w:left="1492" w:hanging="360"/>
      </w:pPr>
      <w:rPr>
        <w:rFonts w:ascii="Courier New" w:hAnsi="Courier New" w:cs="Courier New" w:hint="default"/>
      </w:rPr>
    </w:lvl>
    <w:lvl w:ilvl="2" w:tplc="08090005" w:tentative="1">
      <w:start w:val="1"/>
      <w:numFmt w:val="bullet"/>
      <w:lvlText w:val=""/>
      <w:lvlJc w:val="left"/>
      <w:pPr>
        <w:ind w:left="2212" w:hanging="360"/>
      </w:pPr>
      <w:rPr>
        <w:rFonts w:ascii="Wingdings" w:hAnsi="Wingdings" w:hint="default"/>
      </w:rPr>
    </w:lvl>
    <w:lvl w:ilvl="3" w:tplc="08090001" w:tentative="1">
      <w:start w:val="1"/>
      <w:numFmt w:val="bullet"/>
      <w:lvlText w:val=""/>
      <w:lvlJc w:val="left"/>
      <w:pPr>
        <w:ind w:left="2932" w:hanging="360"/>
      </w:pPr>
      <w:rPr>
        <w:rFonts w:ascii="Symbol" w:hAnsi="Symbol" w:hint="default"/>
      </w:rPr>
    </w:lvl>
    <w:lvl w:ilvl="4" w:tplc="08090003" w:tentative="1">
      <w:start w:val="1"/>
      <w:numFmt w:val="bullet"/>
      <w:lvlText w:val="o"/>
      <w:lvlJc w:val="left"/>
      <w:pPr>
        <w:ind w:left="3652" w:hanging="360"/>
      </w:pPr>
      <w:rPr>
        <w:rFonts w:ascii="Courier New" w:hAnsi="Courier New" w:cs="Courier New" w:hint="default"/>
      </w:rPr>
    </w:lvl>
    <w:lvl w:ilvl="5" w:tplc="08090005" w:tentative="1">
      <w:start w:val="1"/>
      <w:numFmt w:val="bullet"/>
      <w:lvlText w:val=""/>
      <w:lvlJc w:val="left"/>
      <w:pPr>
        <w:ind w:left="4372" w:hanging="360"/>
      </w:pPr>
      <w:rPr>
        <w:rFonts w:ascii="Wingdings" w:hAnsi="Wingdings" w:hint="default"/>
      </w:rPr>
    </w:lvl>
    <w:lvl w:ilvl="6" w:tplc="08090001" w:tentative="1">
      <w:start w:val="1"/>
      <w:numFmt w:val="bullet"/>
      <w:lvlText w:val=""/>
      <w:lvlJc w:val="left"/>
      <w:pPr>
        <w:ind w:left="5092" w:hanging="360"/>
      </w:pPr>
      <w:rPr>
        <w:rFonts w:ascii="Symbol" w:hAnsi="Symbol" w:hint="default"/>
      </w:rPr>
    </w:lvl>
    <w:lvl w:ilvl="7" w:tplc="08090003" w:tentative="1">
      <w:start w:val="1"/>
      <w:numFmt w:val="bullet"/>
      <w:lvlText w:val="o"/>
      <w:lvlJc w:val="left"/>
      <w:pPr>
        <w:ind w:left="5812" w:hanging="360"/>
      </w:pPr>
      <w:rPr>
        <w:rFonts w:ascii="Courier New" w:hAnsi="Courier New" w:cs="Courier New" w:hint="default"/>
      </w:rPr>
    </w:lvl>
    <w:lvl w:ilvl="8" w:tplc="08090005" w:tentative="1">
      <w:start w:val="1"/>
      <w:numFmt w:val="bullet"/>
      <w:lvlText w:val=""/>
      <w:lvlJc w:val="left"/>
      <w:pPr>
        <w:ind w:left="6532" w:hanging="360"/>
      </w:pPr>
      <w:rPr>
        <w:rFonts w:ascii="Wingdings" w:hAnsi="Wingdings" w:hint="default"/>
      </w:rPr>
    </w:lvl>
  </w:abstractNum>
  <w:abstractNum w:abstractNumId="19">
    <w:nsid w:val="18AD52E3"/>
    <w:multiLevelType w:val="hybridMultilevel"/>
    <w:tmpl w:val="422632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D132A58"/>
    <w:multiLevelType w:val="hybridMultilevel"/>
    <w:tmpl w:val="AD460A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F703A62"/>
    <w:multiLevelType w:val="hybridMultilevel"/>
    <w:tmpl w:val="F4420B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nsid w:val="20906CDF"/>
    <w:multiLevelType w:val="hybridMultilevel"/>
    <w:tmpl w:val="AB3807E2"/>
    <w:lvl w:ilvl="0" w:tplc="A78AD9E8">
      <w:start w:val="1"/>
      <w:numFmt w:val="bullet"/>
      <w:pStyle w:val="ListBullet"/>
      <w:lvlText w:val=""/>
      <w:lvlJc w:val="left"/>
      <w:pPr>
        <w:tabs>
          <w:tab w:val="num" w:pos="432"/>
        </w:tabs>
        <w:ind w:left="432" w:hanging="432"/>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27406AC"/>
    <w:multiLevelType w:val="hybridMultilevel"/>
    <w:tmpl w:val="5F525E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229E2F84"/>
    <w:multiLevelType w:val="hybridMultilevel"/>
    <w:tmpl w:val="33A2265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27DD010C"/>
    <w:multiLevelType w:val="hybridMultilevel"/>
    <w:tmpl w:val="931AC1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293F0829"/>
    <w:multiLevelType w:val="hybridMultilevel"/>
    <w:tmpl w:val="A52AB7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B9B0BE4"/>
    <w:multiLevelType w:val="hybridMultilevel"/>
    <w:tmpl w:val="9B442E7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8">
    <w:nsid w:val="2D472B01"/>
    <w:multiLevelType w:val="hybridMultilevel"/>
    <w:tmpl w:val="F7865C1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9">
    <w:nsid w:val="2E4B3595"/>
    <w:multiLevelType w:val="hybridMultilevel"/>
    <w:tmpl w:val="A0A086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2F517334"/>
    <w:multiLevelType w:val="hybridMultilevel"/>
    <w:tmpl w:val="B562E9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1">
    <w:nsid w:val="2F8A7226"/>
    <w:multiLevelType w:val="hybridMultilevel"/>
    <w:tmpl w:val="D464BF1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2">
    <w:nsid w:val="33421CC6"/>
    <w:multiLevelType w:val="hybridMultilevel"/>
    <w:tmpl w:val="34A4E6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33643ACC"/>
    <w:multiLevelType w:val="hybridMultilevel"/>
    <w:tmpl w:val="AC76D0E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782386B"/>
    <w:multiLevelType w:val="hybridMultilevel"/>
    <w:tmpl w:val="521ECA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7DA6F4C"/>
    <w:multiLevelType w:val="hybridMultilevel"/>
    <w:tmpl w:val="1B6090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7DE719B"/>
    <w:multiLevelType w:val="hybridMultilevel"/>
    <w:tmpl w:val="B9C2EBD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38A6059D"/>
    <w:multiLevelType w:val="hybridMultilevel"/>
    <w:tmpl w:val="2760D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395A6BAE"/>
    <w:multiLevelType w:val="hybridMultilevel"/>
    <w:tmpl w:val="812E330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nsid w:val="3BDD47A6"/>
    <w:multiLevelType w:val="hybridMultilevel"/>
    <w:tmpl w:val="B82AA0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416872DC"/>
    <w:multiLevelType w:val="hybridMultilevel"/>
    <w:tmpl w:val="335823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418E2EE4"/>
    <w:multiLevelType w:val="hybridMultilevel"/>
    <w:tmpl w:val="43C0A2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4593685A"/>
    <w:multiLevelType w:val="hybridMultilevel"/>
    <w:tmpl w:val="44C46AC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46957C83"/>
    <w:multiLevelType w:val="hybridMultilevel"/>
    <w:tmpl w:val="12B4DF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47D455C2"/>
    <w:multiLevelType w:val="hybridMultilevel"/>
    <w:tmpl w:val="EA369D98"/>
    <w:lvl w:ilvl="0" w:tplc="8F10E3F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96732D2"/>
    <w:multiLevelType w:val="hybridMultilevel"/>
    <w:tmpl w:val="D946C9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6">
    <w:nsid w:val="4F790D96"/>
    <w:multiLevelType w:val="hybridMultilevel"/>
    <w:tmpl w:val="CE0C609E"/>
    <w:lvl w:ilvl="0" w:tplc="14090001">
      <w:start w:val="1"/>
      <w:numFmt w:val="bullet"/>
      <w:lvlText w:val=""/>
      <w:lvlJc w:val="left"/>
      <w:pPr>
        <w:ind w:left="1440" w:hanging="360"/>
      </w:pPr>
      <w:rPr>
        <w:rFonts w:ascii="Symbol" w:hAnsi="Symbol" w:hint="default"/>
      </w:rPr>
    </w:lvl>
    <w:lvl w:ilvl="1" w:tplc="14090003">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47">
    <w:nsid w:val="50E22979"/>
    <w:multiLevelType w:val="hybridMultilevel"/>
    <w:tmpl w:val="86222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51532566"/>
    <w:multiLevelType w:val="hybridMultilevel"/>
    <w:tmpl w:val="ECD2E50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9">
    <w:nsid w:val="53331873"/>
    <w:multiLevelType w:val="hybridMultilevel"/>
    <w:tmpl w:val="3EDE23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0">
    <w:nsid w:val="53FB0188"/>
    <w:multiLevelType w:val="hybridMultilevel"/>
    <w:tmpl w:val="E46A43B6"/>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1">
    <w:nsid w:val="55403114"/>
    <w:multiLevelType w:val="hybridMultilevel"/>
    <w:tmpl w:val="341E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5AD96F2F"/>
    <w:multiLevelType w:val="hybridMultilevel"/>
    <w:tmpl w:val="54A470D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3">
    <w:nsid w:val="5CA31CDF"/>
    <w:multiLevelType w:val="hybridMultilevel"/>
    <w:tmpl w:val="BBAE7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63D779B1"/>
    <w:multiLevelType w:val="hybridMultilevel"/>
    <w:tmpl w:val="84702C7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5">
    <w:nsid w:val="63EB7440"/>
    <w:multiLevelType w:val="hybridMultilevel"/>
    <w:tmpl w:val="0FC8A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64404775"/>
    <w:multiLevelType w:val="hybridMultilevel"/>
    <w:tmpl w:val="15E6609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7">
    <w:nsid w:val="64433792"/>
    <w:multiLevelType w:val="hybridMultilevel"/>
    <w:tmpl w:val="227C58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66F33F14"/>
    <w:multiLevelType w:val="hybridMultilevel"/>
    <w:tmpl w:val="2C029A06"/>
    <w:lvl w:ilvl="0" w:tplc="08090001">
      <w:start w:val="1"/>
      <w:numFmt w:val="bullet"/>
      <w:lvlText w:val=""/>
      <w:lvlJc w:val="left"/>
      <w:pPr>
        <w:ind w:left="843" w:hanging="360"/>
      </w:pPr>
      <w:rPr>
        <w:rFonts w:ascii="Symbol" w:hAnsi="Symbol" w:hint="default"/>
      </w:rPr>
    </w:lvl>
    <w:lvl w:ilvl="1" w:tplc="08090003">
      <w:start w:val="1"/>
      <w:numFmt w:val="bullet"/>
      <w:lvlText w:val="o"/>
      <w:lvlJc w:val="left"/>
      <w:pPr>
        <w:ind w:left="1563" w:hanging="360"/>
      </w:pPr>
      <w:rPr>
        <w:rFonts w:ascii="Courier New" w:hAnsi="Courier New" w:cs="Courier New" w:hint="default"/>
      </w:rPr>
    </w:lvl>
    <w:lvl w:ilvl="2" w:tplc="08090005" w:tentative="1">
      <w:start w:val="1"/>
      <w:numFmt w:val="bullet"/>
      <w:lvlText w:val=""/>
      <w:lvlJc w:val="left"/>
      <w:pPr>
        <w:ind w:left="2283" w:hanging="360"/>
      </w:pPr>
      <w:rPr>
        <w:rFonts w:ascii="Wingdings" w:hAnsi="Wingdings" w:hint="default"/>
      </w:rPr>
    </w:lvl>
    <w:lvl w:ilvl="3" w:tplc="08090001" w:tentative="1">
      <w:start w:val="1"/>
      <w:numFmt w:val="bullet"/>
      <w:lvlText w:val=""/>
      <w:lvlJc w:val="left"/>
      <w:pPr>
        <w:ind w:left="3003" w:hanging="360"/>
      </w:pPr>
      <w:rPr>
        <w:rFonts w:ascii="Symbol" w:hAnsi="Symbol" w:hint="default"/>
      </w:rPr>
    </w:lvl>
    <w:lvl w:ilvl="4" w:tplc="08090003" w:tentative="1">
      <w:start w:val="1"/>
      <w:numFmt w:val="bullet"/>
      <w:lvlText w:val="o"/>
      <w:lvlJc w:val="left"/>
      <w:pPr>
        <w:ind w:left="3723" w:hanging="360"/>
      </w:pPr>
      <w:rPr>
        <w:rFonts w:ascii="Courier New" w:hAnsi="Courier New" w:cs="Courier New" w:hint="default"/>
      </w:rPr>
    </w:lvl>
    <w:lvl w:ilvl="5" w:tplc="08090005" w:tentative="1">
      <w:start w:val="1"/>
      <w:numFmt w:val="bullet"/>
      <w:lvlText w:val=""/>
      <w:lvlJc w:val="left"/>
      <w:pPr>
        <w:ind w:left="4443" w:hanging="360"/>
      </w:pPr>
      <w:rPr>
        <w:rFonts w:ascii="Wingdings" w:hAnsi="Wingdings" w:hint="default"/>
      </w:rPr>
    </w:lvl>
    <w:lvl w:ilvl="6" w:tplc="08090001" w:tentative="1">
      <w:start w:val="1"/>
      <w:numFmt w:val="bullet"/>
      <w:lvlText w:val=""/>
      <w:lvlJc w:val="left"/>
      <w:pPr>
        <w:ind w:left="5163" w:hanging="360"/>
      </w:pPr>
      <w:rPr>
        <w:rFonts w:ascii="Symbol" w:hAnsi="Symbol" w:hint="default"/>
      </w:rPr>
    </w:lvl>
    <w:lvl w:ilvl="7" w:tplc="08090003" w:tentative="1">
      <w:start w:val="1"/>
      <w:numFmt w:val="bullet"/>
      <w:lvlText w:val="o"/>
      <w:lvlJc w:val="left"/>
      <w:pPr>
        <w:ind w:left="5883" w:hanging="360"/>
      </w:pPr>
      <w:rPr>
        <w:rFonts w:ascii="Courier New" w:hAnsi="Courier New" w:cs="Courier New" w:hint="default"/>
      </w:rPr>
    </w:lvl>
    <w:lvl w:ilvl="8" w:tplc="08090005" w:tentative="1">
      <w:start w:val="1"/>
      <w:numFmt w:val="bullet"/>
      <w:lvlText w:val=""/>
      <w:lvlJc w:val="left"/>
      <w:pPr>
        <w:ind w:left="6603" w:hanging="360"/>
      </w:pPr>
      <w:rPr>
        <w:rFonts w:ascii="Wingdings" w:hAnsi="Wingdings" w:hint="default"/>
      </w:rPr>
    </w:lvl>
  </w:abstractNum>
  <w:abstractNum w:abstractNumId="59">
    <w:nsid w:val="680A03D9"/>
    <w:multiLevelType w:val="hybridMultilevel"/>
    <w:tmpl w:val="B0C2B79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69010EBC"/>
    <w:multiLevelType w:val="hybridMultilevel"/>
    <w:tmpl w:val="0E009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697B6BE9"/>
    <w:multiLevelType w:val="hybridMultilevel"/>
    <w:tmpl w:val="569628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3">
    <w:nsid w:val="6AC546AA"/>
    <w:multiLevelType w:val="hybridMultilevel"/>
    <w:tmpl w:val="698E0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6C570401"/>
    <w:multiLevelType w:val="hybridMultilevel"/>
    <w:tmpl w:val="A69AF6E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5">
    <w:nsid w:val="6C7879CE"/>
    <w:multiLevelType w:val="hybridMultilevel"/>
    <w:tmpl w:val="482C38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6EAA32B8"/>
    <w:multiLevelType w:val="hybridMultilevel"/>
    <w:tmpl w:val="E75C473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7">
    <w:nsid w:val="6FF14291"/>
    <w:multiLevelType w:val="hybridMultilevel"/>
    <w:tmpl w:val="E744B0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70FF456A"/>
    <w:multiLevelType w:val="hybridMultilevel"/>
    <w:tmpl w:val="8DDCD21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9">
    <w:nsid w:val="7127226B"/>
    <w:multiLevelType w:val="hybridMultilevel"/>
    <w:tmpl w:val="3CB66060"/>
    <w:lvl w:ilvl="0" w:tplc="08090001">
      <w:start w:val="1"/>
      <w:numFmt w:val="bullet"/>
      <w:lvlText w:val=""/>
      <w:lvlJc w:val="left"/>
      <w:pPr>
        <w:ind w:left="781" w:hanging="360"/>
      </w:pPr>
      <w:rPr>
        <w:rFonts w:ascii="Symbol" w:hAnsi="Symbol" w:hint="default"/>
      </w:rPr>
    </w:lvl>
    <w:lvl w:ilvl="1" w:tplc="08090003">
      <w:start w:val="1"/>
      <w:numFmt w:val="bullet"/>
      <w:lvlText w:val="o"/>
      <w:lvlJc w:val="left"/>
      <w:pPr>
        <w:ind w:left="1501" w:hanging="360"/>
      </w:pPr>
      <w:rPr>
        <w:rFonts w:ascii="Courier New" w:hAnsi="Courier New" w:cs="Courier New" w:hint="default"/>
      </w:rPr>
    </w:lvl>
    <w:lvl w:ilvl="2" w:tplc="08090005">
      <w:start w:val="1"/>
      <w:numFmt w:val="bullet"/>
      <w:lvlText w:val=""/>
      <w:lvlJc w:val="left"/>
      <w:pPr>
        <w:ind w:left="2221" w:hanging="360"/>
      </w:pPr>
      <w:rPr>
        <w:rFonts w:ascii="Wingdings" w:hAnsi="Wingdings" w:hint="default"/>
      </w:rPr>
    </w:lvl>
    <w:lvl w:ilvl="3" w:tplc="08090001" w:tentative="1">
      <w:start w:val="1"/>
      <w:numFmt w:val="bullet"/>
      <w:lvlText w:val=""/>
      <w:lvlJc w:val="left"/>
      <w:pPr>
        <w:ind w:left="2941" w:hanging="360"/>
      </w:pPr>
      <w:rPr>
        <w:rFonts w:ascii="Symbol" w:hAnsi="Symbol" w:hint="default"/>
      </w:rPr>
    </w:lvl>
    <w:lvl w:ilvl="4" w:tplc="08090003" w:tentative="1">
      <w:start w:val="1"/>
      <w:numFmt w:val="bullet"/>
      <w:lvlText w:val="o"/>
      <w:lvlJc w:val="left"/>
      <w:pPr>
        <w:ind w:left="3661" w:hanging="360"/>
      </w:pPr>
      <w:rPr>
        <w:rFonts w:ascii="Courier New" w:hAnsi="Courier New" w:cs="Courier New" w:hint="default"/>
      </w:rPr>
    </w:lvl>
    <w:lvl w:ilvl="5" w:tplc="08090005" w:tentative="1">
      <w:start w:val="1"/>
      <w:numFmt w:val="bullet"/>
      <w:lvlText w:val=""/>
      <w:lvlJc w:val="left"/>
      <w:pPr>
        <w:ind w:left="4381" w:hanging="360"/>
      </w:pPr>
      <w:rPr>
        <w:rFonts w:ascii="Wingdings" w:hAnsi="Wingdings" w:hint="default"/>
      </w:rPr>
    </w:lvl>
    <w:lvl w:ilvl="6" w:tplc="08090001" w:tentative="1">
      <w:start w:val="1"/>
      <w:numFmt w:val="bullet"/>
      <w:lvlText w:val=""/>
      <w:lvlJc w:val="left"/>
      <w:pPr>
        <w:ind w:left="5101" w:hanging="360"/>
      </w:pPr>
      <w:rPr>
        <w:rFonts w:ascii="Symbol" w:hAnsi="Symbol" w:hint="default"/>
      </w:rPr>
    </w:lvl>
    <w:lvl w:ilvl="7" w:tplc="08090003" w:tentative="1">
      <w:start w:val="1"/>
      <w:numFmt w:val="bullet"/>
      <w:lvlText w:val="o"/>
      <w:lvlJc w:val="left"/>
      <w:pPr>
        <w:ind w:left="5821" w:hanging="360"/>
      </w:pPr>
      <w:rPr>
        <w:rFonts w:ascii="Courier New" w:hAnsi="Courier New" w:cs="Courier New" w:hint="default"/>
      </w:rPr>
    </w:lvl>
    <w:lvl w:ilvl="8" w:tplc="08090005" w:tentative="1">
      <w:start w:val="1"/>
      <w:numFmt w:val="bullet"/>
      <w:lvlText w:val=""/>
      <w:lvlJc w:val="left"/>
      <w:pPr>
        <w:ind w:left="6541" w:hanging="360"/>
      </w:pPr>
      <w:rPr>
        <w:rFonts w:ascii="Wingdings" w:hAnsi="Wingdings" w:hint="default"/>
      </w:rPr>
    </w:lvl>
  </w:abstractNum>
  <w:abstractNum w:abstractNumId="70">
    <w:nsid w:val="72DB0FCD"/>
    <w:multiLevelType w:val="hybridMultilevel"/>
    <w:tmpl w:val="CAB4F5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73EB5682"/>
    <w:multiLevelType w:val="hybridMultilevel"/>
    <w:tmpl w:val="2BF6EDF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2">
    <w:nsid w:val="742334C6"/>
    <w:multiLevelType w:val="hybridMultilevel"/>
    <w:tmpl w:val="B5E0E8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74792046"/>
    <w:multiLevelType w:val="hybridMultilevel"/>
    <w:tmpl w:val="917AA14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4">
    <w:nsid w:val="757A1084"/>
    <w:multiLevelType w:val="hybridMultilevel"/>
    <w:tmpl w:val="77FEC3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7BDF60DF"/>
    <w:multiLevelType w:val="hybridMultilevel"/>
    <w:tmpl w:val="EF7AA3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6">
    <w:nsid w:val="7D5B61BF"/>
    <w:multiLevelType w:val="hybridMultilevel"/>
    <w:tmpl w:val="6BC6E8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60"/>
  </w:num>
  <w:num w:numId="3">
    <w:abstractNumId w:val="58"/>
  </w:num>
  <w:num w:numId="4">
    <w:abstractNumId w:val="34"/>
  </w:num>
  <w:num w:numId="5">
    <w:abstractNumId w:val="20"/>
  </w:num>
  <w:num w:numId="6">
    <w:abstractNumId w:val="69"/>
  </w:num>
  <w:num w:numId="7">
    <w:abstractNumId w:val="2"/>
  </w:num>
  <w:num w:numId="8">
    <w:abstractNumId w:val="15"/>
  </w:num>
  <w:num w:numId="9">
    <w:abstractNumId w:val="25"/>
  </w:num>
  <w:num w:numId="10">
    <w:abstractNumId w:val="0"/>
  </w:num>
  <w:num w:numId="11">
    <w:abstractNumId w:val="57"/>
  </w:num>
  <w:num w:numId="12">
    <w:abstractNumId w:val="18"/>
  </w:num>
  <w:num w:numId="13">
    <w:abstractNumId w:val="43"/>
  </w:num>
  <w:num w:numId="14">
    <w:abstractNumId w:val="51"/>
  </w:num>
  <w:num w:numId="15">
    <w:abstractNumId w:val="4"/>
  </w:num>
  <w:num w:numId="16">
    <w:abstractNumId w:val="67"/>
  </w:num>
  <w:num w:numId="17">
    <w:abstractNumId w:val="1"/>
  </w:num>
  <w:num w:numId="18">
    <w:abstractNumId w:val="7"/>
  </w:num>
  <w:num w:numId="19">
    <w:abstractNumId w:val="33"/>
  </w:num>
  <w:num w:numId="20">
    <w:abstractNumId w:val="26"/>
  </w:num>
  <w:num w:numId="21">
    <w:abstractNumId w:val="3"/>
  </w:num>
  <w:num w:numId="22">
    <w:abstractNumId w:val="39"/>
  </w:num>
  <w:num w:numId="23">
    <w:abstractNumId w:val="12"/>
  </w:num>
  <w:num w:numId="24">
    <w:abstractNumId w:val="65"/>
  </w:num>
  <w:num w:numId="25">
    <w:abstractNumId w:val="29"/>
  </w:num>
  <w:num w:numId="26">
    <w:abstractNumId w:val="70"/>
  </w:num>
  <w:num w:numId="27">
    <w:abstractNumId w:val="23"/>
  </w:num>
  <w:num w:numId="28">
    <w:abstractNumId w:val="32"/>
  </w:num>
  <w:num w:numId="29">
    <w:abstractNumId w:val="19"/>
  </w:num>
  <w:num w:numId="30">
    <w:abstractNumId w:val="42"/>
  </w:num>
  <w:num w:numId="31">
    <w:abstractNumId w:val="36"/>
  </w:num>
  <w:num w:numId="32">
    <w:abstractNumId w:val="10"/>
  </w:num>
  <w:num w:numId="33">
    <w:abstractNumId w:val="11"/>
  </w:num>
  <w:num w:numId="34">
    <w:abstractNumId w:val="50"/>
  </w:num>
  <w:num w:numId="35">
    <w:abstractNumId w:val="13"/>
  </w:num>
  <w:num w:numId="36">
    <w:abstractNumId w:val="56"/>
  </w:num>
  <w:num w:numId="37">
    <w:abstractNumId w:val="31"/>
  </w:num>
  <w:num w:numId="38">
    <w:abstractNumId w:val="6"/>
  </w:num>
  <w:num w:numId="39">
    <w:abstractNumId w:val="45"/>
  </w:num>
  <w:num w:numId="40">
    <w:abstractNumId w:val="66"/>
  </w:num>
  <w:num w:numId="41">
    <w:abstractNumId w:val="52"/>
  </w:num>
  <w:num w:numId="42">
    <w:abstractNumId w:val="28"/>
  </w:num>
  <w:num w:numId="43">
    <w:abstractNumId w:val="49"/>
  </w:num>
  <w:num w:numId="44">
    <w:abstractNumId w:val="54"/>
  </w:num>
  <w:num w:numId="45">
    <w:abstractNumId w:val="24"/>
  </w:num>
  <w:num w:numId="46">
    <w:abstractNumId w:val="73"/>
  </w:num>
  <w:num w:numId="47">
    <w:abstractNumId w:val="17"/>
  </w:num>
  <w:num w:numId="48">
    <w:abstractNumId w:val="30"/>
  </w:num>
  <w:num w:numId="49">
    <w:abstractNumId w:val="38"/>
  </w:num>
  <w:num w:numId="50">
    <w:abstractNumId w:val="21"/>
  </w:num>
  <w:num w:numId="51">
    <w:abstractNumId w:val="75"/>
  </w:num>
  <w:num w:numId="52">
    <w:abstractNumId w:val="62"/>
  </w:num>
  <w:num w:numId="53">
    <w:abstractNumId w:val="16"/>
  </w:num>
  <w:num w:numId="54">
    <w:abstractNumId w:val="68"/>
  </w:num>
  <w:num w:numId="55">
    <w:abstractNumId w:val="48"/>
  </w:num>
  <w:num w:numId="56">
    <w:abstractNumId w:val="27"/>
  </w:num>
  <w:num w:numId="57">
    <w:abstractNumId w:val="71"/>
  </w:num>
  <w:num w:numId="58">
    <w:abstractNumId w:val="8"/>
  </w:num>
  <w:num w:numId="59">
    <w:abstractNumId w:val="61"/>
  </w:num>
  <w:num w:numId="60">
    <w:abstractNumId w:val="44"/>
  </w:num>
  <w:num w:numId="61">
    <w:abstractNumId w:val="72"/>
  </w:num>
  <w:num w:numId="62">
    <w:abstractNumId w:val="37"/>
  </w:num>
  <w:num w:numId="63">
    <w:abstractNumId w:val="63"/>
  </w:num>
  <w:num w:numId="64">
    <w:abstractNumId w:val="53"/>
  </w:num>
  <w:num w:numId="65">
    <w:abstractNumId w:val="35"/>
  </w:num>
  <w:num w:numId="66">
    <w:abstractNumId w:val="41"/>
  </w:num>
  <w:num w:numId="67">
    <w:abstractNumId w:val="74"/>
  </w:num>
  <w:num w:numId="68">
    <w:abstractNumId w:val="14"/>
  </w:num>
  <w:num w:numId="69">
    <w:abstractNumId w:val="76"/>
  </w:num>
  <w:num w:numId="70">
    <w:abstractNumId w:val="59"/>
  </w:num>
  <w:num w:numId="71">
    <w:abstractNumId w:val="55"/>
  </w:num>
  <w:num w:numId="72">
    <w:abstractNumId w:val="9"/>
  </w:num>
  <w:num w:numId="73">
    <w:abstractNumId w:val="47"/>
  </w:num>
  <w:num w:numId="74">
    <w:abstractNumId w:val="40"/>
  </w:num>
  <w:num w:numId="75">
    <w:abstractNumId w:val="5"/>
  </w:num>
  <w:num w:numId="76">
    <w:abstractNumId w:val="46"/>
  </w:num>
  <w:num w:numId="77">
    <w:abstractNumId w:val="64"/>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0E47"/>
    <w:rsid w:val="00000778"/>
    <w:rsid w:val="000046DE"/>
    <w:rsid w:val="00007A9C"/>
    <w:rsid w:val="00016F57"/>
    <w:rsid w:val="00017288"/>
    <w:rsid w:val="0002369D"/>
    <w:rsid w:val="0004068E"/>
    <w:rsid w:val="00042CA8"/>
    <w:rsid w:val="0004588B"/>
    <w:rsid w:val="00075CB7"/>
    <w:rsid w:val="000841C8"/>
    <w:rsid w:val="00092342"/>
    <w:rsid w:val="00093676"/>
    <w:rsid w:val="000A0ECB"/>
    <w:rsid w:val="000A2DEC"/>
    <w:rsid w:val="000B12EB"/>
    <w:rsid w:val="000C111A"/>
    <w:rsid w:val="000C6C45"/>
    <w:rsid w:val="000D3D3B"/>
    <w:rsid w:val="000D6546"/>
    <w:rsid w:val="000E1A16"/>
    <w:rsid w:val="000E31B6"/>
    <w:rsid w:val="000E76E2"/>
    <w:rsid w:val="000F7DC2"/>
    <w:rsid w:val="0010131F"/>
    <w:rsid w:val="00125858"/>
    <w:rsid w:val="001370B2"/>
    <w:rsid w:val="00151CA2"/>
    <w:rsid w:val="00153BA1"/>
    <w:rsid w:val="00175662"/>
    <w:rsid w:val="00180AB0"/>
    <w:rsid w:val="001832FD"/>
    <w:rsid w:val="00190238"/>
    <w:rsid w:val="0019253E"/>
    <w:rsid w:val="00195D79"/>
    <w:rsid w:val="00195FEA"/>
    <w:rsid w:val="00197656"/>
    <w:rsid w:val="001A0910"/>
    <w:rsid w:val="001B2BE6"/>
    <w:rsid w:val="001E1677"/>
    <w:rsid w:val="001E33CD"/>
    <w:rsid w:val="001F0CCA"/>
    <w:rsid w:val="001F1EAD"/>
    <w:rsid w:val="001F4000"/>
    <w:rsid w:val="0020176B"/>
    <w:rsid w:val="00210F87"/>
    <w:rsid w:val="00214B21"/>
    <w:rsid w:val="0022733E"/>
    <w:rsid w:val="00230914"/>
    <w:rsid w:val="0024642D"/>
    <w:rsid w:val="0024705C"/>
    <w:rsid w:val="00250D9E"/>
    <w:rsid w:val="002522A6"/>
    <w:rsid w:val="002663EA"/>
    <w:rsid w:val="00266893"/>
    <w:rsid w:val="0028066A"/>
    <w:rsid w:val="002810DB"/>
    <w:rsid w:val="00290B02"/>
    <w:rsid w:val="00292336"/>
    <w:rsid w:val="00292DF3"/>
    <w:rsid w:val="002A0466"/>
    <w:rsid w:val="002D6136"/>
    <w:rsid w:val="002E4DCB"/>
    <w:rsid w:val="0030009B"/>
    <w:rsid w:val="00307121"/>
    <w:rsid w:val="00314B1D"/>
    <w:rsid w:val="003230B6"/>
    <w:rsid w:val="003316F4"/>
    <w:rsid w:val="00353A7D"/>
    <w:rsid w:val="003634A2"/>
    <w:rsid w:val="00364E01"/>
    <w:rsid w:val="003706BE"/>
    <w:rsid w:val="003710A1"/>
    <w:rsid w:val="00384C4B"/>
    <w:rsid w:val="00390BF2"/>
    <w:rsid w:val="003A1C5F"/>
    <w:rsid w:val="003A28AE"/>
    <w:rsid w:val="003A2991"/>
    <w:rsid w:val="003D59F7"/>
    <w:rsid w:val="003E47EA"/>
    <w:rsid w:val="00414A33"/>
    <w:rsid w:val="00425F0D"/>
    <w:rsid w:val="00430EEF"/>
    <w:rsid w:val="00434A33"/>
    <w:rsid w:val="00440163"/>
    <w:rsid w:val="004416DD"/>
    <w:rsid w:val="00464B39"/>
    <w:rsid w:val="00465B20"/>
    <w:rsid w:val="00467017"/>
    <w:rsid w:val="0047356B"/>
    <w:rsid w:val="004774EA"/>
    <w:rsid w:val="00480E52"/>
    <w:rsid w:val="00496871"/>
    <w:rsid w:val="004A5580"/>
    <w:rsid w:val="004C0E47"/>
    <w:rsid w:val="004D3B41"/>
    <w:rsid w:val="004E44FA"/>
    <w:rsid w:val="004E7D24"/>
    <w:rsid w:val="00511FEC"/>
    <w:rsid w:val="0051640C"/>
    <w:rsid w:val="00517323"/>
    <w:rsid w:val="0052119C"/>
    <w:rsid w:val="005366F3"/>
    <w:rsid w:val="005428A1"/>
    <w:rsid w:val="005441EB"/>
    <w:rsid w:val="005447A2"/>
    <w:rsid w:val="005502D4"/>
    <w:rsid w:val="00563E80"/>
    <w:rsid w:val="0057357A"/>
    <w:rsid w:val="0057777B"/>
    <w:rsid w:val="00587E64"/>
    <w:rsid w:val="005A17D1"/>
    <w:rsid w:val="005B2368"/>
    <w:rsid w:val="005B5B7B"/>
    <w:rsid w:val="005B750F"/>
    <w:rsid w:val="00611138"/>
    <w:rsid w:val="00636A13"/>
    <w:rsid w:val="00636F15"/>
    <w:rsid w:val="00641AB2"/>
    <w:rsid w:val="00642F87"/>
    <w:rsid w:val="00644C54"/>
    <w:rsid w:val="00651DC0"/>
    <w:rsid w:val="006854AA"/>
    <w:rsid w:val="006905D3"/>
    <w:rsid w:val="006A041D"/>
    <w:rsid w:val="006A391D"/>
    <w:rsid w:val="006C6752"/>
    <w:rsid w:val="006D11BB"/>
    <w:rsid w:val="006F4015"/>
    <w:rsid w:val="006F56E0"/>
    <w:rsid w:val="00702BF1"/>
    <w:rsid w:val="00713E5A"/>
    <w:rsid w:val="00716B7E"/>
    <w:rsid w:val="00717C9C"/>
    <w:rsid w:val="00735525"/>
    <w:rsid w:val="0075468F"/>
    <w:rsid w:val="007602C5"/>
    <w:rsid w:val="00763D63"/>
    <w:rsid w:val="00767F52"/>
    <w:rsid w:val="00783546"/>
    <w:rsid w:val="0078456A"/>
    <w:rsid w:val="007903AA"/>
    <w:rsid w:val="007A4921"/>
    <w:rsid w:val="007B52BD"/>
    <w:rsid w:val="007B7D2A"/>
    <w:rsid w:val="007C44ED"/>
    <w:rsid w:val="007D69F7"/>
    <w:rsid w:val="007D6CE7"/>
    <w:rsid w:val="007E65CD"/>
    <w:rsid w:val="00835828"/>
    <w:rsid w:val="00841B03"/>
    <w:rsid w:val="0084269E"/>
    <w:rsid w:val="00851472"/>
    <w:rsid w:val="00854B4F"/>
    <w:rsid w:val="0085737B"/>
    <w:rsid w:val="00863C45"/>
    <w:rsid w:val="00866E75"/>
    <w:rsid w:val="008910B1"/>
    <w:rsid w:val="008918F2"/>
    <w:rsid w:val="008A2D83"/>
    <w:rsid w:val="008B0D11"/>
    <w:rsid w:val="008C1FC2"/>
    <w:rsid w:val="008D7218"/>
    <w:rsid w:val="008D7E64"/>
    <w:rsid w:val="008F42EC"/>
    <w:rsid w:val="008F6C2E"/>
    <w:rsid w:val="00904A14"/>
    <w:rsid w:val="00910E4A"/>
    <w:rsid w:val="00914D03"/>
    <w:rsid w:val="00915382"/>
    <w:rsid w:val="00920A2A"/>
    <w:rsid w:val="009302BD"/>
    <w:rsid w:val="00930484"/>
    <w:rsid w:val="00931F17"/>
    <w:rsid w:val="00933CC4"/>
    <w:rsid w:val="00934123"/>
    <w:rsid w:val="00935CCF"/>
    <w:rsid w:val="009607D1"/>
    <w:rsid w:val="009607FE"/>
    <w:rsid w:val="00993FEE"/>
    <w:rsid w:val="0099790A"/>
    <w:rsid w:val="009A1FA1"/>
    <w:rsid w:val="009A559F"/>
    <w:rsid w:val="009B1EAD"/>
    <w:rsid w:val="009C4DB0"/>
    <w:rsid w:val="009D122A"/>
    <w:rsid w:val="009F574F"/>
    <w:rsid w:val="00A00F65"/>
    <w:rsid w:val="00A00F75"/>
    <w:rsid w:val="00A01A27"/>
    <w:rsid w:val="00A05F74"/>
    <w:rsid w:val="00A176AA"/>
    <w:rsid w:val="00A21E0A"/>
    <w:rsid w:val="00A3644A"/>
    <w:rsid w:val="00A543E3"/>
    <w:rsid w:val="00A563E7"/>
    <w:rsid w:val="00A60B68"/>
    <w:rsid w:val="00A72C1F"/>
    <w:rsid w:val="00A82EB3"/>
    <w:rsid w:val="00A842CB"/>
    <w:rsid w:val="00A96B16"/>
    <w:rsid w:val="00AA075D"/>
    <w:rsid w:val="00AA2684"/>
    <w:rsid w:val="00AA5E0B"/>
    <w:rsid w:val="00AC12E5"/>
    <w:rsid w:val="00AD6AA7"/>
    <w:rsid w:val="00AD74EC"/>
    <w:rsid w:val="00AF2C16"/>
    <w:rsid w:val="00AF6F2D"/>
    <w:rsid w:val="00B120F5"/>
    <w:rsid w:val="00B1440C"/>
    <w:rsid w:val="00B15468"/>
    <w:rsid w:val="00B16192"/>
    <w:rsid w:val="00B41922"/>
    <w:rsid w:val="00B41A2D"/>
    <w:rsid w:val="00B50295"/>
    <w:rsid w:val="00B518C3"/>
    <w:rsid w:val="00B60E41"/>
    <w:rsid w:val="00B63849"/>
    <w:rsid w:val="00B70CF5"/>
    <w:rsid w:val="00B85157"/>
    <w:rsid w:val="00B92E3A"/>
    <w:rsid w:val="00BA5E9B"/>
    <w:rsid w:val="00BB0C10"/>
    <w:rsid w:val="00BB78FD"/>
    <w:rsid w:val="00BC491E"/>
    <w:rsid w:val="00BD17A0"/>
    <w:rsid w:val="00BD3928"/>
    <w:rsid w:val="00BE0F85"/>
    <w:rsid w:val="00BE3E78"/>
    <w:rsid w:val="00BE3E9B"/>
    <w:rsid w:val="00BF69B5"/>
    <w:rsid w:val="00C0102A"/>
    <w:rsid w:val="00C01A8D"/>
    <w:rsid w:val="00C070E5"/>
    <w:rsid w:val="00C15510"/>
    <w:rsid w:val="00C15773"/>
    <w:rsid w:val="00C16F2E"/>
    <w:rsid w:val="00C24D7B"/>
    <w:rsid w:val="00C4007A"/>
    <w:rsid w:val="00C403E0"/>
    <w:rsid w:val="00C42B34"/>
    <w:rsid w:val="00C439AC"/>
    <w:rsid w:val="00C769F8"/>
    <w:rsid w:val="00C81392"/>
    <w:rsid w:val="00C853D5"/>
    <w:rsid w:val="00C90863"/>
    <w:rsid w:val="00C91E96"/>
    <w:rsid w:val="00C96BCD"/>
    <w:rsid w:val="00C97DDD"/>
    <w:rsid w:val="00CA26DB"/>
    <w:rsid w:val="00CA72B0"/>
    <w:rsid w:val="00CC472C"/>
    <w:rsid w:val="00CD1CC5"/>
    <w:rsid w:val="00CD2335"/>
    <w:rsid w:val="00CD4C0F"/>
    <w:rsid w:val="00CD5BCD"/>
    <w:rsid w:val="00CE0CCC"/>
    <w:rsid w:val="00CE2DF6"/>
    <w:rsid w:val="00D00A49"/>
    <w:rsid w:val="00D12DA3"/>
    <w:rsid w:val="00D152A3"/>
    <w:rsid w:val="00D208A8"/>
    <w:rsid w:val="00D23D67"/>
    <w:rsid w:val="00D314DD"/>
    <w:rsid w:val="00D3366D"/>
    <w:rsid w:val="00D34B34"/>
    <w:rsid w:val="00D370AC"/>
    <w:rsid w:val="00D5183B"/>
    <w:rsid w:val="00D56B6F"/>
    <w:rsid w:val="00D6550C"/>
    <w:rsid w:val="00D655CF"/>
    <w:rsid w:val="00D82CB9"/>
    <w:rsid w:val="00DB248C"/>
    <w:rsid w:val="00DB62F2"/>
    <w:rsid w:val="00DB69D0"/>
    <w:rsid w:val="00DC4968"/>
    <w:rsid w:val="00DC5F63"/>
    <w:rsid w:val="00DC73CB"/>
    <w:rsid w:val="00DD199F"/>
    <w:rsid w:val="00DD1DC0"/>
    <w:rsid w:val="00DD46C4"/>
    <w:rsid w:val="00DF320A"/>
    <w:rsid w:val="00DF467B"/>
    <w:rsid w:val="00DF6B3F"/>
    <w:rsid w:val="00E038D3"/>
    <w:rsid w:val="00E11CF7"/>
    <w:rsid w:val="00E178C5"/>
    <w:rsid w:val="00E22FDB"/>
    <w:rsid w:val="00E34FED"/>
    <w:rsid w:val="00E41E54"/>
    <w:rsid w:val="00E428BD"/>
    <w:rsid w:val="00E45544"/>
    <w:rsid w:val="00E5298C"/>
    <w:rsid w:val="00E80F6B"/>
    <w:rsid w:val="00E83986"/>
    <w:rsid w:val="00E93456"/>
    <w:rsid w:val="00EA0FBF"/>
    <w:rsid w:val="00EA41A7"/>
    <w:rsid w:val="00EA4AEC"/>
    <w:rsid w:val="00EB1CC5"/>
    <w:rsid w:val="00EB2EDB"/>
    <w:rsid w:val="00EB3235"/>
    <w:rsid w:val="00EB7C21"/>
    <w:rsid w:val="00EE1A00"/>
    <w:rsid w:val="00EE5A12"/>
    <w:rsid w:val="00EF4820"/>
    <w:rsid w:val="00F10572"/>
    <w:rsid w:val="00F14ECC"/>
    <w:rsid w:val="00F165A0"/>
    <w:rsid w:val="00F228D1"/>
    <w:rsid w:val="00F22C48"/>
    <w:rsid w:val="00F22FC0"/>
    <w:rsid w:val="00F26C81"/>
    <w:rsid w:val="00F309ED"/>
    <w:rsid w:val="00F61387"/>
    <w:rsid w:val="00F706A8"/>
    <w:rsid w:val="00F7353B"/>
    <w:rsid w:val="00F831AE"/>
    <w:rsid w:val="00F86561"/>
    <w:rsid w:val="00F90664"/>
    <w:rsid w:val="00F921DA"/>
    <w:rsid w:val="00FA35F8"/>
    <w:rsid w:val="00FB26FA"/>
    <w:rsid w:val="00FB6DBD"/>
    <w:rsid w:val="00FB7464"/>
    <w:rsid w:val="00FE11D4"/>
    <w:rsid w:val="00FE472C"/>
    <w:rsid w:val="00FE76A3"/>
    <w:rsid w:val="00FE7AF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51AD5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9"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D46C4"/>
    <w:pPr>
      <w:spacing w:after="0" w:line="240" w:lineRule="auto"/>
    </w:pPr>
    <w:rPr>
      <w:rFonts w:ascii="Times New Roman" w:hAnsi="Times New Roman" w:cs="Times New Roman"/>
      <w:color w:val="auto"/>
      <w:sz w:val="24"/>
      <w:szCs w:val="24"/>
      <w:lang w:val="en-GB" w:eastAsia="en-GB"/>
    </w:rPr>
  </w:style>
  <w:style w:type="paragraph" w:styleId="Heading1">
    <w:name w:val="heading 1"/>
    <w:basedOn w:val="Normal"/>
    <w:next w:val="Normal"/>
    <w:link w:val="Heading1Char"/>
    <w:uiPriority w:val="9"/>
    <w:qFormat/>
    <w:rsid w:val="001F0CCA"/>
    <w:pPr>
      <w:keepNext/>
      <w:keepLines/>
      <w:pBdr>
        <w:bottom w:val="single" w:sz="12" w:space="12" w:color="56152F" w:themeColor="accent4"/>
      </w:pBdr>
      <w:spacing w:before="460" w:after="480" w:line="259" w:lineRule="auto"/>
      <w:contextualSpacing/>
      <w:outlineLvl w:val="0"/>
    </w:pPr>
    <w:rPr>
      <w:rFonts w:asciiTheme="majorHAnsi" w:eastAsiaTheme="majorEastAsia" w:hAnsiTheme="majorHAnsi" w:cstheme="majorBidi"/>
      <w:color w:val="731C3F" w:themeColor="accent1"/>
      <w:sz w:val="40"/>
      <w:szCs w:val="32"/>
      <w:lang w:val="en-US" w:eastAsia="ja-JP"/>
    </w:rPr>
  </w:style>
  <w:style w:type="paragraph" w:styleId="Heading2">
    <w:name w:val="heading 2"/>
    <w:basedOn w:val="Normal"/>
    <w:next w:val="Normal"/>
    <w:link w:val="Heading2Char"/>
    <w:uiPriority w:val="9"/>
    <w:unhideWhenUsed/>
    <w:qFormat/>
    <w:rsid w:val="001F0CCA"/>
    <w:pPr>
      <w:keepNext/>
      <w:keepLines/>
      <w:spacing w:before="460" w:after="120" w:line="259" w:lineRule="auto"/>
      <w:contextualSpacing/>
      <w:outlineLvl w:val="1"/>
    </w:pPr>
    <w:rPr>
      <w:rFonts w:asciiTheme="majorHAnsi" w:eastAsiaTheme="majorEastAsia" w:hAnsiTheme="majorHAnsi" w:cstheme="majorBidi"/>
      <w:b/>
      <w:color w:val="595959" w:themeColor="text1" w:themeTint="A6"/>
      <w:sz w:val="30"/>
      <w:szCs w:val="26"/>
      <w:lang w:val="en-US" w:eastAsia="ja-JP"/>
    </w:rPr>
  </w:style>
  <w:style w:type="paragraph" w:styleId="Heading3">
    <w:name w:val="heading 3"/>
    <w:basedOn w:val="Normal"/>
    <w:next w:val="Normal"/>
    <w:link w:val="Heading3Char"/>
    <w:uiPriority w:val="9"/>
    <w:semiHidden/>
    <w:unhideWhenUsed/>
    <w:qFormat/>
    <w:rsid w:val="001F0CCA"/>
    <w:pPr>
      <w:keepNext/>
      <w:keepLines/>
      <w:spacing w:before="460" w:after="120" w:line="259" w:lineRule="auto"/>
      <w:contextualSpacing/>
      <w:outlineLvl w:val="2"/>
    </w:pPr>
    <w:rPr>
      <w:rFonts w:asciiTheme="majorHAnsi" w:eastAsiaTheme="majorEastAsia" w:hAnsiTheme="majorHAnsi" w:cstheme="majorBidi"/>
      <w:color w:val="595959" w:themeColor="text1" w:themeTint="A6"/>
      <w:sz w:val="40"/>
      <w:lang w:val="en-US" w:eastAsia="ja-JP"/>
    </w:rPr>
  </w:style>
  <w:style w:type="paragraph" w:styleId="Heading4">
    <w:name w:val="heading 4"/>
    <w:basedOn w:val="Normal"/>
    <w:next w:val="Normal"/>
    <w:link w:val="Heading4Char"/>
    <w:uiPriority w:val="9"/>
    <w:semiHidden/>
    <w:unhideWhenUsed/>
    <w:qFormat/>
    <w:rsid w:val="001F0CCA"/>
    <w:pPr>
      <w:keepNext/>
      <w:keepLines/>
      <w:spacing w:before="460"/>
      <w:contextualSpacing/>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rsid w:val="001F0CCA"/>
    <w:pPr>
      <w:keepNext/>
      <w:keepLines/>
      <w:spacing w:before="460"/>
      <w:contextualSpacing/>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rsid w:val="001F0CCA"/>
    <w:pPr>
      <w:keepNext/>
      <w:keepLines/>
      <w:spacing w:before="460"/>
      <w:contextualSpacing/>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rsid w:val="001F0CCA"/>
    <w:pPr>
      <w:keepNext/>
      <w:keepLines/>
      <w:spacing w:before="460"/>
      <w:contextualSpacing/>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rsid w:val="001F0CCA"/>
    <w:pPr>
      <w:keepNext/>
      <w:keepLines/>
      <w:spacing w:before="460"/>
      <w:contextualSpacing/>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rsid w:val="001F0CCA"/>
    <w:pPr>
      <w:keepNext/>
      <w:keepLines/>
      <w:spacing w:before="460"/>
      <w:contextualSpacing/>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1"/>
      </w:numPr>
      <w:spacing w:after="120" w:line="259" w:lineRule="auto"/>
    </w:pPr>
  </w:style>
  <w:style w:type="character" w:customStyle="1" w:styleId="Heading1Char">
    <w:name w:val="Heading 1 Char"/>
    <w:basedOn w:val="DefaultParagraphFont"/>
    <w:link w:val="Heading1"/>
    <w:uiPriority w:val="9"/>
    <w:rsid w:val="001F0CCA"/>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2"/>
      </w:numPr>
      <w:spacing w:after="120" w:line="259" w:lineRule="auto"/>
    </w:pPr>
    <w:rPr>
      <w:rFonts w:asciiTheme="minorHAnsi" w:hAnsiTheme="minorHAnsi" w:cstheme="minorBidi"/>
      <w:color w:val="595959" w:themeColor="text1" w:themeTint="A6"/>
      <w:sz w:val="30"/>
      <w:szCs w:val="30"/>
      <w:lang w:val="en-US" w:eastAsia="ja-JP"/>
    </w:rPr>
  </w:style>
  <w:style w:type="paragraph" w:styleId="Header">
    <w:name w:val="header"/>
    <w:basedOn w:val="Normal"/>
    <w:link w:val="HeaderChar"/>
    <w:uiPriority w:val="99"/>
    <w:unhideWhenUsed/>
    <w:rPr>
      <w:rFonts w:asciiTheme="minorHAnsi" w:hAnsiTheme="minorHAnsi" w:cstheme="minorBidi"/>
      <w:color w:val="595959" w:themeColor="text1" w:themeTint="A6"/>
      <w:sz w:val="30"/>
      <w:szCs w:val="30"/>
      <w:lang w:val="en-US" w:eastAsia="ja-JP"/>
    </w:r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rPr>
      <w:rFonts w:asciiTheme="minorHAnsi" w:hAnsiTheme="minorHAnsi" w:cstheme="minorBidi"/>
      <w:color w:val="595959" w:themeColor="text1" w:themeTint="A6"/>
      <w:sz w:val="30"/>
      <w:szCs w:val="30"/>
      <w:lang w:val="en-US" w:eastAsia="ja-JP"/>
    </w:r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sid w:val="00713E5A"/>
    <w:rPr>
      <w:color w:val="595959" w:themeColor="text1" w:themeTint="A6"/>
    </w:rPr>
  </w:style>
  <w:style w:type="paragraph" w:styleId="Title">
    <w:name w:val="Title"/>
    <w:basedOn w:val="Normal"/>
    <w:link w:val="TitleChar"/>
    <w:uiPriority w:val="10"/>
    <w:semiHidden/>
    <w:unhideWhenUsed/>
    <w:qFormat/>
    <w:pPr>
      <w:spacing w:after="60"/>
      <w:contextualSpacing/>
    </w:pPr>
    <w:rPr>
      <w:rFonts w:asciiTheme="majorHAnsi" w:eastAsiaTheme="majorEastAsia" w:hAnsiTheme="majorHAnsi" w:cstheme="majorBidi"/>
      <w:caps/>
      <w:color w:val="262626" w:themeColor="text1" w:themeTint="D9"/>
      <w:kern w:val="28"/>
      <w:sz w:val="66"/>
      <w:szCs w:val="56"/>
      <w:lang w:val="en-US" w:eastAsia="ja-JP"/>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sid w:val="001F0CCA"/>
    <w:rPr>
      <w:rFonts w:asciiTheme="majorHAnsi" w:eastAsiaTheme="majorEastAsia" w:hAnsiTheme="majorHAnsi" w:cstheme="majorBidi"/>
      <w:b/>
      <w:szCs w:val="26"/>
    </w:rPr>
  </w:style>
  <w:style w:type="character" w:customStyle="1" w:styleId="Heading3Char">
    <w:name w:val="Heading 3 Char"/>
    <w:basedOn w:val="DefaultParagraphFont"/>
    <w:link w:val="Heading3"/>
    <w:uiPriority w:val="9"/>
    <w:semiHidden/>
    <w:rsid w:val="001F0CCA"/>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sid w:val="001F0CCA"/>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sid w:val="001F0CCA"/>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sid w:val="001F0CCA"/>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sid w:val="001F0CCA"/>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sid w:val="001F0CCA"/>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sid w:val="001F0CCA"/>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pPr>
    <w:rPr>
      <w:rFonts w:asciiTheme="minorHAnsi" w:hAnsiTheme="minorHAnsi" w:cstheme="minorBidi"/>
      <w:i/>
      <w:iCs/>
      <w:color w:val="595959" w:themeColor="text1" w:themeTint="A6"/>
      <w:szCs w:val="18"/>
      <w:lang w:val="en-US" w:eastAsia="ja-JP"/>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qFormat/>
    <w:rsid w:val="00F22C48"/>
    <w:rPr>
      <w:color w:val="731C3F" w:themeColor="hyperlink"/>
      <w:u w:val="single"/>
    </w:rPr>
  </w:style>
  <w:style w:type="paragraph" w:styleId="BalloonText">
    <w:name w:val="Balloon Text"/>
    <w:basedOn w:val="Normal"/>
    <w:link w:val="BalloonTextChar"/>
    <w:uiPriority w:val="99"/>
    <w:semiHidden/>
    <w:unhideWhenUsed/>
    <w:rsid w:val="00425F0D"/>
    <w:rPr>
      <w:rFonts w:ascii="Segoe UI" w:hAnsi="Segoe UI" w:cs="Segoe UI"/>
      <w:sz w:val="22"/>
      <w:szCs w:val="18"/>
    </w:rPr>
  </w:style>
  <w:style w:type="character" w:customStyle="1" w:styleId="BalloonTextChar">
    <w:name w:val="Balloon Text Char"/>
    <w:basedOn w:val="DefaultParagraphFont"/>
    <w:link w:val="BalloonText"/>
    <w:uiPriority w:val="99"/>
    <w:semiHidden/>
    <w:rsid w:val="00425F0D"/>
    <w:rPr>
      <w:rFonts w:ascii="Segoe UI" w:hAnsi="Segoe UI" w:cs="Segoe UI"/>
      <w:sz w:val="22"/>
      <w:szCs w:val="18"/>
    </w:rPr>
  </w:style>
  <w:style w:type="paragraph" w:styleId="BodyText3">
    <w:name w:val="Body Text 3"/>
    <w:basedOn w:val="Normal"/>
    <w:link w:val="BodyText3Char"/>
    <w:uiPriority w:val="99"/>
    <w:semiHidden/>
    <w:unhideWhenUsed/>
    <w:rsid w:val="00425F0D"/>
    <w:pPr>
      <w:spacing w:after="120" w:line="259" w:lineRule="auto"/>
    </w:pPr>
    <w:rPr>
      <w:rFonts w:asciiTheme="minorHAnsi" w:hAnsiTheme="minorHAnsi" w:cstheme="minorBidi"/>
      <w:color w:val="595959" w:themeColor="text1" w:themeTint="A6"/>
      <w:sz w:val="22"/>
      <w:szCs w:val="16"/>
      <w:lang w:val="en-US" w:eastAsia="ja-JP"/>
    </w:rPr>
  </w:style>
  <w:style w:type="character" w:customStyle="1" w:styleId="BodyText3Char">
    <w:name w:val="Body Text 3 Char"/>
    <w:basedOn w:val="DefaultParagraphFont"/>
    <w:link w:val="BodyText3"/>
    <w:uiPriority w:val="99"/>
    <w:semiHidden/>
    <w:rsid w:val="00425F0D"/>
    <w:rPr>
      <w:sz w:val="22"/>
      <w:szCs w:val="16"/>
    </w:rPr>
  </w:style>
  <w:style w:type="paragraph" w:styleId="BodyTextIndent3">
    <w:name w:val="Body Text Indent 3"/>
    <w:basedOn w:val="Normal"/>
    <w:link w:val="BodyTextIndent3Char"/>
    <w:uiPriority w:val="99"/>
    <w:semiHidden/>
    <w:unhideWhenUsed/>
    <w:rsid w:val="00425F0D"/>
    <w:pPr>
      <w:spacing w:after="120" w:line="259" w:lineRule="auto"/>
      <w:ind w:left="360"/>
    </w:pPr>
    <w:rPr>
      <w:rFonts w:asciiTheme="minorHAnsi" w:hAnsiTheme="minorHAnsi" w:cstheme="minorBidi"/>
      <w:color w:val="595959" w:themeColor="text1" w:themeTint="A6"/>
      <w:sz w:val="22"/>
      <w:szCs w:val="16"/>
      <w:lang w:val="en-US" w:eastAsia="ja-JP"/>
    </w:rPr>
  </w:style>
  <w:style w:type="character" w:customStyle="1" w:styleId="BodyTextIndent3Char">
    <w:name w:val="Body Text Indent 3 Char"/>
    <w:basedOn w:val="DefaultParagraphFont"/>
    <w:link w:val="BodyTextIndent3"/>
    <w:uiPriority w:val="99"/>
    <w:semiHidden/>
    <w:rsid w:val="00425F0D"/>
    <w:rPr>
      <w:sz w:val="22"/>
      <w:szCs w:val="16"/>
    </w:rPr>
  </w:style>
  <w:style w:type="character" w:styleId="CommentReference">
    <w:name w:val="annotation reference"/>
    <w:basedOn w:val="DefaultParagraphFont"/>
    <w:uiPriority w:val="99"/>
    <w:semiHidden/>
    <w:unhideWhenUsed/>
    <w:rsid w:val="00425F0D"/>
    <w:rPr>
      <w:sz w:val="22"/>
      <w:szCs w:val="16"/>
    </w:rPr>
  </w:style>
  <w:style w:type="paragraph" w:styleId="CommentText">
    <w:name w:val="annotation text"/>
    <w:basedOn w:val="Normal"/>
    <w:link w:val="CommentTextChar"/>
    <w:uiPriority w:val="99"/>
    <w:semiHidden/>
    <w:unhideWhenUsed/>
    <w:rsid w:val="00425F0D"/>
    <w:pPr>
      <w:spacing w:after="120"/>
    </w:pPr>
    <w:rPr>
      <w:rFonts w:asciiTheme="minorHAnsi" w:hAnsiTheme="minorHAnsi" w:cstheme="minorBidi"/>
      <w:color w:val="595959" w:themeColor="text1" w:themeTint="A6"/>
      <w:sz w:val="22"/>
      <w:szCs w:val="20"/>
      <w:lang w:val="en-US" w:eastAsia="ja-JP"/>
    </w:rPr>
  </w:style>
  <w:style w:type="character" w:customStyle="1" w:styleId="CommentTextChar">
    <w:name w:val="Comment Text Char"/>
    <w:basedOn w:val="DefaultParagraphFont"/>
    <w:link w:val="CommentText"/>
    <w:uiPriority w:val="99"/>
    <w:semiHidden/>
    <w:rsid w:val="00425F0D"/>
    <w:rPr>
      <w:sz w:val="22"/>
      <w:szCs w:val="20"/>
    </w:rPr>
  </w:style>
  <w:style w:type="paragraph" w:styleId="CommentSubject">
    <w:name w:val="annotation subject"/>
    <w:basedOn w:val="CommentText"/>
    <w:next w:val="CommentText"/>
    <w:link w:val="CommentSubjectChar"/>
    <w:uiPriority w:val="99"/>
    <w:semiHidden/>
    <w:unhideWhenUsed/>
    <w:rsid w:val="00425F0D"/>
    <w:rPr>
      <w:b/>
      <w:bCs/>
    </w:rPr>
  </w:style>
  <w:style w:type="character" w:customStyle="1" w:styleId="CommentSubjectChar">
    <w:name w:val="Comment Subject Char"/>
    <w:basedOn w:val="CommentTextChar"/>
    <w:link w:val="CommentSubject"/>
    <w:uiPriority w:val="99"/>
    <w:semiHidden/>
    <w:rsid w:val="00425F0D"/>
    <w:rPr>
      <w:b/>
      <w:bCs/>
      <w:sz w:val="22"/>
      <w:szCs w:val="20"/>
    </w:rPr>
  </w:style>
  <w:style w:type="paragraph" w:styleId="DocumentMap">
    <w:name w:val="Document Map"/>
    <w:basedOn w:val="Normal"/>
    <w:link w:val="DocumentMapChar"/>
    <w:uiPriority w:val="99"/>
    <w:semiHidden/>
    <w:unhideWhenUsed/>
    <w:rsid w:val="00425F0D"/>
    <w:rPr>
      <w:rFonts w:ascii="Segoe UI" w:hAnsi="Segoe UI" w:cs="Segoe UI"/>
      <w:sz w:val="22"/>
      <w:szCs w:val="16"/>
    </w:rPr>
  </w:style>
  <w:style w:type="character" w:customStyle="1" w:styleId="DocumentMapChar">
    <w:name w:val="Document Map Char"/>
    <w:basedOn w:val="DefaultParagraphFont"/>
    <w:link w:val="DocumentMap"/>
    <w:uiPriority w:val="99"/>
    <w:semiHidden/>
    <w:rsid w:val="00425F0D"/>
    <w:rPr>
      <w:rFonts w:ascii="Segoe UI" w:hAnsi="Segoe UI" w:cs="Segoe UI"/>
      <w:sz w:val="22"/>
      <w:szCs w:val="16"/>
    </w:rPr>
  </w:style>
  <w:style w:type="paragraph" w:styleId="EndnoteText">
    <w:name w:val="endnote text"/>
    <w:basedOn w:val="Normal"/>
    <w:link w:val="EndnoteTextChar"/>
    <w:uiPriority w:val="99"/>
    <w:semiHidden/>
    <w:unhideWhenUsed/>
    <w:rsid w:val="00425F0D"/>
    <w:rPr>
      <w:rFonts w:asciiTheme="minorHAnsi" w:hAnsiTheme="minorHAnsi" w:cstheme="minorBidi"/>
      <w:color w:val="595959" w:themeColor="text1" w:themeTint="A6"/>
      <w:sz w:val="22"/>
      <w:szCs w:val="20"/>
      <w:lang w:val="en-US" w:eastAsia="ja-JP"/>
    </w:rPr>
  </w:style>
  <w:style w:type="character" w:customStyle="1" w:styleId="EndnoteTextChar">
    <w:name w:val="Endnote Text Char"/>
    <w:basedOn w:val="DefaultParagraphFont"/>
    <w:link w:val="EndnoteText"/>
    <w:uiPriority w:val="99"/>
    <w:semiHidden/>
    <w:rsid w:val="00425F0D"/>
    <w:rPr>
      <w:sz w:val="22"/>
      <w:szCs w:val="20"/>
    </w:rPr>
  </w:style>
  <w:style w:type="paragraph" w:styleId="EnvelopeReturn">
    <w:name w:val="envelope return"/>
    <w:basedOn w:val="Normal"/>
    <w:uiPriority w:val="99"/>
    <w:semiHidden/>
    <w:unhideWhenUsed/>
    <w:rsid w:val="00425F0D"/>
    <w:rPr>
      <w:rFonts w:asciiTheme="majorHAnsi" w:eastAsiaTheme="majorEastAsia" w:hAnsiTheme="majorHAnsi" w:cstheme="majorBidi"/>
      <w:color w:val="595959" w:themeColor="text1" w:themeTint="A6"/>
      <w:sz w:val="22"/>
      <w:szCs w:val="20"/>
      <w:lang w:val="en-US" w:eastAsia="ja-JP"/>
    </w:rPr>
  </w:style>
  <w:style w:type="paragraph" w:styleId="FootnoteText">
    <w:name w:val="footnote text"/>
    <w:basedOn w:val="Normal"/>
    <w:link w:val="FootnoteTextChar"/>
    <w:uiPriority w:val="99"/>
    <w:semiHidden/>
    <w:unhideWhenUsed/>
    <w:rsid w:val="00425F0D"/>
    <w:rPr>
      <w:rFonts w:asciiTheme="minorHAnsi" w:hAnsiTheme="minorHAnsi" w:cstheme="minorBidi"/>
      <w:color w:val="595959" w:themeColor="text1" w:themeTint="A6"/>
      <w:sz w:val="22"/>
      <w:szCs w:val="20"/>
      <w:lang w:val="en-US" w:eastAsia="ja-JP"/>
    </w:rPr>
  </w:style>
  <w:style w:type="character" w:customStyle="1" w:styleId="FootnoteTextChar">
    <w:name w:val="Footnote Text Char"/>
    <w:basedOn w:val="DefaultParagraphFont"/>
    <w:link w:val="FootnoteText"/>
    <w:uiPriority w:val="99"/>
    <w:semiHidden/>
    <w:rsid w:val="00425F0D"/>
    <w:rPr>
      <w:sz w:val="22"/>
      <w:szCs w:val="20"/>
    </w:rPr>
  </w:style>
  <w:style w:type="character" w:styleId="HTMLCode">
    <w:name w:val="HTML Code"/>
    <w:basedOn w:val="DefaultParagraphFont"/>
    <w:uiPriority w:val="99"/>
    <w:semiHidden/>
    <w:unhideWhenUsed/>
    <w:rsid w:val="00425F0D"/>
    <w:rPr>
      <w:rFonts w:ascii="Consolas" w:hAnsi="Consolas"/>
      <w:sz w:val="22"/>
      <w:szCs w:val="20"/>
    </w:rPr>
  </w:style>
  <w:style w:type="character" w:styleId="HTMLKeyboard">
    <w:name w:val="HTML Keyboard"/>
    <w:basedOn w:val="DefaultParagraphFont"/>
    <w:uiPriority w:val="99"/>
    <w:semiHidden/>
    <w:unhideWhenUsed/>
    <w:rsid w:val="00425F0D"/>
    <w:rPr>
      <w:rFonts w:ascii="Consolas" w:hAnsi="Consolas"/>
      <w:sz w:val="22"/>
      <w:szCs w:val="20"/>
    </w:rPr>
  </w:style>
  <w:style w:type="paragraph" w:styleId="HTMLPreformatted">
    <w:name w:val="HTML Preformatted"/>
    <w:basedOn w:val="Normal"/>
    <w:link w:val="HTMLPreformattedChar"/>
    <w:uiPriority w:val="99"/>
    <w:semiHidden/>
    <w:unhideWhenUsed/>
    <w:rsid w:val="00425F0D"/>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425F0D"/>
    <w:rPr>
      <w:rFonts w:ascii="Consolas" w:hAnsi="Consolas"/>
      <w:sz w:val="22"/>
      <w:szCs w:val="20"/>
    </w:rPr>
  </w:style>
  <w:style w:type="character" w:styleId="HTMLTypewriter">
    <w:name w:val="HTML Typewriter"/>
    <w:basedOn w:val="DefaultParagraphFont"/>
    <w:uiPriority w:val="99"/>
    <w:semiHidden/>
    <w:unhideWhenUsed/>
    <w:rsid w:val="00425F0D"/>
    <w:rPr>
      <w:rFonts w:ascii="Consolas" w:hAnsi="Consolas"/>
      <w:sz w:val="22"/>
      <w:szCs w:val="20"/>
    </w:rPr>
  </w:style>
  <w:style w:type="paragraph" w:styleId="MacroText">
    <w:name w:val="macro"/>
    <w:link w:val="MacroTextChar"/>
    <w:uiPriority w:val="99"/>
    <w:semiHidden/>
    <w:unhideWhenUsed/>
    <w:rsid w:val="00425F0D"/>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25F0D"/>
    <w:rPr>
      <w:rFonts w:ascii="Consolas" w:hAnsi="Consolas"/>
      <w:sz w:val="22"/>
      <w:szCs w:val="20"/>
    </w:rPr>
  </w:style>
  <w:style w:type="paragraph" w:styleId="PlainText">
    <w:name w:val="Plain Text"/>
    <w:basedOn w:val="Normal"/>
    <w:link w:val="PlainTextChar"/>
    <w:uiPriority w:val="99"/>
    <w:semiHidden/>
    <w:unhideWhenUsed/>
    <w:rsid w:val="00425F0D"/>
    <w:rPr>
      <w:rFonts w:ascii="Consolas" w:hAnsi="Consolas"/>
      <w:sz w:val="22"/>
      <w:szCs w:val="21"/>
    </w:rPr>
  </w:style>
  <w:style w:type="character" w:customStyle="1" w:styleId="PlainTextChar">
    <w:name w:val="Plain Text Char"/>
    <w:basedOn w:val="DefaultParagraphFont"/>
    <w:link w:val="PlainText"/>
    <w:uiPriority w:val="99"/>
    <w:semiHidden/>
    <w:rsid w:val="00425F0D"/>
    <w:rPr>
      <w:rFonts w:ascii="Consolas" w:hAnsi="Consolas"/>
      <w:sz w:val="22"/>
      <w:szCs w:val="21"/>
    </w:rPr>
  </w:style>
  <w:style w:type="paragraph" w:styleId="MessageHeader">
    <w:name w:val="Message Header"/>
    <w:basedOn w:val="Normal"/>
    <w:link w:val="MessageHeaderChar"/>
    <w:uiPriority w:val="99"/>
    <w:semiHidden/>
    <w:unhideWhenUsed/>
    <w:rsid w:val="00713E5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color w:val="404040" w:themeColor="text1" w:themeTint="BF"/>
    </w:rPr>
  </w:style>
  <w:style w:type="character" w:customStyle="1" w:styleId="MessageHeaderChar">
    <w:name w:val="Message Header Char"/>
    <w:basedOn w:val="DefaultParagraphFont"/>
    <w:link w:val="MessageHeader"/>
    <w:uiPriority w:val="99"/>
    <w:semiHidden/>
    <w:rsid w:val="00713E5A"/>
    <w:rPr>
      <w:rFonts w:asciiTheme="majorHAnsi" w:eastAsiaTheme="majorEastAsia" w:hAnsiTheme="majorHAnsi" w:cstheme="majorBidi"/>
      <w:color w:val="404040" w:themeColor="text1" w:themeTint="BF"/>
      <w:sz w:val="24"/>
      <w:szCs w:val="24"/>
      <w:shd w:val="pct20" w:color="auto" w:fill="auto"/>
    </w:rPr>
  </w:style>
  <w:style w:type="character" w:customStyle="1" w:styleId="apple-converted-space">
    <w:name w:val="apple-converted-space"/>
    <w:basedOn w:val="DefaultParagraphFont"/>
    <w:rsid w:val="00DD199F"/>
  </w:style>
  <w:style w:type="paragraph" w:styleId="ListParagraph">
    <w:name w:val="List Paragraph"/>
    <w:basedOn w:val="Normal"/>
    <w:uiPriority w:val="34"/>
    <w:unhideWhenUsed/>
    <w:qFormat/>
    <w:rsid w:val="00151CA2"/>
    <w:pPr>
      <w:ind w:left="720"/>
      <w:contextualSpacing/>
    </w:pPr>
  </w:style>
  <w:style w:type="paragraph" w:customStyle="1" w:styleId="uiqtextpara">
    <w:name w:val="ui_qtext_para"/>
    <w:basedOn w:val="Normal"/>
    <w:rsid w:val="00B41A2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02200">
      <w:bodyDiv w:val="1"/>
      <w:marLeft w:val="0"/>
      <w:marRight w:val="0"/>
      <w:marTop w:val="0"/>
      <w:marBottom w:val="0"/>
      <w:divBdr>
        <w:top w:val="none" w:sz="0" w:space="0" w:color="auto"/>
        <w:left w:val="none" w:sz="0" w:space="0" w:color="auto"/>
        <w:bottom w:val="none" w:sz="0" w:space="0" w:color="auto"/>
        <w:right w:val="none" w:sz="0" w:space="0" w:color="auto"/>
      </w:divBdr>
    </w:div>
    <w:div w:id="119350769">
      <w:bodyDiv w:val="1"/>
      <w:marLeft w:val="0"/>
      <w:marRight w:val="0"/>
      <w:marTop w:val="0"/>
      <w:marBottom w:val="0"/>
      <w:divBdr>
        <w:top w:val="none" w:sz="0" w:space="0" w:color="auto"/>
        <w:left w:val="none" w:sz="0" w:space="0" w:color="auto"/>
        <w:bottom w:val="none" w:sz="0" w:space="0" w:color="auto"/>
        <w:right w:val="none" w:sz="0" w:space="0" w:color="auto"/>
      </w:divBdr>
    </w:div>
    <w:div w:id="154881373">
      <w:bodyDiv w:val="1"/>
      <w:marLeft w:val="0"/>
      <w:marRight w:val="0"/>
      <w:marTop w:val="0"/>
      <w:marBottom w:val="0"/>
      <w:divBdr>
        <w:top w:val="none" w:sz="0" w:space="0" w:color="auto"/>
        <w:left w:val="none" w:sz="0" w:space="0" w:color="auto"/>
        <w:bottom w:val="none" w:sz="0" w:space="0" w:color="auto"/>
        <w:right w:val="none" w:sz="0" w:space="0" w:color="auto"/>
      </w:divBdr>
    </w:div>
    <w:div w:id="183132016">
      <w:bodyDiv w:val="1"/>
      <w:marLeft w:val="0"/>
      <w:marRight w:val="0"/>
      <w:marTop w:val="0"/>
      <w:marBottom w:val="0"/>
      <w:divBdr>
        <w:top w:val="none" w:sz="0" w:space="0" w:color="auto"/>
        <w:left w:val="none" w:sz="0" w:space="0" w:color="auto"/>
        <w:bottom w:val="none" w:sz="0" w:space="0" w:color="auto"/>
        <w:right w:val="none" w:sz="0" w:space="0" w:color="auto"/>
      </w:divBdr>
    </w:div>
    <w:div w:id="290985132">
      <w:bodyDiv w:val="1"/>
      <w:marLeft w:val="0"/>
      <w:marRight w:val="0"/>
      <w:marTop w:val="0"/>
      <w:marBottom w:val="0"/>
      <w:divBdr>
        <w:top w:val="none" w:sz="0" w:space="0" w:color="auto"/>
        <w:left w:val="none" w:sz="0" w:space="0" w:color="auto"/>
        <w:bottom w:val="none" w:sz="0" w:space="0" w:color="auto"/>
        <w:right w:val="none" w:sz="0" w:space="0" w:color="auto"/>
      </w:divBdr>
    </w:div>
    <w:div w:id="812909503">
      <w:bodyDiv w:val="1"/>
      <w:marLeft w:val="0"/>
      <w:marRight w:val="0"/>
      <w:marTop w:val="0"/>
      <w:marBottom w:val="0"/>
      <w:divBdr>
        <w:top w:val="none" w:sz="0" w:space="0" w:color="auto"/>
        <w:left w:val="none" w:sz="0" w:space="0" w:color="auto"/>
        <w:bottom w:val="none" w:sz="0" w:space="0" w:color="auto"/>
        <w:right w:val="none" w:sz="0" w:space="0" w:color="auto"/>
      </w:divBdr>
    </w:div>
    <w:div w:id="1667511710">
      <w:bodyDiv w:val="1"/>
      <w:marLeft w:val="0"/>
      <w:marRight w:val="0"/>
      <w:marTop w:val="0"/>
      <w:marBottom w:val="0"/>
      <w:divBdr>
        <w:top w:val="none" w:sz="0" w:space="0" w:color="auto"/>
        <w:left w:val="none" w:sz="0" w:space="0" w:color="auto"/>
        <w:bottom w:val="none" w:sz="0" w:space="0" w:color="auto"/>
        <w:right w:val="none" w:sz="0" w:space="0" w:color="auto"/>
      </w:divBdr>
    </w:div>
    <w:div w:id="1743065050">
      <w:bodyDiv w:val="1"/>
      <w:marLeft w:val="0"/>
      <w:marRight w:val="0"/>
      <w:marTop w:val="0"/>
      <w:marBottom w:val="0"/>
      <w:divBdr>
        <w:top w:val="none" w:sz="0" w:space="0" w:color="auto"/>
        <w:left w:val="none" w:sz="0" w:space="0" w:color="auto"/>
        <w:bottom w:val="none" w:sz="0" w:space="0" w:color="auto"/>
        <w:right w:val="none" w:sz="0" w:space="0" w:color="auto"/>
      </w:divBdr>
    </w:div>
    <w:div w:id="1880243781">
      <w:bodyDiv w:val="1"/>
      <w:marLeft w:val="0"/>
      <w:marRight w:val="0"/>
      <w:marTop w:val="0"/>
      <w:marBottom w:val="0"/>
      <w:divBdr>
        <w:top w:val="none" w:sz="0" w:space="0" w:color="auto"/>
        <w:left w:val="none" w:sz="0" w:space="0" w:color="auto"/>
        <w:bottom w:val="none" w:sz="0" w:space="0" w:color="auto"/>
        <w:right w:val="none" w:sz="0" w:space="0" w:color="auto"/>
      </w:divBdr>
    </w:div>
    <w:div w:id="1919171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hul\AppData\Roaming\Microsoft\Templates\Take%20notes.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C:\Users\Rahul\AppData\Roaming\Microsoft\Templates\Take notes.dotx</Template>
  <TotalTime>33</TotalTime>
  <Pages>63</Pages>
  <Words>7851</Words>
  <Characters>44756</Characters>
  <Application>Microsoft Macintosh Word</Application>
  <DocSecurity>0</DocSecurity>
  <Lines>372</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Issar</dc:creator>
  <cp:keywords/>
  <dc:description/>
  <cp:lastModifiedBy>Rahul Issar</cp:lastModifiedBy>
  <cp:revision>9</cp:revision>
  <dcterms:created xsi:type="dcterms:W3CDTF">2018-06-06T21:08:00Z</dcterms:created>
  <dcterms:modified xsi:type="dcterms:W3CDTF">2018-06-13T00:08:00Z</dcterms:modified>
</cp:coreProperties>
</file>